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B86F39" w14:textId="7B3F1EC6" w:rsidR="004A7651" w:rsidRPr="004A7651" w:rsidRDefault="00907475" w:rsidP="004A7651">
      <w:pPr>
        <w:jc w:val="right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6703" behindDoc="1" locked="0" layoutInCell="1" allowOverlap="0" wp14:anchorId="306E0975" wp14:editId="6FBDF82F">
            <wp:simplePos x="0" y="0"/>
            <wp:positionH relativeFrom="page">
              <wp:posOffset>12065</wp:posOffset>
            </wp:positionH>
            <wp:positionV relativeFrom="page">
              <wp:posOffset>-167005</wp:posOffset>
            </wp:positionV>
            <wp:extent cx="7543800" cy="10664825"/>
            <wp:effectExtent l="0" t="0" r="0" b="0"/>
            <wp:wrapNone/>
            <wp:docPr id="1146187998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6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C6FCE" w14:textId="160BEFA0" w:rsidR="004A7651" w:rsidRDefault="004A7651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</w:p>
    <w:p w14:paraId="62F49A13" w14:textId="77777777" w:rsidR="004A7651" w:rsidRDefault="004A7651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</w:p>
    <w:p w14:paraId="4235750B" w14:textId="77777777" w:rsidR="00A70CB3" w:rsidRDefault="00A70CB3" w:rsidP="00CB509F">
      <w:pPr>
        <w:pStyle w:val="STOP1"/>
        <w:tabs>
          <w:tab w:val="left" w:pos="7542"/>
        </w:tabs>
        <w:ind w:left="-142"/>
        <w:jc w:val="center"/>
        <w:rPr>
          <w:color w:val="034E9D"/>
          <w:sz w:val="60"/>
          <w:szCs w:val="60"/>
        </w:rPr>
      </w:pPr>
    </w:p>
    <w:p w14:paraId="7FF34046" w14:textId="3A86BB13" w:rsidR="00A70CB3" w:rsidRDefault="00CB509F" w:rsidP="00CB509F">
      <w:pPr>
        <w:pStyle w:val="STOP1"/>
        <w:tabs>
          <w:tab w:val="left" w:pos="7542"/>
        </w:tabs>
        <w:ind w:left="-142"/>
        <w:jc w:val="center"/>
        <w:rPr>
          <w:color w:val="034E9D"/>
          <w:sz w:val="60"/>
          <w:szCs w:val="60"/>
        </w:rPr>
      </w:pPr>
      <w:r w:rsidRPr="00CB509F">
        <w:rPr>
          <w:color w:val="034E9D"/>
          <w:sz w:val="60"/>
          <w:szCs w:val="60"/>
        </w:rPr>
        <w:t>PROPOSTA</w:t>
      </w:r>
      <w:r w:rsidRPr="00CB509F">
        <w:rPr>
          <w:color w:val="034E9D"/>
          <w:spacing w:val="-11"/>
          <w:sz w:val="60"/>
          <w:szCs w:val="60"/>
        </w:rPr>
        <w:t xml:space="preserve"> </w:t>
      </w:r>
      <w:r w:rsidRPr="00CB509F">
        <w:rPr>
          <w:color w:val="034E9D"/>
          <w:sz w:val="60"/>
          <w:szCs w:val="60"/>
        </w:rPr>
        <w:t>COMERCIAL</w:t>
      </w:r>
    </w:p>
    <w:p w14:paraId="7789AF9F" w14:textId="77777777" w:rsidR="00A70CB3" w:rsidRDefault="00A70CB3" w:rsidP="00CB509F">
      <w:pPr>
        <w:pStyle w:val="STOP1"/>
        <w:tabs>
          <w:tab w:val="left" w:pos="7542"/>
        </w:tabs>
        <w:ind w:left="-142"/>
        <w:jc w:val="center"/>
        <w:rPr>
          <w:color w:val="034E9D"/>
          <w:sz w:val="60"/>
          <w:szCs w:val="60"/>
        </w:rPr>
      </w:pPr>
    </w:p>
    <w:p w14:paraId="7FA53552" w14:textId="06E01BAC" w:rsidR="00A70CB3" w:rsidRDefault="00907475" w:rsidP="00A70CB3">
      <w:pPr>
        <w:pStyle w:val="STOP1"/>
        <w:tabs>
          <w:tab w:val="left" w:pos="7542"/>
        </w:tabs>
        <w:ind w:left="-142" w:hanging="1276"/>
        <w:jc w:val="center"/>
        <w:rPr>
          <w:color w:val="034E9D"/>
          <w:sz w:val="60"/>
          <w:szCs w:val="60"/>
        </w:rPr>
      </w:pPr>
      <w:r>
        <w:rPr>
          <w:noProof/>
          <w:color w:val="034E9D"/>
          <w:sz w:val="60"/>
          <w:szCs w:val="60"/>
        </w:rPr>
        <w:drawing>
          <wp:inline distT="0" distB="0" distL="0" distR="0" wp14:anchorId="54EA4078" wp14:editId="13177B41">
            <wp:extent cx="6886575" cy="5343525"/>
            <wp:effectExtent l="0" t="0" r="0" b="0"/>
            <wp:docPr id="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0D37" w14:textId="3AA01EE2" w:rsidR="00A70CB3" w:rsidRDefault="00907475" w:rsidP="00A70CB3">
      <w:pPr>
        <w:pStyle w:val="CabealhodoSumrio"/>
      </w:pPr>
      <w:r>
        <w:rPr>
          <w:noProof/>
          <w:sz w:val="60"/>
          <w:szCs w:val="60"/>
        </w:rPr>
        <w:lastRenderedPageBreak/>
        <mc:AlternateContent>
          <mc:Choice Requires="wpg">
            <w:drawing>
              <wp:anchor distT="0" distB="0" distL="0" distR="0" simplePos="0" relativeHeight="251662848" behindDoc="1" locked="0" layoutInCell="1" allowOverlap="1" wp14:anchorId="0122FF7D" wp14:editId="45C89244">
                <wp:simplePos x="0" y="0"/>
                <wp:positionH relativeFrom="page">
                  <wp:posOffset>2835910</wp:posOffset>
                </wp:positionH>
                <wp:positionV relativeFrom="paragraph">
                  <wp:posOffset>234950</wp:posOffset>
                </wp:positionV>
                <wp:extent cx="695325" cy="695325"/>
                <wp:effectExtent l="0" t="0" r="0" b="0"/>
                <wp:wrapTopAndBottom/>
                <wp:docPr id="33221679" name="Group 136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325" cy="695325"/>
                          <a:chOff x="4608" y="313"/>
                          <a:chExt cx="1095" cy="1095"/>
                        </a:xfrm>
                      </wpg:grpSpPr>
                      <wps:wsp>
                        <wps:cNvPr id="1984086303" name="Freeform 139"/>
                        <wps:cNvSpPr>
                          <a:spLocks/>
                        </wps:cNvSpPr>
                        <wps:spPr bwMode="auto">
                          <a:xfrm>
                            <a:off x="4608" y="313"/>
                            <a:ext cx="1095" cy="1095"/>
                          </a:xfrm>
                          <a:custGeom>
                            <a:avLst/>
                            <a:gdLst>
                              <a:gd name="T0" fmla="*/ 928 w 1095"/>
                              <a:gd name="T1" fmla="*/ 1407 h 1095"/>
                              <a:gd name="T2" fmla="*/ 166 w 1095"/>
                              <a:gd name="T3" fmla="*/ 1407 h 1095"/>
                              <a:gd name="T4" fmla="*/ 102 w 1095"/>
                              <a:gd name="T5" fmla="*/ 1394 h 1095"/>
                              <a:gd name="T6" fmla="*/ 49 w 1095"/>
                              <a:gd name="T7" fmla="*/ 1359 h 1095"/>
                              <a:gd name="T8" fmla="*/ 13 w 1095"/>
                              <a:gd name="T9" fmla="*/ 1306 h 1095"/>
                              <a:gd name="T10" fmla="*/ 0 w 1095"/>
                              <a:gd name="T11" fmla="*/ 1241 h 1095"/>
                              <a:gd name="T12" fmla="*/ 0 w 1095"/>
                              <a:gd name="T13" fmla="*/ 480 h 1095"/>
                              <a:gd name="T14" fmla="*/ 13 w 1095"/>
                              <a:gd name="T15" fmla="*/ 415 h 1095"/>
                              <a:gd name="T16" fmla="*/ 49 w 1095"/>
                              <a:gd name="T17" fmla="*/ 362 h 1095"/>
                              <a:gd name="T18" fmla="*/ 102 w 1095"/>
                              <a:gd name="T19" fmla="*/ 327 h 1095"/>
                              <a:gd name="T20" fmla="*/ 166 w 1095"/>
                              <a:gd name="T21" fmla="*/ 313 h 1095"/>
                              <a:gd name="T22" fmla="*/ 928 w 1095"/>
                              <a:gd name="T23" fmla="*/ 313 h 1095"/>
                              <a:gd name="T24" fmla="*/ 993 w 1095"/>
                              <a:gd name="T25" fmla="*/ 327 h 1095"/>
                              <a:gd name="T26" fmla="*/ 1045 w 1095"/>
                              <a:gd name="T27" fmla="*/ 362 h 1095"/>
                              <a:gd name="T28" fmla="*/ 1081 w 1095"/>
                              <a:gd name="T29" fmla="*/ 415 h 1095"/>
                              <a:gd name="T30" fmla="*/ 1094 w 1095"/>
                              <a:gd name="T31" fmla="*/ 480 h 1095"/>
                              <a:gd name="T32" fmla="*/ 1094 w 1095"/>
                              <a:gd name="T33" fmla="*/ 1241 h 1095"/>
                              <a:gd name="T34" fmla="*/ 1081 w 1095"/>
                              <a:gd name="T35" fmla="*/ 1306 h 1095"/>
                              <a:gd name="T36" fmla="*/ 1045 w 1095"/>
                              <a:gd name="T37" fmla="*/ 1359 h 1095"/>
                              <a:gd name="T38" fmla="*/ 993 w 1095"/>
                              <a:gd name="T39" fmla="*/ 1394 h 1095"/>
                              <a:gd name="T40" fmla="*/ 928 w 1095"/>
                              <a:gd name="T41" fmla="*/ 1407 h 1095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</a:gdLst>
                            <a:ahLst/>
                            <a:cxnLst>
                              <a:cxn ang="T42">
                                <a:pos x="T0" y="T1"/>
                              </a:cxn>
                              <a:cxn ang="T43">
                                <a:pos x="T2" y="T3"/>
                              </a:cxn>
                              <a:cxn ang="T44">
                                <a:pos x="T4" y="T5"/>
                              </a:cxn>
                              <a:cxn ang="T45">
                                <a:pos x="T6" y="T7"/>
                              </a:cxn>
                              <a:cxn ang="T46">
                                <a:pos x="T8" y="T9"/>
                              </a:cxn>
                              <a:cxn ang="T47">
                                <a:pos x="T10" y="T11"/>
                              </a:cxn>
                              <a:cxn ang="T48">
                                <a:pos x="T12" y="T13"/>
                              </a:cxn>
                              <a:cxn ang="T49">
                                <a:pos x="T14" y="T15"/>
                              </a:cxn>
                              <a:cxn ang="T50">
                                <a:pos x="T16" y="T17"/>
                              </a:cxn>
                              <a:cxn ang="T51">
                                <a:pos x="T18" y="T19"/>
                              </a:cxn>
                              <a:cxn ang="T52">
                                <a:pos x="T20" y="T21"/>
                              </a:cxn>
                              <a:cxn ang="T53">
                                <a:pos x="T22" y="T23"/>
                              </a:cxn>
                              <a:cxn ang="T54">
                                <a:pos x="T24" y="T25"/>
                              </a:cxn>
                              <a:cxn ang="T55">
                                <a:pos x="T26" y="T27"/>
                              </a:cxn>
                              <a:cxn ang="T56">
                                <a:pos x="T28" y="T29"/>
                              </a:cxn>
                              <a:cxn ang="T57">
                                <a:pos x="T30" y="T31"/>
                              </a:cxn>
                              <a:cxn ang="T58">
                                <a:pos x="T32" y="T33"/>
                              </a:cxn>
                              <a:cxn ang="T59">
                                <a:pos x="T34" y="T35"/>
                              </a:cxn>
                              <a:cxn ang="T60">
                                <a:pos x="T36" y="T37"/>
                              </a:cxn>
                              <a:cxn ang="T61">
                                <a:pos x="T38" y="T39"/>
                              </a:cxn>
                              <a:cxn ang="T62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095" h="1095">
                                <a:moveTo>
                                  <a:pt x="928" y="1094"/>
                                </a:moveTo>
                                <a:lnTo>
                                  <a:pt x="166" y="1094"/>
                                </a:lnTo>
                                <a:lnTo>
                                  <a:pt x="102" y="1081"/>
                                </a:lnTo>
                                <a:lnTo>
                                  <a:pt x="49" y="1046"/>
                                </a:lnTo>
                                <a:lnTo>
                                  <a:pt x="13" y="993"/>
                                </a:lnTo>
                                <a:lnTo>
                                  <a:pt x="0" y="928"/>
                                </a:lnTo>
                                <a:lnTo>
                                  <a:pt x="0" y="167"/>
                                </a:lnTo>
                                <a:lnTo>
                                  <a:pt x="13" y="102"/>
                                </a:lnTo>
                                <a:lnTo>
                                  <a:pt x="49" y="49"/>
                                </a:lnTo>
                                <a:lnTo>
                                  <a:pt x="102" y="14"/>
                                </a:lnTo>
                                <a:lnTo>
                                  <a:pt x="166" y="0"/>
                                </a:lnTo>
                                <a:lnTo>
                                  <a:pt x="928" y="0"/>
                                </a:lnTo>
                                <a:lnTo>
                                  <a:pt x="993" y="14"/>
                                </a:lnTo>
                                <a:lnTo>
                                  <a:pt x="1045" y="49"/>
                                </a:lnTo>
                                <a:lnTo>
                                  <a:pt x="1081" y="102"/>
                                </a:lnTo>
                                <a:lnTo>
                                  <a:pt x="1094" y="167"/>
                                </a:lnTo>
                                <a:lnTo>
                                  <a:pt x="1094" y="928"/>
                                </a:lnTo>
                                <a:lnTo>
                                  <a:pt x="1081" y="993"/>
                                </a:lnTo>
                                <a:lnTo>
                                  <a:pt x="1045" y="1046"/>
                                </a:lnTo>
                                <a:lnTo>
                                  <a:pt x="993" y="1081"/>
                                </a:lnTo>
                                <a:lnTo>
                                  <a:pt x="928" y="1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97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0228809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7" y="622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25796050" name="AutoShape 137"/>
                        <wps:cNvSpPr>
                          <a:spLocks/>
                        </wps:cNvSpPr>
                        <wps:spPr bwMode="auto">
                          <a:xfrm>
                            <a:off x="4888" y="835"/>
                            <a:ext cx="666" cy="463"/>
                          </a:xfrm>
                          <a:custGeom>
                            <a:avLst/>
                            <a:gdLst>
                              <a:gd name="T0" fmla="*/ 140 w 666"/>
                              <a:gd name="T1" fmla="*/ 846 h 463"/>
                              <a:gd name="T2" fmla="*/ 0 w 666"/>
                              <a:gd name="T3" fmla="*/ 846 h 463"/>
                              <a:gd name="T4" fmla="*/ 0 w 666"/>
                              <a:gd name="T5" fmla="*/ 1297 h 463"/>
                              <a:gd name="T6" fmla="*/ 140 w 666"/>
                              <a:gd name="T7" fmla="*/ 1297 h 463"/>
                              <a:gd name="T8" fmla="*/ 140 w 666"/>
                              <a:gd name="T9" fmla="*/ 846 h 463"/>
                              <a:gd name="T10" fmla="*/ 665 w 666"/>
                              <a:gd name="T11" fmla="*/ 1015 h 463"/>
                              <a:gd name="T12" fmla="*/ 659 w 666"/>
                              <a:gd name="T13" fmla="*/ 961 h 463"/>
                              <a:gd name="T14" fmla="*/ 636 w 666"/>
                              <a:gd name="T15" fmla="*/ 899 h 463"/>
                              <a:gd name="T16" fmla="*/ 587 w 666"/>
                              <a:gd name="T17" fmla="*/ 853 h 463"/>
                              <a:gd name="T18" fmla="*/ 564 w 666"/>
                              <a:gd name="T19" fmla="*/ 844 h 463"/>
                              <a:gd name="T20" fmla="*/ 505 w 666"/>
                              <a:gd name="T21" fmla="*/ 835 h 463"/>
                              <a:gd name="T22" fmla="*/ 433 w 666"/>
                              <a:gd name="T23" fmla="*/ 848 h 463"/>
                              <a:gd name="T24" fmla="*/ 365 w 666"/>
                              <a:gd name="T25" fmla="*/ 907 h 463"/>
                              <a:gd name="T26" fmla="*/ 362 w 666"/>
                              <a:gd name="T27" fmla="*/ 908 h 463"/>
                              <a:gd name="T28" fmla="*/ 362 w 666"/>
                              <a:gd name="T29" fmla="*/ 908 h 463"/>
                              <a:gd name="T30" fmla="*/ 362 w 666"/>
                              <a:gd name="T31" fmla="*/ 846 h 463"/>
                              <a:gd name="T32" fmla="*/ 228 w 666"/>
                              <a:gd name="T33" fmla="*/ 846 h 463"/>
                              <a:gd name="T34" fmla="*/ 228 w 666"/>
                              <a:gd name="T35" fmla="*/ 1297 h 463"/>
                              <a:gd name="T36" fmla="*/ 234 w 666"/>
                              <a:gd name="T37" fmla="*/ 1297 h 463"/>
                              <a:gd name="T38" fmla="*/ 362 w 666"/>
                              <a:gd name="T39" fmla="*/ 1297 h 463"/>
                              <a:gd name="T40" fmla="*/ 368 w 666"/>
                              <a:gd name="T41" fmla="*/ 1297 h 463"/>
                              <a:gd name="T42" fmla="*/ 368 w 666"/>
                              <a:gd name="T43" fmla="*/ 1086 h 463"/>
                              <a:gd name="T44" fmla="*/ 368 w 666"/>
                              <a:gd name="T45" fmla="*/ 1077 h 463"/>
                              <a:gd name="T46" fmla="*/ 369 w 666"/>
                              <a:gd name="T47" fmla="*/ 1053 h 463"/>
                              <a:gd name="T48" fmla="*/ 372 w 666"/>
                              <a:gd name="T49" fmla="*/ 1024 h 463"/>
                              <a:gd name="T50" fmla="*/ 381 w 666"/>
                              <a:gd name="T51" fmla="*/ 997 h 463"/>
                              <a:gd name="T52" fmla="*/ 384 w 666"/>
                              <a:gd name="T53" fmla="*/ 991 h 463"/>
                              <a:gd name="T54" fmla="*/ 395 w 666"/>
                              <a:gd name="T55" fmla="*/ 978 h 463"/>
                              <a:gd name="T56" fmla="*/ 415 w 666"/>
                              <a:gd name="T57" fmla="*/ 965 h 463"/>
                              <a:gd name="T58" fmla="*/ 445 w 666"/>
                              <a:gd name="T59" fmla="*/ 959 h 463"/>
                              <a:gd name="T60" fmla="*/ 454 w 666"/>
                              <a:gd name="T61" fmla="*/ 959 h 463"/>
                              <a:gd name="T62" fmla="*/ 476 w 666"/>
                              <a:gd name="T63" fmla="*/ 962 h 463"/>
                              <a:gd name="T64" fmla="*/ 500 w 666"/>
                              <a:gd name="T65" fmla="*/ 975 h 463"/>
                              <a:gd name="T66" fmla="*/ 518 w 666"/>
                              <a:gd name="T67" fmla="*/ 1006 h 463"/>
                              <a:gd name="T68" fmla="*/ 519 w 666"/>
                              <a:gd name="T69" fmla="*/ 1011 h 463"/>
                              <a:gd name="T70" fmla="*/ 521 w 666"/>
                              <a:gd name="T71" fmla="*/ 1023 h 463"/>
                              <a:gd name="T72" fmla="*/ 524 w 666"/>
                              <a:gd name="T73" fmla="*/ 1038 h 463"/>
                              <a:gd name="T74" fmla="*/ 524 w 666"/>
                              <a:gd name="T75" fmla="*/ 1051 h 463"/>
                              <a:gd name="T76" fmla="*/ 525 w 666"/>
                              <a:gd name="T77" fmla="*/ 1297 h 463"/>
                              <a:gd name="T78" fmla="*/ 665 w 666"/>
                              <a:gd name="T79" fmla="*/ 1297 h 463"/>
                              <a:gd name="T80" fmla="*/ 665 w 666"/>
                              <a:gd name="T81" fmla="*/ 1039 h 463"/>
                              <a:gd name="T82" fmla="*/ 665 w 666"/>
                              <a:gd name="T83" fmla="*/ 1015 h 463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</a:gdLst>
                            <a:ahLst/>
                            <a:cxnLst>
                              <a:cxn ang="T84">
                                <a:pos x="T0" y="T1"/>
                              </a:cxn>
                              <a:cxn ang="T85">
                                <a:pos x="T2" y="T3"/>
                              </a:cxn>
                              <a:cxn ang="T86">
                                <a:pos x="T4" y="T5"/>
                              </a:cxn>
                              <a:cxn ang="T87">
                                <a:pos x="T6" y="T7"/>
                              </a:cxn>
                              <a:cxn ang="T88">
                                <a:pos x="T8" y="T9"/>
                              </a:cxn>
                              <a:cxn ang="T89">
                                <a:pos x="T10" y="T11"/>
                              </a:cxn>
                              <a:cxn ang="T90">
                                <a:pos x="T12" y="T13"/>
                              </a:cxn>
                              <a:cxn ang="T91">
                                <a:pos x="T14" y="T15"/>
                              </a:cxn>
                              <a:cxn ang="T92">
                                <a:pos x="T16" y="T17"/>
                              </a:cxn>
                              <a:cxn ang="T93">
                                <a:pos x="T18" y="T19"/>
                              </a:cxn>
                              <a:cxn ang="T94">
                                <a:pos x="T20" y="T21"/>
                              </a:cxn>
                              <a:cxn ang="T95">
                                <a:pos x="T22" y="T23"/>
                              </a:cxn>
                              <a:cxn ang="T96">
                                <a:pos x="T24" y="T25"/>
                              </a:cxn>
                              <a:cxn ang="T97">
                                <a:pos x="T26" y="T27"/>
                              </a:cxn>
                              <a:cxn ang="T98">
                                <a:pos x="T28" y="T29"/>
                              </a:cxn>
                              <a:cxn ang="T99">
                                <a:pos x="T30" y="T31"/>
                              </a:cxn>
                              <a:cxn ang="T100">
                                <a:pos x="T32" y="T33"/>
                              </a:cxn>
                              <a:cxn ang="T101">
                                <a:pos x="T34" y="T35"/>
                              </a:cxn>
                              <a:cxn ang="T102">
                                <a:pos x="T36" y="T37"/>
                              </a:cxn>
                              <a:cxn ang="T103">
                                <a:pos x="T38" y="T39"/>
                              </a:cxn>
                              <a:cxn ang="T104">
                                <a:pos x="T40" y="T41"/>
                              </a:cxn>
                              <a:cxn ang="T105">
                                <a:pos x="T42" y="T43"/>
                              </a:cxn>
                              <a:cxn ang="T106">
                                <a:pos x="T44" y="T45"/>
                              </a:cxn>
                              <a:cxn ang="T107">
                                <a:pos x="T46" y="T47"/>
                              </a:cxn>
                              <a:cxn ang="T108">
                                <a:pos x="T48" y="T49"/>
                              </a:cxn>
                              <a:cxn ang="T109">
                                <a:pos x="T50" y="T51"/>
                              </a:cxn>
                              <a:cxn ang="T110">
                                <a:pos x="T52" y="T53"/>
                              </a:cxn>
                              <a:cxn ang="T111">
                                <a:pos x="T54" y="T55"/>
                              </a:cxn>
                              <a:cxn ang="T112">
                                <a:pos x="T56" y="T57"/>
                              </a:cxn>
                              <a:cxn ang="T113">
                                <a:pos x="T58" y="T59"/>
                              </a:cxn>
                              <a:cxn ang="T114">
                                <a:pos x="T60" y="T61"/>
                              </a:cxn>
                              <a:cxn ang="T115">
                                <a:pos x="T62" y="T63"/>
                              </a:cxn>
                              <a:cxn ang="T116">
                                <a:pos x="T64" y="T65"/>
                              </a:cxn>
                              <a:cxn ang="T117">
                                <a:pos x="T66" y="T67"/>
                              </a:cxn>
                              <a:cxn ang="T118">
                                <a:pos x="T68" y="T69"/>
                              </a:cxn>
                              <a:cxn ang="T119">
                                <a:pos x="T70" y="T71"/>
                              </a:cxn>
                              <a:cxn ang="T120">
                                <a:pos x="T72" y="T73"/>
                              </a:cxn>
                              <a:cxn ang="T121">
                                <a:pos x="T74" y="T75"/>
                              </a:cxn>
                              <a:cxn ang="T122">
                                <a:pos x="T76" y="T77"/>
                              </a:cxn>
                              <a:cxn ang="T123">
                                <a:pos x="T78" y="T79"/>
                              </a:cxn>
                              <a:cxn ang="T124">
                                <a:pos x="T80" y="T81"/>
                              </a:cxn>
                              <a:cxn ang="T125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666" h="463">
                                <a:moveTo>
                                  <a:pt x="140" y="11"/>
                                </a:moveTo>
                                <a:lnTo>
                                  <a:pt x="0" y="11"/>
                                </a:lnTo>
                                <a:lnTo>
                                  <a:pt x="0" y="462"/>
                                </a:lnTo>
                                <a:lnTo>
                                  <a:pt x="140" y="462"/>
                                </a:lnTo>
                                <a:lnTo>
                                  <a:pt x="140" y="11"/>
                                </a:lnTo>
                                <a:close/>
                                <a:moveTo>
                                  <a:pt x="665" y="180"/>
                                </a:moveTo>
                                <a:lnTo>
                                  <a:pt x="659" y="126"/>
                                </a:lnTo>
                                <a:lnTo>
                                  <a:pt x="636" y="64"/>
                                </a:lnTo>
                                <a:lnTo>
                                  <a:pt x="587" y="18"/>
                                </a:lnTo>
                                <a:lnTo>
                                  <a:pt x="564" y="9"/>
                                </a:lnTo>
                                <a:lnTo>
                                  <a:pt x="505" y="0"/>
                                </a:lnTo>
                                <a:lnTo>
                                  <a:pt x="433" y="13"/>
                                </a:lnTo>
                                <a:lnTo>
                                  <a:pt x="365" y="72"/>
                                </a:lnTo>
                                <a:lnTo>
                                  <a:pt x="362" y="73"/>
                                </a:lnTo>
                                <a:lnTo>
                                  <a:pt x="362" y="11"/>
                                </a:lnTo>
                                <a:lnTo>
                                  <a:pt x="228" y="11"/>
                                </a:lnTo>
                                <a:lnTo>
                                  <a:pt x="228" y="462"/>
                                </a:lnTo>
                                <a:lnTo>
                                  <a:pt x="234" y="462"/>
                                </a:lnTo>
                                <a:lnTo>
                                  <a:pt x="362" y="462"/>
                                </a:lnTo>
                                <a:lnTo>
                                  <a:pt x="368" y="462"/>
                                </a:lnTo>
                                <a:lnTo>
                                  <a:pt x="368" y="251"/>
                                </a:lnTo>
                                <a:lnTo>
                                  <a:pt x="368" y="242"/>
                                </a:lnTo>
                                <a:lnTo>
                                  <a:pt x="369" y="218"/>
                                </a:lnTo>
                                <a:lnTo>
                                  <a:pt x="372" y="189"/>
                                </a:lnTo>
                                <a:lnTo>
                                  <a:pt x="381" y="162"/>
                                </a:lnTo>
                                <a:lnTo>
                                  <a:pt x="384" y="156"/>
                                </a:lnTo>
                                <a:lnTo>
                                  <a:pt x="395" y="143"/>
                                </a:lnTo>
                                <a:lnTo>
                                  <a:pt x="415" y="130"/>
                                </a:lnTo>
                                <a:lnTo>
                                  <a:pt x="445" y="124"/>
                                </a:lnTo>
                                <a:lnTo>
                                  <a:pt x="454" y="124"/>
                                </a:lnTo>
                                <a:lnTo>
                                  <a:pt x="476" y="127"/>
                                </a:lnTo>
                                <a:lnTo>
                                  <a:pt x="500" y="140"/>
                                </a:lnTo>
                                <a:lnTo>
                                  <a:pt x="518" y="171"/>
                                </a:lnTo>
                                <a:lnTo>
                                  <a:pt x="519" y="176"/>
                                </a:lnTo>
                                <a:lnTo>
                                  <a:pt x="521" y="188"/>
                                </a:lnTo>
                                <a:lnTo>
                                  <a:pt x="524" y="203"/>
                                </a:lnTo>
                                <a:lnTo>
                                  <a:pt x="524" y="216"/>
                                </a:lnTo>
                                <a:lnTo>
                                  <a:pt x="525" y="462"/>
                                </a:lnTo>
                                <a:lnTo>
                                  <a:pt x="665" y="462"/>
                                </a:lnTo>
                                <a:lnTo>
                                  <a:pt x="665" y="204"/>
                                </a:lnTo>
                                <a:lnTo>
                                  <a:pt x="665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1CF4A9" id="Group 136" o:spid="_x0000_s1026" href="https://br.linkedin.com/company/siarcon-engenharia-de-ar-condicionado" style="position:absolute;margin-left:223.3pt;margin-top:18.5pt;width:54.75pt;height:54.75pt;z-index:-251653632;mso-wrap-distance-left:0;mso-wrap-distance-right:0;mso-position-horizontal-relative:page" coordorigin="4608,313" coordsize="1095,1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" o:button="t">
                <v:shape id="Freeform 139" o:spid="_x0000_s1027" style="position:absolute;left:4608;top:313;width:1095;height:1095;visibility:visible;mso-wrap-style:square;v-text-anchor:top" coordsize="1095,1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" path="m928,1094r-762,l102,1081,49,1046,13,993,,928,,167,13,102,49,49,102,14,166,,928,r65,14l1045,49r36,53l1094,167r,761l1081,993r-36,53l993,1081r-65,13xe" fillcolor="#2097bd" stroked="f">
                  <v:path arrowok="t" o:connecttype="custom" o:connectlocs="928,1407;166,1407;102,1394;49,1359;13,1306;0,1241;0,480;13,415;49,362;102,327;166,313;928,313;993,327;1045,362;1081,415;1094,480;1094,1241;1081,1306;1045,1359;993,1394;928,1407" o:connectangles="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8" o:spid="_x0000_s1028" type="#_x0000_t75" style="position:absolute;left:4877;top:622;width:16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">
                  <v:imagedata r:id="rId12" o:title=""/>
                </v:shape>
                <v:shape id="AutoShape 137" o:spid="_x0000_s1029" style="position:absolute;left:4888;top:835;width:666;height:463;visibility:visible;mso-wrap-style:square;v-text-anchor:top" coordsize="666,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" path="m140,11l,11,,462r140,l140,11xm665,180r-6,-54l636,64,587,18,564,9,505,,433,13,365,72r-3,1l362,11r-134,l228,462r6,l362,462r6,l368,251r,-9l369,218r3,-29l381,162r3,-6l395,143r20,-13l445,124r9,l476,127r24,13l518,171r1,5l521,188r3,15l524,216r1,246l665,462r,-258l665,180xe" stroked="f">
                  <v:path arrowok="t" o:connecttype="custom" o:connectlocs="140,846;0,846;0,1297;140,1297;140,846;665,1015;659,961;636,899;587,853;564,844;505,835;433,848;365,907;362,908;362,908;362,846;228,846;228,1297;234,1297;362,1297;368,1297;368,1086;368,1077;369,1053;372,1024;381,997;384,991;395,978;415,965;445,959;454,959;476,962;500,975;518,1006;519,1011;521,1023;524,1038;524,1051;525,1297;665,1297;665,1039;665,1015" o:connectangles="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0"/>
          <w:szCs w:val="60"/>
        </w:rPr>
        <w:drawing>
          <wp:anchor distT="0" distB="0" distL="0" distR="0" simplePos="0" relativeHeight="251661824" behindDoc="0" locked="0" layoutInCell="1" allowOverlap="1" wp14:anchorId="7BB106AC" wp14:editId="387EB3A1">
            <wp:simplePos x="0" y="0"/>
            <wp:positionH relativeFrom="page">
              <wp:posOffset>3710305</wp:posOffset>
            </wp:positionH>
            <wp:positionV relativeFrom="paragraph">
              <wp:posOffset>245745</wp:posOffset>
            </wp:positionV>
            <wp:extent cx="678180" cy="678180"/>
            <wp:effectExtent l="0" t="0" r="0" b="0"/>
            <wp:wrapTopAndBottom/>
            <wp:docPr id="1539811156" name="image4.png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678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397" w:rsidRPr="00CB509F">
        <w:rPr>
          <w:sz w:val="60"/>
          <w:szCs w:val="60"/>
        </w:rPr>
        <w:br w:type="page"/>
      </w:r>
      <w:r>
        <w:rPr>
          <w:noProof/>
          <w:sz w:val="60"/>
          <w:szCs w:val="60"/>
        </w:rPr>
        <w:lastRenderedPageBreak/>
        <w:drawing>
          <wp:anchor distT="0" distB="0" distL="114300" distR="114300" simplePos="0" relativeHeight="251667968" behindDoc="1" locked="0" layoutInCell="1" allowOverlap="0" wp14:anchorId="306E0975" wp14:editId="16619430">
            <wp:simplePos x="0" y="0"/>
            <wp:positionH relativeFrom="page">
              <wp:posOffset>5080</wp:posOffset>
            </wp:positionH>
            <wp:positionV relativeFrom="page">
              <wp:posOffset>-185420</wp:posOffset>
            </wp:positionV>
            <wp:extent cx="7543800" cy="10664825"/>
            <wp:effectExtent l="0" t="0" r="0" b="0"/>
            <wp:wrapNone/>
            <wp:docPr id="17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66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CB3">
        <w:t>Sumário</w:t>
      </w:r>
    </w:p>
    <w:p w14:paraId="1E2C8250" w14:textId="261D68DE" w:rsidR="007A3436" w:rsidRDefault="00A70CB3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C2502F">
        <w:rPr>
          <w:rFonts w:ascii="Arial" w:hAnsi="Arial" w:cs="Arial"/>
          <w:sz w:val="24"/>
          <w:szCs w:val="24"/>
        </w:rPr>
        <w:fldChar w:fldCharType="begin"/>
      </w:r>
      <w:r w:rsidRPr="00C2502F">
        <w:rPr>
          <w:rFonts w:ascii="Arial" w:hAnsi="Arial" w:cs="Arial"/>
          <w:sz w:val="24"/>
          <w:szCs w:val="24"/>
        </w:rPr>
        <w:instrText xml:space="preserve"> TOC \o "1-3" \h \z \u </w:instrText>
      </w:r>
      <w:r w:rsidRPr="00C2502F">
        <w:rPr>
          <w:rFonts w:ascii="Arial" w:hAnsi="Arial" w:cs="Arial"/>
          <w:sz w:val="24"/>
          <w:szCs w:val="24"/>
        </w:rPr>
        <w:fldChar w:fldCharType="separate"/>
      </w:r>
      <w:hyperlink w:anchor="_Toc220406403" w:history="1">
        <w:r w:rsidR="007A3436" w:rsidRPr="00C364A3">
          <w:rPr>
            <w:rStyle w:val="Hyperlink"/>
            <w:noProof/>
          </w:rPr>
          <w:t>1.</w:t>
        </w:r>
        <w:r w:rsidR="007A3436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="007A3436" w:rsidRPr="00C364A3">
          <w:rPr>
            <w:rStyle w:val="Hyperlink"/>
            <w:noProof/>
          </w:rPr>
          <w:t>QUEM SOMOS</w:t>
        </w:r>
        <w:r w:rsidR="007A3436">
          <w:rPr>
            <w:noProof/>
            <w:webHidden/>
          </w:rPr>
          <w:tab/>
        </w:r>
        <w:r w:rsidR="007A3436">
          <w:rPr>
            <w:noProof/>
            <w:webHidden/>
          </w:rPr>
          <w:fldChar w:fldCharType="begin"/>
        </w:r>
        <w:r w:rsidR="007A3436">
          <w:rPr>
            <w:noProof/>
            <w:webHidden/>
          </w:rPr>
          <w:instrText xml:space="preserve"> PAGEREF _Toc220406403 \h </w:instrText>
        </w:r>
        <w:r w:rsidR="007A3436">
          <w:rPr>
            <w:noProof/>
            <w:webHidden/>
          </w:rPr>
        </w:r>
        <w:r w:rsidR="007A3436">
          <w:rPr>
            <w:noProof/>
            <w:webHidden/>
          </w:rPr>
          <w:fldChar w:fldCharType="separate"/>
        </w:r>
        <w:r w:rsidR="007A3436">
          <w:rPr>
            <w:noProof/>
            <w:webHidden/>
          </w:rPr>
          <w:t>3</w:t>
        </w:r>
        <w:r w:rsidR="007A3436">
          <w:rPr>
            <w:noProof/>
            <w:webHidden/>
          </w:rPr>
          <w:fldChar w:fldCharType="end"/>
        </w:r>
      </w:hyperlink>
    </w:p>
    <w:p w14:paraId="2C8FEA77" w14:textId="09567315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4" w:history="1">
        <w:r w:rsidRPr="00C364A3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NOSSOS SERVIÇOS E SEGMENTOS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22A1F0" w14:textId="41B2BC3E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5" w:history="1">
        <w:r w:rsidRPr="00C364A3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DADOS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AB2B55" w14:textId="0BCFF83E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6" w:history="1">
        <w:r w:rsidRPr="00C364A3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RESPONSABILIDADE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AA5017" w14:textId="0E5C3876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7" w:history="1">
        <w:r w:rsidRPr="00C364A3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OBRIGAÇÕES SIARCON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CF77FE" w14:textId="1C192C03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8" w:history="1">
        <w:r w:rsidRPr="00C364A3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3B2BDA" w14:textId="5F8A3249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09" w:history="1">
        <w:r w:rsidRPr="00C364A3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EXCLUSÃO DE FORNECIMENTO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B0E4F91" w14:textId="53098063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10" w:history="1">
        <w:r w:rsidRPr="00C364A3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CONDIÇÕES COMERCIAIS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0F53CD" w14:textId="4685BF5F" w:rsidR="007A3436" w:rsidRDefault="007A3436">
      <w:pPr>
        <w:pStyle w:val="Sumrio2"/>
        <w:tabs>
          <w:tab w:val="left" w:pos="720"/>
          <w:tab w:val="right" w:leader="dot" w:pos="9204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220406411" w:history="1">
        <w:r w:rsidRPr="00C364A3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C364A3">
          <w:rPr>
            <w:rStyle w:val="Hyperlink"/>
            <w:noProof/>
          </w:rPr>
          <w:t>CONTATO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_Toc220406411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D57054A" w14:textId="0A0ECF6B" w:rsidR="00A70CB3" w:rsidRDefault="00A70CB3" w:rsidP="00A70CB3">
      <w:r w:rsidRPr="00C2502F">
        <w:rPr>
          <w:rFonts w:ascii="Arial" w:hAnsi="Arial" w:cs="Arial"/>
          <w:b/>
          <w:bCs/>
          <w:sz w:val="24"/>
          <w:szCs w:val="24"/>
        </w:rPr>
        <w:fldChar w:fldCharType="end"/>
      </w:r>
    </w:p>
    <w:p w14:paraId="1370E709" w14:textId="101330B4" w:rsidR="00963397" w:rsidRPr="00CB509F" w:rsidRDefault="00963397" w:rsidP="00CB509F">
      <w:pPr>
        <w:pStyle w:val="STOP1"/>
        <w:tabs>
          <w:tab w:val="left" w:pos="7542"/>
        </w:tabs>
        <w:ind w:left="-142"/>
        <w:jc w:val="center"/>
        <w:rPr>
          <w:sz w:val="60"/>
          <w:szCs w:val="60"/>
        </w:rPr>
        <w:sectPr w:rsidR="00963397" w:rsidRPr="00CB509F" w:rsidSect="00CB509F">
          <w:headerReference w:type="default" r:id="rId15"/>
          <w:footerReference w:type="default" r:id="rId16"/>
          <w:pgSz w:w="11907" w:h="16840" w:code="9"/>
          <w:pgMar w:top="2552" w:right="992" w:bottom="2127" w:left="1701" w:header="113" w:footer="510" w:gutter="0"/>
          <w:cols w:space="720"/>
          <w:noEndnote/>
          <w:docGrid w:linePitch="272"/>
        </w:sectPr>
      </w:pPr>
    </w:p>
    <w:p w14:paraId="33082E3E" w14:textId="77777777" w:rsidR="002B222D" w:rsidRDefault="002B222D" w:rsidP="00155320">
      <w:pPr>
        <w:pStyle w:val="Ttulo2"/>
        <w:numPr>
          <w:ilvl w:val="0"/>
          <w:numId w:val="27"/>
        </w:numPr>
        <w:ind w:hanging="720"/>
      </w:pPr>
      <w:bookmarkStart w:id="2" w:name="_Toc155191174"/>
      <w:bookmarkStart w:id="3" w:name="_Toc220406403"/>
      <w:r>
        <w:lastRenderedPageBreak/>
        <w:t>QUEM SOMOS</w:t>
      </w:r>
      <w:bookmarkEnd w:id="2"/>
      <w:bookmarkEnd w:id="3"/>
    </w:p>
    <w:p w14:paraId="5BE2C289" w14:textId="77777777" w:rsidR="002B222D" w:rsidRDefault="002B222D" w:rsidP="002B222D">
      <w:pPr>
        <w:pStyle w:val="Ttulo2"/>
        <w:ind w:left="697"/>
      </w:pPr>
    </w:p>
    <w:p w14:paraId="254DDC96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A </w:t>
      </w:r>
      <w:r w:rsidRPr="002B222D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SIARCON</w:t>
      </w: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, estabelecida em 1.998, somos especialistas em soluções de HVAC, com mais de 25 anos de experiência, oferecendo serviços para diversos segmentos da indústria.  </w:t>
      </w:r>
      <w:proofErr w:type="gramStart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Nossa  atuação</w:t>
      </w:r>
      <w:proofErr w:type="gramEnd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 abrange uma ampla variedade de setores, </w:t>
      </w:r>
      <w:proofErr w:type="gramStart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incluindo  indústrias</w:t>
      </w:r>
      <w:proofErr w:type="gramEnd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  como alimentícia, veterinária, farmacêutica, eletrônica, agrícola e laboratorial.</w:t>
      </w:r>
    </w:p>
    <w:p w14:paraId="37141FAA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1A0F86F1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Na </w:t>
      </w:r>
      <w:r w:rsidRPr="002B222D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SIARCON</w:t>
      </w: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, nossa expertise está centrada na engenharia de sistemas de climatização e qualidade do ar em diversos ambientes. Contamos com uma equipe experiente e dedicada, pronta para oferecer soluções de alta qualidade que atendem às necessidades específicas de cada projeto.</w:t>
      </w:r>
    </w:p>
    <w:p w14:paraId="60B87848" w14:textId="77777777" w:rsidR="002B222D" w:rsidRP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1FEB4CDB" w14:textId="77777777" w:rsidR="002B222D" w:rsidRDefault="002B222D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Nossa atuação se estende por todo o território brasileiro. Com um histórico sólido e uma ampla gama de competências, </w:t>
      </w:r>
      <w:proofErr w:type="gramStart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>estamos  comprometidos</w:t>
      </w:r>
      <w:proofErr w:type="gramEnd"/>
      <w:r w:rsidRPr="002B222D">
        <w:rPr>
          <w:rFonts w:ascii="Arial" w:hAnsi="Arial" w:cs="Arial"/>
          <w:snapToGrid w:val="0"/>
          <w:sz w:val="24"/>
          <w:szCs w:val="24"/>
          <w:lang w:eastAsia="ar-SA"/>
        </w:rPr>
        <w:t xml:space="preserve">  em atender até mesmo as demandas de engenharia mais desafiadoras, criando ambientes ideais para nossos clientes.</w:t>
      </w:r>
    </w:p>
    <w:p w14:paraId="660278E9" w14:textId="77777777" w:rsidR="00704FF2" w:rsidRDefault="00704FF2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05590FE1" w14:textId="00251C71" w:rsidR="00704FF2" w:rsidRPr="002B222D" w:rsidRDefault="00907475" w:rsidP="002B222D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>
        <w:rPr>
          <w:noProof/>
        </w:rPr>
        <w:drawing>
          <wp:anchor distT="0" distB="0" distL="0" distR="0" simplePos="0" relativeHeight="251672064" behindDoc="0" locked="0" layoutInCell="1" allowOverlap="1" wp14:anchorId="6A73BD36" wp14:editId="7B3D77AD">
            <wp:simplePos x="0" y="0"/>
            <wp:positionH relativeFrom="page">
              <wp:posOffset>0</wp:posOffset>
            </wp:positionH>
            <wp:positionV relativeFrom="paragraph">
              <wp:posOffset>196215</wp:posOffset>
            </wp:positionV>
            <wp:extent cx="7555865" cy="1208405"/>
            <wp:effectExtent l="0" t="0" r="0" b="0"/>
            <wp:wrapNone/>
            <wp:docPr id="1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865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5917D" w14:textId="77777777" w:rsidR="002B222D" w:rsidRDefault="002B222D" w:rsidP="00963397">
      <w:pPr>
        <w:rPr>
          <w:rFonts w:ascii="Arial" w:hAnsi="Arial" w:cs="Arial"/>
          <w:sz w:val="24"/>
          <w:szCs w:val="24"/>
        </w:rPr>
      </w:pPr>
    </w:p>
    <w:p w14:paraId="76AF7060" w14:textId="77777777" w:rsidR="002B222D" w:rsidRDefault="002B222D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</w:p>
    <w:p w14:paraId="4757F84A" w14:textId="599874CC" w:rsidR="00704FF2" w:rsidRDefault="00907475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</w:pP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0" wp14:anchorId="093F0C33" wp14:editId="187B9F3C">
                <wp:simplePos x="0" y="0"/>
                <wp:positionH relativeFrom="column">
                  <wp:posOffset>4789805</wp:posOffset>
                </wp:positionH>
                <wp:positionV relativeFrom="paragraph">
                  <wp:posOffset>1011555</wp:posOffset>
                </wp:positionV>
                <wp:extent cx="1438910" cy="1810385"/>
                <wp:effectExtent l="0" t="0" r="0" b="0"/>
                <wp:wrapNone/>
                <wp:docPr id="1151843715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910" cy="1810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EA36E" w14:textId="03033912" w:rsidR="0017626F" w:rsidRDefault="0017626F" w:rsidP="001F6F5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Princípios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Valores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pacing w:val="-16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Inegociáveis:</w:t>
                            </w:r>
                          </w:p>
                          <w:p w14:paraId="44C2A871" w14:textId="435F911B" w:rsidR="0017626F" w:rsidRPr="0017626F" w:rsidRDefault="0017626F" w:rsidP="001F6F54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17626F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Ética, Segurança,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Reputação e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7626F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Comprometimento.</w:t>
                            </w:r>
                          </w:p>
                          <w:p w14:paraId="7AC4D528" w14:textId="77777777" w:rsidR="0017626F" w:rsidRPr="00472545" w:rsidRDefault="0017626F" w:rsidP="0017626F">
                            <w:pPr>
                              <w:pStyle w:val="Corpodetexto"/>
                              <w:tabs>
                                <w:tab w:val="left" w:pos="2127"/>
                              </w:tabs>
                              <w:spacing w:before="5" w:line="285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3F0C33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377.15pt;margin-top:79.65pt;width:113.3pt;height:142.5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" o:allowoverlap="f" filled="f" stroked="f">
                <v:textbox inset="0,0,0,0">
                  <w:txbxContent>
                    <w:p w14:paraId="444EA36E" w14:textId="03033912" w:rsidR="0017626F" w:rsidRDefault="0017626F" w:rsidP="001F6F5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 w:rsidRPr="0017626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Princípios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Valores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pacing w:val="-16"/>
                          <w:sz w:val="24"/>
                          <w:szCs w:val="24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Inegociáveis:</w:t>
                      </w:r>
                    </w:p>
                    <w:p w14:paraId="44C2A871" w14:textId="435F911B" w:rsidR="0017626F" w:rsidRPr="0017626F" w:rsidRDefault="0017626F" w:rsidP="001F6F54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17626F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Ética, Segurança,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Reputação e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17626F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Comprometimento.</w:t>
                      </w:r>
                    </w:p>
                    <w:p w14:paraId="7AC4D528" w14:textId="77777777" w:rsidR="0017626F" w:rsidRPr="00472545" w:rsidRDefault="0017626F" w:rsidP="0017626F">
                      <w:pPr>
                        <w:pStyle w:val="Corpodetexto"/>
                        <w:tabs>
                          <w:tab w:val="left" w:pos="2127"/>
                        </w:tabs>
                        <w:spacing w:before="5" w:line="285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0" wp14:anchorId="093F0C33" wp14:editId="19A0D43C">
                <wp:simplePos x="0" y="0"/>
                <wp:positionH relativeFrom="column">
                  <wp:posOffset>2963545</wp:posOffset>
                </wp:positionH>
                <wp:positionV relativeFrom="paragraph">
                  <wp:posOffset>983615</wp:posOffset>
                </wp:positionV>
                <wp:extent cx="1764030" cy="1810385"/>
                <wp:effectExtent l="0" t="0" r="0" b="0"/>
                <wp:wrapNone/>
                <wp:docPr id="600768898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4030" cy="1810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694B4" w14:textId="2DB12296" w:rsidR="0017626F" w:rsidRDefault="00472545" w:rsidP="001F6F54">
                            <w:pPr>
                              <w:tabs>
                                <w:tab w:val="left" w:pos="2124"/>
                              </w:tabs>
                              <w:spacing w:before="49" w:line="285" w:lineRule="auto"/>
                              <w:ind w:right="517"/>
                              <w:jc w:val="center"/>
                              <w:rPr>
                                <w:rFonts w:ascii="Arial" w:hAnsi="Arial"/>
                                <w:b/>
                                <w:color w:val="0C0D16"/>
                                <w:spacing w:val="1"/>
                                <w:sz w:val="24"/>
                              </w:rPr>
                            </w:pPr>
                            <w:r w:rsidRPr="00472545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Valores</w:t>
                            </w:r>
                            <w:r w:rsidRPr="00472545">
                              <w:rPr>
                                <w:rFonts w:ascii="Arial" w:hAnsi="Arial"/>
                                <w:b/>
                                <w:color w:val="0C0D16"/>
                                <w:spacing w:val="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 xml:space="preserve">Importante </w:t>
                            </w:r>
                            <w:r w:rsidR="0017626F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e Prioritário:</w:t>
                            </w:r>
                          </w:p>
                          <w:p w14:paraId="1863AAE2" w14:textId="116D5585" w:rsidR="00472545" w:rsidRPr="00472545" w:rsidRDefault="00472545" w:rsidP="001F6F54">
                            <w:pPr>
                              <w:tabs>
                                <w:tab w:val="left" w:pos="2124"/>
                              </w:tabs>
                              <w:spacing w:before="49" w:line="285" w:lineRule="auto"/>
                              <w:ind w:right="517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Competência,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pacing w:val="-1"/>
                                <w:sz w:val="22"/>
                                <w:szCs w:val="22"/>
                              </w:rPr>
                              <w:t>Inovação,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pacing w:val="-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Honestidade,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Organização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</w:t>
                            </w:r>
                            <w:r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72545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Transparência</w:t>
                            </w:r>
                            <w:r w:rsidRPr="00472545">
                              <w:rPr>
                                <w:color w:val="0C0D16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2C3BF3E" w14:textId="585954EA" w:rsidR="00704FF2" w:rsidRPr="00472545" w:rsidRDefault="00704FF2" w:rsidP="00472545">
                            <w:pPr>
                              <w:pStyle w:val="Corpodetexto"/>
                              <w:tabs>
                                <w:tab w:val="left" w:pos="2127"/>
                              </w:tabs>
                              <w:spacing w:before="5" w:line="285" w:lineRule="auto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21" o:spid="_x0000_s1027" type="#_x0000_t202" style="position:absolute;left:0;text-align:left;margin-left:233.35pt;margin-top:77.45pt;width:138.9pt;height:142.5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" o:allowoverlap="f" filled="f" stroked="f">
                <v:textbox inset="0,0,0,0">
                  <w:txbxContent>
                    <w:p w14:paraId="2A7694B4" w14:textId="2DB12296" w:rsidR="0017626F" w:rsidRDefault="00472545" w:rsidP="001F6F54">
                      <w:pPr>
                        <w:tabs>
                          <w:tab w:val="left" w:pos="2124"/>
                        </w:tabs>
                        <w:spacing w:before="49" w:line="285" w:lineRule="auto"/>
                        <w:ind w:right="517"/>
                        <w:jc w:val="center"/>
                        <w:rPr>
                          <w:rFonts w:ascii="Arial" w:hAnsi="Arial"/>
                          <w:b/>
                          <w:color w:val="0C0D16"/>
                          <w:spacing w:val="1"/>
                          <w:sz w:val="24"/>
                        </w:rPr>
                      </w:pPr>
                      <w:r w:rsidRPr="00472545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>Valores</w:t>
                      </w:r>
                      <w:r w:rsidRPr="00472545">
                        <w:rPr>
                          <w:rFonts w:ascii="Arial" w:hAnsi="Arial"/>
                          <w:b/>
                          <w:color w:val="0C0D16"/>
                          <w:spacing w:val="1"/>
                          <w:sz w:val="24"/>
                          <w:szCs w:val="24"/>
                        </w:rPr>
                        <w:t xml:space="preserve"> </w:t>
                      </w:r>
                      <w:r w:rsidRPr="00472545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 xml:space="preserve">Importante </w:t>
                      </w:r>
                      <w:r w:rsidR="0017626F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>e Prioritário:</w:t>
                      </w:r>
                    </w:p>
                    <w:p w14:paraId="1863AAE2" w14:textId="116D5585" w:rsidR="00472545" w:rsidRPr="00472545" w:rsidRDefault="00472545" w:rsidP="001F6F54">
                      <w:pPr>
                        <w:tabs>
                          <w:tab w:val="left" w:pos="2124"/>
                        </w:tabs>
                        <w:spacing w:before="49" w:line="285" w:lineRule="auto"/>
                        <w:ind w:right="517"/>
                        <w:jc w:val="center"/>
                        <w:rPr>
                          <w:sz w:val="22"/>
                          <w:szCs w:val="22"/>
                        </w:rPr>
                      </w:pP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Competência,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pacing w:val="-1"/>
                          <w:sz w:val="22"/>
                          <w:szCs w:val="22"/>
                        </w:rPr>
                        <w:t>Inovação,</w:t>
                      </w:r>
                      <w:r>
                        <w:rPr>
                          <w:rFonts w:ascii="Arial" w:hAnsi="Arial" w:cs="Arial"/>
                          <w:color w:val="0C0D16"/>
                          <w:spacing w:val="-1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Honestidade,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Organização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</w:t>
                      </w:r>
                      <w:r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 xml:space="preserve"> </w:t>
                      </w:r>
                      <w:r w:rsidRPr="00472545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Transparência</w:t>
                      </w:r>
                      <w:r w:rsidRPr="00472545">
                        <w:rPr>
                          <w:color w:val="0C0D16"/>
                          <w:sz w:val="22"/>
                          <w:szCs w:val="22"/>
                        </w:rPr>
                        <w:t>.</w:t>
                      </w:r>
                    </w:p>
                    <w:p w14:paraId="52C3BF3E" w14:textId="585954EA" w:rsidR="00704FF2" w:rsidRPr="00472545" w:rsidRDefault="00704FF2" w:rsidP="00472545">
                      <w:pPr>
                        <w:pStyle w:val="Corpodetexto"/>
                        <w:tabs>
                          <w:tab w:val="left" w:pos="2127"/>
                        </w:tabs>
                        <w:spacing w:before="5" w:line="285" w:lineRule="auto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0" wp14:anchorId="093F0C33" wp14:editId="520D491A">
                <wp:simplePos x="0" y="0"/>
                <wp:positionH relativeFrom="column">
                  <wp:posOffset>1073150</wp:posOffset>
                </wp:positionH>
                <wp:positionV relativeFrom="paragraph">
                  <wp:posOffset>991870</wp:posOffset>
                </wp:positionV>
                <wp:extent cx="1511300" cy="2584450"/>
                <wp:effectExtent l="0" t="0" r="0" b="0"/>
                <wp:wrapNone/>
                <wp:docPr id="1037945913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2584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2A4E92" w14:textId="7F888D10" w:rsidR="00472545" w:rsidRDefault="00472545" w:rsidP="001F6F54">
                            <w:pPr>
                              <w:tabs>
                                <w:tab w:val="left" w:pos="2127"/>
                              </w:tabs>
                              <w:spacing w:before="79" w:line="285" w:lineRule="auto"/>
                              <w:ind w:right="131"/>
                              <w:jc w:val="center"/>
                              <w:rPr>
                                <w:rFonts w:ascii="Arial" w:hAnsi="Arial" w:cs="Arial"/>
                                <w:color w:val="0C0D16"/>
                                <w:sz w:val="24"/>
                              </w:rPr>
                            </w:pPr>
                            <w:r w:rsidRPr="00704FF2">
                              <w:rPr>
                                <w:rFonts w:ascii="Arial" w:hAnsi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Nossa Visão</w:t>
                            </w:r>
                          </w:p>
                          <w:p w14:paraId="7F152BD9" w14:textId="77777777" w:rsidR="00472545" w:rsidRPr="00704FF2" w:rsidRDefault="00472545" w:rsidP="001F6F54">
                            <w:pPr>
                              <w:tabs>
                                <w:tab w:val="left" w:pos="2249"/>
                              </w:tabs>
                              <w:spacing w:before="79" w:line="285" w:lineRule="auto"/>
                              <w:ind w:right="131"/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Melhorar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continuamente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16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nosso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6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trabalho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3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consolidado</w:t>
                            </w:r>
                          </w:p>
                          <w:p w14:paraId="6A402AED" w14:textId="77777777" w:rsidR="00472545" w:rsidRPr="00704FF2" w:rsidRDefault="00472545" w:rsidP="001F6F54">
                            <w:pPr>
                              <w:pStyle w:val="Corpodetexto"/>
                              <w:tabs>
                                <w:tab w:val="left" w:pos="2127"/>
                              </w:tabs>
                              <w:spacing w:before="5" w:line="285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grandes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Projetos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7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de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6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HVAC, e ser a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referência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principalmente nos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setores, Farmacêutico,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Biológico, Veterinário e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Alimentício.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26" o:spid="_x0000_s1028" type="#_x0000_t202" style="position:absolute;left:0;text-align:left;margin-left:84.5pt;margin-top:78.1pt;width:119pt;height:203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" o:allowoverlap="f" filled="f" stroked="f">
                <v:textbox inset="0,0,0,0">
                  <w:txbxContent>
                    <w:p w14:paraId="712A4E92" w14:textId="7F888D10" w:rsidR="00472545" w:rsidRDefault="00472545" w:rsidP="001F6F54">
                      <w:pPr>
                        <w:tabs>
                          <w:tab w:val="left" w:pos="2127"/>
                        </w:tabs>
                        <w:spacing w:before="79" w:line="285" w:lineRule="auto"/>
                        <w:ind w:right="131"/>
                        <w:jc w:val="center"/>
                        <w:rPr>
                          <w:rFonts w:ascii="Arial" w:hAnsi="Arial" w:cs="Arial"/>
                          <w:color w:val="0C0D16"/>
                          <w:sz w:val="24"/>
                        </w:rPr>
                      </w:pPr>
                      <w:r w:rsidRPr="00704FF2">
                        <w:rPr>
                          <w:rFonts w:ascii="Arial" w:hAnsi="Arial"/>
                          <w:b/>
                          <w:color w:val="0C0D16"/>
                          <w:sz w:val="24"/>
                          <w:szCs w:val="24"/>
                        </w:rPr>
                        <w:t>Nossa Visão</w:t>
                      </w:r>
                    </w:p>
                    <w:p w14:paraId="7F152BD9" w14:textId="77777777" w:rsidR="00472545" w:rsidRPr="00704FF2" w:rsidRDefault="00472545" w:rsidP="001F6F54">
                      <w:pPr>
                        <w:tabs>
                          <w:tab w:val="left" w:pos="2249"/>
                        </w:tabs>
                        <w:spacing w:before="79" w:line="285" w:lineRule="auto"/>
                        <w:ind w:right="131"/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Melhorar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continuamente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16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nosso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64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trabalho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3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consolidado</w:t>
                      </w:r>
                    </w:p>
                    <w:p w14:paraId="6A402AED" w14:textId="77777777" w:rsidR="00472545" w:rsidRPr="00704FF2" w:rsidRDefault="00472545" w:rsidP="001F6F54">
                      <w:pPr>
                        <w:pStyle w:val="Corpodetexto"/>
                        <w:tabs>
                          <w:tab w:val="left" w:pos="2127"/>
                        </w:tabs>
                        <w:spacing w:before="5" w:line="285" w:lineRule="auto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grandes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Projetos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7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de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64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HVAC, e ser a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referência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principalmente nos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setores, Farmacêutico,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Biológico, Veterinário e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Alimentício.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sz w:val="2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0" wp14:anchorId="093F0C33" wp14:editId="08C666CD">
                <wp:simplePos x="0" y="0"/>
                <wp:positionH relativeFrom="column">
                  <wp:posOffset>-1080135</wp:posOffset>
                </wp:positionH>
                <wp:positionV relativeFrom="paragraph">
                  <wp:posOffset>998220</wp:posOffset>
                </wp:positionV>
                <wp:extent cx="1955800" cy="2618740"/>
                <wp:effectExtent l="0" t="0" r="0" b="0"/>
                <wp:wrapNone/>
                <wp:docPr id="334214631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2618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63321" w14:textId="77777777" w:rsidR="00704FF2" w:rsidRPr="00704FF2" w:rsidRDefault="00704FF2" w:rsidP="001F6F54">
                            <w:pPr>
                              <w:pStyle w:val="Corpodetexto"/>
                              <w:spacing w:before="49" w:line="285" w:lineRule="auto"/>
                              <w:ind w:left="567" w:right="245"/>
                              <w:rPr>
                                <w:rFonts w:ascii="Arial" w:hAnsi="Arial" w:cs="Arial"/>
                                <w:b/>
                                <w:color w:val="0C0D16"/>
                                <w:spacing w:val="1"/>
                                <w:sz w:val="24"/>
                                <w:szCs w:val="24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b/>
                                <w:color w:val="0C0D16"/>
                                <w:sz w:val="24"/>
                                <w:szCs w:val="24"/>
                              </w:rPr>
                              <w:t>Nossa Missão</w:t>
                            </w:r>
                          </w:p>
                          <w:p w14:paraId="61B440FE" w14:textId="77777777" w:rsidR="00704FF2" w:rsidRPr="00704FF2" w:rsidRDefault="00704FF2" w:rsidP="001F6F54">
                            <w:pPr>
                              <w:pStyle w:val="Corpodetexto"/>
                              <w:spacing w:before="49" w:line="285" w:lineRule="auto"/>
                              <w:ind w:left="567" w:right="245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Executar soluções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customizadas em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HVAC para cada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projeto, atendendo às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necessidades do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cliente, visando o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1"/>
                                <w:sz w:val="22"/>
                                <w:szCs w:val="22"/>
                              </w:rPr>
                              <w:t>melhor custo-benefício,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6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alcançando os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requisitos com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eficiência, e em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conformidade com as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normas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704FF2">
                              <w:rPr>
                                <w:rFonts w:ascii="Arial" w:hAnsi="Arial" w:cs="Arial"/>
                                <w:color w:val="0C0D16"/>
                                <w:sz w:val="22"/>
                                <w:szCs w:val="22"/>
                              </w:rPr>
                              <w:t>vigentes.</w:t>
                            </w:r>
                          </w:p>
                          <w:p w14:paraId="5B2E3F77" w14:textId="77777777" w:rsidR="00704FF2" w:rsidRPr="00704FF2" w:rsidRDefault="00704FF2" w:rsidP="00704FF2">
                            <w:pPr>
                              <w:ind w:left="567" w:right="245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25" o:spid="_x0000_s1029" type="#_x0000_t202" style="position:absolute;left:0;text-align:left;margin-left:-85.05pt;margin-top:78.6pt;width:154pt;height:206.2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" o:allowoverlap="f" filled="f" stroked="f">
                <v:textbox inset="0,0,0,0">
                  <w:txbxContent>
                    <w:p w14:paraId="0F163321" w14:textId="77777777" w:rsidR="00704FF2" w:rsidRPr="00704FF2" w:rsidRDefault="00704FF2" w:rsidP="001F6F54">
                      <w:pPr>
                        <w:pStyle w:val="Corpodetexto"/>
                        <w:spacing w:before="49" w:line="285" w:lineRule="auto"/>
                        <w:ind w:left="567" w:right="245"/>
                        <w:rPr>
                          <w:rFonts w:ascii="Arial" w:hAnsi="Arial" w:cs="Arial"/>
                          <w:b/>
                          <w:color w:val="0C0D16"/>
                          <w:spacing w:val="1"/>
                          <w:sz w:val="24"/>
                          <w:szCs w:val="24"/>
                        </w:rPr>
                      </w:pPr>
                      <w:r w:rsidRPr="00704FF2">
                        <w:rPr>
                          <w:rFonts w:ascii="Arial" w:hAnsi="Arial" w:cs="Arial"/>
                          <w:b/>
                          <w:color w:val="0C0D16"/>
                          <w:sz w:val="24"/>
                          <w:szCs w:val="24"/>
                        </w:rPr>
                        <w:t>Nossa Missão</w:t>
                      </w:r>
                    </w:p>
                    <w:p w14:paraId="61B440FE" w14:textId="77777777" w:rsidR="00704FF2" w:rsidRPr="00704FF2" w:rsidRDefault="00704FF2" w:rsidP="001F6F54">
                      <w:pPr>
                        <w:pStyle w:val="Corpodetexto"/>
                        <w:spacing w:before="49" w:line="285" w:lineRule="auto"/>
                        <w:ind w:left="567" w:right="245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Executar soluções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customizadas em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HVAC para cada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projeto, atendendo às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necessidades do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cliente, visando o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1"/>
                          <w:sz w:val="22"/>
                          <w:szCs w:val="22"/>
                        </w:rPr>
                        <w:t>melhor custo-benefício,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64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alcançando os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requisitos com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eficiência, e em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conformidade com as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1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normas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704FF2">
                        <w:rPr>
                          <w:rFonts w:ascii="Arial" w:hAnsi="Arial" w:cs="Arial"/>
                          <w:color w:val="0C0D16"/>
                          <w:sz w:val="22"/>
                          <w:szCs w:val="22"/>
                        </w:rPr>
                        <w:t>vigentes.</w:t>
                      </w:r>
                    </w:p>
                    <w:p w14:paraId="5B2E3F77" w14:textId="77777777" w:rsidR="00704FF2" w:rsidRPr="00704FF2" w:rsidRDefault="00704FF2" w:rsidP="00704FF2">
                      <w:pPr>
                        <w:ind w:left="567" w:right="245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487432" w14:textId="261FD973" w:rsidR="00704FF2" w:rsidRDefault="00704FF2" w:rsidP="005B3DA1">
      <w:pPr>
        <w:pStyle w:val="STOP1"/>
        <w:tabs>
          <w:tab w:val="left" w:pos="7542"/>
        </w:tabs>
        <w:ind w:left="-142"/>
        <w:jc w:val="center"/>
        <w:rPr>
          <w:sz w:val="20"/>
        </w:rPr>
        <w:sectPr w:rsidR="00704FF2" w:rsidSect="002B222D">
          <w:headerReference w:type="default" r:id="rId18"/>
          <w:footerReference w:type="default" r:id="rId19"/>
          <w:pgSz w:w="11907" w:h="16840" w:code="9"/>
          <w:pgMar w:top="2552" w:right="992" w:bottom="2127" w:left="1701" w:header="113" w:footer="567" w:gutter="0"/>
          <w:cols w:space="720"/>
          <w:noEndnote/>
          <w:docGrid w:linePitch="272"/>
        </w:sectPr>
      </w:pPr>
    </w:p>
    <w:p w14:paraId="1A9299EB" w14:textId="77777777" w:rsidR="001F6F54" w:rsidRDefault="001F6F54" w:rsidP="00155320">
      <w:pPr>
        <w:pStyle w:val="Ttulo2"/>
        <w:numPr>
          <w:ilvl w:val="0"/>
          <w:numId w:val="27"/>
        </w:numPr>
        <w:ind w:hanging="720"/>
      </w:pPr>
      <w:bookmarkStart w:id="4" w:name="_Toc155191175"/>
      <w:bookmarkStart w:id="5" w:name="_Toc220406404"/>
      <w:r>
        <w:lastRenderedPageBreak/>
        <w:t>NOSSOS SERVIÇOS E SEGMENTOS</w:t>
      </w:r>
      <w:bookmarkEnd w:id="4"/>
      <w:bookmarkEnd w:id="5"/>
    </w:p>
    <w:p w14:paraId="05278BEA" w14:textId="77777777" w:rsidR="001F6F54" w:rsidRDefault="001F6F54" w:rsidP="001F6F54">
      <w:pPr>
        <w:spacing w:before="40" w:line="290" w:lineRule="auto"/>
        <w:ind w:left="567" w:right="560"/>
        <w:rPr>
          <w:rFonts w:ascii="Arial" w:hAnsi="Arial" w:cs="Arial"/>
          <w:sz w:val="24"/>
          <w:szCs w:val="24"/>
        </w:rPr>
      </w:pPr>
    </w:p>
    <w:p w14:paraId="592F44AE" w14:textId="6D615504" w:rsidR="001F6F54" w:rsidRPr="001F6F54" w:rsidRDefault="001F6F54" w:rsidP="001F6F54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A </w:t>
      </w:r>
      <w:r w:rsidRPr="001F6F54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SIARCON</w:t>
      </w:r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 é dedicada ao projeto de sistemas que abrangem o controle de temperatura e qualidade do ar, incluindo sistemas de </w:t>
      </w:r>
      <w:proofErr w:type="gramStart"/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>ar condicionado</w:t>
      </w:r>
      <w:proofErr w:type="gramEnd"/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 para conforto térmico, ventilação, exaustão, </w:t>
      </w:r>
      <w:r w:rsidR="000B113D" w:rsidRPr="001F6F54">
        <w:rPr>
          <w:rFonts w:ascii="Arial" w:hAnsi="Arial" w:cs="Arial"/>
          <w:snapToGrid w:val="0"/>
          <w:sz w:val="24"/>
          <w:szCs w:val="24"/>
          <w:lang w:eastAsia="ar-SA"/>
        </w:rPr>
        <w:t>e</w:t>
      </w:r>
      <w:r w:rsidRPr="001F6F54">
        <w:rPr>
          <w:rFonts w:ascii="Arial" w:hAnsi="Arial" w:cs="Arial"/>
          <w:snapToGrid w:val="0"/>
          <w:sz w:val="24"/>
          <w:szCs w:val="24"/>
          <w:lang w:eastAsia="ar-SA"/>
        </w:rPr>
        <w:t xml:space="preserve"> para ambientes classificados e controlados.</w:t>
      </w:r>
    </w:p>
    <w:p w14:paraId="6AADB37B" w14:textId="77777777" w:rsidR="001F6F54" w:rsidRPr="001F6F54" w:rsidRDefault="001F6F54" w:rsidP="001F6F54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24CB7045" w14:textId="208E4EBA" w:rsidR="001F6F54" w:rsidRPr="001F6F54" w:rsidRDefault="001F6F54" w:rsidP="000B113D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color w:val="002060"/>
          <w:sz w:val="24"/>
          <w:szCs w:val="24"/>
          <w:lang w:eastAsia="ar-SA"/>
        </w:rPr>
      </w:pPr>
      <w:r w:rsidRPr="001F6F54">
        <w:rPr>
          <w:rFonts w:ascii="Arial" w:hAnsi="Arial" w:cs="Arial"/>
          <w:b/>
          <w:bCs/>
          <w:snapToGrid w:val="0"/>
          <w:color w:val="002060"/>
          <w:sz w:val="24"/>
          <w:szCs w:val="24"/>
          <w:lang w:eastAsia="ar-SA"/>
        </w:rPr>
        <w:t>Nosso compromisso vai além de atender às necessidades de nossos clientes. Buscamos constantemente superar suas expectativas, oferecendo soluções de alta qualidade a preços competitivos, com o objetivo de garantir sua total satisfação.</w:t>
      </w:r>
    </w:p>
    <w:p w14:paraId="4E596012" w14:textId="3EF77FBA" w:rsidR="008263E0" w:rsidRDefault="00907475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46DC99F" wp14:editId="52667085">
                <wp:simplePos x="0" y="0"/>
                <wp:positionH relativeFrom="page">
                  <wp:posOffset>1080135</wp:posOffset>
                </wp:positionH>
                <wp:positionV relativeFrom="paragraph">
                  <wp:posOffset>161290</wp:posOffset>
                </wp:positionV>
                <wp:extent cx="6544310" cy="45085"/>
                <wp:effectExtent l="0" t="0" r="0" b="0"/>
                <wp:wrapNone/>
                <wp:docPr id="1692521759" name="Retângulo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44310" cy="45085"/>
                        </a:xfrm>
                        <a:prstGeom prst="rect">
                          <a:avLst/>
                        </a:prstGeom>
                        <a:solidFill>
                          <a:srgbClr val="9AC12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F0AB11" id="Retângulo 80" o:spid="_x0000_s1026" style="position:absolute;margin-left:85.05pt;margin-top:12.7pt;width:515.3pt;height:3.55pt;z-index: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" fillcolor="#9ac129" stroked="f">
                <w10:wrap anchorx="page"/>
              </v:rect>
            </w:pict>
          </mc:Fallback>
        </mc:AlternateContent>
      </w:r>
    </w:p>
    <w:p w14:paraId="2D729993" w14:textId="4132C58C" w:rsidR="008263E0" w:rsidRDefault="00907475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0" wp14:anchorId="093F0C33" wp14:editId="30FBA697">
                <wp:simplePos x="0" y="0"/>
                <wp:positionH relativeFrom="column">
                  <wp:posOffset>3226435</wp:posOffset>
                </wp:positionH>
                <wp:positionV relativeFrom="paragraph">
                  <wp:posOffset>31115</wp:posOffset>
                </wp:positionV>
                <wp:extent cx="2671445" cy="1988185"/>
                <wp:effectExtent l="0" t="0" r="0" b="0"/>
                <wp:wrapNone/>
                <wp:docPr id="1985608782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1445" cy="1988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77FE26" w14:textId="79BD71BE" w:rsidR="00422E60" w:rsidRPr="008263E0" w:rsidRDefault="00422E60" w:rsidP="00422E60">
                            <w:pPr>
                              <w:pStyle w:val="Corpodetexto"/>
                              <w:spacing w:before="187" w:line="285" w:lineRule="auto"/>
                              <w:ind w:right="21"/>
                              <w:jc w:val="both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color w:val="010101"/>
                                <w:sz w:val="20"/>
                              </w:rPr>
                              <w:t>Segmento</w:t>
                            </w:r>
                            <w:r w:rsidRPr="008263E0">
                              <w:rPr>
                                <w:rFonts w:ascii="Arial" w:hAnsi="Arial" w:cs="Arial"/>
                                <w:b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atuação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SIARCON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está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relacionado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="005427B1"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à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engenharia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sistemas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climatização e qualidade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 xml:space="preserve">do ar em diversos </w:t>
                            </w:r>
                            <w:r w:rsidR="005427B1"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tipos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ambientes.</w:t>
                            </w:r>
                          </w:p>
                          <w:p w14:paraId="155DBDCA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farmacêutica; </w:t>
                            </w:r>
                          </w:p>
                          <w:p w14:paraId="4846BAE2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alimentícia; </w:t>
                            </w:r>
                          </w:p>
                          <w:p w14:paraId="5C7C5B66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veterinária; </w:t>
                            </w:r>
                          </w:p>
                          <w:p w14:paraId="29CB3617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de eletrônicos; </w:t>
                            </w:r>
                          </w:p>
                          <w:p w14:paraId="73E6E89E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Indústria agrícola; </w:t>
                            </w:r>
                          </w:p>
                          <w:p w14:paraId="1808DEA1" w14:textId="77777777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Laboratório; </w:t>
                            </w:r>
                          </w:p>
                          <w:p w14:paraId="7C76F48C" w14:textId="62ACBE2E" w:rsidR="00422E60" w:rsidRPr="008263E0" w:rsidRDefault="00422E60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2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right="21"/>
                              <w:contextualSpacing w:val="0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Biotecnologia.</w:t>
                            </w:r>
                          </w:p>
                          <w:p w14:paraId="62AB002B" w14:textId="77777777" w:rsidR="001F6F54" w:rsidRPr="008263E0" w:rsidRDefault="001F6F54" w:rsidP="00422E60">
                            <w:pPr>
                              <w:ind w:right="21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30" o:spid="_x0000_s1030" type="#_x0000_t202" style="position:absolute;left:0;text-align:left;margin-left:254.05pt;margin-top:2.45pt;width:210.35pt;height:156.5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" o:allowoverlap="f" filled="f" stroked="f">
                <v:textbox inset="0,0,0,0">
                  <w:txbxContent>
                    <w:p w14:paraId="0B77FE26" w14:textId="79BD71BE" w:rsidR="00422E60" w:rsidRPr="008263E0" w:rsidRDefault="00422E60" w:rsidP="00422E60">
                      <w:pPr>
                        <w:pStyle w:val="Corpodetexto"/>
                        <w:spacing w:before="187" w:line="285" w:lineRule="auto"/>
                        <w:ind w:right="21"/>
                        <w:jc w:val="both"/>
                        <w:rPr>
                          <w:rFonts w:ascii="Arial" w:hAnsi="Arial" w:cs="Arial"/>
                          <w:sz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color w:val="010101"/>
                          <w:sz w:val="20"/>
                        </w:rPr>
                        <w:t>Segmento</w:t>
                      </w:r>
                      <w:r w:rsidRPr="008263E0">
                        <w:rPr>
                          <w:rFonts w:ascii="Arial" w:hAnsi="Arial" w:cs="Arial"/>
                          <w:b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atuação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SIARCON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está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relacionado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="005427B1"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à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engenharia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sistemas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climatização e qualidade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 xml:space="preserve">do ar em diversos </w:t>
                      </w:r>
                      <w:r w:rsidR="005427B1"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tipos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2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ambientes.</w:t>
                      </w:r>
                    </w:p>
                    <w:p w14:paraId="155DBDCA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farmacêutica; </w:t>
                      </w:r>
                    </w:p>
                    <w:p w14:paraId="4846BAE2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alimentícia; </w:t>
                      </w:r>
                    </w:p>
                    <w:p w14:paraId="5C7C5B66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veterinária; </w:t>
                      </w:r>
                    </w:p>
                    <w:p w14:paraId="29CB3617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de eletrônicos; </w:t>
                      </w:r>
                    </w:p>
                    <w:p w14:paraId="73E6E89E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Indústria agrícola; </w:t>
                      </w:r>
                    </w:p>
                    <w:p w14:paraId="1808DEA1" w14:textId="77777777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Laboratório; </w:t>
                      </w:r>
                    </w:p>
                    <w:p w14:paraId="7C76F48C" w14:textId="62ACBE2E" w:rsidR="00422E60" w:rsidRPr="008263E0" w:rsidRDefault="00422E60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2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right="21"/>
                        <w:contextualSpacing w:val="0"/>
                        <w:jc w:val="both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Biotecnologia.</w:t>
                      </w:r>
                    </w:p>
                    <w:p w14:paraId="62AB002B" w14:textId="77777777" w:rsidR="001F6F54" w:rsidRPr="008263E0" w:rsidRDefault="001F6F54" w:rsidP="00422E60">
                      <w:pPr>
                        <w:ind w:right="21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0" wp14:anchorId="093F0C33" wp14:editId="05904EE9">
                <wp:simplePos x="0" y="0"/>
                <wp:positionH relativeFrom="column">
                  <wp:posOffset>0</wp:posOffset>
                </wp:positionH>
                <wp:positionV relativeFrom="paragraph">
                  <wp:posOffset>44450</wp:posOffset>
                </wp:positionV>
                <wp:extent cx="2882265" cy="1948180"/>
                <wp:effectExtent l="0" t="0" r="0" b="0"/>
                <wp:wrapNone/>
                <wp:docPr id="1311176616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265" cy="1948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24CEDE" w14:textId="77777777" w:rsidR="001F6F54" w:rsidRPr="008263E0" w:rsidRDefault="001F6F54" w:rsidP="00BD1AE6">
                            <w:pPr>
                              <w:pStyle w:val="Corpodetexto"/>
                              <w:spacing w:before="187" w:line="285" w:lineRule="auto"/>
                              <w:jc w:val="both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color w:val="010101"/>
                                <w:sz w:val="20"/>
                              </w:rPr>
                              <w:t xml:space="preserve">Serviços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incluem o projeto e implementação 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sistemas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de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ar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condicionado</w:t>
                            </w:r>
                            <w:proofErr w:type="gramEnd"/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para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conforto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térmico, ventilação e exaustão, além de sistemas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64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para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ambientes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classificados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e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 w:rsidRPr="008263E0">
                              <w:rPr>
                                <w:rFonts w:ascii="Arial" w:hAnsi="Arial" w:cs="Arial"/>
                                <w:color w:val="010101"/>
                                <w:sz w:val="20"/>
                              </w:rPr>
                              <w:t>controlados.</w:t>
                            </w:r>
                          </w:p>
                          <w:p w14:paraId="5620D5D7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Ar condicionado</w:t>
                            </w:r>
                            <w:proofErr w:type="gramEnd"/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; </w:t>
                            </w:r>
                          </w:p>
                          <w:p w14:paraId="44B885FA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Ventilação; </w:t>
                            </w:r>
                          </w:p>
                          <w:p w14:paraId="75F89EBC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Exaustão;</w:t>
                            </w:r>
                          </w:p>
                          <w:p w14:paraId="5DEE871C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Filtragem industrial; </w:t>
                            </w:r>
                          </w:p>
                          <w:p w14:paraId="22C21DE8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 xml:space="preserve">Resfriamento evaporativo; </w:t>
                            </w:r>
                          </w:p>
                          <w:p w14:paraId="0C0213DE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Sala limpa;</w:t>
                            </w:r>
                          </w:p>
                          <w:p w14:paraId="46C0E32C" w14:textId="77777777" w:rsidR="001F6F54" w:rsidRPr="008263E0" w:rsidRDefault="001F6F54" w:rsidP="00155320">
                            <w:pPr>
                              <w:pStyle w:val="PargrafodaLista"/>
                              <w:widowControl w:val="0"/>
                              <w:numPr>
                                <w:ilvl w:val="0"/>
                                <w:numId w:val="31"/>
                              </w:numPr>
                              <w:tabs>
                                <w:tab w:val="left" w:pos="993"/>
                              </w:tabs>
                              <w:autoSpaceDE w:val="0"/>
                              <w:autoSpaceDN w:val="0"/>
                              <w:ind w:left="0" w:firstLine="0"/>
                              <w:contextualSpacing w:val="0"/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8263E0">
                              <w:rPr>
                                <w:rFonts w:ascii="Arial" w:hAnsi="Arial" w:cs="Arial"/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Projetos de HVAC.</w:t>
                            </w:r>
                          </w:p>
                          <w:p w14:paraId="7435036E" w14:textId="77777777" w:rsidR="001F6F54" w:rsidRPr="008263E0" w:rsidRDefault="001F6F54" w:rsidP="00BD1AE6">
                            <w:pPr>
                              <w:ind w:right="245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F0C33" id="Text Box 31" o:spid="_x0000_s1031" type="#_x0000_t202" style="position:absolute;left:0;text-align:left;margin-left:0;margin-top:3.5pt;width:226.95pt;height:153.4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" o:allowoverlap="f" filled="f" stroked="f">
                <v:textbox inset="0,0,0,0">
                  <w:txbxContent>
                    <w:p w14:paraId="2324CEDE" w14:textId="77777777" w:rsidR="001F6F54" w:rsidRPr="008263E0" w:rsidRDefault="001F6F54" w:rsidP="00BD1AE6">
                      <w:pPr>
                        <w:pStyle w:val="Corpodetexto"/>
                        <w:spacing w:before="187" w:line="285" w:lineRule="auto"/>
                        <w:jc w:val="both"/>
                        <w:rPr>
                          <w:rFonts w:ascii="Arial" w:hAnsi="Arial" w:cs="Arial"/>
                          <w:sz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color w:val="010101"/>
                          <w:sz w:val="20"/>
                        </w:rPr>
                        <w:t xml:space="preserve">Serviços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incluem o projeto e implementação 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sistemas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de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proofErr w:type="gramStart"/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ar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condicionado</w:t>
                      </w:r>
                      <w:proofErr w:type="gramEnd"/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para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conforto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térmico, ventilação e exaustão, além de sistemas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64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para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2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ambientes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classificados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2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e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pacing w:val="-1"/>
                          <w:sz w:val="20"/>
                        </w:rPr>
                        <w:t xml:space="preserve"> </w:t>
                      </w:r>
                      <w:r w:rsidRPr="008263E0">
                        <w:rPr>
                          <w:rFonts w:ascii="Arial" w:hAnsi="Arial" w:cs="Arial"/>
                          <w:color w:val="010101"/>
                          <w:sz w:val="20"/>
                        </w:rPr>
                        <w:t>controlados.</w:t>
                      </w:r>
                    </w:p>
                    <w:p w14:paraId="5620D5D7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proofErr w:type="gramStart"/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Ar condicionado</w:t>
                      </w:r>
                      <w:proofErr w:type="gramEnd"/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; </w:t>
                      </w:r>
                    </w:p>
                    <w:p w14:paraId="44B885FA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Ventilação; </w:t>
                      </w:r>
                    </w:p>
                    <w:p w14:paraId="75F89EBC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Exaustão;</w:t>
                      </w:r>
                    </w:p>
                    <w:p w14:paraId="5DEE871C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Filtragem industrial; </w:t>
                      </w:r>
                    </w:p>
                    <w:p w14:paraId="22C21DE8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 xml:space="preserve">Resfriamento evaporativo; </w:t>
                      </w:r>
                    </w:p>
                    <w:p w14:paraId="0C0213DE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Sala limpa;</w:t>
                      </w:r>
                    </w:p>
                    <w:p w14:paraId="46C0E32C" w14:textId="77777777" w:rsidR="001F6F54" w:rsidRPr="008263E0" w:rsidRDefault="001F6F54" w:rsidP="00155320">
                      <w:pPr>
                        <w:pStyle w:val="PargrafodaLista"/>
                        <w:widowControl w:val="0"/>
                        <w:numPr>
                          <w:ilvl w:val="0"/>
                          <w:numId w:val="31"/>
                        </w:numPr>
                        <w:tabs>
                          <w:tab w:val="left" w:pos="993"/>
                        </w:tabs>
                        <w:autoSpaceDE w:val="0"/>
                        <w:autoSpaceDN w:val="0"/>
                        <w:ind w:left="0" w:firstLine="0"/>
                        <w:contextualSpacing w:val="0"/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8263E0">
                        <w:rPr>
                          <w:rFonts w:ascii="Arial" w:hAnsi="Arial" w:cs="Arial"/>
                          <w:b/>
                          <w:bCs/>
                          <w:color w:val="002060"/>
                          <w:sz w:val="20"/>
                          <w:szCs w:val="20"/>
                        </w:rPr>
                        <w:t>Projetos de HVAC.</w:t>
                      </w:r>
                    </w:p>
                    <w:p w14:paraId="7435036E" w14:textId="77777777" w:rsidR="001F6F54" w:rsidRPr="008263E0" w:rsidRDefault="001F6F54" w:rsidP="00BD1AE6">
                      <w:pPr>
                        <w:ind w:right="245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50C586" w14:textId="6FDBE699" w:rsidR="008263E0" w:rsidRDefault="008263E0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</w:p>
    <w:p w14:paraId="0032BA5B" w14:textId="0A472885" w:rsidR="00FC65DE" w:rsidRDefault="00FC65DE" w:rsidP="008263E0">
      <w:pPr>
        <w:tabs>
          <w:tab w:val="center" w:pos="1276"/>
        </w:tabs>
        <w:rPr>
          <w:rFonts w:ascii="Arial" w:hAnsi="Arial" w:cs="Arial"/>
          <w:sz w:val="24"/>
          <w:szCs w:val="24"/>
        </w:rPr>
      </w:pPr>
    </w:p>
    <w:p w14:paraId="3B85F97F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1F2C6FBC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236C622C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437311FC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166A5862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4A84D06B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7E993B52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3DE3535E" w14:textId="77777777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4D834AB6" w14:textId="2FB91E1A" w:rsidR="00FC65DE" w:rsidRPr="00FC65DE" w:rsidRDefault="00FC65DE" w:rsidP="00FC65DE">
      <w:pPr>
        <w:rPr>
          <w:rFonts w:ascii="Arial" w:hAnsi="Arial" w:cs="Arial"/>
          <w:sz w:val="24"/>
          <w:szCs w:val="24"/>
        </w:rPr>
      </w:pPr>
    </w:p>
    <w:p w14:paraId="104E850C" w14:textId="6C071319" w:rsidR="00FC65DE" w:rsidRPr="00FC65DE" w:rsidRDefault="00907475" w:rsidP="008263E0">
      <w:pPr>
        <w:ind w:left="-1701" w:right="-99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BF79F6" wp14:editId="344F94AA">
            <wp:extent cx="7543800" cy="3819525"/>
            <wp:effectExtent l="0" t="0" r="0" b="0"/>
            <wp:docPr id="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09FD" w14:textId="34C75D67" w:rsidR="00ED3EFA" w:rsidRDefault="00ED3EFA" w:rsidP="00155320">
      <w:pPr>
        <w:pStyle w:val="Ttulo2"/>
        <w:numPr>
          <w:ilvl w:val="0"/>
          <w:numId w:val="27"/>
        </w:numPr>
        <w:ind w:hanging="720"/>
      </w:pPr>
      <w:bookmarkStart w:id="6" w:name="_Toc155191176"/>
      <w:bookmarkStart w:id="7" w:name="_Toc220406405"/>
      <w:r>
        <w:lastRenderedPageBreak/>
        <w:t>DADOS DO PROJETO</w:t>
      </w:r>
      <w:bookmarkEnd w:id="6"/>
      <w:bookmarkEnd w:id="7"/>
    </w:p>
    <w:p w14:paraId="53BB08E6" w14:textId="77777777" w:rsidR="00ED3EFA" w:rsidRDefault="00ED3EFA" w:rsidP="00ED3EFA">
      <w:pPr>
        <w:pStyle w:val="Corpodetexto"/>
        <w:spacing w:before="1"/>
        <w:rPr>
          <w:rFonts w:ascii="Arial"/>
          <w:b/>
          <w:sz w:val="22"/>
        </w:rPr>
      </w:pPr>
    </w:p>
    <w:p w14:paraId="49513F2A" w14:textId="77777777" w:rsidR="00ED3EFA" w:rsidRDefault="00ED3EFA" w:rsidP="00ED3EFA">
      <w:pPr>
        <w:pStyle w:val="Corpodetexto"/>
        <w:spacing w:before="1"/>
        <w:rPr>
          <w:rFonts w:ascii="Arial"/>
          <w:b/>
          <w:sz w:val="22"/>
        </w:rPr>
      </w:pPr>
    </w:p>
    <w:p w14:paraId="4CF0FF68" w14:textId="626BFD01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bookmarkStart w:id="8" w:name="_bookmark2"/>
      <w:bookmarkEnd w:id="8"/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 xml:space="preserve">Limeira, 01 de </w:t>
      </w:r>
      <w:r>
        <w:rPr>
          <w:rFonts w:ascii="Arial" w:hAnsi="Arial" w:cs="Arial"/>
          <w:snapToGrid w:val="0"/>
          <w:sz w:val="24"/>
          <w:szCs w:val="24"/>
          <w:lang w:eastAsia="ar-SA"/>
        </w:rPr>
        <w:t>junho</w:t>
      </w: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 xml:space="preserve"> de 202</w:t>
      </w:r>
      <w:r w:rsidR="00AE12F0">
        <w:rPr>
          <w:rFonts w:ascii="Arial" w:hAnsi="Arial" w:cs="Arial"/>
          <w:snapToGrid w:val="0"/>
          <w:sz w:val="24"/>
          <w:szCs w:val="24"/>
          <w:lang w:eastAsia="ar-SA"/>
        </w:rPr>
        <w:t>6</w:t>
      </w: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.</w:t>
      </w:r>
    </w:p>
    <w:p w14:paraId="548307C1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41CD623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7F3C949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À</w:t>
      </w:r>
    </w:p>
    <w:p w14:paraId="261A7F14" w14:textId="0656DDF7" w:rsidR="00ED3EFA" w:rsidRPr="00ED3EFA" w:rsidRDefault="007C0839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proofErr w:type="gramStart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{{ </w:t>
      </w:r>
      <w:proofErr w:type="spellStart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nome</w:t>
      </w:r>
      <w:proofErr w:type="gramEnd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_</w:t>
      </w:r>
      <w:proofErr w:type="gramStart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cliente</w:t>
      </w:r>
      <w:proofErr w:type="spellEnd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}</w:t>
      </w:r>
      <w:proofErr w:type="gramEnd"/>
      <w:r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}</w:t>
      </w:r>
    </w:p>
    <w:p w14:paraId="6189F0A4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03E19D45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NOME DO CONTATO</w:t>
      </w:r>
    </w:p>
    <w:p w14:paraId="015B23CE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Fone:</w:t>
      </w:r>
    </w:p>
    <w:p w14:paraId="2079511B" w14:textId="16E7BA43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E-mail:</w:t>
      </w:r>
    </w:p>
    <w:p w14:paraId="69294649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6F7A3CD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3F7BFB70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1269C58B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Referente: Nome do projeto.</w:t>
      </w:r>
    </w:p>
    <w:p w14:paraId="7ECC0E67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Local: Cidade - Estado.</w:t>
      </w:r>
    </w:p>
    <w:p w14:paraId="75518C5C" w14:textId="25C43DE3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Proposta n°:</w:t>
      </w:r>
      <w:r w:rsid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</w:t>
      </w:r>
      <w:proofErr w:type="gramStart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{{ </w:t>
      </w:r>
      <w:proofErr w:type="spellStart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numero</w:t>
      </w:r>
      <w:proofErr w:type="gramEnd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_</w:t>
      </w:r>
      <w:proofErr w:type="gramStart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proposta</w:t>
      </w:r>
      <w:proofErr w:type="spellEnd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 xml:space="preserve"> }</w:t>
      </w:r>
      <w:proofErr w:type="gramEnd"/>
      <w:r w:rsidR="007C0839" w:rsidRPr="007C0839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}</w:t>
      </w:r>
    </w:p>
    <w:p w14:paraId="5482AADE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33E1F3D2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7E538BB6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b/>
          <w:bCs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b/>
          <w:bCs/>
          <w:snapToGrid w:val="0"/>
          <w:sz w:val="24"/>
          <w:szCs w:val="24"/>
          <w:lang w:eastAsia="ar-SA"/>
        </w:rPr>
        <w:t>COBERTURA DO FORNECIMENTO</w:t>
      </w:r>
    </w:p>
    <w:p w14:paraId="6623CFCF" w14:textId="77777777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</w:p>
    <w:p w14:paraId="06E81A6F" w14:textId="463FB4E5" w:rsidR="00ED3EFA" w:rsidRPr="00ED3EFA" w:rsidRDefault="00ED3EFA" w:rsidP="00ED3EFA">
      <w:pPr>
        <w:widowControl w:val="0"/>
        <w:suppressAutoHyphens/>
        <w:spacing w:line="240" w:lineRule="auto"/>
        <w:rPr>
          <w:rFonts w:ascii="Arial" w:hAnsi="Arial" w:cs="Arial"/>
          <w:snapToGrid w:val="0"/>
          <w:sz w:val="24"/>
          <w:szCs w:val="24"/>
          <w:lang w:eastAsia="ar-SA"/>
        </w:rPr>
      </w:pP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Os custos aqui apresentados compreendem: instalação com fornecimento de equipamentos, materiais e mão-de-obra, despesas de viagem, alimentação, com todos os impostos inclusos, excluindo os itens expressamente informados na seção exclu</w:t>
      </w:r>
      <w:r w:rsidR="00907475">
        <w:rPr>
          <w:noProof/>
        </w:rPr>
        <mc:AlternateContent>
          <mc:Choice Requires="wps">
            <w:drawing>
              <wp:anchor distT="4294967295" distB="4294967295" distL="0" distR="0" simplePos="0" relativeHeight="251682304" behindDoc="1" locked="0" layoutInCell="1" allowOverlap="1" wp14:anchorId="4BBD576D" wp14:editId="70715110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1405260014" name="Conector reto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F8D965" id="Conector reto 78" o:spid="_x0000_s1026" style="position:absolute;z-index:-251634176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são de forn</w:t>
      </w:r>
      <w:r w:rsidR="00907475">
        <w:rPr>
          <w:noProof/>
        </w:rPr>
        <mc:AlternateContent>
          <mc:Choice Requires="wps">
            <w:drawing>
              <wp:anchor distT="4294967295" distB="4294967295" distL="0" distR="0" simplePos="0" relativeHeight="251684352" behindDoc="1" locked="0" layoutInCell="1" allowOverlap="1" wp14:anchorId="66D69F38" wp14:editId="71981C48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1848357770" name="Conector reto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219EE4" id="Conector reto 76" o:spid="_x0000_s1026" style="position:absolute;z-index:-251632128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  <w:r w:rsidRPr="00ED3EFA">
        <w:rPr>
          <w:rFonts w:ascii="Arial" w:hAnsi="Arial" w:cs="Arial"/>
          <w:snapToGrid w:val="0"/>
          <w:sz w:val="24"/>
          <w:szCs w:val="24"/>
          <w:lang w:eastAsia="ar-SA"/>
        </w:rPr>
        <w:t>ecimento.</w:t>
      </w:r>
    </w:p>
    <w:p w14:paraId="365D2304" w14:textId="54F02D75" w:rsidR="00ED3EFA" w:rsidRDefault="00907475" w:rsidP="00FC65DE">
      <w:pPr>
        <w:tabs>
          <w:tab w:val="left" w:pos="3278"/>
        </w:tabs>
        <w:ind w:hanging="1701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46DC99F" wp14:editId="3FAFC39D">
                <wp:simplePos x="0" y="0"/>
                <wp:positionH relativeFrom="page">
                  <wp:posOffset>765810</wp:posOffset>
                </wp:positionH>
                <wp:positionV relativeFrom="paragraph">
                  <wp:posOffset>161925</wp:posOffset>
                </wp:positionV>
                <wp:extent cx="6320155" cy="45085"/>
                <wp:effectExtent l="0" t="0" r="0" b="0"/>
                <wp:wrapNone/>
                <wp:docPr id="492334984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6320155" cy="45085"/>
                        </a:xfrm>
                        <a:prstGeom prst="rect">
                          <a:avLst/>
                        </a:prstGeom>
                        <a:solidFill>
                          <a:srgbClr val="9AC12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D0808A" id="Rectangle 45" o:spid="_x0000_s1026" style="position:absolute;margin-left:60.3pt;margin-top:12.75pt;width:497.65pt;height:3.55pt;flip:y;z-index: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" fillcolor="#9ac129" stroked="f">
                <w10:wrap anchorx="page"/>
              </v:rect>
            </w:pict>
          </mc:Fallback>
        </mc:AlternateContent>
      </w:r>
    </w:p>
    <w:p w14:paraId="7A441099" w14:textId="7200D537" w:rsidR="00ED3EFA" w:rsidRDefault="00907475" w:rsidP="00FC65DE">
      <w:pPr>
        <w:tabs>
          <w:tab w:val="left" w:pos="3278"/>
        </w:tabs>
        <w:ind w:hanging="1701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51691520" behindDoc="0" locked="0" layoutInCell="1" allowOverlap="1" wp14:anchorId="04B9674B" wp14:editId="383C07B7">
            <wp:simplePos x="0" y="0"/>
            <wp:positionH relativeFrom="page">
              <wp:posOffset>765810</wp:posOffset>
            </wp:positionH>
            <wp:positionV relativeFrom="paragraph">
              <wp:posOffset>186690</wp:posOffset>
            </wp:positionV>
            <wp:extent cx="2003425" cy="3005455"/>
            <wp:effectExtent l="0" t="0" r="0" b="0"/>
            <wp:wrapTopAndBottom/>
            <wp:docPr id="46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95616" behindDoc="0" locked="0" layoutInCell="1" allowOverlap="1" wp14:anchorId="4A7C1555" wp14:editId="19957977">
            <wp:simplePos x="0" y="0"/>
            <wp:positionH relativeFrom="page">
              <wp:posOffset>5059045</wp:posOffset>
            </wp:positionH>
            <wp:positionV relativeFrom="paragraph">
              <wp:posOffset>177165</wp:posOffset>
            </wp:positionV>
            <wp:extent cx="2004060" cy="3006090"/>
            <wp:effectExtent l="0" t="0" r="0" b="0"/>
            <wp:wrapTopAndBottom/>
            <wp:docPr id="48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300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AF62D" w14:textId="2D40AD24" w:rsidR="00ED3EFA" w:rsidRDefault="00907475" w:rsidP="00FC65DE">
      <w:pPr>
        <w:tabs>
          <w:tab w:val="left" w:pos="3278"/>
        </w:tabs>
        <w:ind w:hanging="1701"/>
        <w:rPr>
          <w:rFonts w:ascii="Arial" w:hAnsi="Arial" w:cs="Arial"/>
          <w:sz w:val="24"/>
          <w:szCs w:val="24"/>
        </w:rPr>
        <w:sectPr w:rsidR="00ED3EFA" w:rsidSect="008263E0">
          <w:headerReference w:type="default" r:id="rId23"/>
          <w:footerReference w:type="default" r:id="rId24"/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  <w:r>
        <w:rPr>
          <w:noProof/>
        </w:rPr>
        <w:drawing>
          <wp:anchor distT="0" distB="0" distL="0" distR="0" simplePos="0" relativeHeight="251693568" behindDoc="0" locked="0" layoutInCell="1" allowOverlap="1" wp14:anchorId="6F525261" wp14:editId="104DF3FA">
            <wp:simplePos x="0" y="0"/>
            <wp:positionH relativeFrom="page">
              <wp:posOffset>2931160</wp:posOffset>
            </wp:positionH>
            <wp:positionV relativeFrom="paragraph">
              <wp:posOffset>16510</wp:posOffset>
            </wp:positionV>
            <wp:extent cx="2004060" cy="3006090"/>
            <wp:effectExtent l="0" t="0" r="0" b="0"/>
            <wp:wrapTopAndBottom/>
            <wp:docPr id="4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300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294967295" distB="4294967295" distL="0" distR="0" simplePos="0" relativeHeight="251686400" behindDoc="1" locked="0" layoutInCell="1" allowOverlap="1" wp14:anchorId="5B82880A" wp14:editId="13E3149F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1368358559" name="Conector reto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C6890E" id="Conector reto 74" o:spid="_x0000_s1026" style="position:absolute;z-index:-251630080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0" distR="0" simplePos="0" relativeHeight="251688448" behindDoc="1" locked="0" layoutInCell="1" allowOverlap="1" wp14:anchorId="5E27A139" wp14:editId="54D289B1">
                <wp:simplePos x="0" y="0"/>
                <wp:positionH relativeFrom="page">
                  <wp:posOffset>668655</wp:posOffset>
                </wp:positionH>
                <wp:positionV relativeFrom="paragraph">
                  <wp:posOffset>6224269</wp:posOffset>
                </wp:positionV>
                <wp:extent cx="6104255" cy="0"/>
                <wp:effectExtent l="0" t="0" r="0" b="0"/>
                <wp:wrapTopAndBottom/>
                <wp:docPr id="573089925" name="Conector reto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4255" cy="0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9AC12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3DCEA8" id="Conector reto 72" o:spid="_x0000_s1026" style="position:absolute;z-index:-251628032;visibility:visible;mso-wrap-style:square;mso-width-percent:0;mso-height-percent:0;mso-wrap-distance-left:0;mso-wrap-distance-top:-3e-5mm;mso-wrap-distance-right:0;mso-wrap-distance-bottom:-3e-5mm;mso-position-horizontal:absolute;mso-position-horizontal-relative:page;mso-position-vertical:absolute;mso-position-vertical-relative:text;mso-width-percent:0;mso-height-percent:0;mso-width-relative:page;mso-height-relative:page" from="52.65pt,490.1pt" to="533.3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" strokecolor="#9ac129" strokeweight=".26436mm">
                <w10:wrap type="topAndBottom" anchorx="page"/>
              </v:line>
            </w:pict>
          </mc:Fallback>
        </mc:AlternateContent>
      </w:r>
    </w:p>
    <w:p w14:paraId="191FB445" w14:textId="77777777" w:rsidR="001916FF" w:rsidRPr="001916FF" w:rsidRDefault="001916FF" w:rsidP="001916FF">
      <w:pPr>
        <w:pStyle w:val="NORMALPROPOSTA"/>
      </w:pPr>
      <w:r w:rsidRPr="001916FF">
        <w:lastRenderedPageBreak/>
        <w:t>Nossa proposta comercial está baseada nos projetos e documentos recebidos, limitando nosso escopo somente aos itens listados na proposta em referência, bem como às recomendações e normas desenvolvidas por:</w:t>
      </w:r>
    </w:p>
    <w:p w14:paraId="70536942" w14:textId="77777777" w:rsidR="001916FF" w:rsidRPr="001916FF" w:rsidRDefault="001916FF" w:rsidP="001916FF">
      <w:pPr>
        <w:pStyle w:val="NORMALPROPOSTA"/>
      </w:pPr>
    </w:p>
    <w:p w14:paraId="4AF9F549" w14:textId="77777777" w:rsidR="001916FF" w:rsidRPr="001916FF" w:rsidRDefault="001916FF" w:rsidP="006B51A7">
      <w:pPr>
        <w:pStyle w:val="NORMALPROPOSTA"/>
        <w:ind w:firstLine="0"/>
      </w:pPr>
      <w:r w:rsidRPr="001916FF">
        <w:t>Normas, Recomendações e regulamentos de referência:</w:t>
      </w:r>
    </w:p>
    <w:p w14:paraId="7590C477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NBR ISO-14644</w:t>
      </w:r>
      <w:r w:rsidRPr="001916FF">
        <w:rPr>
          <w:b w:val="0"/>
          <w:bCs/>
        </w:rPr>
        <w:t xml:space="preserve">: Salas limpas e ambientes controlados associados; </w:t>
      </w:r>
    </w:p>
    <w:p w14:paraId="69B45F19" w14:textId="47B13D7D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ANVISA RDC 658/2022</w:t>
      </w:r>
      <w:r w:rsidRPr="001916FF">
        <w:rPr>
          <w:b w:val="0"/>
          <w:bCs/>
        </w:rPr>
        <w:t xml:space="preserve">: Boas práticas de fabricação de medicamentos; </w:t>
      </w:r>
    </w:p>
    <w:p w14:paraId="7243CDC1" w14:textId="6B9FBA20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Guia HVAC ANVISA</w:t>
      </w:r>
      <w:r w:rsidRPr="001916FF">
        <w:rPr>
          <w:b w:val="0"/>
          <w:bCs/>
        </w:rPr>
        <w:t>: Guia da qualidade para sistemas de tratamento de ar;</w:t>
      </w:r>
    </w:p>
    <w:p w14:paraId="2E3955F5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14644; Part 1</w:t>
      </w:r>
      <w:r w:rsidRPr="00F04230">
        <w:rPr>
          <w:b w:val="0"/>
          <w:bCs/>
          <w:lang w:val="en-US"/>
        </w:rPr>
        <w:t xml:space="preserve"> – Classification of air cleanliness “Clean rooms and Associated Controlled Environment</w:t>
      </w:r>
      <w:proofErr w:type="gramStart"/>
      <w:r w:rsidRPr="00F04230">
        <w:rPr>
          <w:b w:val="0"/>
          <w:bCs/>
          <w:lang w:val="en-US"/>
        </w:rPr>
        <w:t>”;</w:t>
      </w:r>
      <w:proofErr w:type="gramEnd"/>
    </w:p>
    <w:p w14:paraId="68A360C2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14644; Part 2</w:t>
      </w:r>
      <w:r w:rsidRPr="00F04230">
        <w:rPr>
          <w:b w:val="0"/>
          <w:bCs/>
          <w:lang w:val="en-US"/>
        </w:rPr>
        <w:t xml:space="preserve"> – Specification for Testing and Monitoring to Prove Continued Compliance with ISO </w:t>
      </w:r>
      <w:proofErr w:type="gramStart"/>
      <w:r w:rsidRPr="00F04230">
        <w:rPr>
          <w:b w:val="0"/>
          <w:bCs/>
          <w:lang w:val="en-US"/>
        </w:rPr>
        <w:t>14644-1;</w:t>
      </w:r>
      <w:proofErr w:type="gramEnd"/>
    </w:p>
    <w:p w14:paraId="5EC3DAA0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14664; Part 3</w:t>
      </w:r>
      <w:r w:rsidRPr="00F04230">
        <w:rPr>
          <w:b w:val="0"/>
          <w:bCs/>
          <w:lang w:val="en-US"/>
        </w:rPr>
        <w:t xml:space="preserve"> - Metrology and test </w:t>
      </w:r>
      <w:proofErr w:type="gramStart"/>
      <w:r w:rsidRPr="00F04230">
        <w:rPr>
          <w:b w:val="0"/>
          <w:bCs/>
          <w:lang w:val="en-US"/>
        </w:rPr>
        <w:t>methods;</w:t>
      </w:r>
      <w:proofErr w:type="gramEnd"/>
    </w:p>
    <w:p w14:paraId="1AA71866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 14664; Part 4</w:t>
      </w:r>
      <w:r w:rsidRPr="00F04230">
        <w:rPr>
          <w:b w:val="0"/>
          <w:bCs/>
          <w:lang w:val="en-US"/>
        </w:rPr>
        <w:t xml:space="preserve"> - Design, construction, and </w:t>
      </w:r>
      <w:proofErr w:type="gramStart"/>
      <w:r w:rsidRPr="00F04230">
        <w:rPr>
          <w:b w:val="0"/>
          <w:bCs/>
          <w:lang w:val="en-US"/>
        </w:rPr>
        <w:t>startup;</w:t>
      </w:r>
      <w:proofErr w:type="gramEnd"/>
    </w:p>
    <w:p w14:paraId="175FC697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ISO 14664; Part 5</w:t>
      </w:r>
      <w:r w:rsidRPr="001916FF">
        <w:rPr>
          <w:b w:val="0"/>
          <w:bCs/>
        </w:rPr>
        <w:t xml:space="preserve"> - </w:t>
      </w:r>
      <w:proofErr w:type="spellStart"/>
      <w:r w:rsidRPr="001916FF">
        <w:rPr>
          <w:b w:val="0"/>
          <w:bCs/>
        </w:rPr>
        <w:t>Operation</w:t>
      </w:r>
      <w:proofErr w:type="spellEnd"/>
      <w:r w:rsidRPr="001916FF">
        <w:rPr>
          <w:b w:val="0"/>
          <w:bCs/>
        </w:rPr>
        <w:t>;</w:t>
      </w:r>
    </w:p>
    <w:p w14:paraId="505257E9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AMCA:</w:t>
      </w:r>
      <w:r w:rsidRPr="001916FF">
        <w:rPr>
          <w:b w:val="0"/>
          <w:bCs/>
        </w:rPr>
        <w:t xml:space="preserve"> Air Movement </w:t>
      </w:r>
      <w:proofErr w:type="spellStart"/>
      <w:r w:rsidRPr="001916FF">
        <w:rPr>
          <w:b w:val="0"/>
          <w:bCs/>
        </w:rPr>
        <w:t>and</w:t>
      </w:r>
      <w:proofErr w:type="spellEnd"/>
      <w:r w:rsidRPr="001916FF">
        <w:rPr>
          <w:b w:val="0"/>
          <w:bCs/>
        </w:rPr>
        <w:t xml:space="preserve"> </w:t>
      </w:r>
      <w:proofErr w:type="spellStart"/>
      <w:r w:rsidRPr="001916FF">
        <w:rPr>
          <w:b w:val="0"/>
          <w:bCs/>
        </w:rPr>
        <w:t>Control</w:t>
      </w:r>
      <w:proofErr w:type="spellEnd"/>
      <w:r w:rsidRPr="001916FF">
        <w:rPr>
          <w:b w:val="0"/>
          <w:bCs/>
        </w:rPr>
        <w:t xml:space="preserve"> </w:t>
      </w:r>
      <w:proofErr w:type="spellStart"/>
      <w:r w:rsidRPr="001916FF">
        <w:rPr>
          <w:b w:val="0"/>
          <w:bCs/>
        </w:rPr>
        <w:t>Association</w:t>
      </w:r>
      <w:proofErr w:type="spellEnd"/>
      <w:r w:rsidRPr="001916FF">
        <w:rPr>
          <w:b w:val="0"/>
          <w:bCs/>
        </w:rPr>
        <w:t xml:space="preserve"> </w:t>
      </w:r>
      <w:proofErr w:type="spellStart"/>
      <w:r w:rsidRPr="001916FF">
        <w:rPr>
          <w:b w:val="0"/>
          <w:bCs/>
        </w:rPr>
        <w:t>International</w:t>
      </w:r>
      <w:proofErr w:type="spellEnd"/>
      <w:r w:rsidRPr="001916FF">
        <w:rPr>
          <w:b w:val="0"/>
          <w:bCs/>
        </w:rPr>
        <w:t>;</w:t>
      </w:r>
    </w:p>
    <w:p w14:paraId="0203634F" w14:textId="77777777" w:rsidR="001916FF" w:rsidRPr="001916FF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1916FF">
        <w:t>ANVISA:</w:t>
      </w:r>
      <w:r w:rsidRPr="001916FF">
        <w:rPr>
          <w:b w:val="0"/>
          <w:bCs/>
        </w:rPr>
        <w:t xml:space="preserve"> Agência Nacional de Vigilância Sanitária;</w:t>
      </w:r>
    </w:p>
    <w:p w14:paraId="5705831F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ASHRAE:</w:t>
      </w:r>
      <w:r w:rsidRPr="00F04230">
        <w:rPr>
          <w:b w:val="0"/>
          <w:bCs/>
          <w:lang w:val="en-US"/>
        </w:rPr>
        <w:t xml:space="preserve"> American Society of Heating, Refrigeration and Air Conditioning </w:t>
      </w:r>
      <w:proofErr w:type="gramStart"/>
      <w:r w:rsidRPr="00F04230">
        <w:rPr>
          <w:b w:val="0"/>
          <w:bCs/>
          <w:lang w:val="en-US"/>
        </w:rPr>
        <w:t>Engineers;</w:t>
      </w:r>
      <w:proofErr w:type="gramEnd"/>
    </w:p>
    <w:p w14:paraId="098429AA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ISA:</w:t>
      </w:r>
      <w:r w:rsidRPr="00F04230">
        <w:rPr>
          <w:b w:val="0"/>
          <w:bCs/>
          <w:lang w:val="en-US"/>
        </w:rPr>
        <w:t xml:space="preserve"> The Instrumentation, System and Automation </w:t>
      </w:r>
      <w:proofErr w:type="gramStart"/>
      <w:r w:rsidRPr="00F04230">
        <w:rPr>
          <w:b w:val="0"/>
          <w:bCs/>
          <w:lang w:val="en-US"/>
        </w:rPr>
        <w:t>Society;</w:t>
      </w:r>
      <w:proofErr w:type="gramEnd"/>
    </w:p>
    <w:p w14:paraId="2E3F0A5E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GMP EU:</w:t>
      </w:r>
      <w:r w:rsidRPr="00F04230">
        <w:rPr>
          <w:b w:val="0"/>
          <w:bCs/>
          <w:lang w:val="en-US"/>
        </w:rPr>
        <w:t xml:space="preserve"> Guidelines to Good Manufacturing </w:t>
      </w:r>
      <w:proofErr w:type="gramStart"/>
      <w:r w:rsidRPr="00F04230">
        <w:rPr>
          <w:b w:val="0"/>
          <w:bCs/>
          <w:lang w:val="en-US"/>
        </w:rPr>
        <w:t>Practice;</w:t>
      </w:r>
      <w:proofErr w:type="gramEnd"/>
    </w:p>
    <w:p w14:paraId="437D870C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SMACNA:</w:t>
      </w:r>
      <w:r w:rsidRPr="00F04230">
        <w:rPr>
          <w:b w:val="0"/>
          <w:bCs/>
          <w:lang w:val="en-US"/>
        </w:rPr>
        <w:t xml:space="preserve"> Sheet Metal and Air Conditioning Contractors National </w:t>
      </w:r>
      <w:proofErr w:type="gramStart"/>
      <w:r w:rsidRPr="00F04230">
        <w:rPr>
          <w:b w:val="0"/>
          <w:bCs/>
          <w:lang w:val="en-US"/>
        </w:rPr>
        <w:t>Association;</w:t>
      </w:r>
      <w:proofErr w:type="gramEnd"/>
    </w:p>
    <w:p w14:paraId="41B2BB77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 xml:space="preserve">FDA: </w:t>
      </w:r>
      <w:r w:rsidRPr="00F04230">
        <w:rPr>
          <w:b w:val="0"/>
          <w:bCs/>
          <w:lang w:val="en-US"/>
        </w:rPr>
        <w:t>United States Food and Drug Administration (CFR 21 part 11</w:t>
      </w:r>
      <w:proofErr w:type="gramStart"/>
      <w:r w:rsidRPr="00F04230">
        <w:rPr>
          <w:b w:val="0"/>
          <w:bCs/>
          <w:lang w:val="en-US"/>
        </w:rPr>
        <w:t>);</w:t>
      </w:r>
      <w:proofErr w:type="gramEnd"/>
    </w:p>
    <w:p w14:paraId="00CE917C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IEST:</w:t>
      </w:r>
      <w:r w:rsidRPr="00F04230">
        <w:rPr>
          <w:b w:val="0"/>
          <w:bCs/>
          <w:lang w:val="en-US"/>
        </w:rPr>
        <w:t xml:space="preserve"> Institute of Environmental Sciences and </w:t>
      </w:r>
      <w:proofErr w:type="gramStart"/>
      <w:r w:rsidRPr="00F04230">
        <w:rPr>
          <w:b w:val="0"/>
          <w:bCs/>
          <w:lang w:val="en-US"/>
        </w:rPr>
        <w:t>Technology;</w:t>
      </w:r>
      <w:proofErr w:type="gramEnd"/>
    </w:p>
    <w:p w14:paraId="0FAFFFF1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ISO:</w:t>
      </w:r>
      <w:r w:rsidRPr="00F04230">
        <w:rPr>
          <w:b w:val="0"/>
          <w:bCs/>
          <w:lang w:val="en-US"/>
        </w:rPr>
        <w:t xml:space="preserve"> International Organization for </w:t>
      </w:r>
      <w:proofErr w:type="gramStart"/>
      <w:r w:rsidRPr="00F04230">
        <w:rPr>
          <w:b w:val="0"/>
          <w:bCs/>
          <w:lang w:val="en-US"/>
        </w:rPr>
        <w:t>Standardization;</w:t>
      </w:r>
      <w:proofErr w:type="gramEnd"/>
    </w:p>
    <w:p w14:paraId="6DFA7560" w14:textId="77777777" w:rsidR="001916FF" w:rsidRPr="00F04230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lang w:val="en-US"/>
        </w:rPr>
      </w:pPr>
      <w:r w:rsidRPr="00F04230">
        <w:rPr>
          <w:lang w:val="en-US"/>
        </w:rPr>
        <w:t>ISPE:</w:t>
      </w:r>
      <w:r w:rsidRPr="00F04230">
        <w:rPr>
          <w:b w:val="0"/>
          <w:bCs/>
          <w:lang w:val="en-US"/>
        </w:rPr>
        <w:t xml:space="preserve"> International Society for Pharmaceutical Engineering (GAMP V).</w:t>
      </w:r>
    </w:p>
    <w:p w14:paraId="3C75CB64" w14:textId="77777777" w:rsidR="001916FF" w:rsidRPr="00F04230" w:rsidRDefault="001916FF" w:rsidP="001916FF">
      <w:pPr>
        <w:pStyle w:val="PADRODEREFDEDOCUM"/>
        <w:tabs>
          <w:tab w:val="clear" w:pos="709"/>
          <w:tab w:val="left" w:pos="284"/>
        </w:tabs>
        <w:ind w:left="284"/>
        <w:rPr>
          <w:lang w:val="en-US"/>
        </w:rPr>
      </w:pPr>
    </w:p>
    <w:p w14:paraId="77138989" w14:textId="77777777" w:rsidR="001916FF" w:rsidRPr="00F04230" w:rsidRDefault="001916FF" w:rsidP="001916FF">
      <w:pPr>
        <w:pStyle w:val="Corpodetexto"/>
        <w:spacing w:before="8"/>
        <w:ind w:right="574"/>
        <w:jc w:val="both"/>
        <w:rPr>
          <w:rFonts w:ascii="Arial" w:hAnsi="Arial" w:cs="Arial"/>
          <w:sz w:val="17"/>
          <w:lang w:val="en-US"/>
        </w:rPr>
      </w:pPr>
    </w:p>
    <w:p w14:paraId="43904A20" w14:textId="77777777" w:rsidR="001916FF" w:rsidRPr="00535440" w:rsidRDefault="001916FF" w:rsidP="006B51A7">
      <w:pPr>
        <w:pStyle w:val="NORMALPROPOSTA"/>
        <w:ind w:firstLine="0"/>
      </w:pPr>
      <w:r w:rsidRPr="00535440">
        <w:t>ABNT</w:t>
      </w:r>
      <w:r w:rsidRPr="006B51A7">
        <w:t xml:space="preserve"> </w:t>
      </w:r>
      <w:r w:rsidRPr="00535440">
        <w:t>-</w:t>
      </w:r>
      <w:r w:rsidRPr="006B51A7">
        <w:t xml:space="preserve"> </w:t>
      </w:r>
      <w:r w:rsidRPr="00535440">
        <w:t>ASSOCIAÇÃO</w:t>
      </w:r>
      <w:r w:rsidRPr="006B51A7">
        <w:t xml:space="preserve"> </w:t>
      </w:r>
      <w:r w:rsidRPr="00535440">
        <w:t>BRASILEIRA</w:t>
      </w:r>
      <w:r w:rsidRPr="006B51A7">
        <w:t xml:space="preserve"> </w:t>
      </w:r>
      <w:r w:rsidRPr="00535440">
        <w:t>DE</w:t>
      </w:r>
      <w:r w:rsidRPr="006B51A7">
        <w:t xml:space="preserve"> </w:t>
      </w:r>
      <w:r w:rsidRPr="00535440">
        <w:t>NORMAS</w:t>
      </w:r>
      <w:r w:rsidRPr="006B51A7">
        <w:t xml:space="preserve"> </w:t>
      </w:r>
      <w:r w:rsidRPr="00535440">
        <w:t>TÉCNICAS:</w:t>
      </w:r>
    </w:p>
    <w:p w14:paraId="1178831F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15848</w:t>
      </w:r>
      <w:r w:rsidRPr="00535440">
        <w:t xml:space="preserve">: </w:t>
      </w:r>
      <w:r w:rsidRPr="006B51A7">
        <w:rPr>
          <w:b w:val="0"/>
          <w:bCs/>
        </w:rPr>
        <w:t xml:space="preserve">Sistemas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e ventilação – Procedimentos e requisitos relativos às atividades de construção, reformas, operação e manutenção das instalações que afetam a qualidade do ar interior (QAI);</w:t>
      </w:r>
    </w:p>
    <w:p w14:paraId="574AF967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16.401 – 1:</w:t>
      </w:r>
      <w:r w:rsidRPr="006B51A7">
        <w:rPr>
          <w:b w:val="0"/>
          <w:bCs/>
        </w:rPr>
        <w:t xml:space="preserve"> Instalações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– Sistemas Centrais e Unitários Parte 1 - Projeto das Instalações;</w:t>
      </w:r>
    </w:p>
    <w:p w14:paraId="724EC6A5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16.401 – 2:</w:t>
      </w:r>
      <w:r w:rsidRPr="006B51A7">
        <w:rPr>
          <w:b w:val="0"/>
          <w:bCs/>
        </w:rPr>
        <w:t xml:space="preserve"> Instalações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– Sistemas Centrais e Unitários Parte 2 - Parâmetros de Conforto Térmico;</w:t>
      </w:r>
    </w:p>
    <w:p w14:paraId="5327AD2A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16.401 – 3:</w:t>
      </w:r>
      <w:r w:rsidRPr="006B51A7">
        <w:rPr>
          <w:b w:val="0"/>
          <w:bCs/>
        </w:rPr>
        <w:t xml:space="preserve"> Instalações de </w:t>
      </w:r>
      <w:proofErr w:type="gramStart"/>
      <w:r w:rsidRPr="006B51A7">
        <w:rPr>
          <w:b w:val="0"/>
          <w:bCs/>
        </w:rPr>
        <w:t>Ar Condicionado</w:t>
      </w:r>
      <w:proofErr w:type="gramEnd"/>
      <w:r w:rsidRPr="006B51A7">
        <w:rPr>
          <w:b w:val="0"/>
          <w:bCs/>
        </w:rPr>
        <w:t xml:space="preserve"> – Sistemas Centrais e Unitários Parte 3 - Qualidade do Ar Interior;</w:t>
      </w:r>
    </w:p>
    <w:p w14:paraId="342AFC99" w14:textId="77777777" w:rsidR="001916FF" w:rsidRPr="006B51A7" w:rsidRDefault="001916FF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6B51A7">
        <w:t>NBR IEC 60.439:</w:t>
      </w:r>
      <w:r w:rsidRPr="006B51A7">
        <w:rPr>
          <w:b w:val="0"/>
          <w:bCs/>
        </w:rPr>
        <w:t xml:space="preserve"> Conjuntos de Manobra e Controle de Baixa Tensão.</w:t>
      </w:r>
    </w:p>
    <w:p w14:paraId="29927D27" w14:textId="77777777" w:rsidR="00E10145" w:rsidRPr="005D15AB" w:rsidRDefault="00ED3EFA" w:rsidP="00E10145">
      <w:pPr>
        <w:pStyle w:val="NORMALPROPOSTA"/>
        <w:ind w:firstLine="0"/>
        <w:rPr>
          <w:b/>
          <w:bCs/>
        </w:rPr>
      </w:pPr>
      <w:r>
        <w:br w:type="page"/>
      </w:r>
      <w:r w:rsidR="00E10145" w:rsidRPr="00E10145">
        <w:lastRenderedPageBreak/>
        <w:t>NR – Norma Regulamentadora de Segurança e Saúde no Trabalho - Ministério do Trabalho e Emprego:</w:t>
      </w:r>
    </w:p>
    <w:p w14:paraId="73D8166F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NR-1:</w:t>
      </w:r>
      <w:r w:rsidRPr="00E10145">
        <w:rPr>
          <w:b w:val="0"/>
          <w:bCs/>
        </w:rPr>
        <w:t xml:space="preserve"> Disposições Gerais;</w:t>
      </w:r>
    </w:p>
    <w:p w14:paraId="43E1954A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NR-10:</w:t>
      </w:r>
      <w:r w:rsidRPr="00E10145">
        <w:rPr>
          <w:b w:val="0"/>
          <w:bCs/>
        </w:rPr>
        <w:t xml:space="preserve"> Segurança em Instalações e Serviços em Eletricidade;</w:t>
      </w:r>
    </w:p>
    <w:p w14:paraId="40290030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NR-11:</w:t>
      </w:r>
      <w:r w:rsidRPr="00E10145">
        <w:rPr>
          <w:b w:val="0"/>
          <w:bCs/>
        </w:rPr>
        <w:t xml:space="preserve"> Transporte, Movimentação, Armazenagem e Manuseio de Materiais;</w:t>
      </w:r>
    </w:p>
    <w:p w14:paraId="7FF91623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NR-12:</w:t>
      </w:r>
      <w:r w:rsidRPr="00E10145">
        <w:rPr>
          <w:b w:val="0"/>
          <w:bCs/>
        </w:rPr>
        <w:t xml:space="preserve"> Máquinas e Equipamentos;</w:t>
      </w:r>
    </w:p>
    <w:p w14:paraId="11D341B7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NR-13</w:t>
      </w:r>
      <w:r w:rsidRPr="00E10145">
        <w:rPr>
          <w:b w:val="0"/>
          <w:bCs/>
        </w:rPr>
        <w:t>: Caldeiras e Vasos de Pressão;</w:t>
      </w:r>
    </w:p>
    <w:p w14:paraId="708CCCD7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NR-15</w:t>
      </w:r>
      <w:r w:rsidRPr="00E10145">
        <w:rPr>
          <w:b w:val="0"/>
          <w:bCs/>
        </w:rPr>
        <w:t>: Atividades e Operações Insalubres;</w:t>
      </w:r>
    </w:p>
    <w:p w14:paraId="649B3942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NR-17</w:t>
      </w:r>
      <w:r w:rsidRPr="00E10145">
        <w:rPr>
          <w:b w:val="0"/>
          <w:bCs/>
        </w:rPr>
        <w:t>: Ergonomia;</w:t>
      </w:r>
    </w:p>
    <w:p w14:paraId="31F07B35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NR-26</w:t>
      </w:r>
      <w:r w:rsidRPr="00E10145">
        <w:rPr>
          <w:b w:val="0"/>
          <w:bCs/>
        </w:rPr>
        <w:t>: Sinalização de Segurança;</w:t>
      </w:r>
    </w:p>
    <w:p w14:paraId="71B37F1C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NR-35</w:t>
      </w:r>
      <w:r w:rsidRPr="00E10145">
        <w:rPr>
          <w:b w:val="0"/>
          <w:bCs/>
        </w:rPr>
        <w:t>: Trabalho em Altura;</w:t>
      </w:r>
    </w:p>
    <w:p w14:paraId="0E2053BB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</w:rPr>
      </w:pPr>
      <w:r w:rsidRPr="00E10145">
        <w:t>NFPA 70</w:t>
      </w:r>
      <w:r w:rsidRPr="00E10145">
        <w:rPr>
          <w:b w:val="0"/>
          <w:bCs/>
        </w:rPr>
        <w:t xml:space="preserve">: </w:t>
      </w:r>
      <w:proofErr w:type="spellStart"/>
      <w:r w:rsidRPr="00E10145">
        <w:rPr>
          <w:b w:val="0"/>
          <w:bCs/>
        </w:rPr>
        <w:t>Chapter</w:t>
      </w:r>
      <w:proofErr w:type="spellEnd"/>
      <w:r w:rsidRPr="00E10145">
        <w:rPr>
          <w:b w:val="0"/>
          <w:bCs/>
        </w:rPr>
        <w:t xml:space="preserve"> 1 a </w:t>
      </w:r>
      <w:proofErr w:type="spellStart"/>
      <w:r w:rsidRPr="00E10145">
        <w:rPr>
          <w:b w:val="0"/>
          <w:bCs/>
        </w:rPr>
        <w:t>Chapter</w:t>
      </w:r>
      <w:proofErr w:type="spellEnd"/>
      <w:r w:rsidRPr="00E10145">
        <w:rPr>
          <w:b w:val="0"/>
          <w:bCs/>
        </w:rPr>
        <w:t xml:space="preserve"> 9.</w:t>
      </w:r>
    </w:p>
    <w:p w14:paraId="0938D878" w14:textId="77777777" w:rsidR="00E10145" w:rsidRPr="00535440" w:rsidRDefault="00E10145" w:rsidP="00E10145">
      <w:pPr>
        <w:pStyle w:val="Corpodetexto"/>
        <w:ind w:right="560"/>
        <w:rPr>
          <w:rFonts w:ascii="Arial" w:hAnsi="Arial" w:cs="Arial"/>
          <w:sz w:val="20"/>
        </w:rPr>
      </w:pPr>
    </w:p>
    <w:p w14:paraId="63596BE7" w14:textId="77777777" w:rsidR="00E10145" w:rsidRPr="00E10145" w:rsidRDefault="00E10145" w:rsidP="00E10145">
      <w:pPr>
        <w:pStyle w:val="NORMALPROPOSTA"/>
        <w:ind w:firstLine="0"/>
        <w:rPr>
          <w:highlight w:val="yellow"/>
        </w:rPr>
      </w:pPr>
      <w:r w:rsidRPr="00E10145">
        <w:rPr>
          <w:highlight w:val="yellow"/>
        </w:rPr>
        <w:t>Requisitos do Usuário:</w:t>
      </w:r>
    </w:p>
    <w:p w14:paraId="788D7028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highlight w:val="yellow"/>
        </w:rPr>
      </w:pPr>
      <w:r w:rsidRPr="00E10145">
        <w:rPr>
          <w:b w:val="0"/>
          <w:bCs/>
          <w:highlight w:val="yellow"/>
        </w:rPr>
        <w:t>Requisitos do Usuário fornecidos pelo cliente (URS</w:t>
      </w:r>
      <w:proofErr w:type="gramStart"/>
      <w:r w:rsidRPr="00E10145">
        <w:rPr>
          <w:b w:val="0"/>
          <w:bCs/>
          <w:highlight w:val="yellow"/>
        </w:rPr>
        <w:t>).*</w:t>
      </w:r>
      <w:proofErr w:type="gramEnd"/>
      <w:r w:rsidRPr="00E10145">
        <w:rPr>
          <w:b w:val="0"/>
          <w:bCs/>
          <w:highlight w:val="yellow"/>
        </w:rPr>
        <w:t xml:space="preserve">*deixar apenas se receber. </w:t>
      </w:r>
    </w:p>
    <w:p w14:paraId="6514964E" w14:textId="77777777" w:rsidR="00E10145" w:rsidRPr="00E10145" w:rsidRDefault="00E10145" w:rsidP="00E10145">
      <w:pPr>
        <w:pStyle w:val="NORMALPROPOSTA"/>
        <w:ind w:firstLine="0"/>
      </w:pPr>
    </w:p>
    <w:p w14:paraId="61D71E34" w14:textId="77777777" w:rsidR="00E10145" w:rsidRPr="00E10145" w:rsidRDefault="00E10145" w:rsidP="00E10145">
      <w:pPr>
        <w:pStyle w:val="NORMALPROPOSTA"/>
        <w:ind w:firstLine="0"/>
        <w:rPr>
          <w:highlight w:val="yellow"/>
        </w:rPr>
      </w:pPr>
      <w:r w:rsidRPr="00E10145">
        <w:rPr>
          <w:highlight w:val="yellow"/>
        </w:rPr>
        <w:t>Documentos de referência:</w:t>
      </w:r>
    </w:p>
    <w:p w14:paraId="14AE9200" w14:textId="77777777" w:rsidR="00E10145" w:rsidRP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highlight w:val="yellow"/>
        </w:rPr>
      </w:pPr>
      <w:r w:rsidRPr="00E10145">
        <w:rPr>
          <w:b w:val="0"/>
          <w:bCs/>
          <w:highlight w:val="yellow"/>
        </w:rPr>
        <w:t>**Listar projetos e documentos recebidos para elaboração do orçamento.</w:t>
      </w:r>
    </w:p>
    <w:p w14:paraId="0823CD11" w14:textId="77777777" w:rsidR="00E10145" w:rsidRDefault="00E10145" w:rsidP="00155320">
      <w:pPr>
        <w:pStyle w:val="PADRODEREFDEDOCUM"/>
        <w:numPr>
          <w:ilvl w:val="0"/>
          <w:numId w:val="2"/>
        </w:numPr>
        <w:tabs>
          <w:tab w:val="clear" w:pos="709"/>
          <w:tab w:val="left" w:pos="284"/>
        </w:tabs>
        <w:ind w:left="284" w:hanging="284"/>
        <w:rPr>
          <w:b w:val="0"/>
          <w:bCs/>
          <w:highlight w:val="yellow"/>
        </w:rPr>
      </w:pPr>
      <w:r w:rsidRPr="00E10145">
        <w:rPr>
          <w:b w:val="0"/>
          <w:bCs/>
          <w:highlight w:val="yellow"/>
        </w:rPr>
        <w:t>**Necessário analisar a lista de normas e se há requisitos de usuário.</w:t>
      </w:r>
    </w:p>
    <w:tbl>
      <w:tblPr>
        <w:tblpPr w:leftFromText="141" w:rightFromText="141" w:vertAnchor="text" w:horzAnchor="margin" w:tblpXSpec="center" w:tblpY="540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7"/>
        <w:gridCol w:w="6408"/>
        <w:gridCol w:w="1499"/>
      </w:tblGrid>
      <w:tr w:rsidR="00D73C28" w:rsidRPr="003F5364" w14:paraId="718C87C3" w14:textId="77777777" w:rsidTr="00D73C28">
        <w:tc>
          <w:tcPr>
            <w:tcW w:w="1297" w:type="dxa"/>
          </w:tcPr>
          <w:p w14:paraId="0FCC17E2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608" w:type="dxa"/>
            <w:vAlign w:val="center"/>
          </w:tcPr>
          <w:p w14:paraId="23BCED7A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25" w:type="dxa"/>
            <w:vAlign w:val="center"/>
          </w:tcPr>
          <w:p w14:paraId="21EF39E3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73C28" w:rsidRPr="003F5364" w14:paraId="475B648D" w14:textId="77777777" w:rsidTr="00D73C28">
        <w:tc>
          <w:tcPr>
            <w:tcW w:w="1297" w:type="dxa"/>
            <w:vAlign w:val="center"/>
          </w:tcPr>
          <w:p w14:paraId="37413CED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608" w:type="dxa"/>
            <w:vAlign w:val="center"/>
          </w:tcPr>
          <w:p w14:paraId="5CCB17F4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525" w:type="dxa"/>
            <w:vAlign w:val="center"/>
          </w:tcPr>
          <w:p w14:paraId="7662CCE5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73C28" w:rsidRPr="003F5364" w14:paraId="77454BD0" w14:textId="77777777" w:rsidTr="00D73C28">
        <w:tc>
          <w:tcPr>
            <w:tcW w:w="1297" w:type="dxa"/>
          </w:tcPr>
          <w:p w14:paraId="182D5CB4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F5364">
              <w:rPr>
                <w:rFonts w:ascii="Arial" w:hAnsi="Arial" w:cs="Arial"/>
                <w:b/>
                <w:bCs/>
                <w:sz w:val="24"/>
                <w:szCs w:val="24"/>
              </w:rPr>
              <w:t>REVISÃO</w:t>
            </w:r>
          </w:p>
        </w:tc>
        <w:tc>
          <w:tcPr>
            <w:tcW w:w="6608" w:type="dxa"/>
          </w:tcPr>
          <w:p w14:paraId="1F4A12F3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F5364">
              <w:rPr>
                <w:rFonts w:ascii="Arial" w:hAnsi="Arial" w:cs="Arial"/>
                <w:b/>
                <w:bCs/>
                <w:sz w:val="24"/>
                <w:szCs w:val="24"/>
              </w:rPr>
              <w:t>DESCRIÇÃO</w:t>
            </w:r>
          </w:p>
        </w:tc>
        <w:tc>
          <w:tcPr>
            <w:tcW w:w="1525" w:type="dxa"/>
          </w:tcPr>
          <w:p w14:paraId="77C5B889" w14:textId="77777777" w:rsidR="00D73C28" w:rsidRPr="003F5364" w:rsidRDefault="00D73C28" w:rsidP="00D73C28">
            <w:pPr>
              <w:tabs>
                <w:tab w:val="center" w:pos="1276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F5364">
              <w:rPr>
                <w:rFonts w:ascii="Arial" w:hAnsi="Arial" w:cs="Arial"/>
                <w:b/>
                <w:bCs/>
                <w:sz w:val="24"/>
                <w:szCs w:val="24"/>
              </w:rPr>
              <w:t>DATA</w:t>
            </w:r>
          </w:p>
        </w:tc>
      </w:tr>
    </w:tbl>
    <w:p w14:paraId="10AD3B21" w14:textId="77777777" w:rsidR="00D73C28" w:rsidRDefault="00D73C28" w:rsidP="00D73C28">
      <w:pPr>
        <w:pStyle w:val="PADRODEREFDEDOCUM"/>
        <w:tabs>
          <w:tab w:val="clear" w:pos="709"/>
          <w:tab w:val="left" w:pos="284"/>
        </w:tabs>
        <w:rPr>
          <w:b w:val="0"/>
          <w:bCs/>
          <w:highlight w:val="yellow"/>
        </w:rPr>
      </w:pPr>
    </w:p>
    <w:p w14:paraId="42F4E553" w14:textId="77777777" w:rsidR="00D73C28" w:rsidRDefault="00D73C28" w:rsidP="00D73C28">
      <w:pPr>
        <w:pStyle w:val="PADRODEREFDEDOCUM"/>
        <w:tabs>
          <w:tab w:val="clear" w:pos="709"/>
          <w:tab w:val="left" w:pos="284"/>
        </w:tabs>
        <w:rPr>
          <w:b w:val="0"/>
          <w:bCs/>
          <w:highlight w:val="yellow"/>
        </w:rPr>
        <w:sectPr w:rsidR="00D73C28" w:rsidSect="008263E0">
          <w:headerReference w:type="default" r:id="rId26"/>
          <w:footerReference w:type="default" r:id="rId27"/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</w:p>
    <w:p w14:paraId="04646EC3" w14:textId="77777777" w:rsidR="00D73C28" w:rsidRDefault="00D73C28" w:rsidP="00155320">
      <w:pPr>
        <w:pStyle w:val="Ttulo2"/>
        <w:numPr>
          <w:ilvl w:val="0"/>
          <w:numId w:val="27"/>
        </w:numPr>
        <w:ind w:hanging="720"/>
      </w:pPr>
      <w:bookmarkStart w:id="9" w:name="_Toc155191177"/>
      <w:bookmarkStart w:id="10" w:name="_Toc220406406"/>
      <w:r>
        <w:lastRenderedPageBreak/>
        <w:t>RESPONSABILIDADE CLIENTE</w:t>
      </w:r>
      <w:bookmarkEnd w:id="9"/>
      <w:bookmarkEnd w:id="10"/>
    </w:p>
    <w:p w14:paraId="1BF9E2EB" w14:textId="77777777" w:rsidR="00D73C28" w:rsidRDefault="00D73C28" w:rsidP="00D73C28">
      <w:pPr>
        <w:pStyle w:val="Corpodetexto"/>
        <w:rPr>
          <w:sz w:val="20"/>
        </w:rPr>
      </w:pPr>
    </w:p>
    <w:p w14:paraId="5C830E10" w14:textId="77777777" w:rsidR="00D73C28" w:rsidRDefault="00D73C28" w:rsidP="00D73C28">
      <w:pPr>
        <w:pStyle w:val="Corpodetexto"/>
        <w:spacing w:before="5"/>
        <w:rPr>
          <w:sz w:val="19"/>
        </w:rPr>
      </w:pPr>
    </w:p>
    <w:p w14:paraId="2ABF5A99" w14:textId="4197B40C" w:rsidR="00D73C28" w:rsidRPr="00224336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bookmarkStart w:id="11" w:name="_bookmark4"/>
      <w:bookmarkEnd w:id="11"/>
      <w:r w:rsidRPr="00224336">
        <w:rPr>
          <w:rFonts w:ascii="Arial" w:hAnsi="Arial" w:cs="Arial"/>
        </w:rPr>
        <w:t xml:space="preserve">Será de </w:t>
      </w:r>
      <w:r w:rsidRPr="00224336">
        <w:rPr>
          <w:rFonts w:ascii="Arial" w:hAnsi="Arial" w:cs="Arial"/>
          <w:spacing w:val="11"/>
        </w:rPr>
        <w:t xml:space="preserve">responsabilidade </w:t>
      </w:r>
      <w:r w:rsidRPr="00224336">
        <w:rPr>
          <w:rFonts w:ascii="Arial" w:hAnsi="Arial" w:cs="Arial"/>
        </w:rPr>
        <w:t xml:space="preserve">do </w:t>
      </w:r>
      <w:r w:rsidRPr="00224336">
        <w:rPr>
          <w:rFonts w:ascii="Arial" w:hAnsi="Arial" w:cs="Arial"/>
          <w:spacing w:val="10"/>
        </w:rPr>
        <w:t xml:space="preserve">CLIENTE, fornecer </w:t>
      </w:r>
      <w:r w:rsidRPr="00224336">
        <w:rPr>
          <w:rFonts w:ascii="Arial" w:hAnsi="Arial" w:cs="Arial"/>
        </w:rPr>
        <w:t xml:space="preserve">o </w:t>
      </w:r>
      <w:r w:rsidRPr="00224336">
        <w:rPr>
          <w:rFonts w:ascii="Arial" w:hAnsi="Arial" w:cs="Arial"/>
          <w:spacing w:val="9"/>
        </w:rPr>
        <w:t xml:space="preserve">ponto </w:t>
      </w:r>
      <w:r w:rsidRPr="00224336">
        <w:rPr>
          <w:rFonts w:ascii="Arial" w:hAnsi="Arial" w:cs="Arial"/>
        </w:rPr>
        <w:t xml:space="preserve">de </w:t>
      </w:r>
      <w:r w:rsidRPr="00224336">
        <w:rPr>
          <w:rFonts w:ascii="Arial" w:hAnsi="Arial" w:cs="Arial"/>
          <w:spacing w:val="10"/>
        </w:rPr>
        <w:t xml:space="preserve">alimentação elétrica </w:t>
      </w:r>
      <w:r w:rsidR="00CE6AE1">
        <w:rPr>
          <w:rFonts w:ascii="Arial" w:hAnsi="Arial" w:cs="Arial"/>
        </w:rPr>
        <w:t>no disjuntor de entrada do painel</w:t>
      </w:r>
      <w:r w:rsidRPr="00224336">
        <w:rPr>
          <w:rFonts w:ascii="Arial" w:hAnsi="Arial" w:cs="Arial"/>
          <w:spacing w:val="10"/>
        </w:rPr>
        <w:t>;</w:t>
      </w:r>
    </w:p>
    <w:p w14:paraId="0A0370CF" w14:textId="77777777" w:rsidR="00D73C28" w:rsidRPr="00ED01B0" w:rsidRDefault="00D73C28" w:rsidP="00D73C28">
      <w:pPr>
        <w:pStyle w:val="Corpodetexto"/>
        <w:spacing w:before="8"/>
        <w:ind w:left="567" w:right="560"/>
        <w:jc w:val="both"/>
        <w:rPr>
          <w:rFonts w:ascii="Arial" w:hAnsi="Arial" w:cs="Arial"/>
        </w:rPr>
      </w:pPr>
    </w:p>
    <w:p w14:paraId="410B64C7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Realizar </w:t>
      </w:r>
      <w:r w:rsidRPr="00ED01B0">
        <w:rPr>
          <w:rFonts w:ascii="Arial" w:hAnsi="Arial" w:cs="Arial"/>
        </w:rPr>
        <w:t>os</w:t>
      </w:r>
      <w:r w:rsidRPr="002028BA">
        <w:rPr>
          <w:rFonts w:ascii="Arial" w:hAnsi="Arial" w:cs="Arial"/>
        </w:rPr>
        <w:t xml:space="preserve"> trabalhos civis, </w:t>
      </w:r>
      <w:r w:rsidRPr="00ED01B0">
        <w:rPr>
          <w:rFonts w:ascii="Arial" w:hAnsi="Arial" w:cs="Arial"/>
        </w:rPr>
        <w:t>que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se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faça</w:t>
      </w:r>
      <w:r w:rsidRPr="002028BA">
        <w:rPr>
          <w:rFonts w:ascii="Arial" w:hAnsi="Arial" w:cs="Arial"/>
        </w:rPr>
        <w:t xml:space="preserve"> necessários, </w:t>
      </w:r>
      <w:r w:rsidRPr="00ED01B0">
        <w:rPr>
          <w:rFonts w:ascii="Arial" w:hAnsi="Arial" w:cs="Arial"/>
        </w:rPr>
        <w:t>tais</w:t>
      </w:r>
      <w:r w:rsidRPr="002028BA">
        <w:rPr>
          <w:rFonts w:ascii="Arial" w:hAnsi="Arial" w:cs="Arial"/>
        </w:rPr>
        <w:t xml:space="preserve"> como, furação </w:t>
      </w:r>
      <w:r w:rsidRPr="00ED01B0">
        <w:rPr>
          <w:rFonts w:ascii="Arial" w:hAnsi="Arial" w:cs="Arial"/>
        </w:rPr>
        <w:t>em</w:t>
      </w:r>
      <w:r w:rsidRPr="002028BA">
        <w:rPr>
          <w:rFonts w:ascii="Arial" w:hAnsi="Arial" w:cs="Arial"/>
        </w:rPr>
        <w:t xml:space="preserve"> alvenaria, laje, pintura </w:t>
      </w:r>
      <w:r w:rsidRPr="00ED01B0">
        <w:rPr>
          <w:rFonts w:ascii="Arial" w:hAnsi="Arial" w:cs="Arial"/>
        </w:rPr>
        <w:t>e</w:t>
      </w:r>
      <w:r w:rsidRPr="002028BA">
        <w:rPr>
          <w:rFonts w:ascii="Arial" w:hAnsi="Arial" w:cs="Arial"/>
        </w:rPr>
        <w:t xml:space="preserve"> recomposição;</w:t>
      </w:r>
    </w:p>
    <w:p w14:paraId="6D260D3E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67D6F364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ED01B0">
        <w:rPr>
          <w:rFonts w:ascii="Arial" w:hAnsi="Arial" w:cs="Arial"/>
        </w:rPr>
        <w:t>Base</w:t>
      </w:r>
      <w:r w:rsidRPr="002028BA">
        <w:rPr>
          <w:rFonts w:ascii="Arial" w:hAnsi="Arial" w:cs="Arial"/>
        </w:rPr>
        <w:t xml:space="preserve"> nivelada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os</w:t>
      </w:r>
      <w:r w:rsidRPr="002028BA">
        <w:rPr>
          <w:rFonts w:ascii="Arial" w:hAnsi="Arial" w:cs="Arial"/>
        </w:rPr>
        <w:t xml:space="preserve"> equipamentos;</w:t>
      </w:r>
    </w:p>
    <w:p w14:paraId="3C442483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1D397F9F" w14:textId="3FCCB841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Realizar </w:t>
      </w:r>
      <w:r w:rsidRPr="00ED01B0">
        <w:rPr>
          <w:rFonts w:ascii="Arial" w:hAnsi="Arial" w:cs="Arial"/>
        </w:rPr>
        <w:t>os</w:t>
      </w:r>
      <w:r w:rsidRPr="002028BA">
        <w:rPr>
          <w:rFonts w:ascii="Arial" w:hAnsi="Arial" w:cs="Arial"/>
        </w:rPr>
        <w:t xml:space="preserve"> trabalhos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arquitetura, </w:t>
      </w:r>
      <w:r w:rsidRPr="00ED01B0">
        <w:rPr>
          <w:rFonts w:ascii="Arial" w:hAnsi="Arial" w:cs="Arial"/>
        </w:rPr>
        <w:t>que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se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faça</w:t>
      </w:r>
      <w:r w:rsidRPr="002028BA">
        <w:rPr>
          <w:rFonts w:ascii="Arial" w:hAnsi="Arial" w:cs="Arial"/>
        </w:rPr>
        <w:t xml:space="preserve"> </w:t>
      </w:r>
      <w:r w:rsidR="00747816" w:rsidRPr="002028BA">
        <w:rPr>
          <w:rFonts w:ascii="Arial" w:hAnsi="Arial" w:cs="Arial"/>
        </w:rPr>
        <w:t>necessários, tais</w:t>
      </w:r>
      <w:r w:rsidRPr="002028BA">
        <w:rPr>
          <w:rFonts w:ascii="Arial" w:hAnsi="Arial" w:cs="Arial"/>
        </w:rPr>
        <w:t xml:space="preserve"> </w:t>
      </w:r>
      <w:r w:rsidR="00747816" w:rsidRPr="002028BA">
        <w:rPr>
          <w:rFonts w:ascii="Arial" w:hAnsi="Arial" w:cs="Arial"/>
        </w:rPr>
        <w:t xml:space="preserve">como, </w:t>
      </w:r>
      <w:r w:rsidR="00573DCD" w:rsidRPr="002028BA">
        <w:rPr>
          <w:rFonts w:ascii="Arial" w:hAnsi="Arial" w:cs="Arial"/>
        </w:rPr>
        <w:t>furação e</w:t>
      </w:r>
      <w:r w:rsidRPr="002028BA">
        <w:rPr>
          <w:rFonts w:ascii="Arial" w:hAnsi="Arial" w:cs="Arial"/>
        </w:rPr>
        <w:t xml:space="preserve"> requadro </w:t>
      </w:r>
      <w:r w:rsidRPr="00ED01B0">
        <w:rPr>
          <w:rFonts w:ascii="Arial" w:hAnsi="Arial" w:cs="Arial"/>
        </w:rPr>
        <w:t>no</w:t>
      </w:r>
      <w:r w:rsidRPr="002028BA">
        <w:rPr>
          <w:rFonts w:ascii="Arial" w:hAnsi="Arial" w:cs="Arial"/>
        </w:rPr>
        <w:t xml:space="preserve"> forro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instalação </w:t>
      </w:r>
      <w:r w:rsidRPr="00ED01B0">
        <w:rPr>
          <w:rFonts w:ascii="Arial" w:hAnsi="Arial" w:cs="Arial"/>
        </w:rPr>
        <w:t>dos</w:t>
      </w:r>
      <w:r w:rsidRPr="002028BA">
        <w:rPr>
          <w:rFonts w:ascii="Arial" w:hAnsi="Arial" w:cs="Arial"/>
        </w:rPr>
        <w:t xml:space="preserve"> elementos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difusão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ar;</w:t>
      </w:r>
    </w:p>
    <w:p w14:paraId="41E1BBEC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0BF31951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ED01B0">
        <w:rPr>
          <w:rFonts w:ascii="Arial" w:hAnsi="Arial" w:cs="Arial"/>
        </w:rPr>
        <w:t>A</w:t>
      </w:r>
      <w:r w:rsidRPr="002028BA">
        <w:rPr>
          <w:rFonts w:ascii="Arial" w:hAnsi="Arial" w:cs="Arial"/>
        </w:rPr>
        <w:t xml:space="preserve"> cargo </w:t>
      </w:r>
      <w:r w:rsidRPr="00ED01B0">
        <w:rPr>
          <w:rFonts w:ascii="Arial" w:hAnsi="Arial" w:cs="Arial"/>
        </w:rPr>
        <w:t>do</w:t>
      </w:r>
      <w:r w:rsidRPr="002028BA">
        <w:rPr>
          <w:rFonts w:ascii="Arial" w:hAnsi="Arial" w:cs="Arial"/>
        </w:rPr>
        <w:t xml:space="preserve"> CLIENTE, fornecer </w:t>
      </w:r>
      <w:r w:rsidRPr="00ED01B0">
        <w:rPr>
          <w:rFonts w:ascii="Arial" w:hAnsi="Arial" w:cs="Arial"/>
        </w:rPr>
        <w:t>o</w:t>
      </w:r>
      <w:r w:rsidRPr="002028BA">
        <w:rPr>
          <w:rFonts w:ascii="Arial" w:hAnsi="Arial" w:cs="Arial"/>
        </w:rPr>
        <w:t xml:space="preserve"> ponto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dreno </w:t>
      </w:r>
      <w:r w:rsidRPr="00ED01B0">
        <w:rPr>
          <w:rFonts w:ascii="Arial" w:hAnsi="Arial" w:cs="Arial"/>
        </w:rPr>
        <w:t>ao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lado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cada</w:t>
      </w:r>
      <w:r w:rsidRPr="002028BA">
        <w:rPr>
          <w:rFonts w:ascii="Arial" w:hAnsi="Arial" w:cs="Arial"/>
        </w:rPr>
        <w:t xml:space="preserve"> equipamento, distância máxima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2</w:t>
      </w:r>
      <w:r w:rsidRPr="002028BA">
        <w:rPr>
          <w:rFonts w:ascii="Arial" w:hAnsi="Arial" w:cs="Arial"/>
        </w:rPr>
        <w:t xml:space="preserve"> metros;</w:t>
      </w:r>
    </w:p>
    <w:p w14:paraId="081EDDF8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33626A6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Compatibilização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projetos </w:t>
      </w:r>
      <w:r w:rsidRPr="00ED01B0">
        <w:rPr>
          <w:rFonts w:ascii="Arial" w:hAnsi="Arial" w:cs="Arial"/>
        </w:rPr>
        <w:t>do</w:t>
      </w:r>
      <w:r w:rsidRPr="002028BA">
        <w:rPr>
          <w:rFonts w:ascii="Arial" w:hAnsi="Arial" w:cs="Arial"/>
        </w:rPr>
        <w:t xml:space="preserve"> sistema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proofErr w:type="gramStart"/>
      <w:r w:rsidRPr="00ED01B0">
        <w:rPr>
          <w:rFonts w:ascii="Arial" w:hAnsi="Arial" w:cs="Arial"/>
        </w:rPr>
        <w:t>ar</w:t>
      </w:r>
      <w:r w:rsidRPr="002028BA">
        <w:rPr>
          <w:rFonts w:ascii="Arial" w:hAnsi="Arial" w:cs="Arial"/>
        </w:rPr>
        <w:t xml:space="preserve"> condicionado</w:t>
      </w:r>
      <w:proofErr w:type="gramEnd"/>
      <w:r w:rsidRPr="002028BA">
        <w:rPr>
          <w:rFonts w:ascii="Arial" w:hAnsi="Arial" w:cs="Arial"/>
        </w:rPr>
        <w:t xml:space="preserve">, </w:t>
      </w:r>
      <w:r w:rsidRPr="00ED01B0">
        <w:rPr>
          <w:rFonts w:ascii="Arial" w:hAnsi="Arial" w:cs="Arial"/>
        </w:rPr>
        <w:t>com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as</w:t>
      </w:r>
      <w:r w:rsidRPr="002028BA">
        <w:rPr>
          <w:rFonts w:ascii="Arial" w:hAnsi="Arial" w:cs="Arial"/>
        </w:rPr>
        <w:t xml:space="preserve"> obras civis, estruturais, arquitetura, serviços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forro, utilidade etc.;</w:t>
      </w:r>
    </w:p>
    <w:p w14:paraId="6F756094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05070967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Local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instalação </w:t>
      </w:r>
      <w:r w:rsidRPr="00ED01B0">
        <w:rPr>
          <w:rFonts w:ascii="Arial" w:hAnsi="Arial" w:cs="Arial"/>
        </w:rPr>
        <w:t>do</w:t>
      </w:r>
      <w:r w:rsidRPr="002028BA">
        <w:rPr>
          <w:rFonts w:ascii="Arial" w:hAnsi="Arial" w:cs="Arial"/>
        </w:rPr>
        <w:t xml:space="preserve"> canteiro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obras </w:t>
      </w:r>
      <w:r w:rsidRPr="00ED01B0">
        <w:rPr>
          <w:rFonts w:ascii="Arial" w:hAnsi="Arial" w:cs="Arial"/>
        </w:rPr>
        <w:t>da</w:t>
      </w:r>
      <w:r w:rsidRPr="002028BA">
        <w:rPr>
          <w:rFonts w:ascii="Arial" w:hAnsi="Arial" w:cs="Arial"/>
        </w:rPr>
        <w:t xml:space="preserve"> CONTRATADA, incluindo-se fornecimento energia, ponto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água</w:t>
      </w:r>
      <w:r w:rsidRPr="002028BA">
        <w:rPr>
          <w:rFonts w:ascii="Arial" w:hAnsi="Arial" w:cs="Arial"/>
        </w:rPr>
        <w:t xml:space="preserve"> potável </w:t>
      </w:r>
      <w:r w:rsidRPr="00ED01B0">
        <w:rPr>
          <w:rFonts w:ascii="Arial" w:hAnsi="Arial" w:cs="Arial"/>
        </w:rPr>
        <w:t>e</w:t>
      </w:r>
      <w:r w:rsidRPr="002028BA">
        <w:rPr>
          <w:rFonts w:ascii="Arial" w:hAnsi="Arial" w:cs="Arial"/>
        </w:rPr>
        <w:t xml:space="preserve"> fossa (esgoto);</w:t>
      </w:r>
    </w:p>
    <w:p w14:paraId="7A005CCD" w14:textId="77777777" w:rsidR="00D73C28" w:rsidRPr="002028BA" w:rsidRDefault="00D73C28" w:rsidP="00D73C28">
      <w:pPr>
        <w:pStyle w:val="PargrafodaLista"/>
        <w:tabs>
          <w:tab w:val="left" w:pos="567"/>
          <w:tab w:val="left" w:pos="709"/>
          <w:tab w:val="left" w:pos="851"/>
        </w:tabs>
        <w:spacing w:before="49" w:line="285" w:lineRule="auto"/>
        <w:ind w:left="709" w:right="560"/>
        <w:jc w:val="both"/>
        <w:rPr>
          <w:rFonts w:ascii="Arial" w:hAnsi="Arial" w:cs="Arial"/>
        </w:rPr>
      </w:pPr>
    </w:p>
    <w:p w14:paraId="7AF52100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Força </w:t>
      </w:r>
      <w:r w:rsidRPr="00ED01B0">
        <w:rPr>
          <w:rFonts w:ascii="Arial" w:hAnsi="Arial" w:cs="Arial"/>
        </w:rPr>
        <w:t>e</w:t>
      </w:r>
      <w:r w:rsidRPr="002028BA">
        <w:rPr>
          <w:rFonts w:ascii="Arial" w:hAnsi="Arial" w:cs="Arial"/>
        </w:rPr>
        <w:t xml:space="preserve"> iluminação </w:t>
      </w:r>
      <w:r w:rsidRPr="00ED01B0">
        <w:rPr>
          <w:rFonts w:ascii="Arial" w:hAnsi="Arial" w:cs="Arial"/>
        </w:rPr>
        <w:t>nas</w:t>
      </w:r>
      <w:r w:rsidRPr="002028BA">
        <w:rPr>
          <w:rFonts w:ascii="Arial" w:hAnsi="Arial" w:cs="Arial"/>
        </w:rPr>
        <w:t xml:space="preserve"> frentes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trabalho, necessários durante </w:t>
      </w:r>
      <w:r w:rsidRPr="00ED01B0">
        <w:rPr>
          <w:rFonts w:ascii="Arial" w:hAnsi="Arial" w:cs="Arial"/>
        </w:rPr>
        <w:t>a</w:t>
      </w:r>
      <w:r w:rsidRPr="002028BA">
        <w:rPr>
          <w:rFonts w:ascii="Arial" w:hAnsi="Arial" w:cs="Arial"/>
        </w:rPr>
        <w:t xml:space="preserve"> instalação;</w:t>
      </w:r>
    </w:p>
    <w:p w14:paraId="28FFF902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F008CE0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Cálculo estrutural, </w:t>
      </w:r>
      <w:r w:rsidRPr="00ED01B0">
        <w:rPr>
          <w:rFonts w:ascii="Arial" w:hAnsi="Arial" w:cs="Arial"/>
        </w:rPr>
        <w:t>se</w:t>
      </w:r>
      <w:r w:rsidRPr="002028BA">
        <w:rPr>
          <w:rFonts w:ascii="Arial" w:hAnsi="Arial" w:cs="Arial"/>
        </w:rPr>
        <w:t xml:space="preserve"> necessário estrutura auxiliar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a</w:t>
      </w:r>
      <w:r w:rsidRPr="002028BA">
        <w:rPr>
          <w:rFonts w:ascii="Arial" w:hAnsi="Arial" w:cs="Arial"/>
        </w:rPr>
        <w:t xml:space="preserve"> fixação </w:t>
      </w:r>
      <w:r w:rsidRPr="00ED01B0">
        <w:rPr>
          <w:rFonts w:ascii="Arial" w:hAnsi="Arial" w:cs="Arial"/>
        </w:rPr>
        <w:t>da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rede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dutos;</w:t>
      </w:r>
    </w:p>
    <w:p w14:paraId="532974B2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786EAC4C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Ponto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energia elétrica </w:t>
      </w:r>
      <w:r w:rsidRPr="00ED01B0">
        <w:rPr>
          <w:rFonts w:ascii="Arial" w:hAnsi="Arial" w:cs="Arial"/>
        </w:rPr>
        <w:t>com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a</w:t>
      </w:r>
      <w:r w:rsidRPr="002028BA">
        <w:rPr>
          <w:rFonts w:ascii="Arial" w:hAnsi="Arial" w:cs="Arial"/>
        </w:rPr>
        <w:t xml:space="preserve"> tensão 220V/3F/60Hz </w:t>
      </w:r>
      <w:r w:rsidRPr="00ED01B0">
        <w:rPr>
          <w:rFonts w:ascii="Arial" w:hAnsi="Arial" w:cs="Arial"/>
        </w:rPr>
        <w:t>no</w:t>
      </w:r>
      <w:r w:rsidRPr="002028BA">
        <w:rPr>
          <w:rFonts w:ascii="Arial" w:hAnsi="Arial" w:cs="Arial"/>
        </w:rPr>
        <w:t xml:space="preserve"> canteiro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obras;</w:t>
      </w:r>
    </w:p>
    <w:p w14:paraId="48D4E56E" w14:textId="77777777" w:rsidR="00D73C28" w:rsidRPr="002028BA" w:rsidRDefault="00D73C28" w:rsidP="00D73C28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</w:p>
    <w:p w14:paraId="2A7296B0" w14:textId="77777777" w:rsidR="00D73C28" w:rsidRPr="00ED01B0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</w:pPr>
      <w:r w:rsidRPr="002028BA">
        <w:rPr>
          <w:rFonts w:ascii="Arial" w:hAnsi="Arial" w:cs="Arial"/>
        </w:rPr>
        <w:t xml:space="preserve">Fornecer ponto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água</w:t>
      </w:r>
      <w:r w:rsidRPr="002028BA">
        <w:rPr>
          <w:rFonts w:ascii="Arial" w:hAnsi="Arial" w:cs="Arial"/>
        </w:rPr>
        <w:t xml:space="preserve"> potável </w:t>
      </w:r>
      <w:r w:rsidRPr="00ED01B0">
        <w:rPr>
          <w:rFonts w:ascii="Arial" w:hAnsi="Arial" w:cs="Arial"/>
        </w:rPr>
        <w:t>e</w:t>
      </w:r>
      <w:r w:rsidRPr="002028BA">
        <w:rPr>
          <w:rFonts w:ascii="Arial" w:hAnsi="Arial" w:cs="Arial"/>
        </w:rPr>
        <w:t xml:space="preserve"> esgoto, quando necessário, </w:t>
      </w:r>
      <w:r w:rsidRPr="00ED01B0">
        <w:rPr>
          <w:rFonts w:ascii="Arial" w:hAnsi="Arial" w:cs="Arial"/>
        </w:rPr>
        <w:t>no</w:t>
      </w:r>
      <w:r w:rsidRPr="002028BA">
        <w:rPr>
          <w:rFonts w:ascii="Arial" w:hAnsi="Arial" w:cs="Arial"/>
        </w:rPr>
        <w:t xml:space="preserve"> canteiro </w:t>
      </w:r>
      <w:r w:rsidRPr="00ED01B0">
        <w:rPr>
          <w:rFonts w:ascii="Arial" w:hAnsi="Arial" w:cs="Arial"/>
        </w:rPr>
        <w:t>de</w:t>
      </w:r>
      <w:r w:rsidRPr="002028BA">
        <w:rPr>
          <w:rFonts w:ascii="Arial" w:hAnsi="Arial" w:cs="Arial"/>
        </w:rPr>
        <w:t xml:space="preserve"> obras;</w:t>
      </w:r>
    </w:p>
    <w:p w14:paraId="090B9CBB" w14:textId="77777777" w:rsidR="00D73C28" w:rsidRPr="002028BA" w:rsidRDefault="00D73C28" w:rsidP="00D73C28">
      <w:pPr>
        <w:pStyle w:val="PargrafodaLista"/>
        <w:tabs>
          <w:tab w:val="left" w:pos="567"/>
          <w:tab w:val="left" w:pos="709"/>
          <w:tab w:val="left" w:pos="851"/>
        </w:tabs>
        <w:spacing w:before="49" w:line="285" w:lineRule="auto"/>
        <w:ind w:left="709" w:right="560"/>
        <w:jc w:val="both"/>
        <w:rPr>
          <w:rFonts w:ascii="Arial" w:hAnsi="Arial" w:cs="Arial"/>
        </w:rPr>
      </w:pPr>
    </w:p>
    <w:p w14:paraId="1524368A" w14:textId="77777777" w:rsidR="00331351" w:rsidRDefault="00D73C28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</w:rPr>
        <w:sectPr w:rsidR="00331351" w:rsidSect="008263E0"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  <w:r w:rsidRPr="002028BA">
        <w:rPr>
          <w:rFonts w:ascii="Arial" w:hAnsi="Arial" w:cs="Arial"/>
        </w:rPr>
        <w:t xml:space="preserve">Fornecer banheiros </w:t>
      </w:r>
      <w:r w:rsidRPr="00ED01B0">
        <w:rPr>
          <w:rFonts w:ascii="Arial" w:hAnsi="Arial" w:cs="Arial"/>
        </w:rPr>
        <w:t>para</w:t>
      </w:r>
      <w:r w:rsidRPr="002028BA">
        <w:rPr>
          <w:rFonts w:ascii="Arial" w:hAnsi="Arial" w:cs="Arial"/>
        </w:rPr>
        <w:t xml:space="preserve"> </w:t>
      </w:r>
      <w:r w:rsidRPr="00ED01B0">
        <w:rPr>
          <w:rFonts w:ascii="Arial" w:hAnsi="Arial" w:cs="Arial"/>
        </w:rPr>
        <w:t>os</w:t>
      </w:r>
      <w:r w:rsidRPr="002028BA">
        <w:rPr>
          <w:rFonts w:ascii="Arial" w:hAnsi="Arial" w:cs="Arial"/>
        </w:rPr>
        <w:t xml:space="preserve"> profissionais </w:t>
      </w:r>
      <w:r w:rsidRPr="00ED01B0">
        <w:rPr>
          <w:rFonts w:ascii="Arial" w:hAnsi="Arial" w:cs="Arial"/>
        </w:rPr>
        <w:t>que</w:t>
      </w:r>
      <w:r w:rsidRPr="002028BA">
        <w:rPr>
          <w:rFonts w:ascii="Arial" w:hAnsi="Arial" w:cs="Arial"/>
        </w:rPr>
        <w:t xml:space="preserve"> entrarão </w:t>
      </w:r>
      <w:r w:rsidRPr="00ED01B0">
        <w:rPr>
          <w:rFonts w:ascii="Arial" w:hAnsi="Arial" w:cs="Arial"/>
        </w:rPr>
        <w:t>na</w:t>
      </w:r>
      <w:r w:rsidRPr="002028BA">
        <w:rPr>
          <w:rFonts w:ascii="Arial" w:hAnsi="Arial" w:cs="Arial"/>
        </w:rPr>
        <w:t xml:space="preserve"> obra.</w:t>
      </w:r>
    </w:p>
    <w:p w14:paraId="708A1A6E" w14:textId="77777777" w:rsidR="00331351" w:rsidRDefault="00331351" w:rsidP="00155320">
      <w:pPr>
        <w:pStyle w:val="Ttulo2"/>
        <w:numPr>
          <w:ilvl w:val="0"/>
          <w:numId w:val="27"/>
        </w:numPr>
        <w:ind w:hanging="720"/>
      </w:pPr>
      <w:bookmarkStart w:id="12" w:name="_Toc155191178"/>
      <w:bookmarkStart w:id="13" w:name="_Toc220406407"/>
      <w:r>
        <w:lastRenderedPageBreak/>
        <w:t>OBRIGAÇÕES SIARCON</w:t>
      </w:r>
      <w:bookmarkEnd w:id="12"/>
      <w:bookmarkEnd w:id="13"/>
      <w:r>
        <w:t xml:space="preserve"> </w:t>
      </w:r>
    </w:p>
    <w:p w14:paraId="7D24D8BB" w14:textId="77777777" w:rsidR="00331351" w:rsidRDefault="00331351" w:rsidP="00331351">
      <w:pPr>
        <w:pStyle w:val="Corpodetexto"/>
        <w:rPr>
          <w:sz w:val="20"/>
        </w:rPr>
      </w:pPr>
    </w:p>
    <w:p w14:paraId="606E13CD" w14:textId="77777777" w:rsidR="00D86C45" w:rsidRDefault="00D86C45" w:rsidP="00331351">
      <w:pPr>
        <w:pStyle w:val="Corpodetexto"/>
        <w:rPr>
          <w:sz w:val="20"/>
        </w:rPr>
      </w:pPr>
    </w:p>
    <w:p w14:paraId="1AF1F528" w14:textId="2A267203" w:rsidR="00D86C45" w:rsidRDefault="00D86C45" w:rsidP="00155320">
      <w:pPr>
        <w:pStyle w:val="PargrafodaLista"/>
        <w:widowControl w:val="0"/>
        <w:numPr>
          <w:ilvl w:val="1"/>
          <w:numId w:val="27"/>
        </w:numPr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 w:firstLine="0"/>
        <w:contextualSpacing w:val="0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DESCRIÇÃO DO SERVIÇO</w:t>
      </w:r>
    </w:p>
    <w:p w14:paraId="6E67B3FF" w14:textId="77777777" w:rsidR="00D86C45" w:rsidRDefault="00D86C45" w:rsidP="00D86C45">
      <w:pPr>
        <w:pStyle w:val="PargrafodaLista"/>
        <w:widowControl w:val="0"/>
        <w:tabs>
          <w:tab w:val="left" w:pos="0"/>
          <w:tab w:val="left" w:pos="567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  <w:b/>
          <w:bCs/>
        </w:rPr>
      </w:pPr>
    </w:p>
    <w:p w14:paraId="38DD4EA3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 xml:space="preserve">{%p for grupo in </w:t>
      </w:r>
      <w:proofErr w:type="spellStart"/>
      <w:r w:rsidRPr="001369A2">
        <w:rPr>
          <w:rFonts w:ascii="Arial" w:hAnsi="Arial" w:cs="Arial"/>
        </w:rPr>
        <w:t>escopo_estruturado</w:t>
      </w:r>
      <w:proofErr w:type="spellEnd"/>
      <w:r w:rsidRPr="001369A2">
        <w:rPr>
          <w:rFonts w:ascii="Arial" w:hAnsi="Arial" w:cs="Arial"/>
        </w:rPr>
        <w:t xml:space="preserve"> %}</w:t>
      </w:r>
    </w:p>
    <w:p w14:paraId="1D1EA1C7" w14:textId="77777777" w:rsidR="001369A2" w:rsidRPr="001369A2" w:rsidRDefault="001369A2" w:rsidP="001369A2">
      <w:pPr>
        <w:pStyle w:val="PargrafodaLista"/>
        <w:rPr>
          <w:rFonts w:ascii="Arial" w:hAnsi="Arial" w:cs="Arial"/>
          <w:b/>
          <w:bCs/>
        </w:rPr>
      </w:pPr>
      <w:proofErr w:type="gramStart"/>
      <w:r w:rsidRPr="001369A2">
        <w:rPr>
          <w:rFonts w:ascii="Arial" w:hAnsi="Arial" w:cs="Arial"/>
          <w:b/>
          <w:bCs/>
        </w:rPr>
        <w:t xml:space="preserve">{{ </w:t>
      </w:r>
      <w:proofErr w:type="spellStart"/>
      <w:r w:rsidRPr="001369A2">
        <w:rPr>
          <w:rFonts w:ascii="Arial" w:hAnsi="Arial" w:cs="Arial"/>
          <w:b/>
          <w:bCs/>
        </w:rPr>
        <w:t>grupo</w:t>
      </w:r>
      <w:proofErr w:type="gramEnd"/>
      <w:r w:rsidRPr="001369A2">
        <w:rPr>
          <w:rFonts w:ascii="Arial" w:hAnsi="Arial" w:cs="Arial"/>
          <w:b/>
          <w:bCs/>
        </w:rPr>
        <w:t>.</w:t>
      </w:r>
      <w:proofErr w:type="gramStart"/>
      <w:r w:rsidRPr="001369A2">
        <w:rPr>
          <w:rFonts w:ascii="Arial" w:hAnsi="Arial" w:cs="Arial"/>
          <w:b/>
          <w:bCs/>
        </w:rPr>
        <w:t>indice</w:t>
      </w:r>
      <w:proofErr w:type="spellEnd"/>
      <w:r w:rsidRPr="001369A2">
        <w:rPr>
          <w:rFonts w:ascii="Arial" w:hAnsi="Arial" w:cs="Arial"/>
          <w:b/>
          <w:bCs/>
        </w:rPr>
        <w:t xml:space="preserve"> }</w:t>
      </w:r>
      <w:proofErr w:type="gramEnd"/>
      <w:r w:rsidRPr="001369A2">
        <w:rPr>
          <w:rFonts w:ascii="Arial" w:hAnsi="Arial" w:cs="Arial"/>
          <w:b/>
          <w:bCs/>
        </w:rPr>
        <w:t>}</w:t>
      </w:r>
      <w:r w:rsidRPr="001369A2">
        <w:rPr>
          <w:rFonts w:ascii="Arial" w:hAnsi="Arial" w:cs="Arial"/>
        </w:rPr>
        <w:t xml:space="preserve"> </w:t>
      </w:r>
      <w:r w:rsidRPr="001369A2">
        <w:rPr>
          <w:rFonts w:ascii="Arial" w:hAnsi="Arial" w:cs="Arial"/>
        </w:rPr>
        <w:tab/>
      </w:r>
      <w:proofErr w:type="gramStart"/>
      <w:r w:rsidRPr="001369A2">
        <w:rPr>
          <w:rFonts w:ascii="Arial" w:hAnsi="Arial" w:cs="Arial"/>
          <w:b/>
          <w:bCs/>
        </w:rPr>
        <w:t xml:space="preserve">{{ </w:t>
      </w:r>
      <w:proofErr w:type="spellStart"/>
      <w:r w:rsidRPr="001369A2">
        <w:rPr>
          <w:rFonts w:ascii="Arial" w:hAnsi="Arial" w:cs="Arial"/>
          <w:b/>
          <w:bCs/>
        </w:rPr>
        <w:t>grupo</w:t>
      </w:r>
      <w:proofErr w:type="gramEnd"/>
      <w:r w:rsidRPr="001369A2">
        <w:rPr>
          <w:rFonts w:ascii="Arial" w:hAnsi="Arial" w:cs="Arial"/>
          <w:b/>
          <w:bCs/>
        </w:rPr>
        <w:t>.nome_</w:t>
      </w:r>
      <w:proofErr w:type="gramStart"/>
      <w:r w:rsidRPr="001369A2">
        <w:rPr>
          <w:rFonts w:ascii="Arial" w:hAnsi="Arial" w:cs="Arial"/>
          <w:b/>
          <w:bCs/>
        </w:rPr>
        <w:t>categoria</w:t>
      </w:r>
      <w:proofErr w:type="spellEnd"/>
      <w:r w:rsidRPr="001369A2">
        <w:rPr>
          <w:rFonts w:ascii="Arial" w:hAnsi="Arial" w:cs="Arial"/>
          <w:b/>
          <w:bCs/>
        </w:rPr>
        <w:t xml:space="preserve"> }</w:t>
      </w:r>
      <w:proofErr w:type="gramEnd"/>
      <w:r w:rsidRPr="001369A2">
        <w:rPr>
          <w:rFonts w:ascii="Arial" w:hAnsi="Arial" w:cs="Arial"/>
          <w:b/>
          <w:bCs/>
        </w:rPr>
        <w:t>}</w:t>
      </w:r>
    </w:p>
    <w:p w14:paraId="3B310B9C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 xml:space="preserve">{%p for item in </w:t>
      </w:r>
      <w:proofErr w:type="spellStart"/>
      <w:proofErr w:type="gramStart"/>
      <w:r w:rsidRPr="001369A2">
        <w:rPr>
          <w:rFonts w:ascii="Arial" w:hAnsi="Arial" w:cs="Arial"/>
        </w:rPr>
        <w:t>grupo.lista</w:t>
      </w:r>
      <w:proofErr w:type="gramEnd"/>
      <w:r w:rsidRPr="001369A2">
        <w:rPr>
          <w:rFonts w:ascii="Arial" w:hAnsi="Arial" w:cs="Arial"/>
        </w:rPr>
        <w:t>_itens</w:t>
      </w:r>
      <w:proofErr w:type="spellEnd"/>
      <w:r w:rsidRPr="001369A2">
        <w:rPr>
          <w:rFonts w:ascii="Arial" w:hAnsi="Arial" w:cs="Arial"/>
        </w:rPr>
        <w:t xml:space="preserve"> %}</w:t>
      </w:r>
    </w:p>
    <w:p w14:paraId="639741FA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>•</w:t>
      </w:r>
      <w:r w:rsidRPr="001369A2">
        <w:rPr>
          <w:rFonts w:ascii="Arial" w:hAnsi="Arial" w:cs="Arial"/>
        </w:rPr>
        <w:tab/>
      </w:r>
      <w:proofErr w:type="gramStart"/>
      <w:r w:rsidRPr="001369A2">
        <w:rPr>
          <w:rFonts w:ascii="Arial" w:hAnsi="Arial" w:cs="Arial"/>
        </w:rPr>
        <w:t>{{ item</w:t>
      </w:r>
      <w:proofErr w:type="gramEnd"/>
      <w:r w:rsidRPr="001369A2">
        <w:rPr>
          <w:rFonts w:ascii="Arial" w:hAnsi="Arial" w:cs="Arial"/>
        </w:rPr>
        <w:t xml:space="preserve"> }}</w:t>
      </w:r>
    </w:p>
    <w:p w14:paraId="3CCAF9A6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 xml:space="preserve">{%p </w:t>
      </w:r>
      <w:proofErr w:type="spellStart"/>
      <w:r w:rsidRPr="001369A2">
        <w:rPr>
          <w:rFonts w:ascii="Arial" w:hAnsi="Arial" w:cs="Arial"/>
        </w:rPr>
        <w:t>endfor</w:t>
      </w:r>
      <w:proofErr w:type="spellEnd"/>
      <w:r w:rsidRPr="001369A2">
        <w:rPr>
          <w:rFonts w:ascii="Arial" w:hAnsi="Arial" w:cs="Arial"/>
        </w:rPr>
        <w:t xml:space="preserve"> %}</w:t>
      </w:r>
    </w:p>
    <w:p w14:paraId="51D82960" w14:textId="77777777" w:rsidR="001369A2" w:rsidRPr="001369A2" w:rsidRDefault="001369A2" w:rsidP="001369A2">
      <w:pPr>
        <w:pStyle w:val="PargrafodaLista"/>
        <w:rPr>
          <w:rFonts w:ascii="Arial" w:hAnsi="Arial" w:cs="Arial"/>
        </w:rPr>
      </w:pPr>
    </w:p>
    <w:p w14:paraId="6DCC2637" w14:textId="6CB81A12" w:rsidR="00B81422" w:rsidRDefault="001369A2" w:rsidP="001369A2">
      <w:pPr>
        <w:pStyle w:val="PargrafodaLista"/>
        <w:rPr>
          <w:rFonts w:ascii="Arial" w:hAnsi="Arial" w:cs="Arial"/>
        </w:rPr>
      </w:pPr>
      <w:r w:rsidRPr="001369A2">
        <w:rPr>
          <w:rFonts w:ascii="Arial" w:hAnsi="Arial" w:cs="Arial"/>
        </w:rPr>
        <w:t xml:space="preserve">{%p </w:t>
      </w:r>
      <w:proofErr w:type="spellStart"/>
      <w:r w:rsidRPr="001369A2">
        <w:rPr>
          <w:rFonts w:ascii="Arial" w:hAnsi="Arial" w:cs="Arial"/>
        </w:rPr>
        <w:t>endfor</w:t>
      </w:r>
      <w:proofErr w:type="spellEnd"/>
      <w:r w:rsidRPr="001369A2">
        <w:rPr>
          <w:rFonts w:ascii="Arial" w:hAnsi="Arial" w:cs="Arial"/>
        </w:rPr>
        <w:t xml:space="preserve"> %}</w:t>
      </w:r>
    </w:p>
    <w:p w14:paraId="4BE30F41" w14:textId="77777777" w:rsidR="00B81422" w:rsidRDefault="00B81422" w:rsidP="00B81422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  <w:sectPr w:rsidR="00B81422" w:rsidSect="008263E0">
          <w:headerReference w:type="default" r:id="rId28"/>
          <w:footerReference w:type="default" r:id="rId29"/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</w:p>
    <w:p w14:paraId="4DCDD4EF" w14:textId="77777777" w:rsidR="00B81422" w:rsidRDefault="00B81422" w:rsidP="00B81422">
      <w:pPr>
        <w:pStyle w:val="Ttulo2"/>
        <w:numPr>
          <w:ilvl w:val="0"/>
          <w:numId w:val="27"/>
        </w:numPr>
        <w:ind w:hanging="720"/>
      </w:pPr>
      <w:bookmarkStart w:id="14" w:name="_Toc155191189"/>
      <w:bookmarkStart w:id="15" w:name="_Toc220406409"/>
      <w:r>
        <w:lastRenderedPageBreak/>
        <w:t>EXCLUSÃO DE FORNECIMENTO</w:t>
      </w:r>
      <w:bookmarkEnd w:id="14"/>
      <w:bookmarkEnd w:id="15"/>
    </w:p>
    <w:p w14:paraId="34AFDB75" w14:textId="77777777" w:rsidR="007C0839" w:rsidRDefault="007C0839" w:rsidP="007C0839"/>
    <w:p w14:paraId="0FFD997A" w14:textId="77777777" w:rsidR="007C0839" w:rsidRDefault="007C0839" w:rsidP="007C0839">
      <w:r>
        <w:t xml:space="preserve">{% for item in </w:t>
      </w:r>
      <w:proofErr w:type="spellStart"/>
      <w:r>
        <w:t>lista_exclusoes</w:t>
      </w:r>
      <w:proofErr w:type="spellEnd"/>
      <w:r>
        <w:t xml:space="preserve"> %}</w:t>
      </w:r>
    </w:p>
    <w:p w14:paraId="0EF58BB4" w14:textId="77777777" w:rsidR="007C0839" w:rsidRDefault="007C0839" w:rsidP="007C0839">
      <w:r>
        <w:t xml:space="preserve">• </w:t>
      </w:r>
      <w:proofErr w:type="gramStart"/>
      <w:r>
        <w:t>{{ item</w:t>
      </w:r>
      <w:proofErr w:type="gramEnd"/>
      <w:r>
        <w:t xml:space="preserve"> }}</w:t>
      </w:r>
    </w:p>
    <w:p w14:paraId="0C441EBF" w14:textId="7CFD3C92" w:rsidR="007C0839" w:rsidRPr="007C0839" w:rsidRDefault="007C0839" w:rsidP="007C0839">
      <w:r>
        <w:t xml:space="preserve">{% </w:t>
      </w:r>
      <w:proofErr w:type="spellStart"/>
      <w:r>
        <w:t>endfor</w:t>
      </w:r>
      <w:proofErr w:type="spellEnd"/>
      <w:r>
        <w:t xml:space="preserve"> %}</w:t>
      </w:r>
    </w:p>
    <w:p w14:paraId="6C6EAB5D" w14:textId="77777777" w:rsidR="00B81422" w:rsidRDefault="00B81422" w:rsidP="00B81422">
      <w:pPr>
        <w:pStyle w:val="Corpodetexto"/>
        <w:rPr>
          <w:sz w:val="20"/>
        </w:rPr>
      </w:pPr>
    </w:p>
    <w:p w14:paraId="6CB1071E" w14:textId="77777777" w:rsidR="00B81422" w:rsidRDefault="00B81422" w:rsidP="00B81422">
      <w:pPr>
        <w:pStyle w:val="Corpodetexto"/>
        <w:rPr>
          <w:sz w:val="20"/>
        </w:rPr>
      </w:pPr>
    </w:p>
    <w:p w14:paraId="5D1F3487" w14:textId="77777777" w:rsidR="00C265F6" w:rsidRDefault="00C265F6" w:rsidP="00C265F6">
      <w:pPr>
        <w:pStyle w:val="PargrafodaLista"/>
        <w:rPr>
          <w:rFonts w:ascii="Arial" w:hAnsi="Arial" w:cs="Arial"/>
        </w:rPr>
        <w:sectPr w:rsidR="00C265F6" w:rsidSect="008263E0">
          <w:pgSz w:w="11907" w:h="16840" w:code="9"/>
          <w:pgMar w:top="2552" w:right="992" w:bottom="1560" w:left="1701" w:header="113" w:footer="567" w:gutter="0"/>
          <w:cols w:space="720"/>
          <w:noEndnote/>
          <w:docGrid w:linePitch="272"/>
        </w:sectPr>
      </w:pPr>
      <w:bookmarkStart w:id="16" w:name="_bookmark6"/>
      <w:bookmarkEnd w:id="16"/>
    </w:p>
    <w:p w14:paraId="669DD592" w14:textId="6F29C293" w:rsidR="00C265F6" w:rsidRDefault="00C265F6" w:rsidP="00C265F6">
      <w:pPr>
        <w:pStyle w:val="Ttulo2"/>
        <w:numPr>
          <w:ilvl w:val="0"/>
          <w:numId w:val="27"/>
        </w:numPr>
        <w:ind w:hanging="720"/>
      </w:pPr>
      <w:bookmarkStart w:id="17" w:name="_Toc155191190"/>
      <w:bookmarkStart w:id="18" w:name="_Toc220406410"/>
      <w:r>
        <w:lastRenderedPageBreak/>
        <w:t>CONDIÇÕES COMERCIAIS</w:t>
      </w:r>
      <w:bookmarkEnd w:id="17"/>
      <w:bookmarkEnd w:id="18"/>
    </w:p>
    <w:p w14:paraId="501726F8" w14:textId="5FB81D88" w:rsidR="00C265F6" w:rsidRDefault="00C265F6" w:rsidP="00C265F6">
      <w:pPr>
        <w:pStyle w:val="Corpodetexto"/>
        <w:spacing w:before="2"/>
        <w:rPr>
          <w:sz w:val="22"/>
        </w:rPr>
      </w:pPr>
    </w:p>
    <w:p w14:paraId="605FD042" w14:textId="5E1026F4" w:rsidR="00906C60" w:rsidRPr="00906C60" w:rsidRDefault="00907475" w:rsidP="00906C60">
      <w:pPr>
        <w:pStyle w:val="STOP1"/>
        <w:rPr>
          <w:color w:val="auto"/>
        </w:rPr>
      </w:pPr>
      <w:bookmarkStart w:id="19" w:name="_bookmark7"/>
      <w:bookmarkEnd w:id="19"/>
      <w:r>
        <w:rPr>
          <w:rFonts w:ascii="Times New Roman" w:hAns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52603" behindDoc="1" locked="0" layoutInCell="1" allowOverlap="1" wp14:anchorId="4A9687BF" wp14:editId="043E1DF6">
                <wp:simplePos x="0" y="0"/>
                <wp:positionH relativeFrom="page">
                  <wp:posOffset>917575</wp:posOffset>
                </wp:positionH>
                <wp:positionV relativeFrom="paragraph">
                  <wp:posOffset>203835</wp:posOffset>
                </wp:positionV>
                <wp:extent cx="6226175" cy="493395"/>
                <wp:effectExtent l="0" t="0" r="0" b="0"/>
                <wp:wrapNone/>
                <wp:docPr id="1434975558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26175" cy="493395"/>
                        </a:xfrm>
                        <a:custGeom>
                          <a:avLst/>
                          <a:gdLst>
                            <a:gd name="T0" fmla="*/ 6672367 w 11428"/>
                            <a:gd name="T1" fmla="*/ 1508125 h 1231"/>
                            <a:gd name="T2" fmla="*/ 340552 w 11428"/>
                            <a:gd name="T3" fmla="*/ 1508125 h 1231"/>
                            <a:gd name="T4" fmla="*/ 295759 w 11428"/>
                            <a:gd name="T5" fmla="*/ 1504950 h 1231"/>
                            <a:gd name="T6" fmla="*/ 252193 w 11428"/>
                            <a:gd name="T7" fmla="*/ 1496060 h 1231"/>
                            <a:gd name="T8" fmla="*/ 209854 w 11428"/>
                            <a:gd name="T9" fmla="*/ 1481455 h 1231"/>
                            <a:gd name="T10" fmla="*/ 170583 w 11428"/>
                            <a:gd name="T11" fmla="*/ 1461135 h 1231"/>
                            <a:gd name="T12" fmla="*/ 133766 w 11428"/>
                            <a:gd name="T13" fmla="*/ 1435735 h 1231"/>
                            <a:gd name="T14" fmla="*/ 100018 w 11428"/>
                            <a:gd name="T15" fmla="*/ 1404620 h 1231"/>
                            <a:gd name="T16" fmla="*/ 69951 w 11428"/>
                            <a:gd name="T17" fmla="*/ 1369695 h 1231"/>
                            <a:gd name="T18" fmla="*/ 45407 w 11428"/>
                            <a:gd name="T19" fmla="*/ 1331595 h 1231"/>
                            <a:gd name="T20" fmla="*/ 25772 w 11428"/>
                            <a:gd name="T21" fmla="*/ 1290955 h 1231"/>
                            <a:gd name="T22" fmla="*/ 11659 w 11428"/>
                            <a:gd name="T23" fmla="*/ 1247140 h 1231"/>
                            <a:gd name="T24" fmla="*/ 3068 w 11428"/>
                            <a:gd name="T25" fmla="*/ 1202055 h 1231"/>
                            <a:gd name="T26" fmla="*/ 0 w 11428"/>
                            <a:gd name="T27" fmla="*/ 1155700 h 1231"/>
                            <a:gd name="T28" fmla="*/ 0 w 11428"/>
                            <a:gd name="T29" fmla="*/ 1078865 h 1231"/>
                            <a:gd name="T30" fmla="*/ 3068 w 11428"/>
                            <a:gd name="T31" fmla="*/ 1032510 h 1231"/>
                            <a:gd name="T32" fmla="*/ 11659 w 11428"/>
                            <a:gd name="T33" fmla="*/ 987425 h 1231"/>
                            <a:gd name="T34" fmla="*/ 25772 w 11428"/>
                            <a:gd name="T35" fmla="*/ 944245 h 1231"/>
                            <a:gd name="T36" fmla="*/ 45407 w 11428"/>
                            <a:gd name="T37" fmla="*/ 902970 h 1231"/>
                            <a:gd name="T38" fmla="*/ 69951 w 11428"/>
                            <a:gd name="T39" fmla="*/ 864870 h 1231"/>
                            <a:gd name="T40" fmla="*/ 100018 w 11428"/>
                            <a:gd name="T41" fmla="*/ 829945 h 1231"/>
                            <a:gd name="T42" fmla="*/ 133766 w 11428"/>
                            <a:gd name="T43" fmla="*/ 799465 h 1231"/>
                            <a:gd name="T44" fmla="*/ 170583 w 11428"/>
                            <a:gd name="T45" fmla="*/ 773430 h 1231"/>
                            <a:gd name="T46" fmla="*/ 209854 w 11428"/>
                            <a:gd name="T47" fmla="*/ 753745 h 1231"/>
                            <a:gd name="T48" fmla="*/ 252193 w 11428"/>
                            <a:gd name="T49" fmla="*/ 738505 h 1231"/>
                            <a:gd name="T50" fmla="*/ 295759 w 11428"/>
                            <a:gd name="T51" fmla="*/ 729615 h 1231"/>
                            <a:gd name="T52" fmla="*/ 340552 w 11428"/>
                            <a:gd name="T53" fmla="*/ 726440 h 1231"/>
                            <a:gd name="T54" fmla="*/ 6672367 w 11428"/>
                            <a:gd name="T55" fmla="*/ 726440 h 1231"/>
                            <a:gd name="T56" fmla="*/ 6716546 w 11428"/>
                            <a:gd name="T57" fmla="*/ 729615 h 1231"/>
                            <a:gd name="T58" fmla="*/ 6760726 w 11428"/>
                            <a:gd name="T59" fmla="*/ 738505 h 1231"/>
                            <a:gd name="T60" fmla="*/ 6802451 w 11428"/>
                            <a:gd name="T61" fmla="*/ 753745 h 1231"/>
                            <a:gd name="T62" fmla="*/ 6842336 w 11428"/>
                            <a:gd name="T63" fmla="*/ 773430 h 1231"/>
                            <a:gd name="T64" fmla="*/ 6879152 w 11428"/>
                            <a:gd name="T65" fmla="*/ 799465 h 1231"/>
                            <a:gd name="T66" fmla="*/ 6912901 w 11428"/>
                            <a:gd name="T67" fmla="*/ 829945 h 1231"/>
                            <a:gd name="T68" fmla="*/ 6942354 w 11428"/>
                            <a:gd name="T69" fmla="*/ 864870 h 1231"/>
                            <a:gd name="T70" fmla="*/ 6966898 w 11428"/>
                            <a:gd name="T71" fmla="*/ 902970 h 1231"/>
                            <a:gd name="T72" fmla="*/ 6986533 w 11428"/>
                            <a:gd name="T73" fmla="*/ 944245 h 1231"/>
                            <a:gd name="T74" fmla="*/ 7000646 w 11428"/>
                            <a:gd name="T75" fmla="*/ 987425 h 1231"/>
                            <a:gd name="T76" fmla="*/ 7009237 w 11428"/>
                            <a:gd name="T77" fmla="*/ 1032510 h 1231"/>
                            <a:gd name="T78" fmla="*/ 7012305 w 11428"/>
                            <a:gd name="T79" fmla="*/ 1078865 h 1231"/>
                            <a:gd name="T80" fmla="*/ 7012305 w 11428"/>
                            <a:gd name="T81" fmla="*/ 1155700 h 1231"/>
                            <a:gd name="T82" fmla="*/ 7009237 w 11428"/>
                            <a:gd name="T83" fmla="*/ 1202055 h 1231"/>
                            <a:gd name="T84" fmla="*/ 7000646 w 11428"/>
                            <a:gd name="T85" fmla="*/ 1247140 h 1231"/>
                            <a:gd name="T86" fmla="*/ 6986533 w 11428"/>
                            <a:gd name="T87" fmla="*/ 1290955 h 1231"/>
                            <a:gd name="T88" fmla="*/ 6966898 w 11428"/>
                            <a:gd name="T89" fmla="*/ 1331595 h 1231"/>
                            <a:gd name="T90" fmla="*/ 6942354 w 11428"/>
                            <a:gd name="T91" fmla="*/ 1369695 h 1231"/>
                            <a:gd name="T92" fmla="*/ 6912901 w 11428"/>
                            <a:gd name="T93" fmla="*/ 1404620 h 1231"/>
                            <a:gd name="T94" fmla="*/ 6879152 w 11428"/>
                            <a:gd name="T95" fmla="*/ 1435735 h 1231"/>
                            <a:gd name="T96" fmla="*/ 6842336 w 11428"/>
                            <a:gd name="T97" fmla="*/ 1461135 h 1231"/>
                            <a:gd name="T98" fmla="*/ 6802451 w 11428"/>
                            <a:gd name="T99" fmla="*/ 1481455 h 1231"/>
                            <a:gd name="T100" fmla="*/ 6760726 w 11428"/>
                            <a:gd name="T101" fmla="*/ 1496060 h 1231"/>
                            <a:gd name="T102" fmla="*/ 6716546 w 11428"/>
                            <a:gd name="T103" fmla="*/ 1504950 h 1231"/>
                            <a:gd name="T104" fmla="*/ 6672367 w 11428"/>
                            <a:gd name="T105" fmla="*/ 1508125 h 1231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11428" h="1231">
                              <a:moveTo>
                                <a:pt x="10874" y="1231"/>
                              </a:moveTo>
                              <a:lnTo>
                                <a:pt x="555" y="1231"/>
                              </a:lnTo>
                              <a:lnTo>
                                <a:pt x="482" y="1226"/>
                              </a:lnTo>
                              <a:lnTo>
                                <a:pt x="411" y="1212"/>
                              </a:lnTo>
                              <a:lnTo>
                                <a:pt x="342" y="1189"/>
                              </a:lnTo>
                              <a:lnTo>
                                <a:pt x="278" y="1157"/>
                              </a:lnTo>
                              <a:lnTo>
                                <a:pt x="218" y="1117"/>
                              </a:lnTo>
                              <a:lnTo>
                                <a:pt x="163" y="1068"/>
                              </a:lnTo>
                              <a:lnTo>
                                <a:pt x="114" y="1013"/>
                              </a:lnTo>
                              <a:lnTo>
                                <a:pt x="74" y="953"/>
                              </a:lnTo>
                              <a:lnTo>
                                <a:pt x="42" y="889"/>
                              </a:lnTo>
                              <a:lnTo>
                                <a:pt x="19" y="820"/>
                              </a:lnTo>
                              <a:lnTo>
                                <a:pt x="5" y="749"/>
                              </a:lnTo>
                              <a:lnTo>
                                <a:pt x="0" y="676"/>
                              </a:lnTo>
                              <a:lnTo>
                                <a:pt x="0" y="555"/>
                              </a:lnTo>
                              <a:lnTo>
                                <a:pt x="5" y="482"/>
                              </a:lnTo>
                              <a:lnTo>
                                <a:pt x="19" y="411"/>
                              </a:lnTo>
                              <a:lnTo>
                                <a:pt x="42" y="343"/>
                              </a:lnTo>
                              <a:lnTo>
                                <a:pt x="74" y="278"/>
                              </a:lnTo>
                              <a:lnTo>
                                <a:pt x="114" y="218"/>
                              </a:lnTo>
                              <a:lnTo>
                                <a:pt x="163" y="163"/>
                              </a:lnTo>
                              <a:lnTo>
                                <a:pt x="218" y="115"/>
                              </a:lnTo>
                              <a:lnTo>
                                <a:pt x="278" y="74"/>
                              </a:lnTo>
                              <a:lnTo>
                                <a:pt x="342" y="43"/>
                              </a:lnTo>
                              <a:lnTo>
                                <a:pt x="411" y="19"/>
                              </a:lnTo>
                              <a:lnTo>
                                <a:pt x="482" y="5"/>
                              </a:lnTo>
                              <a:lnTo>
                                <a:pt x="555" y="0"/>
                              </a:lnTo>
                              <a:lnTo>
                                <a:pt x="10874" y="0"/>
                              </a:lnTo>
                              <a:lnTo>
                                <a:pt x="10946" y="5"/>
                              </a:lnTo>
                              <a:lnTo>
                                <a:pt x="11018" y="19"/>
                              </a:lnTo>
                              <a:lnTo>
                                <a:pt x="11086" y="43"/>
                              </a:lnTo>
                              <a:lnTo>
                                <a:pt x="11151" y="74"/>
                              </a:lnTo>
                              <a:lnTo>
                                <a:pt x="11211" y="115"/>
                              </a:lnTo>
                              <a:lnTo>
                                <a:pt x="11266" y="163"/>
                              </a:lnTo>
                              <a:lnTo>
                                <a:pt x="11314" y="218"/>
                              </a:lnTo>
                              <a:lnTo>
                                <a:pt x="11354" y="278"/>
                              </a:lnTo>
                              <a:lnTo>
                                <a:pt x="11386" y="343"/>
                              </a:lnTo>
                              <a:lnTo>
                                <a:pt x="11409" y="411"/>
                              </a:lnTo>
                              <a:lnTo>
                                <a:pt x="11423" y="482"/>
                              </a:lnTo>
                              <a:lnTo>
                                <a:pt x="11428" y="555"/>
                              </a:lnTo>
                              <a:lnTo>
                                <a:pt x="11428" y="676"/>
                              </a:lnTo>
                              <a:lnTo>
                                <a:pt x="11423" y="749"/>
                              </a:lnTo>
                              <a:lnTo>
                                <a:pt x="11409" y="820"/>
                              </a:lnTo>
                              <a:lnTo>
                                <a:pt x="11386" y="889"/>
                              </a:lnTo>
                              <a:lnTo>
                                <a:pt x="11354" y="953"/>
                              </a:lnTo>
                              <a:lnTo>
                                <a:pt x="11314" y="1013"/>
                              </a:lnTo>
                              <a:lnTo>
                                <a:pt x="11266" y="1068"/>
                              </a:lnTo>
                              <a:lnTo>
                                <a:pt x="11211" y="1117"/>
                              </a:lnTo>
                              <a:lnTo>
                                <a:pt x="11151" y="1157"/>
                              </a:lnTo>
                              <a:lnTo>
                                <a:pt x="11086" y="1189"/>
                              </a:lnTo>
                              <a:lnTo>
                                <a:pt x="11018" y="1212"/>
                              </a:lnTo>
                              <a:lnTo>
                                <a:pt x="10946" y="1226"/>
                              </a:lnTo>
                              <a:lnTo>
                                <a:pt x="10874" y="12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27550" id="Freeform 35" o:spid="_x0000_s1026" style="position:absolute;margin-left:72.25pt;margin-top:16.05pt;width:490.25pt;height:38.85pt;z-index:-25166387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428,1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" path="m10874,1231r-10319,l482,1226r-71,-14l342,1189r-64,-32l218,1117r-55,-49l114,1013,74,953,42,889,19,820,5,749,,676,,555,5,482,19,411,42,343,74,278r40,-60l163,163r55,-48l278,74,342,43,411,19,482,5,555,,10874,r72,5l11018,19r68,24l11151,74r60,41l11266,163r48,55l11354,278r32,65l11409,411r14,71l11428,555r,121l11423,749r-14,71l11386,889r-32,64l11314,1013r-48,55l11211,1117r-60,40l11086,1189r-68,23l10946,1226r-72,5xe" fillcolor="#aecbe3" stroked="f">
                <v:fill opacity="16962f"/>
                <v:path arrowok="t" o:connecttype="custom" o:connectlocs="2147483646,604468996;185538707,604468996;161134695,603196430;137399173,599633244;114332143,593779439;92936613,585635015;72878065,575454484;54491562,562983335;38110533,548985105;24738531,533714310;14041038,517425461;6352028,499864046;1671500,481793604;0,463214136;0,432418031;1671500,413838563;6352028,395768122;14041038,378461220;24738531,361917858;38110533,346647062;54491562,332648833;72878065,320432196;92936613,309997153;114332143,302107241;137399173,295998923;161134695,292435738;185538707,291163171;2147483646,291163171;2147483646,292435738;2147483646,295998923;2147483646,302107241;2147483646,309997153;2147483646,320432196;2147483646,332648833;2147483646,346647062;2147483646,361917858;2147483646,378461220;2147483646,395768122;2147483646,413838563;2147483646,432418031;2147483646,463214136;2147483646,481793604;2147483646,499864046;2147483646,517425461;2147483646,533714310;2147483646,548985105;2147483646,562983335;2147483646,575454484;2147483646,585635015;2147483646,593779439;2147483646,599633244;2147483646,603196430;2147483646,604468996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C265F6" w:rsidRPr="00C265F6">
        <w:rPr>
          <w:color w:val="auto"/>
        </w:rPr>
        <w:t xml:space="preserve">Valor total da proposta (Base </w:t>
      </w:r>
      <w:r w:rsidR="0068682C">
        <w:rPr>
          <w:color w:val="auto"/>
        </w:rPr>
        <w:t>03</w:t>
      </w:r>
      <w:r w:rsidR="00C265F6" w:rsidRPr="00C265F6">
        <w:rPr>
          <w:color w:val="auto"/>
        </w:rPr>
        <w:t>/202</w:t>
      </w:r>
      <w:r w:rsidR="00AE12F0">
        <w:rPr>
          <w:color w:val="auto"/>
        </w:rPr>
        <w:t>6</w:t>
      </w:r>
      <w:r w:rsidR="00C265F6" w:rsidRPr="00C265F6">
        <w:rPr>
          <w:color w:val="auto"/>
        </w:rPr>
        <w:t>)</w:t>
      </w:r>
    </w:p>
    <w:p w14:paraId="67C95747" w14:textId="074DEDDE" w:rsidR="00C265F6" w:rsidRDefault="00C265F6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7827DAC8" w14:textId="215B88F9" w:rsidR="00C265F6" w:rsidRDefault="00C265F6" w:rsidP="00C265F6">
      <w:pPr>
        <w:tabs>
          <w:tab w:val="center" w:leader="dot" w:pos="8789"/>
          <w:tab w:val="right" w:pos="9072"/>
        </w:tabs>
        <w:rPr>
          <w:rFonts w:ascii="Arial" w:hAnsi="Arial" w:cs="Arial"/>
          <w:b/>
          <w:bCs/>
          <w:snapToGrid w:val="0"/>
          <w:sz w:val="26"/>
          <w:szCs w:val="26"/>
        </w:rPr>
      </w:pP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>Valor Total</w:t>
      </w:r>
      <w:r w:rsidR="005F58F6">
        <w:rPr>
          <w:rFonts w:ascii="Arial" w:hAnsi="Arial" w:cs="Arial"/>
          <w:b/>
          <w:bCs/>
          <w:snapToGrid w:val="0"/>
          <w:sz w:val="26"/>
          <w:szCs w:val="26"/>
        </w:rPr>
        <w:t xml:space="preserve"> da Empreitada</w:t>
      </w: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>:</w:t>
      </w:r>
      <w:r w:rsidRPr="00C265F6">
        <w:rPr>
          <w:rFonts w:ascii="Arial" w:hAnsi="Arial" w:cs="Arial"/>
          <w:b/>
          <w:bCs/>
          <w:snapToGrid w:val="0"/>
          <w:sz w:val="26"/>
          <w:szCs w:val="26"/>
        </w:rPr>
        <w:tab/>
        <w:t xml:space="preserve">R$ </w:t>
      </w:r>
    </w:p>
    <w:p w14:paraId="7E6DA36C" w14:textId="77777777" w:rsidR="00285F49" w:rsidRPr="00C265F6" w:rsidRDefault="00285F49" w:rsidP="00C265F6">
      <w:pPr>
        <w:tabs>
          <w:tab w:val="center" w:leader="dot" w:pos="8789"/>
          <w:tab w:val="right" w:pos="9072"/>
        </w:tabs>
        <w:rPr>
          <w:rFonts w:ascii="Arial" w:hAnsi="Arial" w:cs="Arial"/>
          <w:b/>
          <w:bCs/>
          <w:snapToGrid w:val="0"/>
          <w:sz w:val="26"/>
          <w:szCs w:val="26"/>
        </w:rPr>
      </w:pPr>
    </w:p>
    <w:p w14:paraId="54165781" w14:textId="2CD4BD6F" w:rsidR="00C265F6" w:rsidRDefault="00C265F6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652FDFB0" w14:textId="5ED0E2B8" w:rsidR="00136480" w:rsidRDefault="00907475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749A7E6D" wp14:editId="350A14E8">
                <wp:simplePos x="0" y="0"/>
                <wp:positionH relativeFrom="column">
                  <wp:posOffset>-106680</wp:posOffset>
                </wp:positionH>
                <wp:positionV relativeFrom="paragraph">
                  <wp:posOffset>128270</wp:posOffset>
                </wp:positionV>
                <wp:extent cx="6065520" cy="1438910"/>
                <wp:effectExtent l="0" t="0" r="0" b="0"/>
                <wp:wrapNone/>
                <wp:docPr id="118293786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5520" cy="143891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87DC87D" w14:textId="0A598CB2" w:rsidR="00136480" w:rsidRDefault="00136480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136480">
                              <w:rPr>
                                <w:sz w:val="14"/>
                                <w:szCs w:val="14"/>
                              </w:rPr>
                              <w:t>O VALOR TOTAL DA EMPREITADA DETALHADA NESSA PROPOSTA SERÁ FATURADO IN</w:t>
                            </w:r>
                            <w:r w:rsidR="00AA6DC6">
                              <w:rPr>
                                <w:sz w:val="14"/>
                                <w:szCs w:val="14"/>
                              </w:rPr>
                              <w:t>T</w:t>
                            </w:r>
                            <w:r w:rsidRPr="00136480">
                              <w:rPr>
                                <w:sz w:val="14"/>
                                <w:szCs w:val="14"/>
                              </w:rPr>
                              <w:t>EGRALMENTE POR MEIO DE NOTAS DE PRESTAÇÃO DE SERVIÇO EMITIDAS PELA SIARCON SOB O CÓDIGO 07.02 (Execução, por administração, empreitada ou subempreitada, de obras de construção civil, hidráulica ou elétrica e de outras obras semelhantes). ESTARÃO EXCLUSOS DESSA REGRA OS ITENS FATURADOS DIRETAMENTE DOS FORNECEDORES / FABRICANTES AO CLIENTE.</w:t>
                            </w:r>
                          </w:p>
                          <w:p w14:paraId="5BB0C9AA" w14:textId="77777777" w:rsidR="00285F49" w:rsidRDefault="00285F49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0740196" w14:textId="052305BF" w:rsidR="00285F49" w:rsidRPr="007F096F" w:rsidRDefault="00285F49" w:rsidP="00285F49">
                            <w:pPr>
                              <w:pStyle w:val="NORMALPROPOSTA"/>
                              <w:ind w:firstLine="0"/>
                              <w:rPr>
                                <w:sz w:val="18"/>
                                <w:szCs w:val="18"/>
                              </w:rPr>
                            </w:pPr>
                            <w:r w:rsidRPr="00285F49">
                              <w:rPr>
                                <w:sz w:val="14"/>
                                <w:szCs w:val="14"/>
                              </w:rPr>
                              <w:t>PARA OS CASOS EM QUE A SIARCON SEJA CONTRATADA APENAS PARA A ELABORAÇÃO DE ANTEPROJETOS, PROJETOS BÁSICOS E PROJETOS EXECUTIVOS PARA TRABALHOS DE ENGENHARIA, O FATURAMENTO SERÁ REALIZADO COM O NOTAS DE PRESTAÇÃO DE SERVIÇO SOB O CÓDIGO 07.03 (Elaboração de planos diretores, estudos de viabilidade, estudos organizacionais e outros, relacionados com obras e serviços de engenharia; elaboração de anteprojetos, projetos básicos e projetos executivos para trabalhos de engenharia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).</w:t>
                            </w:r>
                            <w:r w:rsidRPr="007F096F">
                              <w:rPr>
                                <w:sz w:val="18"/>
                                <w:szCs w:val="18"/>
                              </w:rPr>
                              <w:t xml:space="preserve">                                                  </w:t>
                            </w:r>
                          </w:p>
                          <w:p w14:paraId="1A885ABF" w14:textId="77777777" w:rsidR="00285F49" w:rsidRDefault="00285F49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80CA46D" w14:textId="77777777" w:rsidR="00AA6DC6" w:rsidRDefault="00AA6DC6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7D0C571D" w14:textId="77777777" w:rsidR="00AA6DC6" w:rsidRPr="00BB78AD" w:rsidRDefault="00AA6DC6" w:rsidP="0013648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A7E6D" id="Text Box 190" o:spid="_x0000_s1032" type="#_x0000_t202" style="position:absolute;left:0;text-align:left;margin-left:-8.4pt;margin-top:10.1pt;width:477.6pt;height:113.3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" fillcolor="white [3201]" strokecolor="#4472c4 [3204]" strokeweight="1pt">
                <v:stroke dashstyle="dash"/>
                <v:shadow color="#868686"/>
                <v:textbox>
                  <w:txbxContent>
                    <w:p w14:paraId="587DC87D" w14:textId="0A598CB2" w:rsidR="00136480" w:rsidRDefault="00136480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136480">
                        <w:rPr>
                          <w:sz w:val="14"/>
                          <w:szCs w:val="14"/>
                        </w:rPr>
                        <w:t>O VALOR TOTAL DA EMPREITADA DETALHADA NESSA PROPOSTA SERÁ FATURADO IN</w:t>
                      </w:r>
                      <w:r w:rsidR="00AA6DC6">
                        <w:rPr>
                          <w:sz w:val="14"/>
                          <w:szCs w:val="14"/>
                        </w:rPr>
                        <w:t>T</w:t>
                      </w:r>
                      <w:r w:rsidRPr="00136480">
                        <w:rPr>
                          <w:sz w:val="14"/>
                          <w:szCs w:val="14"/>
                        </w:rPr>
                        <w:t>EGRALMENTE POR MEIO DE NOTAS DE PRESTAÇÃO DE SERVIÇO EMITIDAS PELA SIARCON SOB O CÓDIGO 07.02 (Execução, por administração, empreitada ou subempreitada, de obras de construção civil, hidráulica ou elétrica e de outras obras semelhantes). ESTARÃO EXCLUSOS DESSA REGRA OS ITENS FATURADOS DIRETAMENTE DOS FORNECEDORES / FABRICANTES AO CLIENTE.</w:t>
                      </w:r>
                    </w:p>
                    <w:p w14:paraId="5BB0C9AA" w14:textId="77777777" w:rsidR="00285F49" w:rsidRDefault="00285F49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60740196" w14:textId="052305BF" w:rsidR="00285F49" w:rsidRPr="007F096F" w:rsidRDefault="00285F49" w:rsidP="00285F49">
                      <w:pPr>
                        <w:pStyle w:val="NORMALPROPOSTA"/>
                        <w:ind w:firstLine="0"/>
                        <w:rPr>
                          <w:sz w:val="18"/>
                          <w:szCs w:val="18"/>
                        </w:rPr>
                      </w:pPr>
                      <w:r w:rsidRPr="00285F49">
                        <w:rPr>
                          <w:sz w:val="14"/>
                          <w:szCs w:val="14"/>
                        </w:rPr>
                        <w:t>PARA OS CASOS EM QUE A SIARCON SEJA CONTRATADA APENAS PARA A ELABORAÇÃO DE ANTEPROJETOS, PROJETOS BÁSICOS E PROJETOS EXECUTIVOS PARA TRABALHOS DE ENGENHARIA, O FATURAMENTO SERÁ REALIZADO COM O NOTAS DE PRESTAÇÃO DE SERVIÇO SOB O CÓDIGO 07.03 (Elaboração de planos diretores, estudos de viabilidade, estudos organizacionais e outros, relacionados com obras e serviços de engenharia; elaboração de anteprojetos, projetos básicos e projetos executivos para trabalhos de engenharia</w:t>
                      </w:r>
                      <w:r>
                        <w:rPr>
                          <w:sz w:val="14"/>
                          <w:szCs w:val="14"/>
                        </w:rPr>
                        <w:t>).</w:t>
                      </w:r>
                      <w:r w:rsidRPr="007F096F">
                        <w:rPr>
                          <w:sz w:val="18"/>
                          <w:szCs w:val="18"/>
                        </w:rPr>
                        <w:t xml:space="preserve">                                                  </w:t>
                      </w:r>
                    </w:p>
                    <w:p w14:paraId="1A885ABF" w14:textId="77777777" w:rsidR="00285F49" w:rsidRDefault="00285F49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380CA46D" w14:textId="77777777" w:rsidR="00AA6DC6" w:rsidRDefault="00AA6DC6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7D0C571D" w14:textId="77777777" w:rsidR="00AA6DC6" w:rsidRPr="00BB78AD" w:rsidRDefault="00AA6DC6" w:rsidP="0013648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C02876" w14:textId="41EE9DB4" w:rsidR="00136480" w:rsidRDefault="00136480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74320F52" w14:textId="77777777" w:rsidR="00136480" w:rsidRPr="00C265F6" w:rsidRDefault="00136480" w:rsidP="00C265F6">
      <w:pPr>
        <w:tabs>
          <w:tab w:val="center" w:leader="dot" w:pos="8789"/>
          <w:tab w:val="right" w:pos="9072"/>
        </w:tabs>
        <w:rPr>
          <w:rFonts w:ascii="Arial" w:hAnsi="Arial" w:cs="Arial"/>
          <w:snapToGrid w:val="0"/>
          <w:sz w:val="26"/>
          <w:szCs w:val="26"/>
        </w:rPr>
      </w:pPr>
    </w:p>
    <w:p w14:paraId="5206FF02" w14:textId="42C04095" w:rsidR="00C265F6" w:rsidRDefault="00C265F6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A9ABFF4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5E6FA8A1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62B2A93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14A29E6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4B12E8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185BF4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A263602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B90F32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2674F1E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8C313B3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041F276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8ECDFF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BF8D5AC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5665A52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EC76C71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B50C15E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5C41BED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EF153EA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056A6D9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0AA0BF0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2D0A49E4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1A8B858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57E5813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6A979D7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3DDCA83F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100D4335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64EC5A94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0BE9611D" w14:textId="77777777" w:rsidR="00285F49" w:rsidRDefault="00285F49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</w:p>
    <w:p w14:paraId="7171BFF9" w14:textId="4F027540" w:rsidR="00C265F6" w:rsidRDefault="00907475" w:rsidP="00C265F6">
      <w:pPr>
        <w:tabs>
          <w:tab w:val="center" w:leader="dot" w:pos="8789"/>
          <w:tab w:val="right" w:pos="9072"/>
        </w:tabs>
        <w:ind w:left="567" w:right="560"/>
        <w:rPr>
          <w:rFonts w:ascii="Arial" w:hAnsi="Arial" w:cs="Arial"/>
          <w:snapToGrid w:val="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E440977" wp14:editId="540B427C">
                <wp:simplePos x="0" y="0"/>
                <wp:positionH relativeFrom="column">
                  <wp:posOffset>3290570</wp:posOffset>
                </wp:positionH>
                <wp:positionV relativeFrom="paragraph">
                  <wp:posOffset>129540</wp:posOffset>
                </wp:positionV>
                <wp:extent cx="2824480" cy="4293870"/>
                <wp:effectExtent l="0" t="0" r="0" b="0"/>
                <wp:wrapNone/>
                <wp:docPr id="1843276568" name="Forma Livre: Forma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24480" cy="4293870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55EA52" id="Forma Livre: Forma 70" o:spid="_x0000_s1026" style="position:absolute;margin-left:259.1pt;margin-top:10.2pt;width:222.4pt;height:338.1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2552377,8697189;272103,8697189;236313,8694309;201503,8686244;167674,8672419;136297,8653986;106880,8630944;79915,8603293;55891,8571611;36280,8537048;20592,8499604;9315,8460433;2451,8419534;0,8377482;0,4722451;2451,4680399;9315,4639499;20592,4600328;36280,4562885;55891,4528322;79915,4496639;106880,4468989;136297,4445947;167674,4427513;201503,4414264;236313,4405624;272103,4403319;2552377,4403319;2588167,4405624;2622977,4414264;2656315,4427513;2688183,4445947;2717600,4468989;2744565,4496639;2768098,4528322;2787709,4562885;2803398,4600328;2814674,4639499;2822029,4680399;2823990,4722451;2823990,8377482;2822029,8419534;2814674,8460433;2803398,8499604;2787709,8537048;2768098,8571611;2744565,8603293;2717600,8630944;2688183,8653986;2656315,8672419;2622977,8686244;2588167,8694309;2552377,8697189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E440977" wp14:editId="1E31FDBB">
                <wp:simplePos x="0" y="0"/>
                <wp:positionH relativeFrom="column">
                  <wp:posOffset>-278130</wp:posOffset>
                </wp:positionH>
                <wp:positionV relativeFrom="paragraph">
                  <wp:posOffset>142875</wp:posOffset>
                </wp:positionV>
                <wp:extent cx="3479800" cy="7538085"/>
                <wp:effectExtent l="0" t="0" r="0" b="0"/>
                <wp:wrapNone/>
                <wp:docPr id="2032488185" name="Forma Livre: Forma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79800" cy="7538085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9E330B" id="Forma Livre: Forma 68" o:spid="_x0000_s1026" style="position:absolute;margin-left:-21.9pt;margin-top:11.25pt;width:274pt;height:593.5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3144565,15268313;335235,15268313;291141,15263257;248255,15249099;206577,15224828;167920,15192467;131678,15152016;98456,15103475;68859,15047854;44698,14987177;25369,14921444;11477,14852677;3020,14780876;0,14707053;0,8290478;3020,8216654;11477,8144853;25369,8076086;44698,8010353;68859,7949676;98456,7894056;131678,7845514;167920,7805063;206577,7772702;248255,7749443;291141,7734273;335235,7730228;3144565,7730228;3188659,7734273;3231545,7749443;3272619,7772702;3311880,7805063;3348122,7845514;3381344,7894056;3410337,7949676;3434498,8010353;3453827,8076086;3467719,8144853;3476780,8216654;3479196,8290478;3479196,14707053;3476780,14780876;3467719,14852677;3453827,14921444;3434498,14987177;3410337,15047854;3381344,15103475;3348122,15152016;3311880,15192467;3272619,15224828;3231545,15249099;3188659,15263257;3144565,15268313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18D91AB0" wp14:editId="310B01E3">
                <wp:simplePos x="0" y="0"/>
                <wp:positionH relativeFrom="column">
                  <wp:posOffset>-174625</wp:posOffset>
                </wp:positionH>
                <wp:positionV relativeFrom="paragraph">
                  <wp:posOffset>201295</wp:posOffset>
                </wp:positionV>
                <wp:extent cx="304165" cy="356870"/>
                <wp:effectExtent l="0" t="0" r="0" b="0"/>
                <wp:wrapNone/>
                <wp:docPr id="312508047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165" cy="356870"/>
                        </a:xfrm>
                        <a:custGeom>
                          <a:avLst/>
                          <a:gdLst>
                            <a:gd name="T0" fmla="*/ 125034 w 504"/>
                            <a:gd name="T1" fmla="*/ 5592656 h 504"/>
                            <a:gd name="T2" fmla="*/ 138322 w 504"/>
                            <a:gd name="T3" fmla="*/ 5611765 h 504"/>
                            <a:gd name="T4" fmla="*/ 167920 w 504"/>
                            <a:gd name="T5" fmla="*/ 5660600 h 504"/>
                            <a:gd name="T6" fmla="*/ 166712 w 504"/>
                            <a:gd name="T7" fmla="*/ 5681833 h 504"/>
                            <a:gd name="T8" fmla="*/ 170940 w 504"/>
                            <a:gd name="T9" fmla="*/ 5664139 h 504"/>
                            <a:gd name="T10" fmla="*/ 302014 w 504"/>
                            <a:gd name="T11" fmla="*/ 5609642 h 504"/>
                            <a:gd name="T12" fmla="*/ 298390 w 504"/>
                            <a:gd name="T13" fmla="*/ 5589117 h 504"/>
                            <a:gd name="T14" fmla="*/ 289329 w 504"/>
                            <a:gd name="T15" fmla="*/ 5562223 h 504"/>
                            <a:gd name="T16" fmla="*/ 278457 w 504"/>
                            <a:gd name="T17" fmla="*/ 5538867 h 504"/>
                            <a:gd name="T18" fmla="*/ 266376 w 504"/>
                            <a:gd name="T19" fmla="*/ 5519758 h 504"/>
                            <a:gd name="T20" fmla="*/ 258524 w 504"/>
                            <a:gd name="T21" fmla="*/ 5510557 h 504"/>
                            <a:gd name="T22" fmla="*/ 236175 w 504"/>
                            <a:gd name="T23" fmla="*/ 5489324 h 504"/>
                            <a:gd name="T24" fmla="*/ 216242 w 504"/>
                            <a:gd name="T25" fmla="*/ 5475877 h 504"/>
                            <a:gd name="T26" fmla="*/ 205369 w 504"/>
                            <a:gd name="T27" fmla="*/ 5667678 h 504"/>
                            <a:gd name="T28" fmla="*/ 177584 w 504"/>
                            <a:gd name="T29" fmla="*/ 5712266 h 504"/>
                            <a:gd name="T30" fmla="*/ 137114 w 504"/>
                            <a:gd name="T31" fmla="*/ 5739869 h 504"/>
                            <a:gd name="T32" fmla="*/ 108725 w 504"/>
                            <a:gd name="T33" fmla="*/ 5708728 h 504"/>
                            <a:gd name="T34" fmla="*/ 100873 w 504"/>
                            <a:gd name="T35" fmla="*/ 5662016 h 504"/>
                            <a:gd name="T36" fmla="*/ 129262 w 504"/>
                            <a:gd name="T37" fmla="*/ 5679002 h 504"/>
                            <a:gd name="T38" fmla="*/ 138322 w 504"/>
                            <a:gd name="T39" fmla="*/ 5652815 h 504"/>
                            <a:gd name="T40" fmla="*/ 93020 w 504"/>
                            <a:gd name="T41" fmla="*/ 5621674 h 504"/>
                            <a:gd name="T42" fmla="*/ 93020 w 504"/>
                            <a:gd name="T43" fmla="*/ 5582748 h 504"/>
                            <a:gd name="T44" fmla="*/ 137718 w 504"/>
                            <a:gd name="T45" fmla="*/ 5552314 h 504"/>
                            <a:gd name="T46" fmla="*/ 158255 w 504"/>
                            <a:gd name="T47" fmla="*/ 5553022 h 504"/>
                            <a:gd name="T48" fmla="*/ 190873 w 504"/>
                            <a:gd name="T49" fmla="*/ 5564346 h 504"/>
                            <a:gd name="T50" fmla="*/ 178188 w 504"/>
                            <a:gd name="T51" fmla="*/ 5598318 h 504"/>
                            <a:gd name="T52" fmla="*/ 157651 w 504"/>
                            <a:gd name="T53" fmla="*/ 5589117 h 504"/>
                            <a:gd name="T54" fmla="*/ 193289 w 504"/>
                            <a:gd name="T55" fmla="*/ 5634414 h 504"/>
                            <a:gd name="T56" fmla="*/ 205369 w 504"/>
                            <a:gd name="T57" fmla="*/ 5667678 h 504"/>
                            <a:gd name="T58" fmla="*/ 189061 w 504"/>
                            <a:gd name="T59" fmla="*/ 5464553 h 504"/>
                            <a:gd name="T60" fmla="*/ 166712 w 504"/>
                            <a:gd name="T61" fmla="*/ 5460307 h 504"/>
                            <a:gd name="T62" fmla="*/ 137718 w 504"/>
                            <a:gd name="T63" fmla="*/ 5460307 h 504"/>
                            <a:gd name="T64" fmla="*/ 115369 w 504"/>
                            <a:gd name="T65" fmla="*/ 5464553 h 504"/>
                            <a:gd name="T66" fmla="*/ 88188 w 504"/>
                            <a:gd name="T67" fmla="*/ 5475877 h 504"/>
                            <a:gd name="T68" fmla="*/ 68255 w 504"/>
                            <a:gd name="T69" fmla="*/ 5488617 h 504"/>
                            <a:gd name="T70" fmla="*/ 45906 w 504"/>
                            <a:gd name="T71" fmla="*/ 5509849 h 504"/>
                            <a:gd name="T72" fmla="*/ 30805 w 504"/>
                            <a:gd name="T73" fmla="*/ 5529666 h 504"/>
                            <a:gd name="T74" fmla="*/ 18121 w 504"/>
                            <a:gd name="T75" fmla="*/ 5553022 h 504"/>
                            <a:gd name="T76" fmla="*/ 1812 w 504"/>
                            <a:gd name="T77" fmla="*/ 5608934 h 504"/>
                            <a:gd name="T78" fmla="*/ 0 w 504"/>
                            <a:gd name="T79" fmla="*/ 5648569 h 504"/>
                            <a:gd name="T80" fmla="*/ 3020 w 504"/>
                            <a:gd name="T81" fmla="*/ 5673340 h 504"/>
                            <a:gd name="T82" fmla="*/ 12081 w 504"/>
                            <a:gd name="T83" fmla="*/ 5707312 h 504"/>
                            <a:gd name="T84" fmla="*/ 22953 w 504"/>
                            <a:gd name="T85" fmla="*/ 5732791 h 504"/>
                            <a:gd name="T86" fmla="*/ 42282 w 504"/>
                            <a:gd name="T87" fmla="*/ 5761101 h 504"/>
                            <a:gd name="T88" fmla="*/ 60403 w 504"/>
                            <a:gd name="T89" fmla="*/ 5780210 h 504"/>
                            <a:gd name="T90" fmla="*/ 86376 w 504"/>
                            <a:gd name="T91" fmla="*/ 5798612 h 504"/>
                            <a:gd name="T92" fmla="*/ 109329 w 504"/>
                            <a:gd name="T93" fmla="*/ 5808521 h 504"/>
                            <a:gd name="T94" fmla="*/ 139530 w 504"/>
                            <a:gd name="T95" fmla="*/ 5815598 h 504"/>
                            <a:gd name="T96" fmla="*/ 163692 w 504"/>
                            <a:gd name="T97" fmla="*/ 5815598 h 504"/>
                            <a:gd name="T98" fmla="*/ 193893 w 504"/>
                            <a:gd name="T99" fmla="*/ 5809228 h 504"/>
                            <a:gd name="T100" fmla="*/ 216846 w 504"/>
                            <a:gd name="T101" fmla="*/ 5798612 h 504"/>
                            <a:gd name="T102" fmla="*/ 242819 w 504"/>
                            <a:gd name="T103" fmla="*/ 5780210 h 504"/>
                            <a:gd name="T104" fmla="*/ 261544 w 504"/>
                            <a:gd name="T105" fmla="*/ 5761809 h 504"/>
                            <a:gd name="T106" fmla="*/ 276041 w 504"/>
                            <a:gd name="T107" fmla="*/ 5739869 h 504"/>
                            <a:gd name="T108" fmla="*/ 289329 w 504"/>
                            <a:gd name="T109" fmla="*/ 5714390 h 504"/>
                            <a:gd name="T110" fmla="*/ 297786 w 504"/>
                            <a:gd name="T111" fmla="*/ 5687495 h 504"/>
                            <a:gd name="T112" fmla="*/ 303222 w 504"/>
                            <a:gd name="T113" fmla="*/ 5652815 h 504"/>
                            <a:gd name="T114" fmla="*/ 303826 w 504"/>
                            <a:gd name="T115" fmla="*/ 5630875 h 504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504" h="504">
                              <a:moveTo>
                                <a:pt x="229" y="180"/>
                              </a:moveTo>
                              <a:lnTo>
                                <a:pt x="213" y="181"/>
                              </a:lnTo>
                              <a:lnTo>
                                <a:pt x="207" y="188"/>
                              </a:lnTo>
                              <a:lnTo>
                                <a:pt x="207" y="205"/>
                              </a:lnTo>
                              <a:lnTo>
                                <a:pt x="212" y="210"/>
                              </a:lnTo>
                              <a:lnTo>
                                <a:pt x="229" y="215"/>
                              </a:lnTo>
                              <a:lnTo>
                                <a:pt x="229" y="180"/>
                              </a:lnTo>
                              <a:close/>
                              <a:moveTo>
                                <a:pt x="283" y="289"/>
                              </a:moveTo>
                              <a:lnTo>
                                <a:pt x="278" y="284"/>
                              </a:lnTo>
                              <a:lnTo>
                                <a:pt x="260" y="279"/>
                              </a:lnTo>
                              <a:lnTo>
                                <a:pt x="260" y="315"/>
                              </a:lnTo>
                              <a:lnTo>
                                <a:pt x="276" y="314"/>
                              </a:lnTo>
                              <a:lnTo>
                                <a:pt x="283" y="308"/>
                              </a:lnTo>
                              <a:lnTo>
                                <a:pt x="283" y="298"/>
                              </a:lnTo>
                              <a:lnTo>
                                <a:pt x="283" y="289"/>
                              </a:lnTo>
                              <a:close/>
                              <a:moveTo>
                                <a:pt x="503" y="242"/>
                              </a:moveTo>
                              <a:lnTo>
                                <a:pt x="503" y="232"/>
                              </a:lnTo>
                              <a:lnTo>
                                <a:pt x="500" y="212"/>
                              </a:lnTo>
                              <a:lnTo>
                                <a:pt x="498" y="202"/>
                              </a:lnTo>
                              <a:lnTo>
                                <a:pt x="494" y="183"/>
                              </a:lnTo>
                              <a:lnTo>
                                <a:pt x="491" y="173"/>
                              </a:lnTo>
                              <a:lnTo>
                                <a:pt x="484" y="154"/>
                              </a:lnTo>
                              <a:lnTo>
                                <a:pt x="479" y="145"/>
                              </a:lnTo>
                              <a:lnTo>
                                <a:pt x="470" y="127"/>
                              </a:lnTo>
                              <a:lnTo>
                                <a:pt x="465" y="118"/>
                              </a:lnTo>
                              <a:lnTo>
                                <a:pt x="461" y="112"/>
                              </a:lnTo>
                              <a:lnTo>
                                <a:pt x="453" y="101"/>
                              </a:lnTo>
                              <a:lnTo>
                                <a:pt x="447" y="93"/>
                              </a:lnTo>
                              <a:lnTo>
                                <a:pt x="441" y="85"/>
                              </a:lnTo>
                              <a:lnTo>
                                <a:pt x="440" y="85"/>
                              </a:lnTo>
                              <a:lnTo>
                                <a:pt x="434" y="78"/>
                              </a:lnTo>
                              <a:lnTo>
                                <a:pt x="428" y="72"/>
                              </a:lnTo>
                              <a:lnTo>
                                <a:pt x="413" y="59"/>
                              </a:lnTo>
                              <a:lnTo>
                                <a:pt x="406" y="53"/>
                              </a:lnTo>
                              <a:lnTo>
                                <a:pt x="391" y="42"/>
                              </a:lnTo>
                              <a:lnTo>
                                <a:pt x="383" y="37"/>
                              </a:lnTo>
                              <a:lnTo>
                                <a:pt x="366" y="27"/>
                              </a:lnTo>
                              <a:lnTo>
                                <a:pt x="358" y="23"/>
                              </a:lnTo>
                              <a:lnTo>
                                <a:pt x="340" y="16"/>
                              </a:lnTo>
                              <a:lnTo>
                                <a:pt x="340" y="294"/>
                              </a:lnTo>
                              <a:lnTo>
                                <a:pt x="334" y="322"/>
                              </a:lnTo>
                              <a:lnTo>
                                <a:pt x="318" y="343"/>
                              </a:lnTo>
                              <a:lnTo>
                                <a:pt x="294" y="357"/>
                              </a:lnTo>
                              <a:lnTo>
                                <a:pt x="262" y="364"/>
                              </a:lnTo>
                              <a:lnTo>
                                <a:pt x="262" y="396"/>
                              </a:lnTo>
                              <a:lnTo>
                                <a:pt x="227" y="396"/>
                              </a:lnTo>
                              <a:lnTo>
                                <a:pt x="227" y="363"/>
                              </a:lnTo>
                              <a:lnTo>
                                <a:pt x="203" y="359"/>
                              </a:lnTo>
                              <a:lnTo>
                                <a:pt x="180" y="352"/>
                              </a:lnTo>
                              <a:lnTo>
                                <a:pt x="158" y="343"/>
                              </a:lnTo>
                              <a:lnTo>
                                <a:pt x="138" y="330"/>
                              </a:lnTo>
                              <a:lnTo>
                                <a:pt x="167" y="286"/>
                              </a:lnTo>
                              <a:lnTo>
                                <a:pt x="183" y="296"/>
                              </a:lnTo>
                              <a:lnTo>
                                <a:pt x="198" y="304"/>
                              </a:lnTo>
                              <a:lnTo>
                                <a:pt x="214" y="310"/>
                              </a:lnTo>
                              <a:lnTo>
                                <a:pt x="229" y="313"/>
                              </a:lnTo>
                              <a:lnTo>
                                <a:pt x="229" y="286"/>
                              </a:lnTo>
                              <a:lnTo>
                                <a:pt x="229" y="273"/>
                              </a:lnTo>
                              <a:lnTo>
                                <a:pt x="194" y="263"/>
                              </a:lnTo>
                              <a:lnTo>
                                <a:pt x="169" y="248"/>
                              </a:lnTo>
                              <a:lnTo>
                                <a:pt x="154" y="229"/>
                              </a:lnTo>
                              <a:lnTo>
                                <a:pt x="149" y="202"/>
                              </a:lnTo>
                              <a:lnTo>
                                <a:pt x="148" y="201"/>
                              </a:lnTo>
                              <a:lnTo>
                                <a:pt x="154" y="174"/>
                              </a:lnTo>
                              <a:lnTo>
                                <a:pt x="169" y="153"/>
                              </a:lnTo>
                              <a:lnTo>
                                <a:pt x="194" y="138"/>
                              </a:lnTo>
                              <a:lnTo>
                                <a:pt x="228" y="131"/>
                              </a:lnTo>
                              <a:lnTo>
                                <a:pt x="228" y="112"/>
                              </a:lnTo>
                              <a:lnTo>
                                <a:pt x="262" y="112"/>
                              </a:lnTo>
                              <a:lnTo>
                                <a:pt x="262" y="132"/>
                              </a:lnTo>
                              <a:lnTo>
                                <a:pt x="281" y="135"/>
                              </a:lnTo>
                              <a:lnTo>
                                <a:pt x="299" y="141"/>
                              </a:lnTo>
                              <a:lnTo>
                                <a:pt x="316" y="148"/>
                              </a:lnTo>
                              <a:lnTo>
                                <a:pt x="332" y="158"/>
                              </a:lnTo>
                              <a:lnTo>
                                <a:pt x="305" y="202"/>
                              </a:lnTo>
                              <a:lnTo>
                                <a:pt x="295" y="196"/>
                              </a:lnTo>
                              <a:lnTo>
                                <a:pt x="284" y="191"/>
                              </a:lnTo>
                              <a:lnTo>
                                <a:pt x="272" y="186"/>
                              </a:lnTo>
                              <a:lnTo>
                                <a:pt x="261" y="183"/>
                              </a:lnTo>
                              <a:lnTo>
                                <a:pt x="261" y="221"/>
                              </a:lnTo>
                              <a:lnTo>
                                <a:pt x="295" y="232"/>
                              </a:lnTo>
                              <a:lnTo>
                                <a:pt x="320" y="247"/>
                              </a:lnTo>
                              <a:lnTo>
                                <a:pt x="335" y="267"/>
                              </a:lnTo>
                              <a:lnTo>
                                <a:pt x="340" y="293"/>
                              </a:lnTo>
                              <a:lnTo>
                                <a:pt x="340" y="294"/>
                              </a:lnTo>
                              <a:lnTo>
                                <a:pt x="340" y="16"/>
                              </a:lnTo>
                              <a:lnTo>
                                <a:pt x="331" y="13"/>
                              </a:lnTo>
                              <a:lnTo>
                                <a:pt x="313" y="7"/>
                              </a:lnTo>
                              <a:lnTo>
                                <a:pt x="304" y="5"/>
                              </a:lnTo>
                              <a:lnTo>
                                <a:pt x="285" y="2"/>
                              </a:lnTo>
                              <a:lnTo>
                                <a:pt x="276" y="1"/>
                              </a:lnTo>
                              <a:lnTo>
                                <a:pt x="257" y="0"/>
                              </a:lnTo>
                              <a:lnTo>
                                <a:pt x="247" y="0"/>
                              </a:lnTo>
                              <a:lnTo>
                                <a:pt x="228" y="1"/>
                              </a:lnTo>
                              <a:lnTo>
                                <a:pt x="219" y="2"/>
                              </a:lnTo>
                              <a:lnTo>
                                <a:pt x="200" y="5"/>
                              </a:lnTo>
                              <a:lnTo>
                                <a:pt x="191" y="7"/>
                              </a:lnTo>
                              <a:lnTo>
                                <a:pt x="173" y="12"/>
                              </a:lnTo>
                              <a:lnTo>
                                <a:pt x="164" y="15"/>
                              </a:lnTo>
                              <a:lnTo>
                                <a:pt x="146" y="23"/>
                              </a:lnTo>
                              <a:lnTo>
                                <a:pt x="138" y="27"/>
                              </a:lnTo>
                              <a:lnTo>
                                <a:pt x="121" y="36"/>
                              </a:lnTo>
                              <a:lnTo>
                                <a:pt x="113" y="41"/>
                              </a:lnTo>
                              <a:lnTo>
                                <a:pt x="97" y="52"/>
                              </a:lnTo>
                              <a:lnTo>
                                <a:pt x="90" y="58"/>
                              </a:lnTo>
                              <a:lnTo>
                                <a:pt x="76" y="71"/>
                              </a:lnTo>
                              <a:lnTo>
                                <a:pt x="69" y="77"/>
                              </a:lnTo>
                              <a:lnTo>
                                <a:pt x="57" y="92"/>
                              </a:lnTo>
                              <a:lnTo>
                                <a:pt x="51" y="99"/>
                              </a:lnTo>
                              <a:lnTo>
                                <a:pt x="40" y="115"/>
                              </a:lnTo>
                              <a:lnTo>
                                <a:pt x="34" y="123"/>
                              </a:lnTo>
                              <a:lnTo>
                                <a:pt x="30" y="132"/>
                              </a:lnTo>
                              <a:lnTo>
                                <a:pt x="18" y="157"/>
                              </a:lnTo>
                              <a:lnTo>
                                <a:pt x="9" y="184"/>
                              </a:lnTo>
                              <a:lnTo>
                                <a:pt x="3" y="211"/>
                              </a:lnTo>
                              <a:lnTo>
                                <a:pt x="0" y="239"/>
                              </a:lnTo>
                              <a:lnTo>
                                <a:pt x="0" y="243"/>
                              </a:lnTo>
                              <a:lnTo>
                                <a:pt x="0" y="267"/>
                              </a:lnTo>
                              <a:lnTo>
                                <a:pt x="0" y="272"/>
                              </a:lnTo>
                              <a:lnTo>
                                <a:pt x="3" y="292"/>
                              </a:lnTo>
                              <a:lnTo>
                                <a:pt x="5" y="302"/>
                              </a:lnTo>
                              <a:lnTo>
                                <a:pt x="9" y="321"/>
                              </a:lnTo>
                              <a:lnTo>
                                <a:pt x="12" y="331"/>
                              </a:lnTo>
                              <a:lnTo>
                                <a:pt x="20" y="350"/>
                              </a:lnTo>
                              <a:lnTo>
                                <a:pt x="24" y="359"/>
                              </a:lnTo>
                              <a:lnTo>
                                <a:pt x="33" y="377"/>
                              </a:lnTo>
                              <a:lnTo>
                                <a:pt x="38" y="386"/>
                              </a:lnTo>
                              <a:lnTo>
                                <a:pt x="50" y="403"/>
                              </a:lnTo>
                              <a:lnTo>
                                <a:pt x="56" y="411"/>
                              </a:lnTo>
                              <a:lnTo>
                                <a:pt x="70" y="426"/>
                              </a:lnTo>
                              <a:lnTo>
                                <a:pt x="77" y="433"/>
                              </a:lnTo>
                              <a:lnTo>
                                <a:pt x="92" y="446"/>
                              </a:lnTo>
                              <a:lnTo>
                                <a:pt x="100" y="453"/>
                              </a:lnTo>
                              <a:lnTo>
                                <a:pt x="117" y="464"/>
                              </a:lnTo>
                              <a:lnTo>
                                <a:pt x="125" y="469"/>
                              </a:lnTo>
                              <a:lnTo>
                                <a:pt x="143" y="479"/>
                              </a:lnTo>
                              <a:lnTo>
                                <a:pt x="152" y="483"/>
                              </a:lnTo>
                              <a:lnTo>
                                <a:pt x="171" y="490"/>
                              </a:lnTo>
                              <a:lnTo>
                                <a:pt x="181" y="493"/>
                              </a:lnTo>
                              <a:lnTo>
                                <a:pt x="201" y="498"/>
                              </a:lnTo>
                              <a:lnTo>
                                <a:pt x="211" y="500"/>
                              </a:lnTo>
                              <a:lnTo>
                                <a:pt x="231" y="503"/>
                              </a:lnTo>
                              <a:lnTo>
                                <a:pt x="241" y="503"/>
                              </a:lnTo>
                              <a:lnTo>
                                <a:pt x="261" y="503"/>
                              </a:lnTo>
                              <a:lnTo>
                                <a:pt x="271" y="503"/>
                              </a:lnTo>
                              <a:lnTo>
                                <a:pt x="291" y="500"/>
                              </a:lnTo>
                              <a:lnTo>
                                <a:pt x="301" y="498"/>
                              </a:lnTo>
                              <a:lnTo>
                                <a:pt x="321" y="494"/>
                              </a:lnTo>
                              <a:lnTo>
                                <a:pt x="331" y="491"/>
                              </a:lnTo>
                              <a:lnTo>
                                <a:pt x="350" y="483"/>
                              </a:lnTo>
                              <a:lnTo>
                                <a:pt x="359" y="479"/>
                              </a:lnTo>
                              <a:lnTo>
                                <a:pt x="377" y="470"/>
                              </a:lnTo>
                              <a:lnTo>
                                <a:pt x="385" y="465"/>
                              </a:lnTo>
                              <a:lnTo>
                                <a:pt x="402" y="453"/>
                              </a:lnTo>
                              <a:lnTo>
                                <a:pt x="410" y="447"/>
                              </a:lnTo>
                              <a:lnTo>
                                <a:pt x="425" y="434"/>
                              </a:lnTo>
                              <a:lnTo>
                                <a:pt x="433" y="427"/>
                              </a:lnTo>
                              <a:lnTo>
                                <a:pt x="446" y="411"/>
                              </a:lnTo>
                              <a:lnTo>
                                <a:pt x="452" y="403"/>
                              </a:lnTo>
                              <a:lnTo>
                                <a:pt x="457" y="396"/>
                              </a:lnTo>
                              <a:lnTo>
                                <a:pt x="464" y="387"/>
                              </a:lnTo>
                              <a:lnTo>
                                <a:pt x="469" y="378"/>
                              </a:lnTo>
                              <a:lnTo>
                                <a:pt x="479" y="360"/>
                              </a:lnTo>
                              <a:lnTo>
                                <a:pt x="483" y="351"/>
                              </a:lnTo>
                              <a:lnTo>
                                <a:pt x="490" y="332"/>
                              </a:lnTo>
                              <a:lnTo>
                                <a:pt x="493" y="322"/>
                              </a:lnTo>
                              <a:lnTo>
                                <a:pt x="498" y="303"/>
                              </a:lnTo>
                              <a:lnTo>
                                <a:pt x="500" y="293"/>
                              </a:lnTo>
                              <a:lnTo>
                                <a:pt x="502" y="273"/>
                              </a:lnTo>
                              <a:lnTo>
                                <a:pt x="502" y="272"/>
                              </a:lnTo>
                              <a:lnTo>
                                <a:pt x="503" y="263"/>
                              </a:lnTo>
                              <a:lnTo>
                                <a:pt x="503" y="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30606" id="AutoShape 52" o:spid="_x0000_s1026" style="position:absolute;margin-left:-13.75pt;margin-top:15.85pt;width:23.95pt;height:28.1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04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" path="m229,180r-16,1l207,188r,17l212,210r17,5l229,180xm283,289r-5,-5l260,279r,36l276,314r7,-6l283,298r,-9xm503,242r,-10l500,212r-2,-10l494,183r-3,-10l484,154r-5,-9l470,127r-5,-9l461,112r-8,-11l447,93r-6,-8l440,85r-6,-7l428,72,413,59r-7,-6l391,42r-8,-5l366,27r-8,-4l340,16r,278l334,322r-16,21l294,357r-32,7l262,396r-35,l227,363r-24,-4l180,352r-22,-9l138,330r29,-44l183,296r15,8l214,310r15,3l229,286r,-13l194,263,169,248,154,229r-5,-27l148,201r6,-27l169,153r25,-15l228,131r,-19l262,112r,20l281,135r18,6l316,148r16,10l305,202r-10,-6l284,191r-12,-5l261,183r,38l295,232r25,15l335,267r5,26l340,294r,-278l331,13,313,7,304,5,285,2,276,1,257,,247,,228,1r-9,1l200,5r-9,2l173,12r-9,3l146,23r-8,4l121,36r-8,5l97,52r-7,6l76,71r-7,6l57,92r-6,7l40,115r-6,8l30,132,18,157,9,184,3,211,,239r,4l,267r,5l3,292r2,10l9,321r3,10l20,350r4,9l33,377r5,9l50,403r6,8l70,426r7,7l92,446r8,7l117,464r8,5l143,479r9,4l171,490r10,3l201,498r10,2l231,503r10,l261,503r10,l291,500r10,-2l321,494r10,-3l350,483r9,-4l377,470r8,-5l402,453r8,-6l425,434r8,-7l446,411r6,-8l457,396r7,-9l469,378r10,-18l483,351r7,-19l493,322r5,-19l500,293r2,-20l502,272r1,-9l503,242xe" fillcolor="#fefefe" stroked="f">
                <v:path arrowok="t" o:connecttype="custom" o:connectlocs="75458267,2147483646;83477601,2147483646;101340053,2147483646;100611023,2147483646;103162629,2147483646;182266048,2147483646;180078957,2147483646;174610626,2147483646;168049352,2147483646;160758445,2147483646;156019747,2147483646;142532081,2147483646;130502476,2147483646;123940599,2147483646;107172296,2147483646;82748571,2147483646;65615753,2147483646;60877056,2147483646;78009873,2147483646;83477601,2147483646;56137755,2147483646;56137755,2147483646;83113086,2147483646;95507206,2147483646;115192234,2147483646;107536812,2147483646;95142691,2147483646;116650295,2147483646;123940599,2147483646;114098689,2147483646;100611023,2147483646;83113086,2147483646;69625420,2147483646;53221633,2147483646;41192028,2147483646;27704362,2147483646;18590879,2147483646;10936059,2147483646;1093546,2147483646;0,2147483646;1822576,2147483646;7290907,2147483646;13852181,2147483646;25517271,2147483646;36453330,2147483646;52128087,2147483646;65980268,2147483646;84206632,2147483646;98788447,2147483646;117014810,2147483646;130866991,2147483646;146541748,2147483646;157842323,2147483646;166591291,2147483646;174610626,2147483646;179714442,2147483646;182995079,2147483646;183359594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EDDA0D2" wp14:editId="10957376">
                <wp:simplePos x="0" y="0"/>
                <wp:positionH relativeFrom="column">
                  <wp:posOffset>-310515</wp:posOffset>
                </wp:positionH>
                <wp:positionV relativeFrom="paragraph">
                  <wp:posOffset>154940</wp:posOffset>
                </wp:positionV>
                <wp:extent cx="3512185" cy="468630"/>
                <wp:effectExtent l="0" t="0" r="0" b="0"/>
                <wp:wrapNone/>
                <wp:docPr id="100835722" name="Forma Livre: Forma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12185" cy="468630"/>
                        </a:xfrm>
                        <a:custGeom>
                          <a:avLst/>
                          <a:gdLst>
                            <a:gd name="T0" fmla="+- 0 5792 205"/>
                            <a:gd name="T1" fmla="*/ T0 w 5588"/>
                            <a:gd name="T2" fmla="+- 0 7974 7644"/>
                            <a:gd name="T3" fmla="*/ 7974 h 662"/>
                            <a:gd name="T4" fmla="+- 0 5784 205"/>
                            <a:gd name="T5" fmla="*/ T4 w 5588"/>
                            <a:gd name="T6" fmla="+- 0 7899 7644"/>
                            <a:gd name="T7" fmla="*/ 7899 h 662"/>
                            <a:gd name="T8" fmla="+- 0 5759 205"/>
                            <a:gd name="T9" fmla="*/ T8 w 5588"/>
                            <a:gd name="T10" fmla="+- 0 7829 7644"/>
                            <a:gd name="T11" fmla="*/ 7829 h 662"/>
                            <a:gd name="T12" fmla="+- 0 5720 205"/>
                            <a:gd name="T13" fmla="*/ T12 w 5588"/>
                            <a:gd name="T14" fmla="+- 0 7767 7644"/>
                            <a:gd name="T15" fmla="*/ 7767 h 662"/>
                            <a:gd name="T16" fmla="+- 0 5669 205"/>
                            <a:gd name="T17" fmla="*/ T16 w 5588"/>
                            <a:gd name="T18" fmla="+- 0 7716 7644"/>
                            <a:gd name="T19" fmla="*/ 7716 h 662"/>
                            <a:gd name="T20" fmla="+- 0 5607 205"/>
                            <a:gd name="T21" fmla="*/ T20 w 5588"/>
                            <a:gd name="T22" fmla="+- 0 7677 7644"/>
                            <a:gd name="T23" fmla="*/ 7677 h 662"/>
                            <a:gd name="T24" fmla="+- 0 5538 205"/>
                            <a:gd name="T25" fmla="*/ T24 w 5588"/>
                            <a:gd name="T26" fmla="+- 0 7652 7644"/>
                            <a:gd name="T27" fmla="*/ 7652 h 662"/>
                            <a:gd name="T28" fmla="+- 0 5462 205"/>
                            <a:gd name="T29" fmla="*/ T28 w 5588"/>
                            <a:gd name="T30" fmla="+- 0 7644 7644"/>
                            <a:gd name="T31" fmla="*/ 7644 h 662"/>
                            <a:gd name="T32" fmla="+- 0 536 205"/>
                            <a:gd name="T33" fmla="*/ T32 w 5588"/>
                            <a:gd name="T34" fmla="+- 0 7644 7644"/>
                            <a:gd name="T35" fmla="*/ 7644 h 662"/>
                            <a:gd name="T36" fmla="+- 0 460 205"/>
                            <a:gd name="T37" fmla="*/ T36 w 5588"/>
                            <a:gd name="T38" fmla="+- 0 7652 7644"/>
                            <a:gd name="T39" fmla="*/ 7652 h 662"/>
                            <a:gd name="T40" fmla="+- 0 390 205"/>
                            <a:gd name="T41" fmla="*/ T40 w 5588"/>
                            <a:gd name="T42" fmla="+- 0 7677 7644"/>
                            <a:gd name="T43" fmla="*/ 7677 h 662"/>
                            <a:gd name="T44" fmla="+- 0 329 205"/>
                            <a:gd name="T45" fmla="*/ T44 w 5588"/>
                            <a:gd name="T46" fmla="+- 0 7716 7644"/>
                            <a:gd name="T47" fmla="*/ 7716 h 662"/>
                            <a:gd name="T48" fmla="+- 0 277 205"/>
                            <a:gd name="T49" fmla="*/ T48 w 5588"/>
                            <a:gd name="T50" fmla="+- 0 7767 7644"/>
                            <a:gd name="T51" fmla="*/ 7767 h 662"/>
                            <a:gd name="T52" fmla="+- 0 238 205"/>
                            <a:gd name="T53" fmla="*/ T52 w 5588"/>
                            <a:gd name="T54" fmla="+- 0 7829 7644"/>
                            <a:gd name="T55" fmla="*/ 7829 h 662"/>
                            <a:gd name="T56" fmla="+- 0 213 205"/>
                            <a:gd name="T57" fmla="*/ T56 w 5588"/>
                            <a:gd name="T58" fmla="+- 0 7899 7644"/>
                            <a:gd name="T59" fmla="*/ 7899 h 662"/>
                            <a:gd name="T60" fmla="+- 0 205 205"/>
                            <a:gd name="T61" fmla="*/ T60 w 5588"/>
                            <a:gd name="T62" fmla="+- 0 7974 7644"/>
                            <a:gd name="T63" fmla="*/ 7974 h 662"/>
                            <a:gd name="T64" fmla="+- 0 213 205"/>
                            <a:gd name="T65" fmla="*/ T64 w 5588"/>
                            <a:gd name="T66" fmla="+- 0 8050 7644"/>
                            <a:gd name="T67" fmla="*/ 8050 h 662"/>
                            <a:gd name="T68" fmla="+- 0 238 205"/>
                            <a:gd name="T69" fmla="*/ T68 w 5588"/>
                            <a:gd name="T70" fmla="+- 0 8120 7644"/>
                            <a:gd name="T71" fmla="*/ 8120 h 662"/>
                            <a:gd name="T72" fmla="+- 0 277 205"/>
                            <a:gd name="T73" fmla="*/ T72 w 5588"/>
                            <a:gd name="T74" fmla="+- 0 8181 7644"/>
                            <a:gd name="T75" fmla="*/ 8181 h 662"/>
                            <a:gd name="T76" fmla="+- 0 329 205"/>
                            <a:gd name="T77" fmla="*/ T76 w 5588"/>
                            <a:gd name="T78" fmla="+- 0 8232 7644"/>
                            <a:gd name="T79" fmla="*/ 8232 h 662"/>
                            <a:gd name="T80" fmla="+- 0 390 205"/>
                            <a:gd name="T81" fmla="*/ T80 w 5588"/>
                            <a:gd name="T82" fmla="+- 0 8272 7644"/>
                            <a:gd name="T83" fmla="*/ 8272 h 662"/>
                            <a:gd name="T84" fmla="+- 0 460 205"/>
                            <a:gd name="T85" fmla="*/ T84 w 5588"/>
                            <a:gd name="T86" fmla="+- 0 8296 7644"/>
                            <a:gd name="T87" fmla="*/ 8296 h 662"/>
                            <a:gd name="T88" fmla="+- 0 536 205"/>
                            <a:gd name="T89" fmla="*/ T88 w 5588"/>
                            <a:gd name="T90" fmla="+- 0 8305 7644"/>
                            <a:gd name="T91" fmla="*/ 8305 h 662"/>
                            <a:gd name="T92" fmla="+- 0 5462 205"/>
                            <a:gd name="T93" fmla="*/ T92 w 5588"/>
                            <a:gd name="T94" fmla="+- 0 8305 7644"/>
                            <a:gd name="T95" fmla="*/ 8305 h 662"/>
                            <a:gd name="T96" fmla="+- 0 5538 205"/>
                            <a:gd name="T97" fmla="*/ T96 w 5588"/>
                            <a:gd name="T98" fmla="+- 0 8296 7644"/>
                            <a:gd name="T99" fmla="*/ 8296 h 662"/>
                            <a:gd name="T100" fmla="+- 0 5607 205"/>
                            <a:gd name="T101" fmla="*/ T100 w 5588"/>
                            <a:gd name="T102" fmla="+- 0 8272 7644"/>
                            <a:gd name="T103" fmla="*/ 8272 h 662"/>
                            <a:gd name="T104" fmla="+- 0 5669 205"/>
                            <a:gd name="T105" fmla="*/ T104 w 5588"/>
                            <a:gd name="T106" fmla="+- 0 8232 7644"/>
                            <a:gd name="T107" fmla="*/ 8232 h 662"/>
                            <a:gd name="T108" fmla="+- 0 5720 205"/>
                            <a:gd name="T109" fmla="*/ T108 w 5588"/>
                            <a:gd name="T110" fmla="+- 0 8181 7644"/>
                            <a:gd name="T111" fmla="*/ 8181 h 662"/>
                            <a:gd name="T112" fmla="+- 0 5759 205"/>
                            <a:gd name="T113" fmla="*/ T112 w 5588"/>
                            <a:gd name="T114" fmla="+- 0 8120 7644"/>
                            <a:gd name="T115" fmla="*/ 8120 h 662"/>
                            <a:gd name="T116" fmla="+- 0 5784 205"/>
                            <a:gd name="T117" fmla="*/ T116 w 5588"/>
                            <a:gd name="T118" fmla="+- 0 8050 7644"/>
                            <a:gd name="T119" fmla="*/ 8050 h 662"/>
                            <a:gd name="T120" fmla="+- 0 5792 205"/>
                            <a:gd name="T121" fmla="*/ T120 w 5588"/>
                            <a:gd name="T122" fmla="+- 0 7974 7644"/>
                            <a:gd name="T123" fmla="*/ 7974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587" y="330"/>
                              </a:moveTo>
                              <a:lnTo>
                                <a:pt x="5579" y="255"/>
                              </a:lnTo>
                              <a:lnTo>
                                <a:pt x="5554" y="185"/>
                              </a:lnTo>
                              <a:lnTo>
                                <a:pt x="5515" y="123"/>
                              </a:lnTo>
                              <a:lnTo>
                                <a:pt x="5464" y="72"/>
                              </a:lnTo>
                              <a:lnTo>
                                <a:pt x="5402" y="33"/>
                              </a:lnTo>
                              <a:lnTo>
                                <a:pt x="5333" y="8"/>
                              </a:lnTo>
                              <a:lnTo>
                                <a:pt x="5257" y="0"/>
                              </a:lnTo>
                              <a:lnTo>
                                <a:pt x="331" y="0"/>
                              </a:lnTo>
                              <a:lnTo>
                                <a:pt x="255" y="8"/>
                              </a:lnTo>
                              <a:lnTo>
                                <a:pt x="185" y="33"/>
                              </a:lnTo>
                              <a:lnTo>
                                <a:pt x="124" y="72"/>
                              </a:lnTo>
                              <a:lnTo>
                                <a:pt x="72" y="123"/>
                              </a:lnTo>
                              <a:lnTo>
                                <a:pt x="33" y="185"/>
                              </a:lnTo>
                              <a:lnTo>
                                <a:pt x="8" y="255"/>
                              </a:lnTo>
                              <a:lnTo>
                                <a:pt x="0" y="330"/>
                              </a:lnTo>
                              <a:lnTo>
                                <a:pt x="8" y="406"/>
                              </a:lnTo>
                              <a:lnTo>
                                <a:pt x="33" y="476"/>
                              </a:lnTo>
                              <a:lnTo>
                                <a:pt x="72" y="537"/>
                              </a:lnTo>
                              <a:lnTo>
                                <a:pt x="124" y="588"/>
                              </a:lnTo>
                              <a:lnTo>
                                <a:pt x="185" y="628"/>
                              </a:lnTo>
                              <a:lnTo>
                                <a:pt x="255" y="652"/>
                              </a:lnTo>
                              <a:lnTo>
                                <a:pt x="331" y="661"/>
                              </a:lnTo>
                              <a:lnTo>
                                <a:pt x="5257" y="661"/>
                              </a:lnTo>
                              <a:lnTo>
                                <a:pt x="5333" y="652"/>
                              </a:lnTo>
                              <a:lnTo>
                                <a:pt x="5402" y="628"/>
                              </a:lnTo>
                              <a:lnTo>
                                <a:pt x="5464" y="588"/>
                              </a:lnTo>
                              <a:lnTo>
                                <a:pt x="5515" y="537"/>
                              </a:lnTo>
                              <a:lnTo>
                                <a:pt x="5554" y="476"/>
                              </a:lnTo>
                              <a:lnTo>
                                <a:pt x="5579" y="406"/>
                              </a:lnTo>
                              <a:lnTo>
                                <a:pt x="5587" y="33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B5C5D9" id="Forma Livre: Forma 66" o:spid="_x0000_s1026" style="position:absolute;margin-left:-24.45pt;margin-top:12.2pt;width:276.55pt;height:36.9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" path="m5587,330r-8,-75l5554,185r-39,-62l5464,72,5402,33,5333,8,5257,,331,,255,8,185,33,124,72,72,123,33,185,8,255,,330r8,76l33,476r39,61l124,588r61,40l255,652r76,9l5257,661r76,-9l5402,628r62,-40l5515,537r39,-61l5579,406r8,-76xe" fillcolor="#054e9a" stroked="f">
                <v:path arrowok="t" o:connecttype="custom" o:connectlocs="3511556,5644797;3506528,5591704;3490815,5542151;3466303,5498262;3434248,5462159;3395280,5434551;3351912,5416853;3304144,5411190;208041,5411190;160273,5416853;116277,5434551;77937,5462159;45254,5498262;20741,5542151;5028,5591704;0,5644797;5028,5698597;20741,5748150;45254,5791332;77937,5827435;116277,5855751;160273,5872741;208041,5879112;3304144,5879112;3351912,5872741;3395280,5855751;3434248,5827435;3466303,5791332;3490815,5748150;3506528,5698597;3511556,5644797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BA17B38" wp14:editId="5D94502E">
                <wp:simplePos x="0" y="0"/>
                <wp:positionH relativeFrom="column">
                  <wp:posOffset>3274695</wp:posOffset>
                </wp:positionH>
                <wp:positionV relativeFrom="paragraph">
                  <wp:posOffset>156210</wp:posOffset>
                </wp:positionV>
                <wp:extent cx="2870200" cy="467360"/>
                <wp:effectExtent l="0" t="0" r="0" b="0"/>
                <wp:wrapNone/>
                <wp:docPr id="55726320" name="Forma Livre: Forma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885BAC" id="Forma Livre: Forma 64" o:spid="_x0000_s1026" style="position:absolute;margin-left:257.85pt;margin-top:12.3pt;width:226pt;height:36.8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7F35742" wp14:editId="0D3008C7">
                <wp:simplePos x="0" y="0"/>
                <wp:positionH relativeFrom="column">
                  <wp:posOffset>3432810</wp:posOffset>
                </wp:positionH>
                <wp:positionV relativeFrom="paragraph">
                  <wp:posOffset>188595</wp:posOffset>
                </wp:positionV>
                <wp:extent cx="273685" cy="369570"/>
                <wp:effectExtent l="0" t="0" r="0" b="0"/>
                <wp:wrapNone/>
                <wp:docPr id="1852479086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3685" cy="369570"/>
                        </a:xfrm>
                        <a:custGeom>
                          <a:avLst/>
                          <a:gdLst>
                            <a:gd name="T0" fmla="*/ 183825 w 453"/>
                            <a:gd name="T1" fmla="*/ 5440362 h 524"/>
                            <a:gd name="T2" fmla="*/ 261830 w 453"/>
                            <a:gd name="T3" fmla="*/ 5810157 h 524"/>
                            <a:gd name="T4" fmla="*/ 175360 w 453"/>
                            <a:gd name="T5" fmla="*/ 5539162 h 524"/>
                            <a:gd name="T6" fmla="*/ 259411 w 453"/>
                            <a:gd name="T7" fmla="*/ 5532105 h 524"/>
                            <a:gd name="T8" fmla="*/ 261226 w 453"/>
                            <a:gd name="T9" fmla="*/ 5536339 h 524"/>
                            <a:gd name="T10" fmla="*/ 186244 w 453"/>
                            <a:gd name="T11" fmla="*/ 5461533 h 524"/>
                            <a:gd name="T12" fmla="*/ 30234 w 453"/>
                            <a:gd name="T13" fmla="*/ 5493996 h 524"/>
                            <a:gd name="T14" fmla="*/ 166894 w 453"/>
                            <a:gd name="T15" fmla="*/ 5486939 h 524"/>
                            <a:gd name="T16" fmla="*/ 165080 w 453"/>
                            <a:gd name="T17" fmla="*/ 5534928 h 524"/>
                            <a:gd name="T18" fmla="*/ 32049 w 453"/>
                            <a:gd name="T19" fmla="*/ 5523636 h 524"/>
                            <a:gd name="T20" fmla="*/ 167499 w 453"/>
                            <a:gd name="T21" fmla="*/ 5530694 h 524"/>
                            <a:gd name="T22" fmla="*/ 91308 w 453"/>
                            <a:gd name="T23" fmla="*/ 5687362 h 524"/>
                            <a:gd name="T24" fmla="*/ 29630 w 453"/>
                            <a:gd name="T25" fmla="*/ 5667602 h 524"/>
                            <a:gd name="T26" fmla="*/ 74981 w 453"/>
                            <a:gd name="T27" fmla="*/ 5643608 h 524"/>
                            <a:gd name="T28" fmla="*/ 29630 w 453"/>
                            <a:gd name="T29" fmla="*/ 5625259 h 524"/>
                            <a:gd name="T30" fmla="*/ 81633 w 453"/>
                            <a:gd name="T31" fmla="*/ 5599854 h 524"/>
                            <a:gd name="T32" fmla="*/ 29630 w 453"/>
                            <a:gd name="T33" fmla="*/ 5585739 h 524"/>
                            <a:gd name="T34" fmla="*/ 99774 w 453"/>
                            <a:gd name="T35" fmla="*/ 5571625 h 524"/>
                            <a:gd name="T36" fmla="*/ 136660 w 453"/>
                            <a:gd name="T37" fmla="*/ 5553276 h 524"/>
                            <a:gd name="T38" fmla="*/ 137869 w 453"/>
                            <a:gd name="T39" fmla="*/ 5565979 h 524"/>
                            <a:gd name="T40" fmla="*/ 100983 w 453"/>
                            <a:gd name="T41" fmla="*/ 5588562 h 524"/>
                            <a:gd name="T42" fmla="*/ 86470 w 453"/>
                            <a:gd name="T43" fmla="*/ 5623848 h 524"/>
                            <a:gd name="T44" fmla="*/ 88889 w 453"/>
                            <a:gd name="T45" fmla="*/ 5654899 h 524"/>
                            <a:gd name="T46" fmla="*/ 108239 w 453"/>
                            <a:gd name="T47" fmla="*/ 5688774 h 524"/>
                            <a:gd name="T48" fmla="*/ 159033 w 453"/>
                            <a:gd name="T49" fmla="*/ 5701477 h 524"/>
                            <a:gd name="T50" fmla="*/ 191082 w 453"/>
                            <a:gd name="T51" fmla="*/ 5677482 h 524"/>
                            <a:gd name="T52" fmla="*/ 203780 w 453"/>
                            <a:gd name="T53" fmla="*/ 5640785 h 524"/>
                            <a:gd name="T54" fmla="*/ 196524 w 453"/>
                            <a:gd name="T55" fmla="*/ 5601265 h 524"/>
                            <a:gd name="T56" fmla="*/ 175360 w 453"/>
                            <a:gd name="T57" fmla="*/ 5575859 h 524"/>
                            <a:gd name="T58" fmla="*/ 188663 w 453"/>
                            <a:gd name="T59" fmla="*/ 5570214 h 524"/>
                            <a:gd name="T60" fmla="*/ 232200 w 453"/>
                            <a:gd name="T61" fmla="*/ 5584328 h 524"/>
                            <a:gd name="T62" fmla="*/ 205594 w 453"/>
                            <a:gd name="T63" fmla="*/ 5594208 h 524"/>
                            <a:gd name="T64" fmla="*/ 231596 w 453"/>
                            <a:gd name="T65" fmla="*/ 5623848 h 524"/>
                            <a:gd name="T66" fmla="*/ 214665 w 453"/>
                            <a:gd name="T67" fmla="*/ 5633728 h 524"/>
                            <a:gd name="T68" fmla="*/ 204385 w 453"/>
                            <a:gd name="T69" fmla="*/ 5677482 h 524"/>
                            <a:gd name="T70" fmla="*/ 163266 w 453"/>
                            <a:gd name="T71" fmla="*/ 5652077 h 524"/>
                            <a:gd name="T72" fmla="*/ 151777 w 453"/>
                            <a:gd name="T73" fmla="*/ 5643608 h 524"/>
                            <a:gd name="T74" fmla="*/ 131822 w 453"/>
                            <a:gd name="T75" fmla="*/ 5636551 h 524"/>
                            <a:gd name="T76" fmla="*/ 127589 w 453"/>
                            <a:gd name="T77" fmla="*/ 5613968 h 524"/>
                            <a:gd name="T78" fmla="*/ 139683 w 453"/>
                            <a:gd name="T79" fmla="*/ 5597031 h 524"/>
                            <a:gd name="T80" fmla="*/ 153591 w 453"/>
                            <a:gd name="T81" fmla="*/ 5605499 h 524"/>
                            <a:gd name="T82" fmla="*/ 163266 w 453"/>
                            <a:gd name="T83" fmla="*/ 5616791 h 524"/>
                            <a:gd name="T84" fmla="*/ 137264 w 453"/>
                            <a:gd name="T85" fmla="*/ 5621025 h 524"/>
                            <a:gd name="T86" fmla="*/ 154196 w 453"/>
                            <a:gd name="T87" fmla="*/ 5629494 h 524"/>
                            <a:gd name="T88" fmla="*/ 162661 w 453"/>
                            <a:gd name="T89" fmla="*/ 5639374 h 524"/>
                            <a:gd name="T90" fmla="*/ 152382 w 453"/>
                            <a:gd name="T91" fmla="*/ 5621025 h 524"/>
                            <a:gd name="T92" fmla="*/ 163871 w 453"/>
                            <a:gd name="T93" fmla="*/ 5621025 h 524"/>
                            <a:gd name="T94" fmla="*/ 152382 w 453"/>
                            <a:gd name="T95" fmla="*/ 5621025 h 524"/>
                            <a:gd name="T96" fmla="*/ 153591 w 453"/>
                            <a:gd name="T97" fmla="*/ 5664780 h 524"/>
                            <a:gd name="T98" fmla="*/ 127589 w 453"/>
                            <a:gd name="T99" fmla="*/ 5656311 h 524"/>
                            <a:gd name="T100" fmla="*/ 134241 w 453"/>
                            <a:gd name="T101" fmla="*/ 5640785 h 524"/>
                            <a:gd name="T102" fmla="*/ 163266 w 453"/>
                            <a:gd name="T103" fmla="*/ 5652077 h 524"/>
                            <a:gd name="T104" fmla="*/ 153591 w 453"/>
                            <a:gd name="T105" fmla="*/ 5664780 h 524"/>
                            <a:gd name="T106" fmla="*/ 150567 w 453"/>
                            <a:gd name="T107" fmla="*/ 5664780 h 524"/>
                            <a:gd name="T108" fmla="*/ 250946 w 453"/>
                            <a:gd name="T109" fmla="*/ 5773460 h 524"/>
                            <a:gd name="T110" fmla="*/ 272715 w 453"/>
                            <a:gd name="T111" fmla="*/ 5781928 h 524"/>
                            <a:gd name="T112" fmla="*/ 157219 w 453"/>
                            <a:gd name="T113" fmla="*/ 5715591 h 524"/>
                            <a:gd name="T114" fmla="*/ 29630 w 453"/>
                            <a:gd name="T115" fmla="*/ 5707122 h 524"/>
                            <a:gd name="T116" fmla="*/ 183221 w 453"/>
                            <a:gd name="T117" fmla="*/ 5702888 h 524"/>
                            <a:gd name="T118" fmla="*/ 33258 w 453"/>
                            <a:gd name="T119" fmla="*/ 5752288 h 524"/>
                            <a:gd name="T120" fmla="*/ 32049 w 453"/>
                            <a:gd name="T121" fmla="*/ 5739585 h 524"/>
                            <a:gd name="T122" fmla="*/ 201361 w 453"/>
                            <a:gd name="T123" fmla="*/ 5750877 h 524"/>
                            <a:gd name="T124" fmla="*/ 273924 w 453"/>
                            <a:gd name="T125" fmla="*/ 5787574 h 524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  <a:gd name="T186" fmla="*/ 0 60000 65536"/>
                            <a:gd name="T187" fmla="*/ 0 60000 65536"/>
                            <a:gd name="T188" fmla="*/ 0 60000 65536"/>
                          </a:gdLst>
                          <a:ahLst/>
                          <a:cxnLst>
                            <a:cxn ang="T126">
                              <a:pos x="T0" y="T1"/>
                            </a:cxn>
                            <a:cxn ang="T127">
                              <a:pos x="T2" y="T3"/>
                            </a:cxn>
                            <a:cxn ang="T128">
                              <a:pos x="T4" y="T5"/>
                            </a:cxn>
                            <a:cxn ang="T129">
                              <a:pos x="T6" y="T7"/>
                            </a:cxn>
                            <a:cxn ang="T130">
                              <a:pos x="T8" y="T9"/>
                            </a:cxn>
                            <a:cxn ang="T131">
                              <a:pos x="T10" y="T11"/>
                            </a:cxn>
                            <a:cxn ang="T132">
                              <a:pos x="T12" y="T13"/>
                            </a:cxn>
                            <a:cxn ang="T133">
                              <a:pos x="T14" y="T15"/>
                            </a:cxn>
                            <a:cxn ang="T134">
                              <a:pos x="T16" y="T17"/>
                            </a:cxn>
                            <a:cxn ang="T135">
                              <a:pos x="T18" y="T19"/>
                            </a:cxn>
                            <a:cxn ang="T136">
                              <a:pos x="T20" y="T21"/>
                            </a:cxn>
                            <a:cxn ang="T137">
                              <a:pos x="T22" y="T23"/>
                            </a:cxn>
                            <a:cxn ang="T138">
                              <a:pos x="T24" y="T25"/>
                            </a:cxn>
                            <a:cxn ang="T139">
                              <a:pos x="T26" y="T27"/>
                            </a:cxn>
                            <a:cxn ang="T140">
                              <a:pos x="T28" y="T29"/>
                            </a:cxn>
                            <a:cxn ang="T141">
                              <a:pos x="T30" y="T31"/>
                            </a:cxn>
                            <a:cxn ang="T142">
                              <a:pos x="T32" y="T33"/>
                            </a:cxn>
                            <a:cxn ang="T143">
                              <a:pos x="T34" y="T35"/>
                            </a:cxn>
                            <a:cxn ang="T144">
                              <a:pos x="T36" y="T37"/>
                            </a:cxn>
                            <a:cxn ang="T145">
                              <a:pos x="T38" y="T39"/>
                            </a:cxn>
                            <a:cxn ang="T146">
                              <a:pos x="T40" y="T41"/>
                            </a:cxn>
                            <a:cxn ang="T147">
                              <a:pos x="T42" y="T43"/>
                            </a:cxn>
                            <a:cxn ang="T148">
                              <a:pos x="T44" y="T45"/>
                            </a:cxn>
                            <a:cxn ang="T149">
                              <a:pos x="T46" y="T47"/>
                            </a:cxn>
                            <a:cxn ang="T150">
                              <a:pos x="T48" y="T49"/>
                            </a:cxn>
                            <a:cxn ang="T151">
                              <a:pos x="T50" y="T51"/>
                            </a:cxn>
                            <a:cxn ang="T152">
                              <a:pos x="T52" y="T53"/>
                            </a:cxn>
                            <a:cxn ang="T153">
                              <a:pos x="T54" y="T55"/>
                            </a:cxn>
                            <a:cxn ang="T154">
                              <a:pos x="T56" y="T57"/>
                            </a:cxn>
                            <a:cxn ang="T155">
                              <a:pos x="T58" y="T59"/>
                            </a:cxn>
                            <a:cxn ang="T156">
                              <a:pos x="T60" y="T61"/>
                            </a:cxn>
                            <a:cxn ang="T157">
                              <a:pos x="T62" y="T63"/>
                            </a:cxn>
                            <a:cxn ang="T158">
                              <a:pos x="T64" y="T65"/>
                            </a:cxn>
                            <a:cxn ang="T159">
                              <a:pos x="T66" y="T67"/>
                            </a:cxn>
                            <a:cxn ang="T160">
                              <a:pos x="T68" y="T69"/>
                            </a:cxn>
                            <a:cxn ang="T161">
                              <a:pos x="T70" y="T71"/>
                            </a:cxn>
                            <a:cxn ang="T162">
                              <a:pos x="T72" y="T73"/>
                            </a:cxn>
                            <a:cxn ang="T163">
                              <a:pos x="T74" y="T75"/>
                            </a:cxn>
                            <a:cxn ang="T164">
                              <a:pos x="T76" y="T77"/>
                            </a:cxn>
                            <a:cxn ang="T165">
                              <a:pos x="T78" y="T79"/>
                            </a:cxn>
                            <a:cxn ang="T166">
                              <a:pos x="T80" y="T81"/>
                            </a:cxn>
                            <a:cxn ang="T167">
                              <a:pos x="T82" y="T83"/>
                            </a:cxn>
                            <a:cxn ang="T168">
                              <a:pos x="T84" y="T85"/>
                            </a:cxn>
                            <a:cxn ang="T169">
                              <a:pos x="T86" y="T87"/>
                            </a:cxn>
                            <a:cxn ang="T170">
                              <a:pos x="T88" y="T89"/>
                            </a:cxn>
                            <a:cxn ang="T171">
                              <a:pos x="T90" y="T91"/>
                            </a:cxn>
                            <a:cxn ang="T172">
                              <a:pos x="T92" y="T93"/>
                            </a:cxn>
                            <a:cxn ang="T173">
                              <a:pos x="T94" y="T95"/>
                            </a:cxn>
                            <a:cxn ang="T174">
                              <a:pos x="T96" y="T97"/>
                            </a:cxn>
                            <a:cxn ang="T175">
                              <a:pos x="T98" y="T99"/>
                            </a:cxn>
                            <a:cxn ang="T176">
                              <a:pos x="T100" y="T101"/>
                            </a:cxn>
                            <a:cxn ang="T177">
                              <a:pos x="T102" y="T103"/>
                            </a:cxn>
                            <a:cxn ang="T178">
                              <a:pos x="T104" y="T105"/>
                            </a:cxn>
                            <a:cxn ang="T179">
                              <a:pos x="T106" y="T107"/>
                            </a:cxn>
                            <a:cxn ang="T180">
                              <a:pos x="T108" y="T109"/>
                            </a:cxn>
                            <a:cxn ang="T181">
                              <a:pos x="T110" y="T111"/>
                            </a:cxn>
                            <a:cxn ang="T182">
                              <a:pos x="T112" y="T113"/>
                            </a:cxn>
                            <a:cxn ang="T183">
                              <a:pos x="T114" y="T115"/>
                            </a:cxn>
                            <a:cxn ang="T184">
                              <a:pos x="T116" y="T117"/>
                            </a:cxn>
                            <a:cxn ang="T185">
                              <a:pos x="T118" y="T119"/>
                            </a:cxn>
                            <a:cxn ang="T186">
                              <a:pos x="T120" y="T121"/>
                            </a:cxn>
                            <a:cxn ang="T187">
                              <a:pos x="T122" y="T123"/>
                            </a:cxn>
                            <a:cxn ang="T188">
                              <a:pos x="T124" y="T125"/>
                            </a:cxn>
                          </a:cxnLst>
                          <a:rect l="0" t="0" r="r" b="b"/>
                          <a:pathLst>
                            <a:path w="453" h="524">
                              <a:moveTo>
                                <a:pt x="433" y="524"/>
                              </a:moveTo>
                              <a:lnTo>
                                <a:pt x="0" y="524"/>
                              </a:lnTo>
                              <a:lnTo>
                                <a:pt x="0" y="6"/>
                              </a:lnTo>
                              <a:lnTo>
                                <a:pt x="1" y="4"/>
                              </a:lnTo>
                              <a:lnTo>
                                <a:pt x="5" y="0"/>
                              </a:lnTo>
                              <a:lnTo>
                                <a:pt x="304" y="0"/>
                              </a:lnTo>
                              <a:lnTo>
                                <a:pt x="306" y="2"/>
                              </a:lnTo>
                              <a:lnTo>
                                <a:pt x="319" y="16"/>
                              </a:lnTo>
                              <a:lnTo>
                                <a:pt x="18" y="16"/>
                              </a:lnTo>
                              <a:lnTo>
                                <a:pt x="18" y="512"/>
                              </a:lnTo>
                              <a:lnTo>
                                <a:pt x="433" y="512"/>
                              </a:lnTo>
                              <a:lnTo>
                                <a:pt x="433" y="524"/>
                              </a:lnTo>
                              <a:close/>
                              <a:moveTo>
                                <a:pt x="433" y="446"/>
                              </a:moveTo>
                              <a:lnTo>
                                <a:pt x="415" y="446"/>
                              </a:lnTo>
                              <a:lnTo>
                                <a:pt x="415" y="146"/>
                              </a:lnTo>
                              <a:lnTo>
                                <a:pt x="295" y="146"/>
                              </a:lnTo>
                              <a:lnTo>
                                <a:pt x="291" y="142"/>
                              </a:lnTo>
                              <a:lnTo>
                                <a:pt x="290" y="140"/>
                              </a:lnTo>
                              <a:lnTo>
                                <a:pt x="290" y="16"/>
                              </a:lnTo>
                              <a:lnTo>
                                <a:pt x="319" y="16"/>
                              </a:lnTo>
                              <a:lnTo>
                                <a:pt x="333" y="30"/>
                              </a:lnTo>
                              <a:lnTo>
                                <a:pt x="308" y="30"/>
                              </a:lnTo>
                              <a:lnTo>
                                <a:pt x="308" y="130"/>
                              </a:lnTo>
                              <a:lnTo>
                                <a:pt x="429" y="130"/>
                              </a:lnTo>
                              <a:lnTo>
                                <a:pt x="431" y="132"/>
                              </a:lnTo>
                              <a:lnTo>
                                <a:pt x="432" y="134"/>
                              </a:lnTo>
                              <a:lnTo>
                                <a:pt x="432" y="136"/>
                              </a:lnTo>
                              <a:lnTo>
                                <a:pt x="433" y="138"/>
                              </a:lnTo>
                              <a:lnTo>
                                <a:pt x="433" y="446"/>
                              </a:lnTo>
                              <a:close/>
                              <a:moveTo>
                                <a:pt x="429" y="130"/>
                              </a:moveTo>
                              <a:lnTo>
                                <a:pt x="403" y="130"/>
                              </a:lnTo>
                              <a:lnTo>
                                <a:pt x="308" y="30"/>
                              </a:lnTo>
                              <a:lnTo>
                                <a:pt x="333" y="30"/>
                              </a:lnTo>
                              <a:lnTo>
                                <a:pt x="429" y="130"/>
                              </a:lnTo>
                              <a:close/>
                              <a:moveTo>
                                <a:pt x="270" y="80"/>
                              </a:moveTo>
                              <a:lnTo>
                                <a:pt x="55" y="80"/>
                              </a:lnTo>
                              <a:lnTo>
                                <a:pt x="53" y="78"/>
                              </a:lnTo>
                              <a:lnTo>
                                <a:pt x="50" y="76"/>
                              </a:lnTo>
                              <a:lnTo>
                                <a:pt x="49" y="74"/>
                              </a:lnTo>
                              <a:lnTo>
                                <a:pt x="49" y="68"/>
                              </a:lnTo>
                              <a:lnTo>
                                <a:pt x="50" y="66"/>
                              </a:lnTo>
                              <a:lnTo>
                                <a:pt x="53" y="62"/>
                              </a:lnTo>
                              <a:lnTo>
                                <a:pt x="272" y="62"/>
                              </a:lnTo>
                              <a:lnTo>
                                <a:pt x="276" y="66"/>
                              </a:lnTo>
                              <a:lnTo>
                                <a:pt x="277" y="68"/>
                              </a:lnTo>
                              <a:lnTo>
                                <a:pt x="277" y="74"/>
                              </a:lnTo>
                              <a:lnTo>
                                <a:pt x="276" y="76"/>
                              </a:lnTo>
                              <a:lnTo>
                                <a:pt x="272" y="78"/>
                              </a:lnTo>
                              <a:lnTo>
                                <a:pt x="270" y="80"/>
                              </a:lnTo>
                              <a:close/>
                              <a:moveTo>
                                <a:pt x="273" y="134"/>
                              </a:moveTo>
                              <a:lnTo>
                                <a:pt x="53" y="134"/>
                              </a:lnTo>
                              <a:lnTo>
                                <a:pt x="50" y="130"/>
                              </a:lnTo>
                              <a:lnTo>
                                <a:pt x="49" y="128"/>
                              </a:lnTo>
                              <a:lnTo>
                                <a:pt x="49" y="124"/>
                              </a:lnTo>
                              <a:lnTo>
                                <a:pt x="50" y="122"/>
                              </a:lnTo>
                              <a:lnTo>
                                <a:pt x="53" y="118"/>
                              </a:lnTo>
                              <a:lnTo>
                                <a:pt x="55" y="116"/>
                              </a:lnTo>
                              <a:lnTo>
                                <a:pt x="270" y="116"/>
                              </a:lnTo>
                              <a:lnTo>
                                <a:pt x="273" y="118"/>
                              </a:lnTo>
                              <a:lnTo>
                                <a:pt x="276" y="122"/>
                              </a:lnTo>
                              <a:lnTo>
                                <a:pt x="277" y="124"/>
                              </a:lnTo>
                              <a:lnTo>
                                <a:pt x="277" y="128"/>
                              </a:lnTo>
                              <a:lnTo>
                                <a:pt x="276" y="130"/>
                              </a:lnTo>
                              <a:lnTo>
                                <a:pt x="273" y="134"/>
                              </a:lnTo>
                              <a:close/>
                              <a:moveTo>
                                <a:pt x="207" y="368"/>
                              </a:moveTo>
                              <a:lnTo>
                                <a:pt x="170" y="368"/>
                              </a:lnTo>
                              <a:lnTo>
                                <a:pt x="160" y="360"/>
                              </a:lnTo>
                              <a:lnTo>
                                <a:pt x="151" y="350"/>
                              </a:lnTo>
                              <a:lnTo>
                                <a:pt x="144" y="340"/>
                              </a:lnTo>
                              <a:lnTo>
                                <a:pt x="137" y="330"/>
                              </a:lnTo>
                              <a:lnTo>
                                <a:pt x="55" y="330"/>
                              </a:lnTo>
                              <a:lnTo>
                                <a:pt x="53" y="328"/>
                              </a:lnTo>
                              <a:lnTo>
                                <a:pt x="50" y="324"/>
                              </a:lnTo>
                              <a:lnTo>
                                <a:pt x="49" y="322"/>
                              </a:lnTo>
                              <a:lnTo>
                                <a:pt x="49" y="318"/>
                              </a:lnTo>
                              <a:lnTo>
                                <a:pt x="50" y="316"/>
                              </a:lnTo>
                              <a:lnTo>
                                <a:pt x="53" y="312"/>
                              </a:lnTo>
                              <a:lnTo>
                                <a:pt x="130" y="312"/>
                              </a:lnTo>
                              <a:lnTo>
                                <a:pt x="126" y="300"/>
                              </a:lnTo>
                              <a:lnTo>
                                <a:pt x="124" y="288"/>
                              </a:lnTo>
                              <a:lnTo>
                                <a:pt x="124" y="274"/>
                              </a:lnTo>
                              <a:lnTo>
                                <a:pt x="55" y="274"/>
                              </a:lnTo>
                              <a:lnTo>
                                <a:pt x="53" y="272"/>
                              </a:lnTo>
                              <a:lnTo>
                                <a:pt x="50" y="268"/>
                              </a:lnTo>
                              <a:lnTo>
                                <a:pt x="49" y="266"/>
                              </a:lnTo>
                              <a:lnTo>
                                <a:pt x="49" y="262"/>
                              </a:lnTo>
                              <a:lnTo>
                                <a:pt x="50" y="260"/>
                              </a:lnTo>
                              <a:lnTo>
                                <a:pt x="53" y="256"/>
                              </a:lnTo>
                              <a:lnTo>
                                <a:pt x="126" y="256"/>
                              </a:lnTo>
                              <a:lnTo>
                                <a:pt x="128" y="246"/>
                              </a:lnTo>
                              <a:lnTo>
                                <a:pt x="131" y="236"/>
                              </a:lnTo>
                              <a:lnTo>
                                <a:pt x="135" y="226"/>
                              </a:lnTo>
                              <a:lnTo>
                                <a:pt x="139" y="218"/>
                              </a:lnTo>
                              <a:lnTo>
                                <a:pt x="55" y="218"/>
                              </a:lnTo>
                              <a:lnTo>
                                <a:pt x="53" y="216"/>
                              </a:lnTo>
                              <a:lnTo>
                                <a:pt x="50" y="212"/>
                              </a:lnTo>
                              <a:lnTo>
                                <a:pt x="49" y="210"/>
                              </a:lnTo>
                              <a:lnTo>
                                <a:pt x="49" y="206"/>
                              </a:lnTo>
                              <a:lnTo>
                                <a:pt x="50" y="204"/>
                              </a:lnTo>
                              <a:lnTo>
                                <a:pt x="53" y="200"/>
                              </a:lnTo>
                              <a:lnTo>
                                <a:pt x="152" y="200"/>
                              </a:lnTo>
                              <a:lnTo>
                                <a:pt x="154" y="196"/>
                              </a:lnTo>
                              <a:lnTo>
                                <a:pt x="157" y="194"/>
                              </a:lnTo>
                              <a:lnTo>
                                <a:pt x="165" y="186"/>
                              </a:lnTo>
                              <a:lnTo>
                                <a:pt x="170" y="182"/>
                              </a:lnTo>
                              <a:lnTo>
                                <a:pt x="183" y="174"/>
                              </a:lnTo>
                              <a:lnTo>
                                <a:pt x="190" y="170"/>
                              </a:lnTo>
                              <a:lnTo>
                                <a:pt x="204" y="164"/>
                              </a:lnTo>
                              <a:lnTo>
                                <a:pt x="211" y="162"/>
                              </a:lnTo>
                              <a:lnTo>
                                <a:pt x="226" y="160"/>
                              </a:lnTo>
                              <a:lnTo>
                                <a:pt x="257" y="160"/>
                              </a:lnTo>
                              <a:lnTo>
                                <a:pt x="279" y="166"/>
                              </a:lnTo>
                              <a:lnTo>
                                <a:pt x="293" y="172"/>
                              </a:lnTo>
                              <a:lnTo>
                                <a:pt x="299" y="176"/>
                              </a:lnTo>
                              <a:lnTo>
                                <a:pt x="302" y="178"/>
                              </a:lnTo>
                              <a:lnTo>
                                <a:pt x="228" y="178"/>
                              </a:lnTo>
                              <a:lnTo>
                                <a:pt x="216" y="180"/>
                              </a:lnTo>
                              <a:lnTo>
                                <a:pt x="198" y="186"/>
                              </a:lnTo>
                              <a:lnTo>
                                <a:pt x="192" y="190"/>
                              </a:lnTo>
                              <a:lnTo>
                                <a:pt x="182" y="196"/>
                              </a:lnTo>
                              <a:lnTo>
                                <a:pt x="177" y="200"/>
                              </a:lnTo>
                              <a:lnTo>
                                <a:pt x="167" y="210"/>
                              </a:lnTo>
                              <a:lnTo>
                                <a:pt x="163" y="214"/>
                              </a:lnTo>
                              <a:lnTo>
                                <a:pt x="156" y="224"/>
                              </a:lnTo>
                              <a:lnTo>
                                <a:pt x="153" y="230"/>
                              </a:lnTo>
                              <a:lnTo>
                                <a:pt x="148" y="242"/>
                              </a:lnTo>
                              <a:lnTo>
                                <a:pt x="146" y="248"/>
                              </a:lnTo>
                              <a:lnTo>
                                <a:pt x="143" y="260"/>
                              </a:lnTo>
                              <a:lnTo>
                                <a:pt x="142" y="268"/>
                              </a:lnTo>
                              <a:lnTo>
                                <a:pt x="142" y="278"/>
                              </a:lnTo>
                              <a:lnTo>
                                <a:pt x="142" y="282"/>
                              </a:lnTo>
                              <a:lnTo>
                                <a:pt x="143" y="286"/>
                              </a:lnTo>
                              <a:lnTo>
                                <a:pt x="145" y="298"/>
                              </a:lnTo>
                              <a:lnTo>
                                <a:pt x="147" y="304"/>
                              </a:lnTo>
                              <a:lnTo>
                                <a:pt x="151" y="316"/>
                              </a:lnTo>
                              <a:lnTo>
                                <a:pt x="154" y="322"/>
                              </a:lnTo>
                              <a:lnTo>
                                <a:pt x="161" y="334"/>
                              </a:lnTo>
                              <a:lnTo>
                                <a:pt x="165" y="338"/>
                              </a:lnTo>
                              <a:lnTo>
                                <a:pt x="174" y="348"/>
                              </a:lnTo>
                              <a:lnTo>
                                <a:pt x="179" y="352"/>
                              </a:lnTo>
                              <a:lnTo>
                                <a:pt x="189" y="358"/>
                              </a:lnTo>
                              <a:lnTo>
                                <a:pt x="195" y="362"/>
                              </a:lnTo>
                              <a:lnTo>
                                <a:pt x="207" y="368"/>
                              </a:lnTo>
                              <a:close/>
                              <a:moveTo>
                                <a:pt x="303" y="372"/>
                              </a:moveTo>
                              <a:lnTo>
                                <a:pt x="251" y="372"/>
                              </a:lnTo>
                              <a:lnTo>
                                <a:pt x="263" y="370"/>
                              </a:lnTo>
                              <a:lnTo>
                                <a:pt x="281" y="364"/>
                              </a:lnTo>
                              <a:lnTo>
                                <a:pt x="287" y="360"/>
                              </a:lnTo>
                              <a:lnTo>
                                <a:pt x="298" y="354"/>
                              </a:lnTo>
                              <a:lnTo>
                                <a:pt x="303" y="350"/>
                              </a:lnTo>
                              <a:lnTo>
                                <a:pt x="312" y="340"/>
                              </a:lnTo>
                              <a:lnTo>
                                <a:pt x="316" y="336"/>
                              </a:lnTo>
                              <a:lnTo>
                                <a:pt x="323" y="326"/>
                              </a:lnTo>
                              <a:lnTo>
                                <a:pt x="326" y="320"/>
                              </a:lnTo>
                              <a:lnTo>
                                <a:pt x="331" y="308"/>
                              </a:lnTo>
                              <a:lnTo>
                                <a:pt x="333" y="302"/>
                              </a:lnTo>
                              <a:lnTo>
                                <a:pt x="336" y="290"/>
                              </a:lnTo>
                              <a:lnTo>
                                <a:pt x="337" y="284"/>
                              </a:lnTo>
                              <a:lnTo>
                                <a:pt x="337" y="268"/>
                              </a:lnTo>
                              <a:lnTo>
                                <a:pt x="337" y="264"/>
                              </a:lnTo>
                              <a:lnTo>
                                <a:pt x="334" y="252"/>
                              </a:lnTo>
                              <a:lnTo>
                                <a:pt x="333" y="246"/>
                              </a:lnTo>
                              <a:lnTo>
                                <a:pt x="328" y="234"/>
                              </a:lnTo>
                              <a:lnTo>
                                <a:pt x="325" y="228"/>
                              </a:lnTo>
                              <a:lnTo>
                                <a:pt x="318" y="218"/>
                              </a:lnTo>
                              <a:lnTo>
                                <a:pt x="314" y="212"/>
                              </a:lnTo>
                              <a:lnTo>
                                <a:pt x="310" y="208"/>
                              </a:lnTo>
                              <a:lnTo>
                                <a:pt x="305" y="202"/>
                              </a:lnTo>
                              <a:lnTo>
                                <a:pt x="300" y="198"/>
                              </a:lnTo>
                              <a:lnTo>
                                <a:pt x="290" y="192"/>
                              </a:lnTo>
                              <a:lnTo>
                                <a:pt x="284" y="188"/>
                              </a:lnTo>
                              <a:lnTo>
                                <a:pt x="272" y="184"/>
                              </a:lnTo>
                              <a:lnTo>
                                <a:pt x="266" y="182"/>
                              </a:lnTo>
                              <a:lnTo>
                                <a:pt x="254" y="178"/>
                              </a:lnTo>
                              <a:lnTo>
                                <a:pt x="302" y="178"/>
                              </a:lnTo>
                              <a:lnTo>
                                <a:pt x="312" y="184"/>
                              </a:lnTo>
                              <a:lnTo>
                                <a:pt x="318" y="190"/>
                              </a:lnTo>
                              <a:lnTo>
                                <a:pt x="324" y="196"/>
                              </a:lnTo>
                              <a:lnTo>
                                <a:pt x="326" y="198"/>
                              </a:lnTo>
                              <a:lnTo>
                                <a:pt x="327" y="200"/>
                              </a:lnTo>
                              <a:lnTo>
                                <a:pt x="380" y="200"/>
                              </a:lnTo>
                              <a:lnTo>
                                <a:pt x="384" y="204"/>
                              </a:lnTo>
                              <a:lnTo>
                                <a:pt x="384" y="206"/>
                              </a:lnTo>
                              <a:lnTo>
                                <a:pt x="384" y="210"/>
                              </a:lnTo>
                              <a:lnTo>
                                <a:pt x="384" y="212"/>
                              </a:lnTo>
                              <a:lnTo>
                                <a:pt x="380" y="216"/>
                              </a:lnTo>
                              <a:lnTo>
                                <a:pt x="378" y="218"/>
                              </a:lnTo>
                              <a:lnTo>
                                <a:pt x="340" y="218"/>
                              </a:lnTo>
                              <a:lnTo>
                                <a:pt x="345" y="226"/>
                              </a:lnTo>
                              <a:lnTo>
                                <a:pt x="349" y="236"/>
                              </a:lnTo>
                              <a:lnTo>
                                <a:pt x="352" y="246"/>
                              </a:lnTo>
                              <a:lnTo>
                                <a:pt x="354" y="256"/>
                              </a:lnTo>
                              <a:lnTo>
                                <a:pt x="380" y="256"/>
                              </a:lnTo>
                              <a:lnTo>
                                <a:pt x="383" y="260"/>
                              </a:lnTo>
                              <a:lnTo>
                                <a:pt x="384" y="262"/>
                              </a:lnTo>
                              <a:lnTo>
                                <a:pt x="384" y="266"/>
                              </a:lnTo>
                              <a:lnTo>
                                <a:pt x="383" y="268"/>
                              </a:lnTo>
                              <a:lnTo>
                                <a:pt x="380" y="272"/>
                              </a:lnTo>
                              <a:lnTo>
                                <a:pt x="378" y="274"/>
                              </a:lnTo>
                              <a:lnTo>
                                <a:pt x="355" y="274"/>
                              </a:lnTo>
                              <a:lnTo>
                                <a:pt x="355" y="284"/>
                              </a:lnTo>
                              <a:lnTo>
                                <a:pt x="354" y="294"/>
                              </a:lnTo>
                              <a:lnTo>
                                <a:pt x="351" y="306"/>
                              </a:lnTo>
                              <a:lnTo>
                                <a:pt x="348" y="316"/>
                              </a:lnTo>
                              <a:lnTo>
                                <a:pt x="344" y="326"/>
                              </a:lnTo>
                              <a:lnTo>
                                <a:pt x="338" y="336"/>
                              </a:lnTo>
                              <a:lnTo>
                                <a:pt x="332" y="344"/>
                              </a:lnTo>
                              <a:lnTo>
                                <a:pt x="325" y="354"/>
                              </a:lnTo>
                              <a:lnTo>
                                <a:pt x="337" y="366"/>
                              </a:lnTo>
                              <a:lnTo>
                                <a:pt x="312" y="366"/>
                              </a:lnTo>
                              <a:lnTo>
                                <a:pt x="303" y="372"/>
                              </a:lnTo>
                              <a:close/>
                              <a:moveTo>
                                <a:pt x="270" y="300"/>
                              </a:moveTo>
                              <a:lnTo>
                                <a:pt x="249" y="300"/>
                              </a:lnTo>
                              <a:lnTo>
                                <a:pt x="252" y="296"/>
                              </a:lnTo>
                              <a:lnTo>
                                <a:pt x="252" y="294"/>
                              </a:lnTo>
                              <a:lnTo>
                                <a:pt x="252" y="290"/>
                              </a:lnTo>
                              <a:lnTo>
                                <a:pt x="251" y="288"/>
                              </a:lnTo>
                              <a:lnTo>
                                <a:pt x="247" y="284"/>
                              </a:lnTo>
                              <a:lnTo>
                                <a:pt x="226" y="284"/>
                              </a:lnTo>
                              <a:lnTo>
                                <a:pt x="222" y="282"/>
                              </a:lnTo>
                              <a:lnTo>
                                <a:pt x="220" y="280"/>
                              </a:lnTo>
                              <a:lnTo>
                                <a:pt x="218" y="278"/>
                              </a:lnTo>
                              <a:lnTo>
                                <a:pt x="216" y="276"/>
                              </a:lnTo>
                              <a:lnTo>
                                <a:pt x="212" y="272"/>
                              </a:lnTo>
                              <a:lnTo>
                                <a:pt x="210" y="268"/>
                              </a:lnTo>
                              <a:lnTo>
                                <a:pt x="208" y="260"/>
                              </a:lnTo>
                              <a:lnTo>
                                <a:pt x="208" y="254"/>
                              </a:lnTo>
                              <a:lnTo>
                                <a:pt x="211" y="246"/>
                              </a:lnTo>
                              <a:lnTo>
                                <a:pt x="214" y="242"/>
                              </a:lnTo>
                              <a:lnTo>
                                <a:pt x="221" y="234"/>
                              </a:lnTo>
                              <a:lnTo>
                                <a:pt x="226" y="234"/>
                              </a:lnTo>
                              <a:lnTo>
                                <a:pt x="230" y="232"/>
                              </a:lnTo>
                              <a:lnTo>
                                <a:pt x="230" y="224"/>
                              </a:lnTo>
                              <a:lnTo>
                                <a:pt x="231" y="222"/>
                              </a:lnTo>
                              <a:lnTo>
                                <a:pt x="235" y="218"/>
                              </a:lnTo>
                              <a:lnTo>
                                <a:pt x="244" y="218"/>
                              </a:lnTo>
                              <a:lnTo>
                                <a:pt x="248" y="222"/>
                              </a:lnTo>
                              <a:lnTo>
                                <a:pt x="249" y="224"/>
                              </a:lnTo>
                              <a:lnTo>
                                <a:pt x="249" y="232"/>
                              </a:lnTo>
                              <a:lnTo>
                                <a:pt x="254" y="234"/>
                              </a:lnTo>
                              <a:lnTo>
                                <a:pt x="259" y="236"/>
                              </a:lnTo>
                              <a:lnTo>
                                <a:pt x="262" y="238"/>
                              </a:lnTo>
                              <a:lnTo>
                                <a:pt x="263" y="240"/>
                              </a:lnTo>
                              <a:lnTo>
                                <a:pt x="267" y="244"/>
                              </a:lnTo>
                              <a:lnTo>
                                <a:pt x="270" y="248"/>
                              </a:lnTo>
                              <a:lnTo>
                                <a:pt x="270" y="250"/>
                              </a:lnTo>
                              <a:lnTo>
                                <a:pt x="233" y="250"/>
                              </a:lnTo>
                              <a:lnTo>
                                <a:pt x="231" y="252"/>
                              </a:lnTo>
                              <a:lnTo>
                                <a:pt x="229" y="252"/>
                              </a:lnTo>
                              <a:lnTo>
                                <a:pt x="228" y="254"/>
                              </a:lnTo>
                              <a:lnTo>
                                <a:pt x="227" y="256"/>
                              </a:lnTo>
                              <a:lnTo>
                                <a:pt x="227" y="260"/>
                              </a:lnTo>
                              <a:lnTo>
                                <a:pt x="228" y="262"/>
                              </a:lnTo>
                              <a:lnTo>
                                <a:pt x="229" y="264"/>
                              </a:lnTo>
                              <a:lnTo>
                                <a:pt x="231" y="266"/>
                              </a:lnTo>
                              <a:lnTo>
                                <a:pt x="250" y="266"/>
                              </a:lnTo>
                              <a:lnTo>
                                <a:pt x="255" y="268"/>
                              </a:lnTo>
                              <a:lnTo>
                                <a:pt x="261" y="272"/>
                              </a:lnTo>
                              <a:lnTo>
                                <a:pt x="262" y="272"/>
                              </a:lnTo>
                              <a:lnTo>
                                <a:pt x="263" y="274"/>
                              </a:lnTo>
                              <a:lnTo>
                                <a:pt x="264" y="274"/>
                              </a:lnTo>
                              <a:lnTo>
                                <a:pt x="267" y="278"/>
                              </a:lnTo>
                              <a:lnTo>
                                <a:pt x="269" y="282"/>
                              </a:lnTo>
                              <a:lnTo>
                                <a:pt x="271" y="288"/>
                              </a:lnTo>
                              <a:lnTo>
                                <a:pt x="271" y="290"/>
                              </a:lnTo>
                              <a:lnTo>
                                <a:pt x="271" y="298"/>
                              </a:lnTo>
                              <a:lnTo>
                                <a:pt x="270" y="300"/>
                              </a:lnTo>
                              <a:close/>
                              <a:moveTo>
                                <a:pt x="271" y="256"/>
                              </a:moveTo>
                              <a:lnTo>
                                <a:pt x="252" y="256"/>
                              </a:lnTo>
                              <a:lnTo>
                                <a:pt x="251" y="254"/>
                              </a:lnTo>
                              <a:lnTo>
                                <a:pt x="249" y="252"/>
                              </a:lnTo>
                              <a:lnTo>
                                <a:pt x="247" y="250"/>
                              </a:lnTo>
                              <a:lnTo>
                                <a:pt x="270" y="250"/>
                              </a:lnTo>
                              <a:lnTo>
                                <a:pt x="271" y="256"/>
                              </a:lnTo>
                              <a:close/>
                              <a:moveTo>
                                <a:pt x="264" y="268"/>
                              </a:moveTo>
                              <a:lnTo>
                                <a:pt x="259" y="268"/>
                              </a:lnTo>
                              <a:lnTo>
                                <a:pt x="257" y="266"/>
                              </a:lnTo>
                              <a:lnTo>
                                <a:pt x="253" y="262"/>
                              </a:lnTo>
                              <a:lnTo>
                                <a:pt x="252" y="260"/>
                              </a:lnTo>
                              <a:lnTo>
                                <a:pt x="252" y="256"/>
                              </a:lnTo>
                              <a:lnTo>
                                <a:pt x="271" y="256"/>
                              </a:lnTo>
                              <a:lnTo>
                                <a:pt x="271" y="260"/>
                              </a:lnTo>
                              <a:lnTo>
                                <a:pt x="270" y="262"/>
                              </a:lnTo>
                              <a:lnTo>
                                <a:pt x="266" y="266"/>
                              </a:lnTo>
                              <a:lnTo>
                                <a:pt x="264" y="268"/>
                              </a:lnTo>
                              <a:close/>
                              <a:moveTo>
                                <a:pt x="254" y="318"/>
                              </a:moveTo>
                              <a:lnTo>
                                <a:pt x="228" y="318"/>
                              </a:lnTo>
                              <a:lnTo>
                                <a:pt x="225" y="316"/>
                              </a:lnTo>
                              <a:lnTo>
                                <a:pt x="220" y="314"/>
                              </a:lnTo>
                              <a:lnTo>
                                <a:pt x="218" y="312"/>
                              </a:lnTo>
                              <a:lnTo>
                                <a:pt x="216" y="310"/>
                              </a:lnTo>
                              <a:lnTo>
                                <a:pt x="211" y="306"/>
                              </a:lnTo>
                              <a:lnTo>
                                <a:pt x="208" y="300"/>
                              </a:lnTo>
                              <a:lnTo>
                                <a:pt x="208" y="292"/>
                              </a:lnTo>
                              <a:lnTo>
                                <a:pt x="209" y="290"/>
                              </a:lnTo>
                              <a:lnTo>
                                <a:pt x="210" y="288"/>
                              </a:lnTo>
                              <a:lnTo>
                                <a:pt x="213" y="284"/>
                              </a:lnTo>
                              <a:lnTo>
                                <a:pt x="222" y="284"/>
                              </a:lnTo>
                              <a:lnTo>
                                <a:pt x="226" y="288"/>
                              </a:lnTo>
                              <a:lnTo>
                                <a:pt x="227" y="290"/>
                              </a:lnTo>
                              <a:lnTo>
                                <a:pt x="227" y="294"/>
                              </a:lnTo>
                              <a:lnTo>
                                <a:pt x="228" y="296"/>
                              </a:lnTo>
                              <a:lnTo>
                                <a:pt x="231" y="300"/>
                              </a:lnTo>
                              <a:lnTo>
                                <a:pt x="270" y="300"/>
                              </a:lnTo>
                              <a:lnTo>
                                <a:pt x="269" y="302"/>
                              </a:lnTo>
                              <a:lnTo>
                                <a:pt x="266" y="308"/>
                              </a:lnTo>
                              <a:lnTo>
                                <a:pt x="264" y="310"/>
                              </a:lnTo>
                              <a:lnTo>
                                <a:pt x="263" y="310"/>
                              </a:lnTo>
                              <a:lnTo>
                                <a:pt x="259" y="314"/>
                              </a:lnTo>
                              <a:lnTo>
                                <a:pt x="254" y="318"/>
                              </a:lnTo>
                              <a:close/>
                              <a:moveTo>
                                <a:pt x="244" y="332"/>
                              </a:moveTo>
                              <a:lnTo>
                                <a:pt x="235" y="332"/>
                              </a:lnTo>
                              <a:lnTo>
                                <a:pt x="231" y="328"/>
                              </a:lnTo>
                              <a:lnTo>
                                <a:pt x="231" y="326"/>
                              </a:lnTo>
                              <a:lnTo>
                                <a:pt x="230" y="318"/>
                              </a:lnTo>
                              <a:lnTo>
                                <a:pt x="249" y="318"/>
                              </a:lnTo>
                              <a:lnTo>
                                <a:pt x="249" y="326"/>
                              </a:lnTo>
                              <a:lnTo>
                                <a:pt x="248" y="328"/>
                              </a:lnTo>
                              <a:lnTo>
                                <a:pt x="244" y="332"/>
                              </a:lnTo>
                              <a:close/>
                              <a:moveTo>
                                <a:pt x="433" y="512"/>
                              </a:moveTo>
                              <a:lnTo>
                                <a:pt x="415" y="512"/>
                              </a:lnTo>
                              <a:lnTo>
                                <a:pt x="415" y="472"/>
                              </a:lnTo>
                              <a:lnTo>
                                <a:pt x="312" y="366"/>
                              </a:lnTo>
                              <a:lnTo>
                                <a:pt x="337" y="366"/>
                              </a:lnTo>
                              <a:lnTo>
                                <a:pt x="415" y="446"/>
                              </a:lnTo>
                              <a:lnTo>
                                <a:pt x="433" y="446"/>
                              </a:lnTo>
                              <a:lnTo>
                                <a:pt x="433" y="464"/>
                              </a:lnTo>
                              <a:lnTo>
                                <a:pt x="451" y="484"/>
                              </a:lnTo>
                              <a:lnTo>
                                <a:pt x="453" y="486"/>
                              </a:lnTo>
                              <a:lnTo>
                                <a:pt x="453" y="488"/>
                              </a:lnTo>
                              <a:lnTo>
                                <a:pt x="453" y="492"/>
                              </a:lnTo>
                              <a:lnTo>
                                <a:pt x="433" y="492"/>
                              </a:lnTo>
                              <a:lnTo>
                                <a:pt x="433" y="512"/>
                              </a:lnTo>
                              <a:close/>
                              <a:moveTo>
                                <a:pt x="260" y="390"/>
                              </a:moveTo>
                              <a:lnTo>
                                <a:pt x="231" y="390"/>
                              </a:lnTo>
                              <a:lnTo>
                                <a:pt x="203" y="386"/>
                              </a:lnTo>
                              <a:lnTo>
                                <a:pt x="55" y="386"/>
                              </a:lnTo>
                              <a:lnTo>
                                <a:pt x="53" y="384"/>
                              </a:lnTo>
                              <a:lnTo>
                                <a:pt x="50" y="380"/>
                              </a:lnTo>
                              <a:lnTo>
                                <a:pt x="49" y="378"/>
                              </a:lnTo>
                              <a:lnTo>
                                <a:pt x="49" y="374"/>
                              </a:lnTo>
                              <a:lnTo>
                                <a:pt x="50" y="372"/>
                              </a:lnTo>
                              <a:lnTo>
                                <a:pt x="53" y="368"/>
                              </a:lnTo>
                              <a:lnTo>
                                <a:pt x="213" y="368"/>
                              </a:lnTo>
                              <a:lnTo>
                                <a:pt x="225" y="372"/>
                              </a:lnTo>
                              <a:lnTo>
                                <a:pt x="303" y="372"/>
                              </a:lnTo>
                              <a:lnTo>
                                <a:pt x="300" y="374"/>
                              </a:lnTo>
                              <a:lnTo>
                                <a:pt x="287" y="380"/>
                              </a:lnTo>
                              <a:lnTo>
                                <a:pt x="274" y="386"/>
                              </a:lnTo>
                              <a:lnTo>
                                <a:pt x="260" y="390"/>
                              </a:lnTo>
                              <a:close/>
                              <a:moveTo>
                                <a:pt x="331" y="442"/>
                              </a:moveTo>
                              <a:lnTo>
                                <a:pt x="55" y="442"/>
                              </a:lnTo>
                              <a:lnTo>
                                <a:pt x="53" y="440"/>
                              </a:lnTo>
                              <a:lnTo>
                                <a:pt x="50" y="436"/>
                              </a:lnTo>
                              <a:lnTo>
                                <a:pt x="49" y="434"/>
                              </a:lnTo>
                              <a:lnTo>
                                <a:pt x="49" y="430"/>
                              </a:lnTo>
                              <a:lnTo>
                                <a:pt x="50" y="428"/>
                              </a:lnTo>
                              <a:lnTo>
                                <a:pt x="53" y="424"/>
                              </a:lnTo>
                              <a:lnTo>
                                <a:pt x="333" y="424"/>
                              </a:lnTo>
                              <a:lnTo>
                                <a:pt x="336" y="428"/>
                              </a:lnTo>
                              <a:lnTo>
                                <a:pt x="337" y="430"/>
                              </a:lnTo>
                              <a:lnTo>
                                <a:pt x="337" y="434"/>
                              </a:lnTo>
                              <a:lnTo>
                                <a:pt x="336" y="436"/>
                              </a:lnTo>
                              <a:lnTo>
                                <a:pt x="333" y="440"/>
                              </a:lnTo>
                              <a:lnTo>
                                <a:pt x="331" y="442"/>
                              </a:lnTo>
                              <a:close/>
                              <a:moveTo>
                                <a:pt x="449" y="498"/>
                              </a:moveTo>
                              <a:lnTo>
                                <a:pt x="439" y="498"/>
                              </a:lnTo>
                              <a:lnTo>
                                <a:pt x="438" y="496"/>
                              </a:lnTo>
                              <a:lnTo>
                                <a:pt x="433" y="492"/>
                              </a:lnTo>
                              <a:lnTo>
                                <a:pt x="453" y="492"/>
                              </a:lnTo>
                              <a:lnTo>
                                <a:pt x="452" y="494"/>
                              </a:lnTo>
                              <a:lnTo>
                                <a:pt x="449" y="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207ED" id="AutoShape 46" o:spid="_x0000_s1026" style="position:absolute;margin-left:270.3pt;margin-top:14.85pt;width:21.55pt;height:29.1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3,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" path="m433,524l,524,,6,1,4,5,,304,r2,2l319,16,18,16r,496l433,512r,12xm433,446r-18,l415,146r-120,l291,142r-1,-2l290,16r29,l333,30r-25,l308,130r121,l431,132r1,2l432,136r1,2l433,446xm429,130r-26,l308,30r25,l429,130xm270,80l55,80,53,78,50,76,49,74r,-6l50,66r3,-4l272,62r4,4l277,68r,6l276,76r-4,2l270,80xm273,134r-220,l50,130r-1,-2l49,124r1,-2l53,118r2,-2l270,116r3,2l276,122r1,2l277,128r-1,2l273,134xm207,368r-37,l160,360r-9,-10l144,340r-7,-10l55,330r-2,-2l50,324r-1,-2l49,318r1,-2l53,312r77,l126,300r-2,-12l124,274r-69,l53,272r-3,-4l49,266r,-4l50,260r3,-4l126,256r2,-10l131,236r4,-10l139,218r-84,l53,216r-3,-4l49,210r,-4l50,204r3,-4l152,200r2,-4l157,194r8,-8l170,182r13,-8l190,170r14,-6l211,162r15,-2l257,160r22,6l293,172r6,4l302,178r-74,l216,180r-18,6l192,190r-10,6l177,200r-10,10l163,214r-7,10l153,230r-5,12l146,248r-3,12l142,268r,10l142,282r1,4l145,298r2,6l151,316r3,6l161,334r4,4l174,348r5,4l189,358r6,4l207,368xm303,372r-52,l263,370r18,-6l287,360r11,-6l303,350r9,-10l316,336r7,-10l326,320r5,-12l333,302r3,-12l337,284r,-16l337,264r-3,-12l333,246r-5,-12l325,228r-7,-10l314,212r-4,-4l305,202r-5,-4l290,192r-6,-4l272,184r-6,-2l254,178r48,l312,184r6,6l324,196r2,2l327,200r53,l384,204r,2l384,210r,2l380,216r-2,2l340,218r5,8l349,236r3,10l354,256r26,l383,260r1,2l384,266r-1,2l380,272r-2,2l355,274r,10l354,294r-3,12l348,316r-4,10l338,336r-6,8l325,354r12,12l312,366r-9,6xm270,300r-21,l252,296r,-2l252,290r-1,-2l247,284r-21,l222,282r-2,-2l218,278r-2,-2l212,272r-2,-4l208,260r,-6l211,246r3,-4l221,234r5,l230,232r,-8l231,222r4,-4l244,218r4,4l249,224r,8l254,234r5,2l262,238r1,2l267,244r3,4l270,250r-37,l231,252r-2,l228,254r-1,2l227,260r1,2l229,264r2,2l250,266r5,2l261,272r1,l263,274r1,l267,278r2,4l271,288r,2l271,298r-1,2xm271,256r-19,l251,254r-2,-2l247,250r23,l271,256xm264,268r-5,l257,266r-4,-4l252,260r,-4l271,256r,4l270,262r-4,4l264,268xm254,318r-26,l225,316r-5,-2l218,312r-2,-2l211,306r-3,-6l208,292r1,-2l210,288r3,-4l222,284r4,4l227,290r,4l228,296r3,4l270,300r-1,2l266,308r-2,2l263,310r-4,4l254,318xm244,332r-9,l231,328r,-2l230,318r19,l249,326r-1,2l244,332xm433,512r-18,l415,472,312,366r25,l415,446r18,l433,464r18,20l453,486r,2l453,492r-20,l433,512xm260,390r-29,l203,386r-148,l53,384r-3,-4l49,378r,-4l50,372r3,-4l213,368r12,4l303,372r-3,2l287,380r-13,6l260,390xm331,442r-276,l53,440r-3,-4l49,434r,-4l50,428r3,-4l333,424r3,4l337,430r,4l336,436r-3,4l331,442xm449,498r-10,l438,496r-5,-4l453,492r-1,2l449,498xe" fillcolor="#fefefe" stroked="f">
                <v:path arrowok="t" o:connecttype="custom" o:connectlocs="111059923,2147483646;158187513,2147483646;105945699,2147483646;156726048,2147483646;157822600,2147483646;112521389,2147483646;18266208,2147483646;100830871,2147483646;99734922,2147483646;19362761,2147483646;101196388,2147483646;55164746,2147483646;17901295,2147483646;45300607,2147483646;17901295,2147483646;49319487,2147483646;17901295,2147483646;60279574,2147483646;82564662,2147483646;83295093,2147483646;61010005,2147483646;52241814,2147483646;53703280,2147483646;65393798,2147483646;96081560,2147483646;115444320,2147483646;123115959,2147483646;118732165,2147483646;105945699,2147483646;113982855,2147483646;140286219,2147483646;124211907,2147483646;139921305,2147483646;129692253,2147483646;123481476,2147483646;98638974,2147483646;91697767,2147483646;79641731,2147483646;77084317,2147483646;84391042,2147483646;92793715,2147483646;98638974,2147483646;82929576,2147483646;93159232,2147483646;98273456,2147483646;92063284,2147483646;99004491,2147483646;92063284,2147483646;92793715,2147483646;77084317,2147483646;81103197,2147483646;98638974,2147483646;92793715,2147483646;90966732,2147483646;151611823,2147483646;164763807,2147483646;94985612,2147483646;17901295,2147483646;110695010,2147483646;20093191,2147483646;19362761,2147483646;121654493,2147483646;165494238,2147483646" o:connectangles="0,0,0,0,0,0,0,0,0,0,0,0,0,0,0,0,0,0,0,0,0,0,0,0,0,0,0,0,0,0,0,0,0,0,0,0,0,0,0,0,0,0,0,0,0,0,0,0,0,0,0,0,0,0,0,0,0,0,0,0,0,0,0"/>
              </v:shape>
            </w:pict>
          </mc:Fallback>
        </mc:AlternateContent>
      </w:r>
    </w:p>
    <w:p w14:paraId="04D801DD" w14:textId="349810D7" w:rsidR="00B81422" w:rsidRPr="00C3301F" w:rsidRDefault="00907475" w:rsidP="00B81422">
      <w:pPr>
        <w:pStyle w:val="PargrafodaLista"/>
        <w:widowControl w:val="0"/>
        <w:tabs>
          <w:tab w:val="left" w:pos="0"/>
          <w:tab w:val="left" w:pos="851"/>
        </w:tabs>
        <w:autoSpaceDE w:val="0"/>
        <w:autoSpaceDN w:val="0"/>
        <w:spacing w:before="49" w:line="285" w:lineRule="auto"/>
        <w:ind w:left="0"/>
        <w:contextualSpacing w:val="0"/>
        <w:jc w:val="both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2739576B" wp14:editId="465B389F">
                <wp:simplePos x="0" y="0"/>
                <wp:positionH relativeFrom="column">
                  <wp:posOffset>202565</wp:posOffset>
                </wp:positionH>
                <wp:positionV relativeFrom="paragraph">
                  <wp:posOffset>115570</wp:posOffset>
                </wp:positionV>
                <wp:extent cx="692785" cy="172720"/>
                <wp:effectExtent l="0" t="0" r="0" b="0"/>
                <wp:wrapNone/>
                <wp:docPr id="436053808" name="Caixa de Texto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78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5F9F38" w14:textId="77777777" w:rsidR="007333DE" w:rsidRPr="00BB78AD" w:rsidRDefault="007333DE" w:rsidP="007333DE">
                            <w:pPr>
                              <w:spacing w:line="228" w:lineRule="exact"/>
                              <w:rPr>
                                <w:rFonts w:ascii="Arial" w:hAnsi="Arial"/>
                                <w:b/>
                                <w:sz w:val="24"/>
                                <w:szCs w:val="24"/>
                              </w:rPr>
                            </w:pPr>
                            <w:r w:rsidRPr="00BB78AD">
                              <w:rPr>
                                <w:rFonts w:ascii="Arial" w:hAnsi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>Preço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9576B" id="Caixa de Texto 62" o:spid="_x0000_s1033" type="#_x0000_t202" style="position:absolute;left:0;text-align:left;margin-left:15.95pt;margin-top:9.1pt;width:54.55pt;height:13.6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" filled="f" stroked="f">
                <v:textbox inset="0,0,0,0">
                  <w:txbxContent>
                    <w:p w14:paraId="525F9F38" w14:textId="77777777" w:rsidR="007333DE" w:rsidRPr="00BB78AD" w:rsidRDefault="007333DE" w:rsidP="007333DE">
                      <w:pPr>
                        <w:spacing w:line="228" w:lineRule="exact"/>
                        <w:rPr>
                          <w:rFonts w:ascii="Arial" w:hAnsi="Arial"/>
                          <w:b/>
                          <w:sz w:val="24"/>
                          <w:szCs w:val="24"/>
                        </w:rPr>
                      </w:pPr>
                      <w:r w:rsidRPr="00BB78AD">
                        <w:rPr>
                          <w:rFonts w:ascii="Arial" w:hAnsi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>Preço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1C9409D8" wp14:editId="72DCD77F">
                <wp:simplePos x="0" y="0"/>
                <wp:positionH relativeFrom="column">
                  <wp:posOffset>3755390</wp:posOffset>
                </wp:positionH>
                <wp:positionV relativeFrom="paragraph">
                  <wp:posOffset>125730</wp:posOffset>
                </wp:positionV>
                <wp:extent cx="2091055" cy="172085"/>
                <wp:effectExtent l="0" t="0" r="0" b="0"/>
                <wp:wrapNone/>
                <wp:docPr id="1201020318" name="Caixa de Texto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105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38F02F" w14:textId="77777777" w:rsidR="007333DE" w:rsidRPr="00BB78AD" w:rsidRDefault="007333DE" w:rsidP="007333DE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11"/>
                                <w:sz w:val="24"/>
                                <w:szCs w:val="24"/>
                              </w:rPr>
                              <w:t>Enquadramento</w:t>
                            </w: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5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Fiscal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409D8" id="Caixa de Texto 60" o:spid="_x0000_s1034" type="#_x0000_t202" style="position:absolute;left:0;text-align:left;margin-left:295.7pt;margin-top:9.9pt;width:164.65pt;height:13.5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" filled="f" stroked="f">
                <v:textbox inset="0,0,0,0">
                  <w:txbxContent>
                    <w:p w14:paraId="2B38F02F" w14:textId="77777777" w:rsidR="007333DE" w:rsidRPr="00BB78AD" w:rsidRDefault="007333DE" w:rsidP="007333DE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 w:rsidRPr="00BB78AD">
                        <w:rPr>
                          <w:rFonts w:ascii="Arial"/>
                          <w:b/>
                          <w:color w:val="FEFEFE"/>
                          <w:spacing w:val="11"/>
                          <w:sz w:val="24"/>
                          <w:szCs w:val="24"/>
                        </w:rPr>
                        <w:t>Enquadramento</w:t>
                      </w:r>
                      <w:r w:rsidRPr="00BB78AD">
                        <w:rPr>
                          <w:rFonts w:ascii="Arial"/>
                          <w:b/>
                          <w:color w:val="FEFEFE"/>
                          <w:spacing w:val="53"/>
                          <w:sz w:val="24"/>
                          <w:szCs w:val="24"/>
                        </w:rPr>
                        <w:t xml:space="preserve"> </w:t>
                      </w:r>
                      <w:r w:rsidRPr="00BB78AD"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Fiscal</w:t>
                      </w:r>
                    </w:p>
                  </w:txbxContent>
                </v:textbox>
              </v:shape>
            </w:pict>
          </mc:Fallback>
        </mc:AlternateContent>
      </w:r>
    </w:p>
    <w:p w14:paraId="7329ADBF" w14:textId="473E55C0" w:rsidR="00155320" w:rsidRPr="00DA0530" w:rsidRDefault="00907475" w:rsidP="00155320">
      <w:pPr>
        <w:pStyle w:val="PargrafodaLista"/>
        <w:widowControl w:val="0"/>
        <w:tabs>
          <w:tab w:val="left" w:pos="690"/>
          <w:tab w:val="left" w:pos="11340"/>
        </w:tabs>
        <w:autoSpaceDE w:val="0"/>
        <w:autoSpaceDN w:val="0"/>
        <w:spacing w:line="285" w:lineRule="auto"/>
        <w:ind w:left="1287" w:right="560"/>
        <w:contextualSpacing w:val="0"/>
        <w:jc w:val="both"/>
        <w:rPr>
          <w:rFonts w:ascii="Arial" w:hAnsi="Arial" w:cs="Arial"/>
          <w:spacing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49A7E6D" wp14:editId="02671286">
                <wp:simplePos x="0" y="0"/>
                <wp:positionH relativeFrom="column">
                  <wp:posOffset>3265170</wp:posOffset>
                </wp:positionH>
                <wp:positionV relativeFrom="paragraph">
                  <wp:posOffset>208280</wp:posOffset>
                </wp:positionV>
                <wp:extent cx="2823845" cy="3704590"/>
                <wp:effectExtent l="0" t="0" r="0" b="0"/>
                <wp:wrapNone/>
                <wp:docPr id="300204808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3845" cy="3704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8D248C" w14:textId="77777777" w:rsidR="00BB78AD" w:rsidRDefault="00BB78AD" w:rsidP="00BB78AD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BB78AD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BB78AD">
                              <w:rPr>
                                <w:spacing w:val="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atividade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instalação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sistemas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 w:rsidRPr="00BB78AD">
                              <w:rPr>
                                <w:sz w:val="14"/>
                                <w:szCs w:val="14"/>
                              </w:rPr>
                              <w:t>ar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condicionado</w:t>
                            </w:r>
                            <w:proofErr w:type="gramEnd"/>
                            <w:r w:rsidRPr="00BB78AD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 w:rsidRPr="00BB78AD">
                              <w:rPr>
                                <w:spacing w:val="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ventilação 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refrigeração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são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consideradas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como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prestação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serviços</w:t>
                            </w:r>
                            <w:r w:rsidRPr="00BB78AD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auxiliares a Construção Civil, incluídos no subitem 7.02 da lista 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serviços anexa a lei complementar 116 de 31/07/2003. Os serviços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prestados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pela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SIARCON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Engenharia,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seguem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rotina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fiscal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contábil das construtoras. Deste modo, esta atividade está sujeita a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incidência de ISS nos municípios de cada obra, conforme o artigo 3º,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item III da lei complementar 116 de 31/07/2003 e do Decreto 15078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 17/06/2004 art. 8º item XVIII e de INSS com a alíquota de 11%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(empresa NÃO optante pela desoneração da folha de pagamento)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sobre a mão de obra conforme artigo 146, inciso XIV da IN 03/2005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 14/07/2005. O faturamento será efetuado mediante a emissão 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notas fiscais de serviços. Os materiais serão enviados às obras com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nota fiscal de simples remessa sem incidência de ICMS, conforme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anexo XI, artigo 2º, inciso II do regulamento do ICMS (RICMS) 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serão deduzidos da base de cálculo do INSS, ou seja, a base de</w:t>
                            </w:r>
                            <w:r w:rsidRPr="00BB78AD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cálculo</w:t>
                            </w:r>
                            <w:r w:rsidRPr="00BB78AD">
                              <w:rPr>
                                <w:spacing w:val="-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INSS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é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o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valor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total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mão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BB78AD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4"/>
                                <w:szCs w:val="14"/>
                              </w:rPr>
                              <w:t>obra.</w:t>
                            </w:r>
                          </w:p>
                          <w:p w14:paraId="1A17FE00" w14:textId="77777777" w:rsidR="00673A96" w:rsidRDefault="00673A96" w:rsidP="00673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73A96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Para o faturamento das atividades de ELABORAÇÃO DE ANTEPROJETOS, PROJETOS BÁSICOS E PROJETOS EXECUTIVOS PARA TRABALHOS DE ENGENHARIA utilizaremos o subitem 07.03 da lista de serviços anexa a lei</w:t>
                            </w:r>
                            <w:r w:rsidRPr="007F096F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673A96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complementar 116 de 31/07/2003.</w:t>
                            </w:r>
                          </w:p>
                          <w:p w14:paraId="414F4BB4" w14:textId="77777777" w:rsidR="00673A96" w:rsidRPr="00BB78AD" w:rsidRDefault="00673A96" w:rsidP="00BB78AD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CFE0237" w14:textId="77777777" w:rsidR="00BB78AD" w:rsidRPr="00BB78AD" w:rsidRDefault="00BB78AD" w:rsidP="00BB78AD">
                            <w:pPr>
                              <w:pStyle w:val="NORMALPROPOSTA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A7E6D" id="Text Box 91" o:spid="_x0000_s1035" type="#_x0000_t202" style="position:absolute;left:0;text-align:left;margin-left:257.1pt;margin-top:16.4pt;width:222.35pt;height:291.7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" filled="f" stroked="f">
                <v:textbox>
                  <w:txbxContent>
                    <w:p w14:paraId="308D248C" w14:textId="77777777" w:rsidR="00BB78AD" w:rsidRDefault="00BB78AD" w:rsidP="00BB78AD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BB78AD">
                        <w:rPr>
                          <w:sz w:val="14"/>
                          <w:szCs w:val="14"/>
                        </w:rPr>
                        <w:t>A</w:t>
                      </w:r>
                      <w:r w:rsidRPr="00BB78AD">
                        <w:rPr>
                          <w:spacing w:val="8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atividade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instalação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sistemas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 w:rsidRPr="00BB78AD">
                        <w:rPr>
                          <w:sz w:val="14"/>
                          <w:szCs w:val="14"/>
                        </w:rPr>
                        <w:t>ar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condicionado</w:t>
                      </w:r>
                      <w:proofErr w:type="gramEnd"/>
                      <w:r w:rsidRPr="00BB78AD">
                        <w:rPr>
                          <w:sz w:val="14"/>
                          <w:szCs w:val="14"/>
                        </w:rPr>
                        <w:t>,</w:t>
                      </w:r>
                      <w:r w:rsidRPr="00BB78AD">
                        <w:rPr>
                          <w:spacing w:val="9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ventilação 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refrigeração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são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consideradas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como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prestação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serviços</w:t>
                      </w:r>
                      <w:r w:rsidRPr="00BB78AD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auxiliares a Construção Civil, incluídos no subitem 7.02 da lista 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serviços anexa a lei complementar 116 de 31/07/2003. Os serviços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prestados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pela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SIARCON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Engenharia,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seguem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rotina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fiscal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contábil das construtoras. Deste modo, esta atividade está sujeita a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incidência de ISS nos municípios de cada obra, conforme o artigo 3º,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item III da lei complementar 116 de 31/07/2003 e do Decreto 15078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 17/06/2004 art. 8º item XVIII e de INSS com a alíquota de 11%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(empresa NÃO optante pela desoneração da folha de pagamento)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sobre a mão de obra conforme artigo 146, inciso XIV da IN 03/2005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 14/07/2005. O faturamento será efetuado mediante a emissão 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notas fiscais de serviços. Os materiais serão enviados às obras com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nota fiscal de simples remessa sem incidência de ICMS, conforme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anexo XI, artigo 2º, inciso II do regulamento do ICMS (RICMS) 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serão deduzidos da base de cálculo do INSS, ou seja, a base de</w:t>
                      </w:r>
                      <w:r w:rsidRPr="00BB78AD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cálculo</w:t>
                      </w:r>
                      <w:r w:rsidRPr="00BB78AD">
                        <w:rPr>
                          <w:spacing w:val="-2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INSS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é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o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valor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total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da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mão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de</w:t>
                      </w:r>
                      <w:r w:rsidRPr="00BB78AD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BB78AD">
                        <w:rPr>
                          <w:sz w:val="14"/>
                          <w:szCs w:val="14"/>
                        </w:rPr>
                        <w:t>obra.</w:t>
                      </w:r>
                    </w:p>
                    <w:p w14:paraId="1A17FE00" w14:textId="77777777" w:rsidR="00673A96" w:rsidRDefault="00673A96" w:rsidP="00673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73A96">
                        <w:rPr>
                          <w:rFonts w:ascii="Arial" w:hAnsi="Arial" w:cs="Arial"/>
                          <w:sz w:val="14"/>
                          <w:szCs w:val="14"/>
                        </w:rPr>
                        <w:t>Para o faturamento das atividades de ELABORAÇÃO DE ANTEPROJETOS, PROJETOS BÁSICOS E PROJETOS EXECUTIVOS PARA TRABALHOS DE ENGENHARIA utilizaremos o subitem 07.03 da lista de serviços anexa a lei</w:t>
                      </w:r>
                      <w:r w:rsidRPr="007F096F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673A96">
                        <w:rPr>
                          <w:rFonts w:ascii="Arial" w:hAnsi="Arial" w:cs="Arial"/>
                          <w:sz w:val="14"/>
                          <w:szCs w:val="14"/>
                        </w:rPr>
                        <w:t>complementar 116 de 31/07/2003.</w:t>
                      </w:r>
                    </w:p>
                    <w:p w14:paraId="414F4BB4" w14:textId="77777777" w:rsidR="00673A96" w:rsidRPr="00BB78AD" w:rsidRDefault="00673A96" w:rsidP="00BB78AD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  <w:p w14:paraId="6CFE0237" w14:textId="77777777" w:rsidR="00BB78AD" w:rsidRPr="00BB78AD" w:rsidRDefault="00BB78AD" w:rsidP="00BB78AD">
                      <w:pPr>
                        <w:pStyle w:val="NORMALPROPOSTA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25523455" wp14:editId="3E67997F">
                <wp:simplePos x="0" y="0"/>
                <wp:positionH relativeFrom="column">
                  <wp:posOffset>-246380</wp:posOffset>
                </wp:positionH>
                <wp:positionV relativeFrom="paragraph">
                  <wp:posOffset>231775</wp:posOffset>
                </wp:positionV>
                <wp:extent cx="3374390" cy="4718050"/>
                <wp:effectExtent l="0" t="0" r="0" b="0"/>
                <wp:wrapNone/>
                <wp:docPr id="1633740098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4390" cy="4718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8576B" w14:textId="748079C4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BB78AD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r w:rsidRPr="00BB78AD">
                              <w:rPr>
                                <w:spacing w:val="7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preço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constante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nesta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proposta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poderá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ser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revisto</w:t>
                            </w:r>
                            <w:r w:rsidRPr="00BB78AD">
                              <w:rPr>
                                <w:spacing w:val="73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mediante solicitação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SIARCON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objetivo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manter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equilíbrio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econômico-financeiro do contrato. Quaisquer solicitações desse tipo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devem ser acompanhadas de comprovação da ocorrência de um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evento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imprevisível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ou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previsível,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porém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consequências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incalculáveis. Além disso, é necessário fornecer uma demonstração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analítica do impacto desse evento nos custos do contrato. Caso 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solicitação seja aprovada, as alterações serão feitas por meio de um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aditamento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ao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contrato.</w:t>
                            </w:r>
                          </w:p>
                          <w:p w14:paraId="3D6EFFA4" w14:textId="77777777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DEE6967" w14:textId="77777777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BB78AD">
                              <w:rPr>
                                <w:sz w:val="16"/>
                                <w:szCs w:val="16"/>
                              </w:rPr>
                              <w:t>Os equipamentos e materiais cujo preço está atrelado à cotação do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dólar ou de outra moeda estrangeira terão seus valores definidos no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dia da emissão do pedido de compras, com base na cotação diária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elaborada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pelo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fornecedor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desse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equipamento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ou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material.</w:t>
                            </w:r>
                            <w:r w:rsidRPr="00BB78AD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Esse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valor pode ser igual ou diferente do valor considerado em nossa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proposta, sendo que qualquer diferença será acrescida ao valor total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 w:rsidRPr="00BB78AD">
                              <w:rPr>
                                <w:spacing w:val="-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orçamento,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sem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despesas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adicionais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para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SIARCON.</w:t>
                            </w:r>
                          </w:p>
                          <w:p w14:paraId="71FF9090" w14:textId="77777777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524867A" w14:textId="17A4E7AD" w:rsidR="004C28C6" w:rsidRPr="00BB78AD" w:rsidRDefault="004C28C6" w:rsidP="004C28C6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BB78AD">
                              <w:rPr>
                                <w:sz w:val="16"/>
                                <w:szCs w:val="16"/>
                              </w:rPr>
                              <w:t>Os preços das matérias-primas, como cobre, alumínio e aço, têm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sofrido reajustes constantes devido à escassez desses produtos no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mercado e às variações nos preços internacionais. Além disso, os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equipamentos que utilizam esses materiais também estão sujeitos 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essas flutuações de preço. Portanto, os valores orçados para esses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itens poderão ser revistos no momento da emissão do pedido de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compras,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e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qualquer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diferença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será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acrescida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valor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total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 w:rsidRPr="00BB78AD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orçamento,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sem</w:t>
                            </w:r>
                            <w:r w:rsidRPr="00BB78AD">
                              <w:rPr>
                                <w:spacing w:val="-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ônus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para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BB78AD">
                              <w:rPr>
                                <w:spacing w:val="-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B78AD">
                              <w:rPr>
                                <w:sz w:val="16"/>
                                <w:szCs w:val="16"/>
                              </w:rPr>
                              <w:t>SIARCON.</w:t>
                            </w:r>
                          </w:p>
                          <w:p w14:paraId="5DAE5C98" w14:textId="77777777" w:rsidR="004C28C6" w:rsidRPr="00BB78AD" w:rsidRDefault="004C28C6" w:rsidP="004C28C6">
                            <w:pPr>
                              <w:pStyle w:val="NORMALPROPOSTA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23455" id="Text Box 90" o:spid="_x0000_s1036" type="#_x0000_t202" style="position:absolute;left:0;text-align:left;margin-left:-19.4pt;margin-top:18.25pt;width:265.7pt;height:371.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" filled="f" stroked="f">
                <v:textbox>
                  <w:txbxContent>
                    <w:p w14:paraId="4068576B" w14:textId="748079C4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BB78AD">
                        <w:rPr>
                          <w:sz w:val="16"/>
                          <w:szCs w:val="16"/>
                        </w:rPr>
                        <w:t>O</w:t>
                      </w:r>
                      <w:r w:rsidRPr="00BB78AD">
                        <w:rPr>
                          <w:spacing w:val="72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preço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constante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nesta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proposta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poderá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ser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revisto</w:t>
                      </w:r>
                      <w:r w:rsidRPr="00BB78AD">
                        <w:rPr>
                          <w:spacing w:val="73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mediante solicitação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SIARCON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objetivo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manter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equilíbrio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econômico-financeiro do contrato. Quaisquer solicitações desse tipo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devem ser acompanhadas de comprovação da ocorrência de um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evento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imprevisível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ou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previsível,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porém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consequências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incalculáveis. Além disso, é necessário fornecer uma demonstração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analítica do impacto desse evento nos custos do contrato. Caso 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solicitação seja aprovada, as alterações serão feitas por meio de um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aditamento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ao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contrato.</w:t>
                      </w:r>
                    </w:p>
                    <w:p w14:paraId="3D6EFFA4" w14:textId="77777777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</w:p>
                    <w:p w14:paraId="7DEE6967" w14:textId="77777777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BB78AD">
                        <w:rPr>
                          <w:sz w:val="16"/>
                          <w:szCs w:val="16"/>
                        </w:rPr>
                        <w:t>Os equipamentos e materiais cujo preço está atrelado à cotação do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dólar ou de outra moeda estrangeira terão seus valores definidos no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dia da emissão do pedido de compras, com base na cotação diária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elaborada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pelo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fornecedor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desse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equipamento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ou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material.</w:t>
                      </w:r>
                      <w:r w:rsidRPr="00BB78AD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Esse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valor pode ser igual ou diferente do valor considerado em nossa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proposta, sendo que qualquer diferença será acrescida ao valor total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do</w:t>
                      </w:r>
                      <w:r w:rsidRPr="00BB78AD">
                        <w:rPr>
                          <w:spacing w:val="-2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orçamento,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sem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despesas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adicionais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para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SIARCON.</w:t>
                      </w:r>
                    </w:p>
                    <w:p w14:paraId="71FF9090" w14:textId="77777777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</w:p>
                    <w:p w14:paraId="6524867A" w14:textId="17A4E7AD" w:rsidR="004C28C6" w:rsidRPr="00BB78AD" w:rsidRDefault="004C28C6" w:rsidP="004C28C6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BB78AD">
                        <w:rPr>
                          <w:sz w:val="16"/>
                          <w:szCs w:val="16"/>
                        </w:rPr>
                        <w:t>Os preços das matérias-primas, como cobre, alumínio e aço, têm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sofrido reajustes constantes devido à escassez desses produtos no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mercado e às variações nos preços internacionais. Além disso, os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equipamentos que utilizam esses materiais também estão sujeitos 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essas flutuações de preço. Portanto, os valores orçados para esses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itens poderão ser revistos no momento da emissão do pedido de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compras,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e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qualquer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diferença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será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acrescida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valor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total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do</w:t>
                      </w:r>
                      <w:r w:rsidRPr="00BB78AD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orçamento,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sem</w:t>
                      </w:r>
                      <w:r w:rsidRPr="00BB78AD">
                        <w:rPr>
                          <w:spacing w:val="-2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ônus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para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a</w:t>
                      </w:r>
                      <w:r w:rsidRPr="00BB78AD">
                        <w:rPr>
                          <w:spacing w:val="-1"/>
                          <w:sz w:val="16"/>
                          <w:szCs w:val="16"/>
                        </w:rPr>
                        <w:t xml:space="preserve"> </w:t>
                      </w:r>
                      <w:r w:rsidRPr="00BB78AD">
                        <w:rPr>
                          <w:sz w:val="16"/>
                          <w:szCs w:val="16"/>
                        </w:rPr>
                        <w:t>SIARCON.</w:t>
                      </w:r>
                    </w:p>
                    <w:p w14:paraId="5DAE5C98" w14:textId="77777777" w:rsidR="004C28C6" w:rsidRPr="00BB78AD" w:rsidRDefault="004C28C6" w:rsidP="004C28C6">
                      <w:pPr>
                        <w:pStyle w:val="NORMALPROPOSTA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279DD456" wp14:editId="025DF88D">
                <wp:simplePos x="0" y="0"/>
                <wp:positionH relativeFrom="column">
                  <wp:posOffset>4372610</wp:posOffset>
                </wp:positionH>
                <wp:positionV relativeFrom="paragraph">
                  <wp:posOffset>8235950</wp:posOffset>
                </wp:positionV>
                <wp:extent cx="627380" cy="191770"/>
                <wp:effectExtent l="0" t="0" r="0" b="0"/>
                <wp:wrapNone/>
                <wp:docPr id="200165376" name="Caixa de Texto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D57CEC" w14:textId="77777777" w:rsidR="00112D94" w:rsidRPr="00262AE4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</w:rPr>
                            </w:pPr>
                            <w:r w:rsidRPr="00262AE4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DD456" id="Caixa de Texto 58" o:spid="_x0000_s1037" type="#_x0000_t202" style="position:absolute;left:0;text-align:left;margin-left:344.3pt;margin-top:648.5pt;width:49.4pt;height:15.1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" filled="f" stroked="f">
                <v:textbox inset="0,0,0,0">
                  <w:txbxContent>
                    <w:p w14:paraId="2DD57CEC" w14:textId="77777777" w:rsidR="00112D94" w:rsidRPr="00262AE4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</w:rPr>
                      </w:pPr>
                      <w:r w:rsidRPr="00262AE4">
                        <w:rPr>
                          <w:rFonts w:ascii="Arial"/>
                          <w:b/>
                          <w:color w:val="FEFEFE"/>
                          <w:spacing w:val="10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</w:p>
    <w:p w14:paraId="513E76AC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39D49087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225AC690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49B27D78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713C0465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54CE7DA1" w14:textId="77777777" w:rsidR="00673A96" w:rsidRDefault="00673A96" w:rsidP="00FD5DCE">
      <w:pPr>
        <w:spacing w:line="228" w:lineRule="exact"/>
        <w:rPr>
          <w:rFonts w:ascii="Arial" w:hAnsi="Arial" w:cs="Arial"/>
        </w:rPr>
      </w:pPr>
    </w:p>
    <w:p w14:paraId="1025E751" w14:textId="6FCBD708" w:rsidR="00FD5DCE" w:rsidRPr="00FD5DCE" w:rsidRDefault="00907475" w:rsidP="00FD5DCE">
      <w:pPr>
        <w:spacing w:line="228" w:lineRule="exact"/>
        <w:rPr>
          <w:rFonts w:ascii="Arial" w:hAnsi="Arial" w:cs="Arial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1E440977" wp14:editId="5DBE7CEF">
                <wp:simplePos x="0" y="0"/>
                <wp:positionH relativeFrom="column">
                  <wp:posOffset>3320415</wp:posOffset>
                </wp:positionH>
                <wp:positionV relativeFrom="paragraph">
                  <wp:posOffset>4578985</wp:posOffset>
                </wp:positionV>
                <wp:extent cx="2840355" cy="1581785"/>
                <wp:effectExtent l="0" t="0" r="0" b="0"/>
                <wp:wrapNone/>
                <wp:docPr id="901639712" name="Forma Livre: Forma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40355" cy="1581785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08987F" id="Forma Livre: Forma 56" o:spid="_x0000_s1026" style="position:absolute;margin-left:261.45pt;margin-top:360.55pt;width:223.65pt;height:124.5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2566722,3203889;273633,3203889;237641,3202828;202636,3199857;168617,3194764;137063,3187974;107481,3179485;80364,3169300;56206,3157628;36484,3144896;20707,3131102;9368,3116672;2465,3101606;0,3086115;0,1739666;2465,1724175;9368,1709109;20707,1694679;36484,1680885;56206,1668153;80364,1656482;107481,1646296;137063,1637807;168617,1631017;202636,1626136;237641,1622953;273633,1622104;2566722,1622104;2602714,1622953;2637719,1626136;2671245,1631017;2703292,1637807;2732874,1646296;2759991,1656482;2783656,1668153;2803378,1680885;2819155,1694679;2830494,1709109;2837890,1724175;2839862,1739666;2839862,3086115;2837890,3101606;2830494,3116672;2819155,3131102;2803378,3144896;2783656,3157628;2759991,3169300;2732874,3179485;2703292,3187974;2671245,3194764;2637719,3199857;2602714,3202828;2566722,3203889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75A4443E" wp14:editId="7895B57C">
                <wp:simplePos x="0" y="0"/>
                <wp:positionH relativeFrom="column">
                  <wp:posOffset>3320415</wp:posOffset>
                </wp:positionH>
                <wp:positionV relativeFrom="paragraph">
                  <wp:posOffset>5046345</wp:posOffset>
                </wp:positionV>
                <wp:extent cx="2840355" cy="1114425"/>
                <wp:effectExtent l="0" t="0" r="0" b="0"/>
                <wp:wrapNone/>
                <wp:docPr id="1871813834" name="Text 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355" cy="1114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948C4" w14:textId="57264B96" w:rsidR="00906C60" w:rsidRPr="00906C60" w:rsidRDefault="00906C60" w:rsidP="00906C60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906C60">
                              <w:rPr>
                                <w:sz w:val="14"/>
                                <w:szCs w:val="14"/>
                              </w:rPr>
                              <w:t>Informamos que a Diferença de Alíquota do ICMS (DIFAL) não está inclusa em nosso escopo de fornecimento e é de inteira responsabilidade do CLIENTE. Cabe ao adquirente da mercadoria ou serviço arcar com o recolhimento do DIFAL em operações interestaduais. Assim, quaisquer custos adicionais relacionados a este imposto deverão ser considerados pelo CLIENTE no momento da aquisição.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4443E" id="Text Box 174" o:spid="_x0000_s1038" type="#_x0000_t202" style="position:absolute;left:0;text-align:left;margin-left:261.45pt;margin-top:397.35pt;width:223.65pt;height:87.75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" filled="f" stroked="f">
                <v:textbox>
                  <w:txbxContent>
                    <w:p w14:paraId="3FC948C4" w14:textId="57264B96" w:rsidR="00906C60" w:rsidRPr="00906C60" w:rsidRDefault="00906C60" w:rsidP="00906C60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906C60">
                        <w:rPr>
                          <w:sz w:val="14"/>
                          <w:szCs w:val="14"/>
                        </w:rPr>
                        <w:t>Informamos que a Diferença de Alíquota do ICMS (DIFAL) não está inclusa em nosso escopo de fornecimento e é de inteira responsabilidade do CLIENTE. Cabe ao adquirente da mercadoria ou serviço arcar com o recolhimento do DIFAL em operações interestaduais. Assim, quaisquer custos adicionais relacionados a este imposto deverão ser considerados pelo CLIENTE no momento da aquisição.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75A4443E" wp14:editId="3469C9AF">
                <wp:simplePos x="0" y="0"/>
                <wp:positionH relativeFrom="column">
                  <wp:posOffset>3307080</wp:posOffset>
                </wp:positionH>
                <wp:positionV relativeFrom="paragraph">
                  <wp:posOffset>3302635</wp:posOffset>
                </wp:positionV>
                <wp:extent cx="2816860" cy="1276350"/>
                <wp:effectExtent l="0" t="0" r="0" b="0"/>
                <wp:wrapNone/>
                <wp:docPr id="993895080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6860" cy="1276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D544A9" w14:textId="77777777" w:rsidR="00673A96" w:rsidRPr="00673A96" w:rsidRDefault="00673A96" w:rsidP="00673A96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673A96">
                              <w:rPr>
                                <w:sz w:val="14"/>
                                <w:szCs w:val="14"/>
                              </w:rPr>
                              <w:t>Nas notas emitidas sob o código 07.02 somos dispensados</w:t>
                            </w:r>
                            <w:r w:rsidRPr="00673A96">
                              <w:rPr>
                                <w:spacing w:val="7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retenção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673A96">
                              <w:rPr>
                                <w:spacing w:val="7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PIS,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COFINS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673A96">
                              <w:rPr>
                                <w:spacing w:val="79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CSLL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conf.</w:t>
                            </w:r>
                            <w:r w:rsidRPr="00673A96">
                              <w:rPr>
                                <w:spacing w:val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Art. 30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Lei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10833/2003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IN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SRF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459/2004.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Dispensado</w:t>
                            </w:r>
                            <w:r w:rsidRPr="00673A96">
                              <w:rPr>
                                <w:spacing w:val="4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673A96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retenção</w:t>
                            </w:r>
                            <w:r w:rsidRPr="00673A96">
                              <w:rPr>
                                <w:spacing w:val="36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IRRF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conf.</w:t>
                            </w:r>
                            <w:r w:rsidRPr="00673A96">
                              <w:rPr>
                                <w:spacing w:val="3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Art.</w:t>
                            </w:r>
                            <w:r w:rsidRPr="00673A96">
                              <w:rPr>
                                <w:spacing w:val="3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647</w:t>
                            </w:r>
                            <w:r w:rsidRPr="00673A96">
                              <w:rPr>
                                <w:spacing w:val="36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Decreto</w:t>
                            </w:r>
                            <w:r w:rsidRPr="00673A96">
                              <w:rPr>
                                <w:spacing w:val="3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673A96">
                              <w:rPr>
                                <w:sz w:val="14"/>
                                <w:szCs w:val="14"/>
                              </w:rPr>
                              <w:t>3000/1999.</w:t>
                            </w:r>
                          </w:p>
                          <w:p w14:paraId="78B7CA87" w14:textId="77777777" w:rsidR="00673A96" w:rsidRPr="00673A96" w:rsidRDefault="00673A96" w:rsidP="00673A96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673A96">
                              <w:rPr>
                                <w:sz w:val="14"/>
                                <w:szCs w:val="14"/>
                              </w:rPr>
                              <w:t>Nas notas emitidas sob o código 07.03 faremos a retenção do PIS, COFINS e CSLL conf. Art.30 da Lei 10833/2003 e IN SRF 459/2004. Retenção do IRRF conf. Art. 647 do Decreto 3000/1999.</w:t>
                            </w:r>
                          </w:p>
                          <w:p w14:paraId="5654F74E" w14:textId="77777777" w:rsidR="00673A96" w:rsidRPr="00673A96" w:rsidRDefault="00673A96" w:rsidP="00BB78AD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4443E" id="Text Box 92" o:spid="_x0000_s1039" type="#_x0000_t202" style="position:absolute;left:0;text-align:left;margin-left:260.4pt;margin-top:260.05pt;width:221.8pt;height:100.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" filled="f" stroked="f">
                <v:textbox>
                  <w:txbxContent>
                    <w:p w14:paraId="08D544A9" w14:textId="77777777" w:rsidR="00673A96" w:rsidRPr="00673A96" w:rsidRDefault="00673A96" w:rsidP="00673A96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673A96">
                        <w:rPr>
                          <w:sz w:val="14"/>
                          <w:szCs w:val="14"/>
                        </w:rPr>
                        <w:t>Nas notas emitidas sob o código 07.02 somos dispensados</w:t>
                      </w:r>
                      <w:r w:rsidRPr="00673A96">
                        <w:rPr>
                          <w:spacing w:val="79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da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retenção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do</w:t>
                      </w:r>
                      <w:r w:rsidRPr="00673A96">
                        <w:rPr>
                          <w:spacing w:val="79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PIS,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COFINS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e</w:t>
                      </w:r>
                      <w:r w:rsidRPr="00673A96">
                        <w:rPr>
                          <w:spacing w:val="79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CSLL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conf.</w:t>
                      </w:r>
                      <w:r w:rsidRPr="00673A96">
                        <w:rPr>
                          <w:spacing w:val="80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Art. 30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da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Lei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10833/2003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e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IN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SRF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459/2004.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Dispensado</w:t>
                      </w:r>
                      <w:r w:rsidRPr="00673A96">
                        <w:rPr>
                          <w:spacing w:val="44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da</w:t>
                      </w:r>
                      <w:r w:rsidRPr="00673A96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retenção</w:t>
                      </w:r>
                      <w:r w:rsidRPr="00673A96">
                        <w:rPr>
                          <w:spacing w:val="36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do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IRRF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conf.</w:t>
                      </w:r>
                      <w:r w:rsidRPr="00673A96">
                        <w:rPr>
                          <w:spacing w:val="38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Art.</w:t>
                      </w:r>
                      <w:r w:rsidRPr="00673A96">
                        <w:rPr>
                          <w:spacing w:val="38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647</w:t>
                      </w:r>
                      <w:r w:rsidRPr="00673A96">
                        <w:rPr>
                          <w:spacing w:val="36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do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Decreto</w:t>
                      </w:r>
                      <w:r w:rsidRPr="00673A96">
                        <w:rPr>
                          <w:spacing w:val="37"/>
                          <w:sz w:val="14"/>
                          <w:szCs w:val="14"/>
                        </w:rPr>
                        <w:t xml:space="preserve"> </w:t>
                      </w:r>
                      <w:r w:rsidRPr="00673A96">
                        <w:rPr>
                          <w:sz w:val="14"/>
                          <w:szCs w:val="14"/>
                        </w:rPr>
                        <w:t>3000/1999.</w:t>
                      </w:r>
                    </w:p>
                    <w:p w14:paraId="78B7CA87" w14:textId="77777777" w:rsidR="00673A96" w:rsidRPr="00673A96" w:rsidRDefault="00673A96" w:rsidP="00673A96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673A96">
                        <w:rPr>
                          <w:sz w:val="14"/>
                          <w:szCs w:val="14"/>
                        </w:rPr>
                        <w:t>Nas notas emitidas sob o código 07.03 faremos a retenção do PIS, COFINS e CSLL conf. Art.30 da Lei 10833/2003 e IN SRF 459/2004. Retenção do IRRF conf. Art. 647 do Decreto 3000/1999.</w:t>
                      </w:r>
                    </w:p>
                    <w:p w14:paraId="5654F74E" w14:textId="77777777" w:rsidR="00673A96" w:rsidRPr="00673A96" w:rsidRDefault="00673A96" w:rsidP="00BB78AD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1E440977" wp14:editId="2AF66C6E">
                <wp:simplePos x="0" y="0"/>
                <wp:positionH relativeFrom="column">
                  <wp:posOffset>3320415</wp:posOffset>
                </wp:positionH>
                <wp:positionV relativeFrom="paragraph">
                  <wp:posOffset>2953385</wp:posOffset>
                </wp:positionV>
                <wp:extent cx="2824480" cy="1625600"/>
                <wp:effectExtent l="0" t="0" r="0" b="0"/>
                <wp:wrapNone/>
                <wp:docPr id="176158460" name="Forma Livre: Forma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24480" cy="1625600"/>
                        </a:xfrm>
                        <a:custGeom>
                          <a:avLst/>
                          <a:gdLst>
                            <a:gd name="T0" fmla="+- 0 5316 110"/>
                            <a:gd name="T1" fmla="*/ T0 w 5761"/>
                            <a:gd name="T2" fmla="+- 0 15098 7644"/>
                            <a:gd name="T3" fmla="*/ 15098 h 7454"/>
                            <a:gd name="T4" fmla="+- 0 665 110"/>
                            <a:gd name="T5" fmla="*/ T4 w 5761"/>
                            <a:gd name="T6" fmla="+- 0 15098 7644"/>
                            <a:gd name="T7" fmla="*/ 15098 h 7454"/>
                            <a:gd name="T8" fmla="+- 0 592 110"/>
                            <a:gd name="T9" fmla="*/ T8 w 5761"/>
                            <a:gd name="T10" fmla="+- 0 15093 7644"/>
                            <a:gd name="T11" fmla="*/ 15093 h 7454"/>
                            <a:gd name="T12" fmla="+- 0 521 110"/>
                            <a:gd name="T13" fmla="*/ T12 w 5761"/>
                            <a:gd name="T14" fmla="+- 0 15079 7644"/>
                            <a:gd name="T15" fmla="*/ 15079 h 7454"/>
                            <a:gd name="T16" fmla="+- 0 452 110"/>
                            <a:gd name="T17" fmla="*/ T16 w 5761"/>
                            <a:gd name="T18" fmla="+- 0 15055 7644"/>
                            <a:gd name="T19" fmla="*/ 15055 h 7454"/>
                            <a:gd name="T20" fmla="+- 0 388 110"/>
                            <a:gd name="T21" fmla="*/ T20 w 5761"/>
                            <a:gd name="T22" fmla="+- 0 15023 7644"/>
                            <a:gd name="T23" fmla="*/ 15023 h 7454"/>
                            <a:gd name="T24" fmla="+- 0 328 110"/>
                            <a:gd name="T25" fmla="*/ T24 w 5761"/>
                            <a:gd name="T26" fmla="+- 0 14983 7644"/>
                            <a:gd name="T27" fmla="*/ 14983 h 7454"/>
                            <a:gd name="T28" fmla="+- 0 273 110"/>
                            <a:gd name="T29" fmla="*/ T28 w 5761"/>
                            <a:gd name="T30" fmla="+- 0 14935 7644"/>
                            <a:gd name="T31" fmla="*/ 14935 h 7454"/>
                            <a:gd name="T32" fmla="+- 0 224 110"/>
                            <a:gd name="T33" fmla="*/ T32 w 5761"/>
                            <a:gd name="T34" fmla="+- 0 14880 7644"/>
                            <a:gd name="T35" fmla="*/ 14880 h 7454"/>
                            <a:gd name="T36" fmla="+- 0 184 110"/>
                            <a:gd name="T37" fmla="*/ T36 w 5761"/>
                            <a:gd name="T38" fmla="+- 0 14820 7644"/>
                            <a:gd name="T39" fmla="*/ 14820 h 7454"/>
                            <a:gd name="T40" fmla="+- 0 152 110"/>
                            <a:gd name="T41" fmla="*/ T40 w 5761"/>
                            <a:gd name="T42" fmla="+- 0 14755 7644"/>
                            <a:gd name="T43" fmla="*/ 14755 h 7454"/>
                            <a:gd name="T44" fmla="+- 0 129 110"/>
                            <a:gd name="T45" fmla="*/ T44 w 5761"/>
                            <a:gd name="T46" fmla="+- 0 14687 7644"/>
                            <a:gd name="T47" fmla="*/ 14687 h 7454"/>
                            <a:gd name="T48" fmla="+- 0 115 110"/>
                            <a:gd name="T49" fmla="*/ T48 w 5761"/>
                            <a:gd name="T50" fmla="+- 0 14616 7644"/>
                            <a:gd name="T51" fmla="*/ 14616 h 7454"/>
                            <a:gd name="T52" fmla="+- 0 110 110"/>
                            <a:gd name="T53" fmla="*/ T52 w 5761"/>
                            <a:gd name="T54" fmla="+- 0 14543 7644"/>
                            <a:gd name="T55" fmla="*/ 14543 h 7454"/>
                            <a:gd name="T56" fmla="+- 0 110 110"/>
                            <a:gd name="T57" fmla="*/ T56 w 5761"/>
                            <a:gd name="T58" fmla="+- 0 8198 7644"/>
                            <a:gd name="T59" fmla="*/ 8198 h 7454"/>
                            <a:gd name="T60" fmla="+- 0 115 110"/>
                            <a:gd name="T61" fmla="*/ T60 w 5761"/>
                            <a:gd name="T62" fmla="+- 0 8125 7644"/>
                            <a:gd name="T63" fmla="*/ 8125 h 7454"/>
                            <a:gd name="T64" fmla="+- 0 129 110"/>
                            <a:gd name="T65" fmla="*/ T64 w 5761"/>
                            <a:gd name="T66" fmla="+- 0 8054 7644"/>
                            <a:gd name="T67" fmla="*/ 8054 h 7454"/>
                            <a:gd name="T68" fmla="+- 0 152 110"/>
                            <a:gd name="T69" fmla="*/ T68 w 5761"/>
                            <a:gd name="T70" fmla="+- 0 7986 7644"/>
                            <a:gd name="T71" fmla="*/ 7986 h 7454"/>
                            <a:gd name="T72" fmla="+- 0 184 110"/>
                            <a:gd name="T73" fmla="*/ T72 w 5761"/>
                            <a:gd name="T74" fmla="+- 0 7921 7644"/>
                            <a:gd name="T75" fmla="*/ 7921 h 7454"/>
                            <a:gd name="T76" fmla="+- 0 224 110"/>
                            <a:gd name="T77" fmla="*/ T76 w 5761"/>
                            <a:gd name="T78" fmla="+- 0 7861 7644"/>
                            <a:gd name="T79" fmla="*/ 7861 h 7454"/>
                            <a:gd name="T80" fmla="+- 0 273 110"/>
                            <a:gd name="T81" fmla="*/ T80 w 5761"/>
                            <a:gd name="T82" fmla="+- 0 7806 7644"/>
                            <a:gd name="T83" fmla="*/ 7806 h 7454"/>
                            <a:gd name="T84" fmla="+- 0 328 110"/>
                            <a:gd name="T85" fmla="*/ T84 w 5761"/>
                            <a:gd name="T86" fmla="+- 0 7758 7644"/>
                            <a:gd name="T87" fmla="*/ 7758 h 7454"/>
                            <a:gd name="T88" fmla="+- 0 388 110"/>
                            <a:gd name="T89" fmla="*/ T88 w 5761"/>
                            <a:gd name="T90" fmla="+- 0 7718 7644"/>
                            <a:gd name="T91" fmla="*/ 7718 h 7454"/>
                            <a:gd name="T92" fmla="+- 0 452 110"/>
                            <a:gd name="T93" fmla="*/ T92 w 5761"/>
                            <a:gd name="T94" fmla="+- 0 7686 7644"/>
                            <a:gd name="T95" fmla="*/ 7686 h 7454"/>
                            <a:gd name="T96" fmla="+- 0 521 110"/>
                            <a:gd name="T97" fmla="*/ T96 w 5761"/>
                            <a:gd name="T98" fmla="+- 0 7663 7644"/>
                            <a:gd name="T99" fmla="*/ 7663 h 7454"/>
                            <a:gd name="T100" fmla="+- 0 592 110"/>
                            <a:gd name="T101" fmla="*/ T100 w 5761"/>
                            <a:gd name="T102" fmla="+- 0 7648 7644"/>
                            <a:gd name="T103" fmla="*/ 7648 h 7454"/>
                            <a:gd name="T104" fmla="+- 0 665 110"/>
                            <a:gd name="T105" fmla="*/ T104 w 5761"/>
                            <a:gd name="T106" fmla="+- 0 7644 7644"/>
                            <a:gd name="T107" fmla="*/ 7644 h 7454"/>
                            <a:gd name="T108" fmla="+- 0 5316 110"/>
                            <a:gd name="T109" fmla="*/ T108 w 5761"/>
                            <a:gd name="T110" fmla="+- 0 7644 7644"/>
                            <a:gd name="T111" fmla="*/ 7644 h 7454"/>
                            <a:gd name="T112" fmla="+- 0 5389 110"/>
                            <a:gd name="T113" fmla="*/ T112 w 5761"/>
                            <a:gd name="T114" fmla="+- 0 7648 7644"/>
                            <a:gd name="T115" fmla="*/ 7648 h 7454"/>
                            <a:gd name="T116" fmla="+- 0 5460 110"/>
                            <a:gd name="T117" fmla="*/ T116 w 5761"/>
                            <a:gd name="T118" fmla="+- 0 7663 7644"/>
                            <a:gd name="T119" fmla="*/ 7663 h 7454"/>
                            <a:gd name="T120" fmla="+- 0 5528 110"/>
                            <a:gd name="T121" fmla="*/ T120 w 5761"/>
                            <a:gd name="T122" fmla="+- 0 7686 7644"/>
                            <a:gd name="T123" fmla="*/ 7686 h 7454"/>
                            <a:gd name="T124" fmla="+- 0 5593 110"/>
                            <a:gd name="T125" fmla="*/ T124 w 5761"/>
                            <a:gd name="T126" fmla="+- 0 7718 7644"/>
                            <a:gd name="T127" fmla="*/ 7718 h 7454"/>
                            <a:gd name="T128" fmla="+- 0 5653 110"/>
                            <a:gd name="T129" fmla="*/ T128 w 5761"/>
                            <a:gd name="T130" fmla="+- 0 7758 7644"/>
                            <a:gd name="T131" fmla="*/ 7758 h 7454"/>
                            <a:gd name="T132" fmla="+- 0 5708 110"/>
                            <a:gd name="T133" fmla="*/ T132 w 5761"/>
                            <a:gd name="T134" fmla="+- 0 7806 7644"/>
                            <a:gd name="T135" fmla="*/ 7806 h 7454"/>
                            <a:gd name="T136" fmla="+- 0 5756 110"/>
                            <a:gd name="T137" fmla="*/ T136 w 5761"/>
                            <a:gd name="T138" fmla="+- 0 7861 7644"/>
                            <a:gd name="T139" fmla="*/ 7861 h 7454"/>
                            <a:gd name="T140" fmla="+- 0 5796 110"/>
                            <a:gd name="T141" fmla="*/ T140 w 5761"/>
                            <a:gd name="T142" fmla="+- 0 7921 7644"/>
                            <a:gd name="T143" fmla="*/ 7921 h 7454"/>
                            <a:gd name="T144" fmla="+- 0 5828 110"/>
                            <a:gd name="T145" fmla="*/ T144 w 5761"/>
                            <a:gd name="T146" fmla="+- 0 7986 7644"/>
                            <a:gd name="T147" fmla="*/ 7986 h 7454"/>
                            <a:gd name="T148" fmla="+- 0 5851 110"/>
                            <a:gd name="T149" fmla="*/ T148 w 5761"/>
                            <a:gd name="T150" fmla="+- 0 8054 7644"/>
                            <a:gd name="T151" fmla="*/ 8054 h 7454"/>
                            <a:gd name="T152" fmla="+- 0 5866 110"/>
                            <a:gd name="T153" fmla="*/ T152 w 5761"/>
                            <a:gd name="T154" fmla="+- 0 8125 7644"/>
                            <a:gd name="T155" fmla="*/ 8125 h 7454"/>
                            <a:gd name="T156" fmla="+- 0 5870 110"/>
                            <a:gd name="T157" fmla="*/ T156 w 5761"/>
                            <a:gd name="T158" fmla="+- 0 8198 7644"/>
                            <a:gd name="T159" fmla="*/ 8198 h 7454"/>
                            <a:gd name="T160" fmla="+- 0 5870 110"/>
                            <a:gd name="T161" fmla="*/ T160 w 5761"/>
                            <a:gd name="T162" fmla="+- 0 14543 7644"/>
                            <a:gd name="T163" fmla="*/ 14543 h 7454"/>
                            <a:gd name="T164" fmla="+- 0 5866 110"/>
                            <a:gd name="T165" fmla="*/ T164 w 5761"/>
                            <a:gd name="T166" fmla="+- 0 14616 7644"/>
                            <a:gd name="T167" fmla="*/ 14616 h 7454"/>
                            <a:gd name="T168" fmla="+- 0 5851 110"/>
                            <a:gd name="T169" fmla="*/ T168 w 5761"/>
                            <a:gd name="T170" fmla="+- 0 14687 7644"/>
                            <a:gd name="T171" fmla="*/ 14687 h 7454"/>
                            <a:gd name="T172" fmla="+- 0 5828 110"/>
                            <a:gd name="T173" fmla="*/ T172 w 5761"/>
                            <a:gd name="T174" fmla="+- 0 14755 7644"/>
                            <a:gd name="T175" fmla="*/ 14755 h 7454"/>
                            <a:gd name="T176" fmla="+- 0 5796 110"/>
                            <a:gd name="T177" fmla="*/ T176 w 5761"/>
                            <a:gd name="T178" fmla="+- 0 14820 7644"/>
                            <a:gd name="T179" fmla="*/ 14820 h 7454"/>
                            <a:gd name="T180" fmla="+- 0 5756 110"/>
                            <a:gd name="T181" fmla="*/ T180 w 5761"/>
                            <a:gd name="T182" fmla="+- 0 14880 7644"/>
                            <a:gd name="T183" fmla="*/ 14880 h 7454"/>
                            <a:gd name="T184" fmla="+- 0 5708 110"/>
                            <a:gd name="T185" fmla="*/ T184 w 5761"/>
                            <a:gd name="T186" fmla="+- 0 14935 7644"/>
                            <a:gd name="T187" fmla="*/ 14935 h 7454"/>
                            <a:gd name="T188" fmla="+- 0 5653 110"/>
                            <a:gd name="T189" fmla="*/ T188 w 5761"/>
                            <a:gd name="T190" fmla="+- 0 14983 7644"/>
                            <a:gd name="T191" fmla="*/ 14983 h 7454"/>
                            <a:gd name="T192" fmla="+- 0 5593 110"/>
                            <a:gd name="T193" fmla="*/ T192 w 5761"/>
                            <a:gd name="T194" fmla="+- 0 15023 7644"/>
                            <a:gd name="T195" fmla="*/ 15023 h 7454"/>
                            <a:gd name="T196" fmla="+- 0 5528 110"/>
                            <a:gd name="T197" fmla="*/ T196 w 5761"/>
                            <a:gd name="T198" fmla="+- 0 15055 7644"/>
                            <a:gd name="T199" fmla="*/ 15055 h 7454"/>
                            <a:gd name="T200" fmla="+- 0 5460 110"/>
                            <a:gd name="T201" fmla="*/ T200 w 5761"/>
                            <a:gd name="T202" fmla="+- 0 15079 7644"/>
                            <a:gd name="T203" fmla="*/ 15079 h 7454"/>
                            <a:gd name="T204" fmla="+- 0 5389 110"/>
                            <a:gd name="T205" fmla="*/ T204 w 5761"/>
                            <a:gd name="T206" fmla="+- 0 15093 7644"/>
                            <a:gd name="T207" fmla="*/ 15093 h 7454"/>
                            <a:gd name="T208" fmla="+- 0 5316 110"/>
                            <a:gd name="T209" fmla="*/ T208 w 5761"/>
                            <a:gd name="T210" fmla="+- 0 15098 7644"/>
                            <a:gd name="T211" fmla="*/ 15098 h 74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999"/>
                          </a:srgb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6B2D0D" id="Forma Livre: Forma 54" o:spid="_x0000_s1026" style="position:absolute;margin-left:261.45pt;margin-top:232.55pt;width:222.4pt;height:128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2552377,3292636;272103,3292636;236313,3291546;201503,3288492;167674,3283258;136297,3276280;106880,3267556;79915,3257088;55891,3245094;36280,3232009;20592,3217833;9315,3203003;2451,3187519;0,3171599;0,1787855;2451,1771935;9315,1756451;20592,1741621;36280,1727445;55891,1714360;79915,1702366;106880,1691898;136297,1683174;167674,1676196;201503,1671180;236313,1667908;272103,1667036;2552377,1667036;2588167,1667908;2622977,1671180;2656315,1676196;2688183,1683174;2717600,1691898;2744565,1702366;2768098,1714360;2787709,1727445;2803398,1741621;2814674,1756451;2822029,1771935;2823990,1787855;2823990,3171599;2822029,3187519;2814674,3203003;2803398,3217833;2787709,3232009;2768098,3245094;2744565,3257088;2717600,3267556;2688183,3276280;2656315,3283258;2622977,3288492;2588167,3291546;2552377,329263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2CB4FDAE" wp14:editId="59FF8C69">
                <wp:simplePos x="0" y="0"/>
                <wp:positionH relativeFrom="column">
                  <wp:posOffset>3759835</wp:posOffset>
                </wp:positionH>
                <wp:positionV relativeFrom="paragraph">
                  <wp:posOffset>3016250</wp:posOffset>
                </wp:positionV>
                <wp:extent cx="993140" cy="191770"/>
                <wp:effectExtent l="0" t="0" r="0" b="0"/>
                <wp:wrapNone/>
                <wp:docPr id="245283830" name="Caixa de Texto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7FAC7" w14:textId="77777777" w:rsidR="00112D94" w:rsidRPr="00BB78AD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 w:rsidRPr="00BB78AD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52" o:spid="_x0000_s1040" type="#_x0000_t202" style="position:absolute;left:0;text-align:left;margin-left:296.05pt;margin-top:237.5pt;width:78.2pt;height:15.1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" filled="f" stroked="f">
                <v:textbox inset="0,0,0,0">
                  <w:txbxContent>
                    <w:p w14:paraId="5D07FAC7" w14:textId="77777777" w:rsidR="00112D94" w:rsidRPr="00BB78AD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 w:rsidRPr="00BB78AD"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528" behindDoc="0" locked="0" layoutInCell="1" allowOverlap="1" wp14:anchorId="069A04B8" wp14:editId="58ECB701">
            <wp:simplePos x="0" y="0"/>
            <wp:positionH relativeFrom="column">
              <wp:posOffset>3500120</wp:posOffset>
            </wp:positionH>
            <wp:positionV relativeFrom="paragraph">
              <wp:posOffset>3042920</wp:posOffset>
            </wp:positionV>
            <wp:extent cx="108585" cy="203200"/>
            <wp:effectExtent l="0" t="0" r="0" b="0"/>
            <wp:wrapNone/>
            <wp:docPr id="89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0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44F705F6" wp14:editId="66158EE6">
                <wp:simplePos x="0" y="0"/>
                <wp:positionH relativeFrom="column">
                  <wp:posOffset>3390900</wp:posOffset>
                </wp:positionH>
                <wp:positionV relativeFrom="paragraph">
                  <wp:posOffset>2968625</wp:posOffset>
                </wp:positionV>
                <wp:extent cx="315595" cy="334010"/>
                <wp:effectExtent l="0" t="0" r="0" b="0"/>
                <wp:wrapNone/>
                <wp:docPr id="644856296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34010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6453E5" id="AutoShape 88" o:spid="_x0000_s1026" style="position:absolute;margin-left:267pt;margin-top:233.75pt;width:24.85pt;height:26.3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hq+2Q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BA17B38" wp14:editId="5EC7E3C8">
                <wp:simplePos x="0" y="0"/>
                <wp:positionH relativeFrom="column">
                  <wp:posOffset>3274695</wp:posOffset>
                </wp:positionH>
                <wp:positionV relativeFrom="paragraph">
                  <wp:posOffset>2882900</wp:posOffset>
                </wp:positionV>
                <wp:extent cx="2870200" cy="467360"/>
                <wp:effectExtent l="0" t="0" r="0" b="0"/>
                <wp:wrapNone/>
                <wp:docPr id="494354406" name="Forma Livre: Forma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1EC452" id="Forma Livre: Forma 49" o:spid="_x0000_s1026" style="position:absolute;margin-left:257.85pt;margin-top:227pt;width:226pt;height:36.8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44F705F6" wp14:editId="58E63FDD">
                <wp:simplePos x="0" y="0"/>
                <wp:positionH relativeFrom="column">
                  <wp:posOffset>3444240</wp:posOffset>
                </wp:positionH>
                <wp:positionV relativeFrom="paragraph">
                  <wp:posOffset>4656455</wp:posOffset>
                </wp:positionV>
                <wp:extent cx="315595" cy="334010"/>
                <wp:effectExtent l="0" t="0" r="0" b="0"/>
                <wp:wrapNone/>
                <wp:docPr id="1008297791" name="AutoShap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34010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6A3FA" id="AutoShape 178" o:spid="_x0000_s1026" style="position:absolute;margin-left:271.2pt;margin-top:366.65pt;width:24.85pt;height:26.3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hq+2Q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2352" behindDoc="0" locked="0" layoutInCell="1" allowOverlap="1" wp14:anchorId="069A04B8" wp14:editId="6F923EC2">
            <wp:simplePos x="0" y="0"/>
            <wp:positionH relativeFrom="column">
              <wp:posOffset>3543935</wp:posOffset>
            </wp:positionH>
            <wp:positionV relativeFrom="paragraph">
              <wp:posOffset>4731385</wp:posOffset>
            </wp:positionV>
            <wp:extent cx="108585" cy="203200"/>
            <wp:effectExtent l="0" t="0" r="0" b="0"/>
            <wp:wrapNone/>
            <wp:docPr id="179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0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2CB4FDAE" wp14:editId="77F4747F">
                <wp:simplePos x="0" y="0"/>
                <wp:positionH relativeFrom="column">
                  <wp:posOffset>3852545</wp:posOffset>
                </wp:positionH>
                <wp:positionV relativeFrom="paragraph">
                  <wp:posOffset>4731385</wp:posOffset>
                </wp:positionV>
                <wp:extent cx="993140" cy="191770"/>
                <wp:effectExtent l="0" t="0" r="0" b="0"/>
                <wp:wrapNone/>
                <wp:docPr id="1204564382" name="Caixa de Texto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3C61E4" w14:textId="008BF091" w:rsidR="00557A0D" w:rsidRPr="00BB78AD" w:rsidRDefault="00557A0D" w:rsidP="00557A0D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DIFAL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46" o:spid="_x0000_s1041" type="#_x0000_t202" style="position:absolute;left:0;text-align:left;margin-left:303.35pt;margin-top:372.55pt;width:78.2pt;height:15.1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" filled="f" stroked="f">
                <v:textbox inset="0,0,0,0">
                  <w:txbxContent>
                    <w:p w14:paraId="4E3C61E4" w14:textId="008BF091" w:rsidR="00557A0D" w:rsidRPr="00BB78AD" w:rsidRDefault="00557A0D" w:rsidP="00557A0D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DIFAL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4BA17B38" wp14:editId="574E050B">
                <wp:simplePos x="0" y="0"/>
                <wp:positionH relativeFrom="column">
                  <wp:posOffset>3320415</wp:posOffset>
                </wp:positionH>
                <wp:positionV relativeFrom="paragraph">
                  <wp:posOffset>4578985</wp:posOffset>
                </wp:positionV>
                <wp:extent cx="2840355" cy="467360"/>
                <wp:effectExtent l="0" t="0" r="0" b="0"/>
                <wp:wrapNone/>
                <wp:docPr id="288631275" name="Forma Livre: Forma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40355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3A9DD5" id="Forma Livre: Forma 44" o:spid="_x0000_s1026" style="position:absolute;margin-left:261.45pt;margin-top:360.55pt;width:223.65pt;height:36.8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672109,5863179;168246,5863179;129615,5856826;94543,5839882;63029,5811643;37106,5775638;17282,5732573;4575,5683154;0,5629499;4575,5576551;17282,5527132;37106,5483361;63029,5447356;94543,5419823;129615,5402173;168246,5396525;2672109,5396525;2710740,5402173;2746320,5419823;2777326,5447356;2803249,5483361;2823073,5527132;2835780,5576551;2840355,5629499;2835780,5683154;2823073,5732573;2803249,5775638;2777326,5811643;2746320,5839882;2710740,5856826;2672109,5863179" o:connectangles="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432" behindDoc="0" locked="0" layoutInCell="1" allowOverlap="1" wp14:anchorId="3718E8CB" wp14:editId="36E802D9">
            <wp:simplePos x="0" y="0"/>
            <wp:positionH relativeFrom="column">
              <wp:posOffset>4095115</wp:posOffset>
            </wp:positionH>
            <wp:positionV relativeFrom="paragraph">
              <wp:posOffset>8225790</wp:posOffset>
            </wp:positionV>
            <wp:extent cx="108585" cy="232410"/>
            <wp:effectExtent l="0" t="0" r="0" b="0"/>
            <wp:wrapNone/>
            <wp:docPr id="86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3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25CAB454" wp14:editId="1A87BBFF">
                <wp:simplePos x="0" y="0"/>
                <wp:positionH relativeFrom="column">
                  <wp:posOffset>3989705</wp:posOffset>
                </wp:positionH>
                <wp:positionV relativeFrom="paragraph">
                  <wp:posOffset>8148955</wp:posOffset>
                </wp:positionV>
                <wp:extent cx="315595" cy="381635"/>
                <wp:effectExtent l="0" t="0" r="0" b="0"/>
                <wp:wrapNone/>
                <wp:docPr id="983716086" name="Auto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81635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136939" id="AutoShape 85" o:spid="_x0000_s1026" style="position:absolute;margin-left:314.15pt;margin-top:641.65pt;width:24.85pt;height:30.0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yZ4A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360" behindDoc="0" locked="0" layoutInCell="1" allowOverlap="1" wp14:anchorId="56BF85E3" wp14:editId="14FF043B">
            <wp:simplePos x="0" y="0"/>
            <wp:positionH relativeFrom="column">
              <wp:posOffset>4095115</wp:posOffset>
            </wp:positionH>
            <wp:positionV relativeFrom="paragraph">
              <wp:posOffset>8225790</wp:posOffset>
            </wp:positionV>
            <wp:extent cx="108585" cy="232410"/>
            <wp:effectExtent l="0" t="0" r="0" b="0"/>
            <wp:wrapNone/>
            <wp:docPr id="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" cy="23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5C23351D" wp14:editId="73BF1ACB">
                <wp:simplePos x="0" y="0"/>
                <wp:positionH relativeFrom="column">
                  <wp:posOffset>3989705</wp:posOffset>
                </wp:positionH>
                <wp:positionV relativeFrom="paragraph">
                  <wp:posOffset>8148955</wp:posOffset>
                </wp:positionV>
                <wp:extent cx="315595" cy="381635"/>
                <wp:effectExtent l="0" t="0" r="0" b="0"/>
                <wp:wrapNone/>
                <wp:docPr id="2086374669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81635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E325A" id="AutoShape 83" o:spid="_x0000_s1026" style="position:absolute;margin-left:314.15pt;margin-top:641.65pt;width:24.85pt;height:30.0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yZ4A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32E3671B" wp14:editId="58F52993">
                <wp:simplePos x="0" y="0"/>
                <wp:positionH relativeFrom="column">
                  <wp:posOffset>3852545</wp:posOffset>
                </wp:positionH>
                <wp:positionV relativeFrom="paragraph">
                  <wp:posOffset>8081010</wp:posOffset>
                </wp:positionV>
                <wp:extent cx="3355975" cy="519430"/>
                <wp:effectExtent l="0" t="0" r="0" b="0"/>
                <wp:wrapNone/>
                <wp:docPr id="1474144259" name="Forma Livre: Forma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5975" cy="519430"/>
                        </a:xfrm>
                        <a:custGeom>
                          <a:avLst/>
                          <a:gdLst>
                            <a:gd name="T0" fmla="+- 0 11376 6119"/>
                            <a:gd name="T1" fmla="*/ T0 w 5588"/>
                            <a:gd name="T2" fmla="+- 0 13846 13184"/>
                            <a:gd name="T3" fmla="*/ 13846 h 662"/>
                            <a:gd name="T4" fmla="+- 0 6450 6119"/>
                            <a:gd name="T5" fmla="*/ T4 w 5588"/>
                            <a:gd name="T6" fmla="+- 0 13846 13184"/>
                            <a:gd name="T7" fmla="*/ 13846 h 662"/>
                            <a:gd name="T8" fmla="+- 0 6374 6119"/>
                            <a:gd name="T9" fmla="*/ T8 w 5588"/>
                            <a:gd name="T10" fmla="+- 0 13837 13184"/>
                            <a:gd name="T11" fmla="*/ 13837 h 662"/>
                            <a:gd name="T12" fmla="+- 0 6305 6119"/>
                            <a:gd name="T13" fmla="*/ T12 w 5588"/>
                            <a:gd name="T14" fmla="+- 0 13812 13184"/>
                            <a:gd name="T15" fmla="*/ 13812 h 662"/>
                            <a:gd name="T16" fmla="+- 0 6243 6119"/>
                            <a:gd name="T17" fmla="*/ T16 w 5588"/>
                            <a:gd name="T18" fmla="+- 0 13773 13184"/>
                            <a:gd name="T19" fmla="*/ 13773 h 662"/>
                            <a:gd name="T20" fmla="+- 0 6192 6119"/>
                            <a:gd name="T21" fmla="*/ T20 w 5588"/>
                            <a:gd name="T22" fmla="+- 0 13722 13184"/>
                            <a:gd name="T23" fmla="*/ 13722 h 662"/>
                            <a:gd name="T24" fmla="+- 0 6153 6119"/>
                            <a:gd name="T25" fmla="*/ T24 w 5588"/>
                            <a:gd name="T26" fmla="+- 0 13660 13184"/>
                            <a:gd name="T27" fmla="*/ 13660 h 662"/>
                            <a:gd name="T28" fmla="+- 0 6128 6119"/>
                            <a:gd name="T29" fmla="*/ T28 w 5588"/>
                            <a:gd name="T30" fmla="+- 0 13591 13184"/>
                            <a:gd name="T31" fmla="*/ 13591 h 662"/>
                            <a:gd name="T32" fmla="+- 0 6119 6119"/>
                            <a:gd name="T33" fmla="*/ T32 w 5588"/>
                            <a:gd name="T34" fmla="+- 0 13515 13184"/>
                            <a:gd name="T35" fmla="*/ 13515 h 662"/>
                            <a:gd name="T36" fmla="+- 0 6128 6119"/>
                            <a:gd name="T37" fmla="*/ T36 w 5588"/>
                            <a:gd name="T38" fmla="+- 0 13439 13184"/>
                            <a:gd name="T39" fmla="*/ 13439 h 662"/>
                            <a:gd name="T40" fmla="+- 0 6153 6119"/>
                            <a:gd name="T41" fmla="*/ T40 w 5588"/>
                            <a:gd name="T42" fmla="+- 0 13369 13184"/>
                            <a:gd name="T43" fmla="*/ 13369 h 662"/>
                            <a:gd name="T44" fmla="+- 0 6192 6119"/>
                            <a:gd name="T45" fmla="*/ T44 w 5588"/>
                            <a:gd name="T46" fmla="+- 0 13308 13184"/>
                            <a:gd name="T47" fmla="*/ 13308 h 662"/>
                            <a:gd name="T48" fmla="+- 0 6243 6119"/>
                            <a:gd name="T49" fmla="*/ T48 w 5588"/>
                            <a:gd name="T50" fmla="+- 0 13257 13184"/>
                            <a:gd name="T51" fmla="*/ 13257 h 662"/>
                            <a:gd name="T52" fmla="+- 0 6305 6119"/>
                            <a:gd name="T53" fmla="*/ T52 w 5588"/>
                            <a:gd name="T54" fmla="+- 0 13218 13184"/>
                            <a:gd name="T55" fmla="*/ 13218 h 662"/>
                            <a:gd name="T56" fmla="+- 0 6374 6119"/>
                            <a:gd name="T57" fmla="*/ T56 w 5588"/>
                            <a:gd name="T58" fmla="+- 0 13193 13184"/>
                            <a:gd name="T59" fmla="*/ 13193 h 662"/>
                            <a:gd name="T60" fmla="+- 0 6450 6119"/>
                            <a:gd name="T61" fmla="*/ T60 w 5588"/>
                            <a:gd name="T62" fmla="+- 0 13184 13184"/>
                            <a:gd name="T63" fmla="*/ 13184 h 662"/>
                            <a:gd name="T64" fmla="+- 0 11376 6119"/>
                            <a:gd name="T65" fmla="*/ T64 w 5588"/>
                            <a:gd name="T66" fmla="+- 0 13184 13184"/>
                            <a:gd name="T67" fmla="*/ 13184 h 662"/>
                            <a:gd name="T68" fmla="+- 0 11452 6119"/>
                            <a:gd name="T69" fmla="*/ T68 w 5588"/>
                            <a:gd name="T70" fmla="+- 0 13193 13184"/>
                            <a:gd name="T71" fmla="*/ 13193 h 662"/>
                            <a:gd name="T72" fmla="+- 0 11522 6119"/>
                            <a:gd name="T73" fmla="*/ T72 w 5588"/>
                            <a:gd name="T74" fmla="+- 0 13218 13184"/>
                            <a:gd name="T75" fmla="*/ 13218 h 662"/>
                            <a:gd name="T76" fmla="+- 0 11583 6119"/>
                            <a:gd name="T77" fmla="*/ T76 w 5588"/>
                            <a:gd name="T78" fmla="+- 0 13257 13184"/>
                            <a:gd name="T79" fmla="*/ 13257 h 662"/>
                            <a:gd name="T80" fmla="+- 0 11634 6119"/>
                            <a:gd name="T81" fmla="*/ T80 w 5588"/>
                            <a:gd name="T82" fmla="+- 0 13308 13184"/>
                            <a:gd name="T83" fmla="*/ 13308 h 662"/>
                            <a:gd name="T84" fmla="+- 0 11674 6119"/>
                            <a:gd name="T85" fmla="*/ T84 w 5588"/>
                            <a:gd name="T86" fmla="+- 0 13369 13184"/>
                            <a:gd name="T87" fmla="*/ 13369 h 662"/>
                            <a:gd name="T88" fmla="+- 0 11698 6119"/>
                            <a:gd name="T89" fmla="*/ T88 w 5588"/>
                            <a:gd name="T90" fmla="+- 0 13439 13184"/>
                            <a:gd name="T91" fmla="*/ 13439 h 662"/>
                            <a:gd name="T92" fmla="+- 0 11707 6119"/>
                            <a:gd name="T93" fmla="*/ T92 w 5588"/>
                            <a:gd name="T94" fmla="+- 0 13515 13184"/>
                            <a:gd name="T95" fmla="*/ 13515 h 662"/>
                            <a:gd name="T96" fmla="+- 0 11698 6119"/>
                            <a:gd name="T97" fmla="*/ T96 w 5588"/>
                            <a:gd name="T98" fmla="+- 0 13591 13184"/>
                            <a:gd name="T99" fmla="*/ 13591 h 662"/>
                            <a:gd name="T100" fmla="+- 0 11674 6119"/>
                            <a:gd name="T101" fmla="*/ T100 w 5588"/>
                            <a:gd name="T102" fmla="+- 0 13660 13184"/>
                            <a:gd name="T103" fmla="*/ 13660 h 662"/>
                            <a:gd name="T104" fmla="+- 0 11634 6119"/>
                            <a:gd name="T105" fmla="*/ T104 w 5588"/>
                            <a:gd name="T106" fmla="+- 0 13722 13184"/>
                            <a:gd name="T107" fmla="*/ 13722 h 662"/>
                            <a:gd name="T108" fmla="+- 0 11583 6119"/>
                            <a:gd name="T109" fmla="*/ T108 w 5588"/>
                            <a:gd name="T110" fmla="+- 0 13773 13184"/>
                            <a:gd name="T111" fmla="*/ 13773 h 662"/>
                            <a:gd name="T112" fmla="+- 0 11522 6119"/>
                            <a:gd name="T113" fmla="*/ T112 w 5588"/>
                            <a:gd name="T114" fmla="+- 0 13812 13184"/>
                            <a:gd name="T115" fmla="*/ 13812 h 662"/>
                            <a:gd name="T116" fmla="+- 0 11452 6119"/>
                            <a:gd name="T117" fmla="*/ T116 w 5588"/>
                            <a:gd name="T118" fmla="+- 0 13837 13184"/>
                            <a:gd name="T119" fmla="*/ 13837 h 662"/>
                            <a:gd name="T120" fmla="+- 0 11376 6119"/>
                            <a:gd name="T121" fmla="*/ T120 w 5588"/>
                            <a:gd name="T122" fmla="+- 0 13846 13184"/>
                            <a:gd name="T123" fmla="*/ 13846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1" y="662"/>
                              </a:lnTo>
                              <a:lnTo>
                                <a:pt x="255" y="653"/>
                              </a:lnTo>
                              <a:lnTo>
                                <a:pt x="186" y="628"/>
                              </a:lnTo>
                              <a:lnTo>
                                <a:pt x="124" y="589"/>
                              </a:lnTo>
                              <a:lnTo>
                                <a:pt x="73" y="538"/>
                              </a:lnTo>
                              <a:lnTo>
                                <a:pt x="34" y="476"/>
                              </a:lnTo>
                              <a:lnTo>
                                <a:pt x="9" y="407"/>
                              </a:lnTo>
                              <a:lnTo>
                                <a:pt x="0" y="331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4"/>
                              </a:lnTo>
                              <a:lnTo>
                                <a:pt x="124" y="73"/>
                              </a:lnTo>
                              <a:lnTo>
                                <a:pt x="186" y="34"/>
                              </a:lnTo>
                              <a:lnTo>
                                <a:pt x="255" y="9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3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5" y="185"/>
                              </a:lnTo>
                              <a:lnTo>
                                <a:pt x="5579" y="255"/>
                              </a:lnTo>
                              <a:lnTo>
                                <a:pt x="5588" y="331"/>
                              </a:lnTo>
                              <a:lnTo>
                                <a:pt x="5579" y="407"/>
                              </a:lnTo>
                              <a:lnTo>
                                <a:pt x="5555" y="476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3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745CB0" id="Forma Livre: Forma 41" o:spid="_x0000_s1026" style="position:absolute;margin-left:303.35pt;margin-top:636.3pt;width:264.25pt;height:40.9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" path="m5257,662r-4926,l255,653,186,628,124,589,73,538,34,476,9,407,,331,9,255,34,185,73,124,124,73,186,34,255,9,331,,5257,r76,9l5403,34r61,39l5515,124r40,61l5579,255r9,76l5579,407r-24,69l5515,538r-51,51l5403,628r-70,25l5257,662xe" fillcolor="#054e9a" stroked="f">
                <v:path arrowok="t" o:connecttype="custom" o:connectlocs="3157187,10864090;198788,10864090;153145,10857029;111706,10837413;74470,10806812;43841,10766795;20419,10718148;5405,10664008;0,10604375;5405,10544743;20419,10489818;43841,10441955;74470,10401939;111706,10371338;153145,10351722;198788,10344660;3157187,10344660;3202830,10351722;3244870,10371338;3281505,10401939;3312134,10441955;3336156,10489818;3350570,10544743;3355975,10604375;3350570,10664008;3336156,10718148;3312134,10766795;3281505,10806812;3244870,10837413;3202830,10857029;3157187,10864090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3D727EE3" wp14:editId="27DF0C37">
                <wp:simplePos x="0" y="0"/>
                <wp:positionH relativeFrom="column">
                  <wp:posOffset>4372610</wp:posOffset>
                </wp:positionH>
                <wp:positionV relativeFrom="paragraph">
                  <wp:posOffset>8235950</wp:posOffset>
                </wp:positionV>
                <wp:extent cx="627380" cy="191770"/>
                <wp:effectExtent l="0" t="0" r="0" b="0"/>
                <wp:wrapNone/>
                <wp:docPr id="1181331447" name="Caixa de Texto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7142C8" w14:textId="77777777" w:rsidR="00112D94" w:rsidRPr="00262AE4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</w:rPr>
                            </w:pPr>
                            <w:r w:rsidRPr="00262AE4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27EE3" id="Caixa de Texto 39" o:spid="_x0000_s1042" type="#_x0000_t202" style="position:absolute;left:0;text-align:left;margin-left:344.3pt;margin-top:648.5pt;width:49.4pt;height:15.1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" filled="f" stroked="f">
                <v:textbox inset="0,0,0,0">
                  <w:txbxContent>
                    <w:p w14:paraId="487142C8" w14:textId="77777777" w:rsidR="00112D94" w:rsidRPr="00262AE4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</w:rPr>
                      </w:pPr>
                      <w:r w:rsidRPr="00262AE4">
                        <w:rPr>
                          <w:rFonts w:ascii="Arial"/>
                          <w:b/>
                          <w:color w:val="FEFEFE"/>
                          <w:spacing w:val="10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6C9A0D92" wp14:editId="05EDDA1D">
                <wp:simplePos x="0" y="0"/>
                <wp:positionH relativeFrom="column">
                  <wp:posOffset>3852545</wp:posOffset>
                </wp:positionH>
                <wp:positionV relativeFrom="paragraph">
                  <wp:posOffset>8081010</wp:posOffset>
                </wp:positionV>
                <wp:extent cx="3355975" cy="519430"/>
                <wp:effectExtent l="0" t="0" r="0" b="0"/>
                <wp:wrapNone/>
                <wp:docPr id="1064332712" name="Forma Livre: Forma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5975" cy="519430"/>
                        </a:xfrm>
                        <a:custGeom>
                          <a:avLst/>
                          <a:gdLst>
                            <a:gd name="T0" fmla="+- 0 11376 6119"/>
                            <a:gd name="T1" fmla="*/ T0 w 5588"/>
                            <a:gd name="T2" fmla="+- 0 13846 13184"/>
                            <a:gd name="T3" fmla="*/ 13846 h 662"/>
                            <a:gd name="T4" fmla="+- 0 6450 6119"/>
                            <a:gd name="T5" fmla="*/ T4 w 5588"/>
                            <a:gd name="T6" fmla="+- 0 13846 13184"/>
                            <a:gd name="T7" fmla="*/ 13846 h 662"/>
                            <a:gd name="T8" fmla="+- 0 6374 6119"/>
                            <a:gd name="T9" fmla="*/ T8 w 5588"/>
                            <a:gd name="T10" fmla="+- 0 13837 13184"/>
                            <a:gd name="T11" fmla="*/ 13837 h 662"/>
                            <a:gd name="T12" fmla="+- 0 6305 6119"/>
                            <a:gd name="T13" fmla="*/ T12 w 5588"/>
                            <a:gd name="T14" fmla="+- 0 13812 13184"/>
                            <a:gd name="T15" fmla="*/ 13812 h 662"/>
                            <a:gd name="T16" fmla="+- 0 6243 6119"/>
                            <a:gd name="T17" fmla="*/ T16 w 5588"/>
                            <a:gd name="T18" fmla="+- 0 13773 13184"/>
                            <a:gd name="T19" fmla="*/ 13773 h 662"/>
                            <a:gd name="T20" fmla="+- 0 6192 6119"/>
                            <a:gd name="T21" fmla="*/ T20 w 5588"/>
                            <a:gd name="T22" fmla="+- 0 13722 13184"/>
                            <a:gd name="T23" fmla="*/ 13722 h 662"/>
                            <a:gd name="T24" fmla="+- 0 6153 6119"/>
                            <a:gd name="T25" fmla="*/ T24 w 5588"/>
                            <a:gd name="T26" fmla="+- 0 13660 13184"/>
                            <a:gd name="T27" fmla="*/ 13660 h 662"/>
                            <a:gd name="T28" fmla="+- 0 6128 6119"/>
                            <a:gd name="T29" fmla="*/ T28 w 5588"/>
                            <a:gd name="T30" fmla="+- 0 13591 13184"/>
                            <a:gd name="T31" fmla="*/ 13591 h 662"/>
                            <a:gd name="T32" fmla="+- 0 6119 6119"/>
                            <a:gd name="T33" fmla="*/ T32 w 5588"/>
                            <a:gd name="T34" fmla="+- 0 13515 13184"/>
                            <a:gd name="T35" fmla="*/ 13515 h 662"/>
                            <a:gd name="T36" fmla="+- 0 6128 6119"/>
                            <a:gd name="T37" fmla="*/ T36 w 5588"/>
                            <a:gd name="T38" fmla="+- 0 13439 13184"/>
                            <a:gd name="T39" fmla="*/ 13439 h 662"/>
                            <a:gd name="T40" fmla="+- 0 6153 6119"/>
                            <a:gd name="T41" fmla="*/ T40 w 5588"/>
                            <a:gd name="T42" fmla="+- 0 13369 13184"/>
                            <a:gd name="T43" fmla="*/ 13369 h 662"/>
                            <a:gd name="T44" fmla="+- 0 6192 6119"/>
                            <a:gd name="T45" fmla="*/ T44 w 5588"/>
                            <a:gd name="T46" fmla="+- 0 13308 13184"/>
                            <a:gd name="T47" fmla="*/ 13308 h 662"/>
                            <a:gd name="T48" fmla="+- 0 6243 6119"/>
                            <a:gd name="T49" fmla="*/ T48 w 5588"/>
                            <a:gd name="T50" fmla="+- 0 13257 13184"/>
                            <a:gd name="T51" fmla="*/ 13257 h 662"/>
                            <a:gd name="T52" fmla="+- 0 6305 6119"/>
                            <a:gd name="T53" fmla="*/ T52 w 5588"/>
                            <a:gd name="T54" fmla="+- 0 13218 13184"/>
                            <a:gd name="T55" fmla="*/ 13218 h 662"/>
                            <a:gd name="T56" fmla="+- 0 6374 6119"/>
                            <a:gd name="T57" fmla="*/ T56 w 5588"/>
                            <a:gd name="T58" fmla="+- 0 13193 13184"/>
                            <a:gd name="T59" fmla="*/ 13193 h 662"/>
                            <a:gd name="T60" fmla="+- 0 6450 6119"/>
                            <a:gd name="T61" fmla="*/ T60 w 5588"/>
                            <a:gd name="T62" fmla="+- 0 13184 13184"/>
                            <a:gd name="T63" fmla="*/ 13184 h 662"/>
                            <a:gd name="T64" fmla="+- 0 11376 6119"/>
                            <a:gd name="T65" fmla="*/ T64 w 5588"/>
                            <a:gd name="T66" fmla="+- 0 13184 13184"/>
                            <a:gd name="T67" fmla="*/ 13184 h 662"/>
                            <a:gd name="T68" fmla="+- 0 11452 6119"/>
                            <a:gd name="T69" fmla="*/ T68 w 5588"/>
                            <a:gd name="T70" fmla="+- 0 13193 13184"/>
                            <a:gd name="T71" fmla="*/ 13193 h 662"/>
                            <a:gd name="T72" fmla="+- 0 11522 6119"/>
                            <a:gd name="T73" fmla="*/ T72 w 5588"/>
                            <a:gd name="T74" fmla="+- 0 13218 13184"/>
                            <a:gd name="T75" fmla="*/ 13218 h 662"/>
                            <a:gd name="T76" fmla="+- 0 11583 6119"/>
                            <a:gd name="T77" fmla="*/ T76 w 5588"/>
                            <a:gd name="T78" fmla="+- 0 13257 13184"/>
                            <a:gd name="T79" fmla="*/ 13257 h 662"/>
                            <a:gd name="T80" fmla="+- 0 11634 6119"/>
                            <a:gd name="T81" fmla="*/ T80 w 5588"/>
                            <a:gd name="T82" fmla="+- 0 13308 13184"/>
                            <a:gd name="T83" fmla="*/ 13308 h 662"/>
                            <a:gd name="T84" fmla="+- 0 11674 6119"/>
                            <a:gd name="T85" fmla="*/ T84 w 5588"/>
                            <a:gd name="T86" fmla="+- 0 13369 13184"/>
                            <a:gd name="T87" fmla="*/ 13369 h 662"/>
                            <a:gd name="T88" fmla="+- 0 11698 6119"/>
                            <a:gd name="T89" fmla="*/ T88 w 5588"/>
                            <a:gd name="T90" fmla="+- 0 13439 13184"/>
                            <a:gd name="T91" fmla="*/ 13439 h 662"/>
                            <a:gd name="T92" fmla="+- 0 11707 6119"/>
                            <a:gd name="T93" fmla="*/ T92 w 5588"/>
                            <a:gd name="T94" fmla="+- 0 13515 13184"/>
                            <a:gd name="T95" fmla="*/ 13515 h 662"/>
                            <a:gd name="T96" fmla="+- 0 11698 6119"/>
                            <a:gd name="T97" fmla="*/ T96 w 5588"/>
                            <a:gd name="T98" fmla="+- 0 13591 13184"/>
                            <a:gd name="T99" fmla="*/ 13591 h 662"/>
                            <a:gd name="T100" fmla="+- 0 11674 6119"/>
                            <a:gd name="T101" fmla="*/ T100 w 5588"/>
                            <a:gd name="T102" fmla="+- 0 13660 13184"/>
                            <a:gd name="T103" fmla="*/ 13660 h 662"/>
                            <a:gd name="T104" fmla="+- 0 11634 6119"/>
                            <a:gd name="T105" fmla="*/ T104 w 5588"/>
                            <a:gd name="T106" fmla="+- 0 13722 13184"/>
                            <a:gd name="T107" fmla="*/ 13722 h 662"/>
                            <a:gd name="T108" fmla="+- 0 11583 6119"/>
                            <a:gd name="T109" fmla="*/ T108 w 5588"/>
                            <a:gd name="T110" fmla="+- 0 13773 13184"/>
                            <a:gd name="T111" fmla="*/ 13773 h 662"/>
                            <a:gd name="T112" fmla="+- 0 11522 6119"/>
                            <a:gd name="T113" fmla="*/ T112 w 5588"/>
                            <a:gd name="T114" fmla="+- 0 13812 13184"/>
                            <a:gd name="T115" fmla="*/ 13812 h 662"/>
                            <a:gd name="T116" fmla="+- 0 11452 6119"/>
                            <a:gd name="T117" fmla="*/ T116 w 5588"/>
                            <a:gd name="T118" fmla="+- 0 13837 13184"/>
                            <a:gd name="T119" fmla="*/ 13837 h 662"/>
                            <a:gd name="T120" fmla="+- 0 11376 6119"/>
                            <a:gd name="T121" fmla="*/ T120 w 5588"/>
                            <a:gd name="T122" fmla="+- 0 13846 13184"/>
                            <a:gd name="T123" fmla="*/ 13846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1" y="662"/>
                              </a:lnTo>
                              <a:lnTo>
                                <a:pt x="255" y="653"/>
                              </a:lnTo>
                              <a:lnTo>
                                <a:pt x="186" y="628"/>
                              </a:lnTo>
                              <a:lnTo>
                                <a:pt x="124" y="589"/>
                              </a:lnTo>
                              <a:lnTo>
                                <a:pt x="73" y="538"/>
                              </a:lnTo>
                              <a:lnTo>
                                <a:pt x="34" y="476"/>
                              </a:lnTo>
                              <a:lnTo>
                                <a:pt x="9" y="407"/>
                              </a:lnTo>
                              <a:lnTo>
                                <a:pt x="0" y="331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4"/>
                              </a:lnTo>
                              <a:lnTo>
                                <a:pt x="124" y="73"/>
                              </a:lnTo>
                              <a:lnTo>
                                <a:pt x="186" y="34"/>
                              </a:lnTo>
                              <a:lnTo>
                                <a:pt x="255" y="9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3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5" y="185"/>
                              </a:lnTo>
                              <a:lnTo>
                                <a:pt x="5579" y="255"/>
                              </a:lnTo>
                              <a:lnTo>
                                <a:pt x="5588" y="331"/>
                              </a:lnTo>
                              <a:lnTo>
                                <a:pt x="5579" y="407"/>
                              </a:lnTo>
                              <a:lnTo>
                                <a:pt x="5555" y="476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3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DB041A" id="Forma Livre: Forma 37" o:spid="_x0000_s1026" style="position:absolute;margin-left:303.35pt;margin-top:636.3pt;width:264.25pt;height:40.9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" path="m5257,662r-4926,l255,653,186,628,124,589,73,538,34,476,9,407,,331,9,255,34,185,73,124,124,73,186,34,255,9,331,,5257,r76,9l5403,34r61,39l5515,124r40,61l5579,255r9,76l5579,407r-24,69l5515,538r-51,51l5403,628r-70,25l5257,662xe" fillcolor="#054e9a" stroked="f">
                <v:path arrowok="t" o:connecttype="custom" o:connectlocs="3157187,10864090;198788,10864090;153145,10857029;111706,10837413;74470,10806812;43841,10766795;20419,10718148;5405,10664008;0,10604375;5405,10544743;20419,10489818;43841,10441955;74470,10401939;111706,10371338;153145,10351722;198788,10344660;3157187,10344660;3202830,10351722;3244870,10371338;3281505,10401939;3312134,10441955;3336156,10489818;3350570,10544743;3355975,10604375;3350570,10664008;3336156,10718148;3312134,10766795;3281505,10806812;3244870,10837413;3202830,10857029;3157187,10864090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162104EB" wp14:editId="6768016A">
                <wp:simplePos x="0" y="0"/>
                <wp:positionH relativeFrom="column">
                  <wp:posOffset>3989705</wp:posOffset>
                </wp:positionH>
                <wp:positionV relativeFrom="paragraph">
                  <wp:posOffset>8148955</wp:posOffset>
                </wp:positionV>
                <wp:extent cx="315595" cy="381635"/>
                <wp:effectExtent l="0" t="0" r="0" b="0"/>
                <wp:wrapNone/>
                <wp:docPr id="2058294161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5595" cy="381635"/>
                        </a:xfrm>
                        <a:custGeom>
                          <a:avLst/>
                          <a:gdLst>
                            <a:gd name="T0" fmla="*/ 302707 w 525"/>
                            <a:gd name="T1" fmla="*/ 10640902 h 486"/>
                            <a:gd name="T2" fmla="*/ 278082 w 525"/>
                            <a:gd name="T3" fmla="*/ 10610289 h 486"/>
                            <a:gd name="T4" fmla="*/ 271476 w 525"/>
                            <a:gd name="T5" fmla="*/ 10660526 h 486"/>
                            <a:gd name="T6" fmla="*/ 252857 w 525"/>
                            <a:gd name="T7" fmla="*/ 10704484 h 486"/>
                            <a:gd name="T8" fmla="*/ 224628 w 525"/>
                            <a:gd name="T9" fmla="*/ 10739022 h 486"/>
                            <a:gd name="T10" fmla="*/ 187390 w 525"/>
                            <a:gd name="T11" fmla="*/ 10760216 h 486"/>
                            <a:gd name="T12" fmla="*/ 142344 w 525"/>
                            <a:gd name="T13" fmla="*/ 10763356 h 486"/>
                            <a:gd name="T14" fmla="*/ 100902 w 525"/>
                            <a:gd name="T15" fmla="*/ 10745302 h 486"/>
                            <a:gd name="T16" fmla="*/ 67268 w 525"/>
                            <a:gd name="T17" fmla="*/ 10709194 h 486"/>
                            <a:gd name="T18" fmla="*/ 45046 w 525"/>
                            <a:gd name="T19" fmla="*/ 10658171 h 486"/>
                            <a:gd name="T20" fmla="*/ 64265 w 525"/>
                            <a:gd name="T21" fmla="*/ 10652677 h 486"/>
                            <a:gd name="T22" fmla="*/ 18018 w 525"/>
                            <a:gd name="T23" fmla="*/ 10589880 h 486"/>
                            <a:gd name="T24" fmla="*/ 0 w 525"/>
                            <a:gd name="T25" fmla="*/ 10673085 h 486"/>
                            <a:gd name="T26" fmla="*/ 19220 w 525"/>
                            <a:gd name="T27" fmla="*/ 10666806 h 486"/>
                            <a:gd name="T28" fmla="*/ 39640 w 525"/>
                            <a:gd name="T29" fmla="*/ 10719398 h 486"/>
                            <a:gd name="T30" fmla="*/ 69070 w 525"/>
                            <a:gd name="T31" fmla="*/ 10759431 h 486"/>
                            <a:gd name="T32" fmla="*/ 106908 w 525"/>
                            <a:gd name="T33" fmla="*/ 10786904 h 486"/>
                            <a:gd name="T34" fmla="*/ 149552 w 525"/>
                            <a:gd name="T35" fmla="*/ 10799464 h 486"/>
                            <a:gd name="T36" fmla="*/ 193997 w 525"/>
                            <a:gd name="T37" fmla="*/ 10793969 h 486"/>
                            <a:gd name="T38" fmla="*/ 234238 w 525"/>
                            <a:gd name="T39" fmla="*/ 10771990 h 486"/>
                            <a:gd name="T40" fmla="*/ 266671 w 525"/>
                            <a:gd name="T41" fmla="*/ 10737452 h 486"/>
                            <a:gd name="T42" fmla="*/ 290094 w 525"/>
                            <a:gd name="T43" fmla="*/ 10692709 h 486"/>
                            <a:gd name="T44" fmla="*/ 302707 w 525"/>
                            <a:gd name="T45" fmla="*/ 10640902 h 486"/>
                            <a:gd name="T46" fmla="*/ 314719 w 525"/>
                            <a:gd name="T47" fmla="*/ 10545137 h 486"/>
                            <a:gd name="T48" fmla="*/ 298503 w 525"/>
                            <a:gd name="T49" fmla="*/ 10549847 h 486"/>
                            <a:gd name="T50" fmla="*/ 278683 w 525"/>
                            <a:gd name="T51" fmla="*/ 10498040 h 486"/>
                            <a:gd name="T52" fmla="*/ 248652 w 525"/>
                            <a:gd name="T53" fmla="*/ 10457222 h 486"/>
                            <a:gd name="T54" fmla="*/ 243847 w 525"/>
                            <a:gd name="T55" fmla="*/ 10454082 h 486"/>
                            <a:gd name="T56" fmla="*/ 211415 w 525"/>
                            <a:gd name="T57" fmla="*/ 10429748 h 486"/>
                            <a:gd name="T58" fmla="*/ 168771 w 525"/>
                            <a:gd name="T59" fmla="*/ 10417974 h 486"/>
                            <a:gd name="T60" fmla="*/ 124326 w 525"/>
                            <a:gd name="T61" fmla="*/ 10423469 h 486"/>
                            <a:gd name="T62" fmla="*/ 84085 w 525"/>
                            <a:gd name="T63" fmla="*/ 10444662 h 486"/>
                            <a:gd name="T64" fmla="*/ 51652 w 525"/>
                            <a:gd name="T65" fmla="*/ 10479986 h 486"/>
                            <a:gd name="T66" fmla="*/ 28229 w 525"/>
                            <a:gd name="T67" fmla="*/ 10524728 h 486"/>
                            <a:gd name="T68" fmla="*/ 15616 w 525"/>
                            <a:gd name="T69" fmla="*/ 10576536 h 486"/>
                            <a:gd name="T70" fmla="*/ 40241 w 525"/>
                            <a:gd name="T71" fmla="*/ 10606364 h 486"/>
                            <a:gd name="T72" fmla="*/ 46848 w 525"/>
                            <a:gd name="T73" fmla="*/ 10556912 h 486"/>
                            <a:gd name="T74" fmla="*/ 65466 w 525"/>
                            <a:gd name="T75" fmla="*/ 10512169 h 486"/>
                            <a:gd name="T76" fmla="*/ 93695 w 525"/>
                            <a:gd name="T77" fmla="*/ 10477631 h 486"/>
                            <a:gd name="T78" fmla="*/ 130933 w 525"/>
                            <a:gd name="T79" fmla="*/ 10457222 h 486"/>
                            <a:gd name="T80" fmla="*/ 175979 w 525"/>
                            <a:gd name="T81" fmla="*/ 10454082 h 486"/>
                            <a:gd name="T82" fmla="*/ 217421 w 525"/>
                            <a:gd name="T83" fmla="*/ 10472136 h 486"/>
                            <a:gd name="T84" fmla="*/ 251055 w 525"/>
                            <a:gd name="T85" fmla="*/ 10507459 h 486"/>
                            <a:gd name="T86" fmla="*/ 272677 w 525"/>
                            <a:gd name="T87" fmla="*/ 10558481 h 486"/>
                            <a:gd name="T88" fmla="*/ 254058 w 525"/>
                            <a:gd name="T89" fmla="*/ 10564761 h 486"/>
                            <a:gd name="T90" fmla="*/ 300305 w 525"/>
                            <a:gd name="T91" fmla="*/ 10626773 h 486"/>
                            <a:gd name="T92" fmla="*/ 314719 w 525"/>
                            <a:gd name="T93" fmla="*/ 10559266 h 486"/>
                            <a:gd name="T94" fmla="*/ 314719 w 525"/>
                            <a:gd name="T95" fmla="*/ 10549847 h 486"/>
                            <a:gd name="T96" fmla="*/ 314719 w 525"/>
                            <a:gd name="T97" fmla="*/ 10545137 h 48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525" h="486">
                              <a:moveTo>
                                <a:pt x="504" y="284"/>
                              </a:moveTo>
                              <a:lnTo>
                                <a:pt x="463" y="245"/>
                              </a:lnTo>
                              <a:lnTo>
                                <a:pt x="452" y="309"/>
                              </a:lnTo>
                              <a:lnTo>
                                <a:pt x="421" y="365"/>
                              </a:lnTo>
                              <a:lnTo>
                                <a:pt x="374" y="409"/>
                              </a:lnTo>
                              <a:lnTo>
                                <a:pt x="312" y="436"/>
                              </a:lnTo>
                              <a:lnTo>
                                <a:pt x="237" y="440"/>
                              </a:lnTo>
                              <a:lnTo>
                                <a:pt x="168" y="417"/>
                              </a:lnTo>
                              <a:lnTo>
                                <a:pt x="112" y="371"/>
                              </a:lnTo>
                              <a:lnTo>
                                <a:pt x="75" y="306"/>
                              </a:lnTo>
                              <a:lnTo>
                                <a:pt x="107" y="299"/>
                              </a:lnTo>
                              <a:lnTo>
                                <a:pt x="30" y="219"/>
                              </a:lnTo>
                              <a:lnTo>
                                <a:pt x="0" y="325"/>
                              </a:lnTo>
                              <a:lnTo>
                                <a:pt x="32" y="317"/>
                              </a:lnTo>
                              <a:lnTo>
                                <a:pt x="66" y="384"/>
                              </a:lnTo>
                              <a:lnTo>
                                <a:pt x="115" y="435"/>
                              </a:lnTo>
                              <a:lnTo>
                                <a:pt x="178" y="470"/>
                              </a:lnTo>
                              <a:lnTo>
                                <a:pt x="249" y="486"/>
                              </a:lnTo>
                              <a:lnTo>
                                <a:pt x="323" y="479"/>
                              </a:lnTo>
                              <a:lnTo>
                                <a:pt x="390" y="451"/>
                              </a:lnTo>
                              <a:lnTo>
                                <a:pt x="444" y="407"/>
                              </a:lnTo>
                              <a:lnTo>
                                <a:pt x="483" y="350"/>
                              </a:lnTo>
                              <a:lnTo>
                                <a:pt x="504" y="284"/>
                              </a:lnTo>
                              <a:close/>
                              <a:moveTo>
                                <a:pt x="524" y="162"/>
                              </a:moveTo>
                              <a:lnTo>
                                <a:pt x="497" y="168"/>
                              </a:lnTo>
                              <a:lnTo>
                                <a:pt x="464" y="102"/>
                              </a:lnTo>
                              <a:lnTo>
                                <a:pt x="414" y="50"/>
                              </a:lnTo>
                              <a:lnTo>
                                <a:pt x="406" y="46"/>
                              </a:lnTo>
                              <a:lnTo>
                                <a:pt x="352" y="15"/>
                              </a:lnTo>
                              <a:lnTo>
                                <a:pt x="281" y="0"/>
                              </a:lnTo>
                              <a:lnTo>
                                <a:pt x="207" y="7"/>
                              </a:lnTo>
                              <a:lnTo>
                                <a:pt x="140" y="34"/>
                              </a:lnTo>
                              <a:lnTo>
                                <a:pt x="86" y="79"/>
                              </a:lnTo>
                              <a:lnTo>
                                <a:pt x="47" y="136"/>
                              </a:lnTo>
                              <a:lnTo>
                                <a:pt x="26" y="202"/>
                              </a:lnTo>
                              <a:lnTo>
                                <a:pt x="67" y="240"/>
                              </a:lnTo>
                              <a:lnTo>
                                <a:pt x="78" y="177"/>
                              </a:lnTo>
                              <a:lnTo>
                                <a:pt x="109" y="120"/>
                              </a:lnTo>
                              <a:lnTo>
                                <a:pt x="156" y="76"/>
                              </a:lnTo>
                              <a:lnTo>
                                <a:pt x="218" y="50"/>
                              </a:lnTo>
                              <a:lnTo>
                                <a:pt x="293" y="46"/>
                              </a:lnTo>
                              <a:lnTo>
                                <a:pt x="362" y="69"/>
                              </a:lnTo>
                              <a:lnTo>
                                <a:pt x="418" y="114"/>
                              </a:lnTo>
                              <a:lnTo>
                                <a:pt x="454" y="179"/>
                              </a:lnTo>
                              <a:lnTo>
                                <a:pt x="423" y="187"/>
                              </a:lnTo>
                              <a:lnTo>
                                <a:pt x="500" y="266"/>
                              </a:lnTo>
                              <a:lnTo>
                                <a:pt x="524" y="180"/>
                              </a:lnTo>
                              <a:lnTo>
                                <a:pt x="524" y="168"/>
                              </a:lnTo>
                              <a:lnTo>
                                <a:pt x="524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8A75F1" id="AutoShape 76" o:spid="_x0000_s1026" style="position:absolute;margin-left:314.15pt;margin-top:641.65pt;width:24.85pt;height:30.0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" path="m504,284l463,245r-11,64l421,365r-47,44l312,436r-75,4l168,417,112,371,75,306r32,-7l30,219,,325r32,-8l66,384r49,51l178,470r71,16l323,479r67,-28l444,407r39,-57l504,284xm524,162r-27,6l464,102,414,50r-8,-4l352,15,281,,207,7,140,34,86,79,47,136,26,202r41,38l78,177r31,-57l156,76,218,50r75,-4l362,69r56,45l454,179r-31,8l500,266r24,-86l524,168r,-6xe" fillcolor="#fefefe" stroked="f">
                <v:path arrowok="t" o:connecttype="custom" o:connectlocs="181967268,2147483646;167164360,2147483646;163193273,2147483646;152000771,2147483646;135031378,2147483646;112646375,2147483646;85567723,2147483646;60655556,2147483646;40437037,2147483646;27078652,2147483646;38631834,2147483646;10831220,2147483646;0,2147483646;11553783,2147483646;23828925,2147483646;41520279,2147483646;64265962,2147483646;89900692,2147483646;116618063,2147483646;140808270,2147483646;160304827,2147483646;174385173,2147483646;181967268,2147483646;189188082,2147483646;179440103,2147483646;167525641,2147483646;149473006,2147483646;146584560,2147483646;127088604,2147483646;101453874,2147483646;74736503,2147483646;50546296,2147483646;31049739,2147483646;16969393,2147483646;9387298,2147483646;24190206,2147483646;28161894,2147483646;39353795,2147483646;56323188,2147483646;78708191,2147483646;105786843,2147483646;130699010,2147483646;150917529,2147483646;163915234,2147483646;152722732,2147483646;180523346,2147483646;189188082,2147483646;189188082,2147483646;189188082,2147483646" o:connectangles="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9F21DF3" wp14:editId="5592952B">
                <wp:simplePos x="0" y="0"/>
                <wp:positionH relativeFrom="column">
                  <wp:posOffset>4372610</wp:posOffset>
                </wp:positionH>
                <wp:positionV relativeFrom="paragraph">
                  <wp:posOffset>8235950</wp:posOffset>
                </wp:positionV>
                <wp:extent cx="627380" cy="191770"/>
                <wp:effectExtent l="0" t="0" r="0" b="0"/>
                <wp:wrapNone/>
                <wp:docPr id="73826786" name="Caixa de Texto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5FB559" w14:textId="77777777" w:rsidR="00112D94" w:rsidRPr="00262AE4" w:rsidRDefault="00112D94" w:rsidP="00112D94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</w:rPr>
                            </w:pPr>
                            <w:r w:rsidRPr="00262AE4"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</w:rPr>
                              <w:t>Imposto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21DF3" id="Caixa de Texto 35" o:spid="_x0000_s1043" type="#_x0000_t202" style="position:absolute;left:0;text-align:left;margin-left:344.3pt;margin-top:648.5pt;width:49.4pt;height:15.1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" filled="f" stroked="f">
                <v:textbox inset="0,0,0,0">
                  <w:txbxContent>
                    <w:p w14:paraId="3B5FB559" w14:textId="77777777" w:rsidR="00112D94" w:rsidRPr="00262AE4" w:rsidRDefault="00112D94" w:rsidP="00112D94">
                      <w:pPr>
                        <w:spacing w:line="228" w:lineRule="exact"/>
                        <w:rPr>
                          <w:rFonts w:ascii="Arial"/>
                          <w:b/>
                        </w:rPr>
                      </w:pPr>
                      <w:r w:rsidRPr="00262AE4">
                        <w:rPr>
                          <w:rFonts w:ascii="Arial"/>
                          <w:b/>
                          <w:color w:val="FEFEFE"/>
                          <w:spacing w:val="10"/>
                        </w:rPr>
                        <w:t>Imposto</w:t>
                      </w:r>
                    </w:p>
                  </w:txbxContent>
                </v:textbox>
              </v:shape>
            </w:pict>
          </mc:Fallback>
        </mc:AlternateContent>
      </w:r>
      <w:r w:rsidR="00B81422">
        <w:rPr>
          <w:rFonts w:ascii="Arial" w:hAnsi="Arial" w:cs="Arial"/>
        </w:rPr>
        <w:br w:type="page"/>
      </w: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4BA17B38" wp14:editId="158BCBF5">
                <wp:simplePos x="0" y="0"/>
                <wp:positionH relativeFrom="column">
                  <wp:posOffset>2987040</wp:posOffset>
                </wp:positionH>
                <wp:positionV relativeFrom="paragraph">
                  <wp:posOffset>51435</wp:posOffset>
                </wp:positionV>
                <wp:extent cx="2870200" cy="467360"/>
                <wp:effectExtent l="0" t="0" r="0" b="0"/>
                <wp:wrapNone/>
                <wp:docPr id="1725197965" name="Forma Livre: Forma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42335" id="Forma Livre: Forma 33" o:spid="_x0000_s1026" style="position:absolute;margin-left:235.2pt;margin-top:4.05pt;width:226pt;height:36.8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4653" behindDoc="0" locked="0" layoutInCell="1" allowOverlap="1" wp14:anchorId="1E440977" wp14:editId="360471DF">
                <wp:simplePos x="0" y="0"/>
                <wp:positionH relativeFrom="column">
                  <wp:posOffset>2977515</wp:posOffset>
                </wp:positionH>
                <wp:positionV relativeFrom="paragraph">
                  <wp:posOffset>66040</wp:posOffset>
                </wp:positionV>
                <wp:extent cx="2879725" cy="1448435"/>
                <wp:effectExtent l="0" t="0" r="0" b="0"/>
                <wp:wrapNone/>
                <wp:docPr id="680140815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1448435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49F7F5" id="Freeform 108" o:spid="_x0000_s1026" style="position:absolute;margin-left:234.45pt;margin-top:5.2pt;width:226.75pt;height:114.05pt;z-index:2516546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076394531;167572402,2076394531;145531334,2075706845;124094103,2073781557;103260710,2070480703;83937411,2066079824;65821286,2060578725;49214755,2053977405;34420237,2046413442;22342987,2038161793;12681087,2029222458;5736956,2019870589;1509594,2010106186;0,2000066631;0,1127452749;1509594,1117413194;5736956,1107648791;12681087,1098296922;22342987,1089357587;34420237,1081105938;49214755,1073541975;65821286,1066940461;83937411,1061439362;103260710,1057038482;124094103,1053875399;145531334,1051812535;167572402,1051262425;1571859477,1051262425;1593900545,1051812535;1615337776,1053875399;1635869250,1057038482;1655494468,1061439362;1673610593,1066940461;1690217124,1073541975;1704709724,1081105938;1716786973,1089357587;1726448873,1098296922;1733393004,1107648791;1737922285,1117413194;1739129960,1127452749;1739129960,2000066631;1737922285,2010106186;1733393004,2019870589;1726448873,2029222458;1716786973,2038161793;1704709724,2046413442;1690217124,2053977405;1673610593,2060578725;1655494468,2066079824;1635869250,2070480703;1615337776,2073781557;1593900545,2075706845;1571859477,2076394531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b/>
          <w:noProof/>
          <w:color w:val="FEFEFE"/>
          <w:spacing w:val="9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07F35742" wp14:editId="774C12B2">
                <wp:simplePos x="0" y="0"/>
                <wp:positionH relativeFrom="column">
                  <wp:posOffset>189230</wp:posOffset>
                </wp:positionH>
                <wp:positionV relativeFrom="paragraph">
                  <wp:posOffset>88900</wp:posOffset>
                </wp:positionV>
                <wp:extent cx="273685" cy="369570"/>
                <wp:effectExtent l="0" t="0" r="0" b="0"/>
                <wp:wrapNone/>
                <wp:docPr id="851482738" name="Auto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3685" cy="369570"/>
                        </a:xfrm>
                        <a:custGeom>
                          <a:avLst/>
                          <a:gdLst>
                            <a:gd name="T0" fmla="*/ 183825 w 453"/>
                            <a:gd name="T1" fmla="*/ 5440362 h 524"/>
                            <a:gd name="T2" fmla="*/ 261830 w 453"/>
                            <a:gd name="T3" fmla="*/ 5810157 h 524"/>
                            <a:gd name="T4" fmla="*/ 175360 w 453"/>
                            <a:gd name="T5" fmla="*/ 5539162 h 524"/>
                            <a:gd name="T6" fmla="*/ 259411 w 453"/>
                            <a:gd name="T7" fmla="*/ 5532105 h 524"/>
                            <a:gd name="T8" fmla="*/ 261226 w 453"/>
                            <a:gd name="T9" fmla="*/ 5536339 h 524"/>
                            <a:gd name="T10" fmla="*/ 186244 w 453"/>
                            <a:gd name="T11" fmla="*/ 5461533 h 524"/>
                            <a:gd name="T12" fmla="*/ 30234 w 453"/>
                            <a:gd name="T13" fmla="*/ 5493996 h 524"/>
                            <a:gd name="T14" fmla="*/ 166894 w 453"/>
                            <a:gd name="T15" fmla="*/ 5486939 h 524"/>
                            <a:gd name="T16" fmla="*/ 165080 w 453"/>
                            <a:gd name="T17" fmla="*/ 5534928 h 524"/>
                            <a:gd name="T18" fmla="*/ 32049 w 453"/>
                            <a:gd name="T19" fmla="*/ 5523636 h 524"/>
                            <a:gd name="T20" fmla="*/ 167499 w 453"/>
                            <a:gd name="T21" fmla="*/ 5530694 h 524"/>
                            <a:gd name="T22" fmla="*/ 91308 w 453"/>
                            <a:gd name="T23" fmla="*/ 5687362 h 524"/>
                            <a:gd name="T24" fmla="*/ 29630 w 453"/>
                            <a:gd name="T25" fmla="*/ 5667602 h 524"/>
                            <a:gd name="T26" fmla="*/ 74981 w 453"/>
                            <a:gd name="T27" fmla="*/ 5643608 h 524"/>
                            <a:gd name="T28" fmla="*/ 29630 w 453"/>
                            <a:gd name="T29" fmla="*/ 5625259 h 524"/>
                            <a:gd name="T30" fmla="*/ 81633 w 453"/>
                            <a:gd name="T31" fmla="*/ 5599854 h 524"/>
                            <a:gd name="T32" fmla="*/ 29630 w 453"/>
                            <a:gd name="T33" fmla="*/ 5585739 h 524"/>
                            <a:gd name="T34" fmla="*/ 99774 w 453"/>
                            <a:gd name="T35" fmla="*/ 5571625 h 524"/>
                            <a:gd name="T36" fmla="*/ 136660 w 453"/>
                            <a:gd name="T37" fmla="*/ 5553276 h 524"/>
                            <a:gd name="T38" fmla="*/ 137869 w 453"/>
                            <a:gd name="T39" fmla="*/ 5565979 h 524"/>
                            <a:gd name="T40" fmla="*/ 100983 w 453"/>
                            <a:gd name="T41" fmla="*/ 5588562 h 524"/>
                            <a:gd name="T42" fmla="*/ 86470 w 453"/>
                            <a:gd name="T43" fmla="*/ 5623848 h 524"/>
                            <a:gd name="T44" fmla="*/ 88889 w 453"/>
                            <a:gd name="T45" fmla="*/ 5654899 h 524"/>
                            <a:gd name="T46" fmla="*/ 108239 w 453"/>
                            <a:gd name="T47" fmla="*/ 5688774 h 524"/>
                            <a:gd name="T48" fmla="*/ 159033 w 453"/>
                            <a:gd name="T49" fmla="*/ 5701477 h 524"/>
                            <a:gd name="T50" fmla="*/ 191082 w 453"/>
                            <a:gd name="T51" fmla="*/ 5677482 h 524"/>
                            <a:gd name="T52" fmla="*/ 203780 w 453"/>
                            <a:gd name="T53" fmla="*/ 5640785 h 524"/>
                            <a:gd name="T54" fmla="*/ 196524 w 453"/>
                            <a:gd name="T55" fmla="*/ 5601265 h 524"/>
                            <a:gd name="T56" fmla="*/ 175360 w 453"/>
                            <a:gd name="T57" fmla="*/ 5575859 h 524"/>
                            <a:gd name="T58" fmla="*/ 188663 w 453"/>
                            <a:gd name="T59" fmla="*/ 5570214 h 524"/>
                            <a:gd name="T60" fmla="*/ 232200 w 453"/>
                            <a:gd name="T61" fmla="*/ 5584328 h 524"/>
                            <a:gd name="T62" fmla="*/ 205594 w 453"/>
                            <a:gd name="T63" fmla="*/ 5594208 h 524"/>
                            <a:gd name="T64" fmla="*/ 231596 w 453"/>
                            <a:gd name="T65" fmla="*/ 5623848 h 524"/>
                            <a:gd name="T66" fmla="*/ 214665 w 453"/>
                            <a:gd name="T67" fmla="*/ 5633728 h 524"/>
                            <a:gd name="T68" fmla="*/ 204385 w 453"/>
                            <a:gd name="T69" fmla="*/ 5677482 h 524"/>
                            <a:gd name="T70" fmla="*/ 163266 w 453"/>
                            <a:gd name="T71" fmla="*/ 5652077 h 524"/>
                            <a:gd name="T72" fmla="*/ 151777 w 453"/>
                            <a:gd name="T73" fmla="*/ 5643608 h 524"/>
                            <a:gd name="T74" fmla="*/ 131822 w 453"/>
                            <a:gd name="T75" fmla="*/ 5636551 h 524"/>
                            <a:gd name="T76" fmla="*/ 127589 w 453"/>
                            <a:gd name="T77" fmla="*/ 5613968 h 524"/>
                            <a:gd name="T78" fmla="*/ 139683 w 453"/>
                            <a:gd name="T79" fmla="*/ 5597031 h 524"/>
                            <a:gd name="T80" fmla="*/ 153591 w 453"/>
                            <a:gd name="T81" fmla="*/ 5605499 h 524"/>
                            <a:gd name="T82" fmla="*/ 163266 w 453"/>
                            <a:gd name="T83" fmla="*/ 5616791 h 524"/>
                            <a:gd name="T84" fmla="*/ 137264 w 453"/>
                            <a:gd name="T85" fmla="*/ 5621025 h 524"/>
                            <a:gd name="T86" fmla="*/ 154196 w 453"/>
                            <a:gd name="T87" fmla="*/ 5629494 h 524"/>
                            <a:gd name="T88" fmla="*/ 162661 w 453"/>
                            <a:gd name="T89" fmla="*/ 5639374 h 524"/>
                            <a:gd name="T90" fmla="*/ 152382 w 453"/>
                            <a:gd name="T91" fmla="*/ 5621025 h 524"/>
                            <a:gd name="T92" fmla="*/ 163871 w 453"/>
                            <a:gd name="T93" fmla="*/ 5621025 h 524"/>
                            <a:gd name="T94" fmla="*/ 152382 w 453"/>
                            <a:gd name="T95" fmla="*/ 5621025 h 524"/>
                            <a:gd name="T96" fmla="*/ 153591 w 453"/>
                            <a:gd name="T97" fmla="*/ 5664780 h 524"/>
                            <a:gd name="T98" fmla="*/ 127589 w 453"/>
                            <a:gd name="T99" fmla="*/ 5656311 h 524"/>
                            <a:gd name="T100" fmla="*/ 134241 w 453"/>
                            <a:gd name="T101" fmla="*/ 5640785 h 524"/>
                            <a:gd name="T102" fmla="*/ 163266 w 453"/>
                            <a:gd name="T103" fmla="*/ 5652077 h 524"/>
                            <a:gd name="T104" fmla="*/ 153591 w 453"/>
                            <a:gd name="T105" fmla="*/ 5664780 h 524"/>
                            <a:gd name="T106" fmla="*/ 150567 w 453"/>
                            <a:gd name="T107" fmla="*/ 5664780 h 524"/>
                            <a:gd name="T108" fmla="*/ 250946 w 453"/>
                            <a:gd name="T109" fmla="*/ 5773460 h 524"/>
                            <a:gd name="T110" fmla="*/ 272715 w 453"/>
                            <a:gd name="T111" fmla="*/ 5781928 h 524"/>
                            <a:gd name="T112" fmla="*/ 157219 w 453"/>
                            <a:gd name="T113" fmla="*/ 5715591 h 524"/>
                            <a:gd name="T114" fmla="*/ 29630 w 453"/>
                            <a:gd name="T115" fmla="*/ 5707122 h 524"/>
                            <a:gd name="T116" fmla="*/ 183221 w 453"/>
                            <a:gd name="T117" fmla="*/ 5702888 h 524"/>
                            <a:gd name="T118" fmla="*/ 33258 w 453"/>
                            <a:gd name="T119" fmla="*/ 5752288 h 524"/>
                            <a:gd name="T120" fmla="*/ 32049 w 453"/>
                            <a:gd name="T121" fmla="*/ 5739585 h 524"/>
                            <a:gd name="T122" fmla="*/ 201361 w 453"/>
                            <a:gd name="T123" fmla="*/ 5750877 h 524"/>
                            <a:gd name="T124" fmla="*/ 273924 w 453"/>
                            <a:gd name="T125" fmla="*/ 5787574 h 524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  <a:gd name="T186" fmla="*/ 0 60000 65536"/>
                            <a:gd name="T187" fmla="*/ 0 60000 65536"/>
                            <a:gd name="T188" fmla="*/ 0 60000 65536"/>
                          </a:gdLst>
                          <a:ahLst/>
                          <a:cxnLst>
                            <a:cxn ang="T126">
                              <a:pos x="T0" y="T1"/>
                            </a:cxn>
                            <a:cxn ang="T127">
                              <a:pos x="T2" y="T3"/>
                            </a:cxn>
                            <a:cxn ang="T128">
                              <a:pos x="T4" y="T5"/>
                            </a:cxn>
                            <a:cxn ang="T129">
                              <a:pos x="T6" y="T7"/>
                            </a:cxn>
                            <a:cxn ang="T130">
                              <a:pos x="T8" y="T9"/>
                            </a:cxn>
                            <a:cxn ang="T131">
                              <a:pos x="T10" y="T11"/>
                            </a:cxn>
                            <a:cxn ang="T132">
                              <a:pos x="T12" y="T13"/>
                            </a:cxn>
                            <a:cxn ang="T133">
                              <a:pos x="T14" y="T15"/>
                            </a:cxn>
                            <a:cxn ang="T134">
                              <a:pos x="T16" y="T17"/>
                            </a:cxn>
                            <a:cxn ang="T135">
                              <a:pos x="T18" y="T19"/>
                            </a:cxn>
                            <a:cxn ang="T136">
                              <a:pos x="T20" y="T21"/>
                            </a:cxn>
                            <a:cxn ang="T137">
                              <a:pos x="T22" y="T23"/>
                            </a:cxn>
                            <a:cxn ang="T138">
                              <a:pos x="T24" y="T25"/>
                            </a:cxn>
                            <a:cxn ang="T139">
                              <a:pos x="T26" y="T27"/>
                            </a:cxn>
                            <a:cxn ang="T140">
                              <a:pos x="T28" y="T29"/>
                            </a:cxn>
                            <a:cxn ang="T141">
                              <a:pos x="T30" y="T31"/>
                            </a:cxn>
                            <a:cxn ang="T142">
                              <a:pos x="T32" y="T33"/>
                            </a:cxn>
                            <a:cxn ang="T143">
                              <a:pos x="T34" y="T35"/>
                            </a:cxn>
                            <a:cxn ang="T144">
                              <a:pos x="T36" y="T37"/>
                            </a:cxn>
                            <a:cxn ang="T145">
                              <a:pos x="T38" y="T39"/>
                            </a:cxn>
                            <a:cxn ang="T146">
                              <a:pos x="T40" y="T41"/>
                            </a:cxn>
                            <a:cxn ang="T147">
                              <a:pos x="T42" y="T43"/>
                            </a:cxn>
                            <a:cxn ang="T148">
                              <a:pos x="T44" y="T45"/>
                            </a:cxn>
                            <a:cxn ang="T149">
                              <a:pos x="T46" y="T47"/>
                            </a:cxn>
                            <a:cxn ang="T150">
                              <a:pos x="T48" y="T49"/>
                            </a:cxn>
                            <a:cxn ang="T151">
                              <a:pos x="T50" y="T51"/>
                            </a:cxn>
                            <a:cxn ang="T152">
                              <a:pos x="T52" y="T53"/>
                            </a:cxn>
                            <a:cxn ang="T153">
                              <a:pos x="T54" y="T55"/>
                            </a:cxn>
                            <a:cxn ang="T154">
                              <a:pos x="T56" y="T57"/>
                            </a:cxn>
                            <a:cxn ang="T155">
                              <a:pos x="T58" y="T59"/>
                            </a:cxn>
                            <a:cxn ang="T156">
                              <a:pos x="T60" y="T61"/>
                            </a:cxn>
                            <a:cxn ang="T157">
                              <a:pos x="T62" y="T63"/>
                            </a:cxn>
                            <a:cxn ang="T158">
                              <a:pos x="T64" y="T65"/>
                            </a:cxn>
                            <a:cxn ang="T159">
                              <a:pos x="T66" y="T67"/>
                            </a:cxn>
                            <a:cxn ang="T160">
                              <a:pos x="T68" y="T69"/>
                            </a:cxn>
                            <a:cxn ang="T161">
                              <a:pos x="T70" y="T71"/>
                            </a:cxn>
                            <a:cxn ang="T162">
                              <a:pos x="T72" y="T73"/>
                            </a:cxn>
                            <a:cxn ang="T163">
                              <a:pos x="T74" y="T75"/>
                            </a:cxn>
                            <a:cxn ang="T164">
                              <a:pos x="T76" y="T77"/>
                            </a:cxn>
                            <a:cxn ang="T165">
                              <a:pos x="T78" y="T79"/>
                            </a:cxn>
                            <a:cxn ang="T166">
                              <a:pos x="T80" y="T81"/>
                            </a:cxn>
                            <a:cxn ang="T167">
                              <a:pos x="T82" y="T83"/>
                            </a:cxn>
                            <a:cxn ang="T168">
                              <a:pos x="T84" y="T85"/>
                            </a:cxn>
                            <a:cxn ang="T169">
                              <a:pos x="T86" y="T87"/>
                            </a:cxn>
                            <a:cxn ang="T170">
                              <a:pos x="T88" y="T89"/>
                            </a:cxn>
                            <a:cxn ang="T171">
                              <a:pos x="T90" y="T91"/>
                            </a:cxn>
                            <a:cxn ang="T172">
                              <a:pos x="T92" y="T93"/>
                            </a:cxn>
                            <a:cxn ang="T173">
                              <a:pos x="T94" y="T95"/>
                            </a:cxn>
                            <a:cxn ang="T174">
                              <a:pos x="T96" y="T97"/>
                            </a:cxn>
                            <a:cxn ang="T175">
                              <a:pos x="T98" y="T99"/>
                            </a:cxn>
                            <a:cxn ang="T176">
                              <a:pos x="T100" y="T101"/>
                            </a:cxn>
                            <a:cxn ang="T177">
                              <a:pos x="T102" y="T103"/>
                            </a:cxn>
                            <a:cxn ang="T178">
                              <a:pos x="T104" y="T105"/>
                            </a:cxn>
                            <a:cxn ang="T179">
                              <a:pos x="T106" y="T107"/>
                            </a:cxn>
                            <a:cxn ang="T180">
                              <a:pos x="T108" y="T109"/>
                            </a:cxn>
                            <a:cxn ang="T181">
                              <a:pos x="T110" y="T111"/>
                            </a:cxn>
                            <a:cxn ang="T182">
                              <a:pos x="T112" y="T113"/>
                            </a:cxn>
                            <a:cxn ang="T183">
                              <a:pos x="T114" y="T115"/>
                            </a:cxn>
                            <a:cxn ang="T184">
                              <a:pos x="T116" y="T117"/>
                            </a:cxn>
                            <a:cxn ang="T185">
                              <a:pos x="T118" y="T119"/>
                            </a:cxn>
                            <a:cxn ang="T186">
                              <a:pos x="T120" y="T121"/>
                            </a:cxn>
                            <a:cxn ang="T187">
                              <a:pos x="T122" y="T123"/>
                            </a:cxn>
                            <a:cxn ang="T188">
                              <a:pos x="T124" y="T125"/>
                            </a:cxn>
                          </a:cxnLst>
                          <a:rect l="0" t="0" r="r" b="b"/>
                          <a:pathLst>
                            <a:path w="453" h="524">
                              <a:moveTo>
                                <a:pt x="433" y="524"/>
                              </a:moveTo>
                              <a:lnTo>
                                <a:pt x="0" y="524"/>
                              </a:lnTo>
                              <a:lnTo>
                                <a:pt x="0" y="6"/>
                              </a:lnTo>
                              <a:lnTo>
                                <a:pt x="1" y="4"/>
                              </a:lnTo>
                              <a:lnTo>
                                <a:pt x="5" y="0"/>
                              </a:lnTo>
                              <a:lnTo>
                                <a:pt x="304" y="0"/>
                              </a:lnTo>
                              <a:lnTo>
                                <a:pt x="306" y="2"/>
                              </a:lnTo>
                              <a:lnTo>
                                <a:pt x="319" y="16"/>
                              </a:lnTo>
                              <a:lnTo>
                                <a:pt x="18" y="16"/>
                              </a:lnTo>
                              <a:lnTo>
                                <a:pt x="18" y="512"/>
                              </a:lnTo>
                              <a:lnTo>
                                <a:pt x="433" y="512"/>
                              </a:lnTo>
                              <a:lnTo>
                                <a:pt x="433" y="524"/>
                              </a:lnTo>
                              <a:close/>
                              <a:moveTo>
                                <a:pt x="433" y="446"/>
                              </a:moveTo>
                              <a:lnTo>
                                <a:pt x="415" y="446"/>
                              </a:lnTo>
                              <a:lnTo>
                                <a:pt x="415" y="146"/>
                              </a:lnTo>
                              <a:lnTo>
                                <a:pt x="295" y="146"/>
                              </a:lnTo>
                              <a:lnTo>
                                <a:pt x="291" y="142"/>
                              </a:lnTo>
                              <a:lnTo>
                                <a:pt x="290" y="140"/>
                              </a:lnTo>
                              <a:lnTo>
                                <a:pt x="290" y="16"/>
                              </a:lnTo>
                              <a:lnTo>
                                <a:pt x="319" y="16"/>
                              </a:lnTo>
                              <a:lnTo>
                                <a:pt x="333" y="30"/>
                              </a:lnTo>
                              <a:lnTo>
                                <a:pt x="308" y="30"/>
                              </a:lnTo>
                              <a:lnTo>
                                <a:pt x="308" y="130"/>
                              </a:lnTo>
                              <a:lnTo>
                                <a:pt x="429" y="130"/>
                              </a:lnTo>
                              <a:lnTo>
                                <a:pt x="431" y="132"/>
                              </a:lnTo>
                              <a:lnTo>
                                <a:pt x="432" y="134"/>
                              </a:lnTo>
                              <a:lnTo>
                                <a:pt x="432" y="136"/>
                              </a:lnTo>
                              <a:lnTo>
                                <a:pt x="433" y="138"/>
                              </a:lnTo>
                              <a:lnTo>
                                <a:pt x="433" y="446"/>
                              </a:lnTo>
                              <a:close/>
                              <a:moveTo>
                                <a:pt x="429" y="130"/>
                              </a:moveTo>
                              <a:lnTo>
                                <a:pt x="403" y="130"/>
                              </a:lnTo>
                              <a:lnTo>
                                <a:pt x="308" y="30"/>
                              </a:lnTo>
                              <a:lnTo>
                                <a:pt x="333" y="30"/>
                              </a:lnTo>
                              <a:lnTo>
                                <a:pt x="429" y="130"/>
                              </a:lnTo>
                              <a:close/>
                              <a:moveTo>
                                <a:pt x="270" y="80"/>
                              </a:moveTo>
                              <a:lnTo>
                                <a:pt x="55" y="80"/>
                              </a:lnTo>
                              <a:lnTo>
                                <a:pt x="53" y="78"/>
                              </a:lnTo>
                              <a:lnTo>
                                <a:pt x="50" y="76"/>
                              </a:lnTo>
                              <a:lnTo>
                                <a:pt x="49" y="74"/>
                              </a:lnTo>
                              <a:lnTo>
                                <a:pt x="49" y="68"/>
                              </a:lnTo>
                              <a:lnTo>
                                <a:pt x="50" y="66"/>
                              </a:lnTo>
                              <a:lnTo>
                                <a:pt x="53" y="62"/>
                              </a:lnTo>
                              <a:lnTo>
                                <a:pt x="272" y="62"/>
                              </a:lnTo>
                              <a:lnTo>
                                <a:pt x="276" y="66"/>
                              </a:lnTo>
                              <a:lnTo>
                                <a:pt x="277" y="68"/>
                              </a:lnTo>
                              <a:lnTo>
                                <a:pt x="277" y="74"/>
                              </a:lnTo>
                              <a:lnTo>
                                <a:pt x="276" y="76"/>
                              </a:lnTo>
                              <a:lnTo>
                                <a:pt x="272" y="78"/>
                              </a:lnTo>
                              <a:lnTo>
                                <a:pt x="270" y="80"/>
                              </a:lnTo>
                              <a:close/>
                              <a:moveTo>
                                <a:pt x="273" y="134"/>
                              </a:moveTo>
                              <a:lnTo>
                                <a:pt x="53" y="134"/>
                              </a:lnTo>
                              <a:lnTo>
                                <a:pt x="50" y="130"/>
                              </a:lnTo>
                              <a:lnTo>
                                <a:pt x="49" y="128"/>
                              </a:lnTo>
                              <a:lnTo>
                                <a:pt x="49" y="124"/>
                              </a:lnTo>
                              <a:lnTo>
                                <a:pt x="50" y="122"/>
                              </a:lnTo>
                              <a:lnTo>
                                <a:pt x="53" y="118"/>
                              </a:lnTo>
                              <a:lnTo>
                                <a:pt x="55" y="116"/>
                              </a:lnTo>
                              <a:lnTo>
                                <a:pt x="270" y="116"/>
                              </a:lnTo>
                              <a:lnTo>
                                <a:pt x="273" y="118"/>
                              </a:lnTo>
                              <a:lnTo>
                                <a:pt x="276" y="122"/>
                              </a:lnTo>
                              <a:lnTo>
                                <a:pt x="277" y="124"/>
                              </a:lnTo>
                              <a:lnTo>
                                <a:pt x="277" y="128"/>
                              </a:lnTo>
                              <a:lnTo>
                                <a:pt x="276" y="130"/>
                              </a:lnTo>
                              <a:lnTo>
                                <a:pt x="273" y="134"/>
                              </a:lnTo>
                              <a:close/>
                              <a:moveTo>
                                <a:pt x="207" y="368"/>
                              </a:moveTo>
                              <a:lnTo>
                                <a:pt x="170" y="368"/>
                              </a:lnTo>
                              <a:lnTo>
                                <a:pt x="160" y="360"/>
                              </a:lnTo>
                              <a:lnTo>
                                <a:pt x="151" y="350"/>
                              </a:lnTo>
                              <a:lnTo>
                                <a:pt x="144" y="340"/>
                              </a:lnTo>
                              <a:lnTo>
                                <a:pt x="137" y="330"/>
                              </a:lnTo>
                              <a:lnTo>
                                <a:pt x="55" y="330"/>
                              </a:lnTo>
                              <a:lnTo>
                                <a:pt x="53" y="328"/>
                              </a:lnTo>
                              <a:lnTo>
                                <a:pt x="50" y="324"/>
                              </a:lnTo>
                              <a:lnTo>
                                <a:pt x="49" y="322"/>
                              </a:lnTo>
                              <a:lnTo>
                                <a:pt x="49" y="318"/>
                              </a:lnTo>
                              <a:lnTo>
                                <a:pt x="50" y="316"/>
                              </a:lnTo>
                              <a:lnTo>
                                <a:pt x="53" y="312"/>
                              </a:lnTo>
                              <a:lnTo>
                                <a:pt x="130" y="312"/>
                              </a:lnTo>
                              <a:lnTo>
                                <a:pt x="126" y="300"/>
                              </a:lnTo>
                              <a:lnTo>
                                <a:pt x="124" y="288"/>
                              </a:lnTo>
                              <a:lnTo>
                                <a:pt x="124" y="274"/>
                              </a:lnTo>
                              <a:lnTo>
                                <a:pt x="55" y="274"/>
                              </a:lnTo>
                              <a:lnTo>
                                <a:pt x="53" y="272"/>
                              </a:lnTo>
                              <a:lnTo>
                                <a:pt x="50" y="268"/>
                              </a:lnTo>
                              <a:lnTo>
                                <a:pt x="49" y="266"/>
                              </a:lnTo>
                              <a:lnTo>
                                <a:pt x="49" y="262"/>
                              </a:lnTo>
                              <a:lnTo>
                                <a:pt x="50" y="260"/>
                              </a:lnTo>
                              <a:lnTo>
                                <a:pt x="53" y="256"/>
                              </a:lnTo>
                              <a:lnTo>
                                <a:pt x="126" y="256"/>
                              </a:lnTo>
                              <a:lnTo>
                                <a:pt x="128" y="246"/>
                              </a:lnTo>
                              <a:lnTo>
                                <a:pt x="131" y="236"/>
                              </a:lnTo>
                              <a:lnTo>
                                <a:pt x="135" y="226"/>
                              </a:lnTo>
                              <a:lnTo>
                                <a:pt x="139" y="218"/>
                              </a:lnTo>
                              <a:lnTo>
                                <a:pt x="55" y="218"/>
                              </a:lnTo>
                              <a:lnTo>
                                <a:pt x="53" y="216"/>
                              </a:lnTo>
                              <a:lnTo>
                                <a:pt x="50" y="212"/>
                              </a:lnTo>
                              <a:lnTo>
                                <a:pt x="49" y="210"/>
                              </a:lnTo>
                              <a:lnTo>
                                <a:pt x="49" y="206"/>
                              </a:lnTo>
                              <a:lnTo>
                                <a:pt x="50" y="204"/>
                              </a:lnTo>
                              <a:lnTo>
                                <a:pt x="53" y="200"/>
                              </a:lnTo>
                              <a:lnTo>
                                <a:pt x="152" y="200"/>
                              </a:lnTo>
                              <a:lnTo>
                                <a:pt x="154" y="196"/>
                              </a:lnTo>
                              <a:lnTo>
                                <a:pt x="157" y="194"/>
                              </a:lnTo>
                              <a:lnTo>
                                <a:pt x="165" y="186"/>
                              </a:lnTo>
                              <a:lnTo>
                                <a:pt x="170" y="182"/>
                              </a:lnTo>
                              <a:lnTo>
                                <a:pt x="183" y="174"/>
                              </a:lnTo>
                              <a:lnTo>
                                <a:pt x="190" y="170"/>
                              </a:lnTo>
                              <a:lnTo>
                                <a:pt x="204" y="164"/>
                              </a:lnTo>
                              <a:lnTo>
                                <a:pt x="211" y="162"/>
                              </a:lnTo>
                              <a:lnTo>
                                <a:pt x="226" y="160"/>
                              </a:lnTo>
                              <a:lnTo>
                                <a:pt x="257" y="160"/>
                              </a:lnTo>
                              <a:lnTo>
                                <a:pt x="279" y="166"/>
                              </a:lnTo>
                              <a:lnTo>
                                <a:pt x="293" y="172"/>
                              </a:lnTo>
                              <a:lnTo>
                                <a:pt x="299" y="176"/>
                              </a:lnTo>
                              <a:lnTo>
                                <a:pt x="302" y="178"/>
                              </a:lnTo>
                              <a:lnTo>
                                <a:pt x="228" y="178"/>
                              </a:lnTo>
                              <a:lnTo>
                                <a:pt x="216" y="180"/>
                              </a:lnTo>
                              <a:lnTo>
                                <a:pt x="198" y="186"/>
                              </a:lnTo>
                              <a:lnTo>
                                <a:pt x="192" y="190"/>
                              </a:lnTo>
                              <a:lnTo>
                                <a:pt x="182" y="196"/>
                              </a:lnTo>
                              <a:lnTo>
                                <a:pt x="177" y="200"/>
                              </a:lnTo>
                              <a:lnTo>
                                <a:pt x="167" y="210"/>
                              </a:lnTo>
                              <a:lnTo>
                                <a:pt x="163" y="214"/>
                              </a:lnTo>
                              <a:lnTo>
                                <a:pt x="156" y="224"/>
                              </a:lnTo>
                              <a:lnTo>
                                <a:pt x="153" y="230"/>
                              </a:lnTo>
                              <a:lnTo>
                                <a:pt x="148" y="242"/>
                              </a:lnTo>
                              <a:lnTo>
                                <a:pt x="146" y="248"/>
                              </a:lnTo>
                              <a:lnTo>
                                <a:pt x="143" y="260"/>
                              </a:lnTo>
                              <a:lnTo>
                                <a:pt x="142" y="268"/>
                              </a:lnTo>
                              <a:lnTo>
                                <a:pt x="142" y="278"/>
                              </a:lnTo>
                              <a:lnTo>
                                <a:pt x="142" y="282"/>
                              </a:lnTo>
                              <a:lnTo>
                                <a:pt x="143" y="286"/>
                              </a:lnTo>
                              <a:lnTo>
                                <a:pt x="145" y="298"/>
                              </a:lnTo>
                              <a:lnTo>
                                <a:pt x="147" y="304"/>
                              </a:lnTo>
                              <a:lnTo>
                                <a:pt x="151" y="316"/>
                              </a:lnTo>
                              <a:lnTo>
                                <a:pt x="154" y="322"/>
                              </a:lnTo>
                              <a:lnTo>
                                <a:pt x="161" y="334"/>
                              </a:lnTo>
                              <a:lnTo>
                                <a:pt x="165" y="338"/>
                              </a:lnTo>
                              <a:lnTo>
                                <a:pt x="174" y="348"/>
                              </a:lnTo>
                              <a:lnTo>
                                <a:pt x="179" y="352"/>
                              </a:lnTo>
                              <a:lnTo>
                                <a:pt x="189" y="358"/>
                              </a:lnTo>
                              <a:lnTo>
                                <a:pt x="195" y="362"/>
                              </a:lnTo>
                              <a:lnTo>
                                <a:pt x="207" y="368"/>
                              </a:lnTo>
                              <a:close/>
                              <a:moveTo>
                                <a:pt x="303" y="372"/>
                              </a:moveTo>
                              <a:lnTo>
                                <a:pt x="251" y="372"/>
                              </a:lnTo>
                              <a:lnTo>
                                <a:pt x="263" y="370"/>
                              </a:lnTo>
                              <a:lnTo>
                                <a:pt x="281" y="364"/>
                              </a:lnTo>
                              <a:lnTo>
                                <a:pt x="287" y="360"/>
                              </a:lnTo>
                              <a:lnTo>
                                <a:pt x="298" y="354"/>
                              </a:lnTo>
                              <a:lnTo>
                                <a:pt x="303" y="350"/>
                              </a:lnTo>
                              <a:lnTo>
                                <a:pt x="312" y="340"/>
                              </a:lnTo>
                              <a:lnTo>
                                <a:pt x="316" y="336"/>
                              </a:lnTo>
                              <a:lnTo>
                                <a:pt x="323" y="326"/>
                              </a:lnTo>
                              <a:lnTo>
                                <a:pt x="326" y="320"/>
                              </a:lnTo>
                              <a:lnTo>
                                <a:pt x="331" y="308"/>
                              </a:lnTo>
                              <a:lnTo>
                                <a:pt x="333" y="302"/>
                              </a:lnTo>
                              <a:lnTo>
                                <a:pt x="336" y="290"/>
                              </a:lnTo>
                              <a:lnTo>
                                <a:pt x="337" y="284"/>
                              </a:lnTo>
                              <a:lnTo>
                                <a:pt x="337" y="268"/>
                              </a:lnTo>
                              <a:lnTo>
                                <a:pt x="337" y="264"/>
                              </a:lnTo>
                              <a:lnTo>
                                <a:pt x="334" y="252"/>
                              </a:lnTo>
                              <a:lnTo>
                                <a:pt x="333" y="246"/>
                              </a:lnTo>
                              <a:lnTo>
                                <a:pt x="328" y="234"/>
                              </a:lnTo>
                              <a:lnTo>
                                <a:pt x="325" y="228"/>
                              </a:lnTo>
                              <a:lnTo>
                                <a:pt x="318" y="218"/>
                              </a:lnTo>
                              <a:lnTo>
                                <a:pt x="314" y="212"/>
                              </a:lnTo>
                              <a:lnTo>
                                <a:pt x="310" y="208"/>
                              </a:lnTo>
                              <a:lnTo>
                                <a:pt x="305" y="202"/>
                              </a:lnTo>
                              <a:lnTo>
                                <a:pt x="300" y="198"/>
                              </a:lnTo>
                              <a:lnTo>
                                <a:pt x="290" y="192"/>
                              </a:lnTo>
                              <a:lnTo>
                                <a:pt x="284" y="188"/>
                              </a:lnTo>
                              <a:lnTo>
                                <a:pt x="272" y="184"/>
                              </a:lnTo>
                              <a:lnTo>
                                <a:pt x="266" y="182"/>
                              </a:lnTo>
                              <a:lnTo>
                                <a:pt x="254" y="178"/>
                              </a:lnTo>
                              <a:lnTo>
                                <a:pt x="302" y="178"/>
                              </a:lnTo>
                              <a:lnTo>
                                <a:pt x="312" y="184"/>
                              </a:lnTo>
                              <a:lnTo>
                                <a:pt x="318" y="190"/>
                              </a:lnTo>
                              <a:lnTo>
                                <a:pt x="324" y="196"/>
                              </a:lnTo>
                              <a:lnTo>
                                <a:pt x="326" y="198"/>
                              </a:lnTo>
                              <a:lnTo>
                                <a:pt x="327" y="200"/>
                              </a:lnTo>
                              <a:lnTo>
                                <a:pt x="380" y="200"/>
                              </a:lnTo>
                              <a:lnTo>
                                <a:pt x="384" y="204"/>
                              </a:lnTo>
                              <a:lnTo>
                                <a:pt x="384" y="206"/>
                              </a:lnTo>
                              <a:lnTo>
                                <a:pt x="384" y="210"/>
                              </a:lnTo>
                              <a:lnTo>
                                <a:pt x="384" y="212"/>
                              </a:lnTo>
                              <a:lnTo>
                                <a:pt x="380" y="216"/>
                              </a:lnTo>
                              <a:lnTo>
                                <a:pt x="378" y="218"/>
                              </a:lnTo>
                              <a:lnTo>
                                <a:pt x="340" y="218"/>
                              </a:lnTo>
                              <a:lnTo>
                                <a:pt x="345" y="226"/>
                              </a:lnTo>
                              <a:lnTo>
                                <a:pt x="349" y="236"/>
                              </a:lnTo>
                              <a:lnTo>
                                <a:pt x="352" y="246"/>
                              </a:lnTo>
                              <a:lnTo>
                                <a:pt x="354" y="256"/>
                              </a:lnTo>
                              <a:lnTo>
                                <a:pt x="380" y="256"/>
                              </a:lnTo>
                              <a:lnTo>
                                <a:pt x="383" y="260"/>
                              </a:lnTo>
                              <a:lnTo>
                                <a:pt x="384" y="262"/>
                              </a:lnTo>
                              <a:lnTo>
                                <a:pt x="384" y="266"/>
                              </a:lnTo>
                              <a:lnTo>
                                <a:pt x="383" y="268"/>
                              </a:lnTo>
                              <a:lnTo>
                                <a:pt x="380" y="272"/>
                              </a:lnTo>
                              <a:lnTo>
                                <a:pt x="378" y="274"/>
                              </a:lnTo>
                              <a:lnTo>
                                <a:pt x="355" y="274"/>
                              </a:lnTo>
                              <a:lnTo>
                                <a:pt x="355" y="284"/>
                              </a:lnTo>
                              <a:lnTo>
                                <a:pt x="354" y="294"/>
                              </a:lnTo>
                              <a:lnTo>
                                <a:pt x="351" y="306"/>
                              </a:lnTo>
                              <a:lnTo>
                                <a:pt x="348" y="316"/>
                              </a:lnTo>
                              <a:lnTo>
                                <a:pt x="344" y="326"/>
                              </a:lnTo>
                              <a:lnTo>
                                <a:pt x="338" y="336"/>
                              </a:lnTo>
                              <a:lnTo>
                                <a:pt x="332" y="344"/>
                              </a:lnTo>
                              <a:lnTo>
                                <a:pt x="325" y="354"/>
                              </a:lnTo>
                              <a:lnTo>
                                <a:pt x="337" y="366"/>
                              </a:lnTo>
                              <a:lnTo>
                                <a:pt x="312" y="366"/>
                              </a:lnTo>
                              <a:lnTo>
                                <a:pt x="303" y="372"/>
                              </a:lnTo>
                              <a:close/>
                              <a:moveTo>
                                <a:pt x="270" y="300"/>
                              </a:moveTo>
                              <a:lnTo>
                                <a:pt x="249" y="300"/>
                              </a:lnTo>
                              <a:lnTo>
                                <a:pt x="252" y="296"/>
                              </a:lnTo>
                              <a:lnTo>
                                <a:pt x="252" y="294"/>
                              </a:lnTo>
                              <a:lnTo>
                                <a:pt x="252" y="290"/>
                              </a:lnTo>
                              <a:lnTo>
                                <a:pt x="251" y="288"/>
                              </a:lnTo>
                              <a:lnTo>
                                <a:pt x="247" y="284"/>
                              </a:lnTo>
                              <a:lnTo>
                                <a:pt x="226" y="284"/>
                              </a:lnTo>
                              <a:lnTo>
                                <a:pt x="222" y="282"/>
                              </a:lnTo>
                              <a:lnTo>
                                <a:pt x="220" y="280"/>
                              </a:lnTo>
                              <a:lnTo>
                                <a:pt x="218" y="278"/>
                              </a:lnTo>
                              <a:lnTo>
                                <a:pt x="216" y="276"/>
                              </a:lnTo>
                              <a:lnTo>
                                <a:pt x="212" y="272"/>
                              </a:lnTo>
                              <a:lnTo>
                                <a:pt x="210" y="268"/>
                              </a:lnTo>
                              <a:lnTo>
                                <a:pt x="208" y="260"/>
                              </a:lnTo>
                              <a:lnTo>
                                <a:pt x="208" y="254"/>
                              </a:lnTo>
                              <a:lnTo>
                                <a:pt x="211" y="246"/>
                              </a:lnTo>
                              <a:lnTo>
                                <a:pt x="214" y="242"/>
                              </a:lnTo>
                              <a:lnTo>
                                <a:pt x="221" y="234"/>
                              </a:lnTo>
                              <a:lnTo>
                                <a:pt x="226" y="234"/>
                              </a:lnTo>
                              <a:lnTo>
                                <a:pt x="230" y="232"/>
                              </a:lnTo>
                              <a:lnTo>
                                <a:pt x="230" y="224"/>
                              </a:lnTo>
                              <a:lnTo>
                                <a:pt x="231" y="222"/>
                              </a:lnTo>
                              <a:lnTo>
                                <a:pt x="235" y="218"/>
                              </a:lnTo>
                              <a:lnTo>
                                <a:pt x="244" y="218"/>
                              </a:lnTo>
                              <a:lnTo>
                                <a:pt x="248" y="222"/>
                              </a:lnTo>
                              <a:lnTo>
                                <a:pt x="249" y="224"/>
                              </a:lnTo>
                              <a:lnTo>
                                <a:pt x="249" y="232"/>
                              </a:lnTo>
                              <a:lnTo>
                                <a:pt x="254" y="234"/>
                              </a:lnTo>
                              <a:lnTo>
                                <a:pt x="259" y="236"/>
                              </a:lnTo>
                              <a:lnTo>
                                <a:pt x="262" y="238"/>
                              </a:lnTo>
                              <a:lnTo>
                                <a:pt x="263" y="240"/>
                              </a:lnTo>
                              <a:lnTo>
                                <a:pt x="267" y="244"/>
                              </a:lnTo>
                              <a:lnTo>
                                <a:pt x="270" y="248"/>
                              </a:lnTo>
                              <a:lnTo>
                                <a:pt x="270" y="250"/>
                              </a:lnTo>
                              <a:lnTo>
                                <a:pt x="233" y="250"/>
                              </a:lnTo>
                              <a:lnTo>
                                <a:pt x="231" y="252"/>
                              </a:lnTo>
                              <a:lnTo>
                                <a:pt x="229" y="252"/>
                              </a:lnTo>
                              <a:lnTo>
                                <a:pt x="228" y="254"/>
                              </a:lnTo>
                              <a:lnTo>
                                <a:pt x="227" y="256"/>
                              </a:lnTo>
                              <a:lnTo>
                                <a:pt x="227" y="260"/>
                              </a:lnTo>
                              <a:lnTo>
                                <a:pt x="228" y="262"/>
                              </a:lnTo>
                              <a:lnTo>
                                <a:pt x="229" y="264"/>
                              </a:lnTo>
                              <a:lnTo>
                                <a:pt x="231" y="266"/>
                              </a:lnTo>
                              <a:lnTo>
                                <a:pt x="250" y="266"/>
                              </a:lnTo>
                              <a:lnTo>
                                <a:pt x="255" y="268"/>
                              </a:lnTo>
                              <a:lnTo>
                                <a:pt x="261" y="272"/>
                              </a:lnTo>
                              <a:lnTo>
                                <a:pt x="262" y="272"/>
                              </a:lnTo>
                              <a:lnTo>
                                <a:pt x="263" y="274"/>
                              </a:lnTo>
                              <a:lnTo>
                                <a:pt x="264" y="274"/>
                              </a:lnTo>
                              <a:lnTo>
                                <a:pt x="267" y="278"/>
                              </a:lnTo>
                              <a:lnTo>
                                <a:pt x="269" y="282"/>
                              </a:lnTo>
                              <a:lnTo>
                                <a:pt x="271" y="288"/>
                              </a:lnTo>
                              <a:lnTo>
                                <a:pt x="271" y="290"/>
                              </a:lnTo>
                              <a:lnTo>
                                <a:pt x="271" y="298"/>
                              </a:lnTo>
                              <a:lnTo>
                                <a:pt x="270" y="300"/>
                              </a:lnTo>
                              <a:close/>
                              <a:moveTo>
                                <a:pt x="271" y="256"/>
                              </a:moveTo>
                              <a:lnTo>
                                <a:pt x="252" y="256"/>
                              </a:lnTo>
                              <a:lnTo>
                                <a:pt x="251" y="254"/>
                              </a:lnTo>
                              <a:lnTo>
                                <a:pt x="249" y="252"/>
                              </a:lnTo>
                              <a:lnTo>
                                <a:pt x="247" y="250"/>
                              </a:lnTo>
                              <a:lnTo>
                                <a:pt x="270" y="250"/>
                              </a:lnTo>
                              <a:lnTo>
                                <a:pt x="271" y="256"/>
                              </a:lnTo>
                              <a:close/>
                              <a:moveTo>
                                <a:pt x="264" y="268"/>
                              </a:moveTo>
                              <a:lnTo>
                                <a:pt x="259" y="268"/>
                              </a:lnTo>
                              <a:lnTo>
                                <a:pt x="257" y="266"/>
                              </a:lnTo>
                              <a:lnTo>
                                <a:pt x="253" y="262"/>
                              </a:lnTo>
                              <a:lnTo>
                                <a:pt x="252" y="260"/>
                              </a:lnTo>
                              <a:lnTo>
                                <a:pt x="252" y="256"/>
                              </a:lnTo>
                              <a:lnTo>
                                <a:pt x="271" y="256"/>
                              </a:lnTo>
                              <a:lnTo>
                                <a:pt x="271" y="260"/>
                              </a:lnTo>
                              <a:lnTo>
                                <a:pt x="270" y="262"/>
                              </a:lnTo>
                              <a:lnTo>
                                <a:pt x="266" y="266"/>
                              </a:lnTo>
                              <a:lnTo>
                                <a:pt x="264" y="268"/>
                              </a:lnTo>
                              <a:close/>
                              <a:moveTo>
                                <a:pt x="254" y="318"/>
                              </a:moveTo>
                              <a:lnTo>
                                <a:pt x="228" y="318"/>
                              </a:lnTo>
                              <a:lnTo>
                                <a:pt x="225" y="316"/>
                              </a:lnTo>
                              <a:lnTo>
                                <a:pt x="220" y="314"/>
                              </a:lnTo>
                              <a:lnTo>
                                <a:pt x="218" y="312"/>
                              </a:lnTo>
                              <a:lnTo>
                                <a:pt x="216" y="310"/>
                              </a:lnTo>
                              <a:lnTo>
                                <a:pt x="211" y="306"/>
                              </a:lnTo>
                              <a:lnTo>
                                <a:pt x="208" y="300"/>
                              </a:lnTo>
                              <a:lnTo>
                                <a:pt x="208" y="292"/>
                              </a:lnTo>
                              <a:lnTo>
                                <a:pt x="209" y="290"/>
                              </a:lnTo>
                              <a:lnTo>
                                <a:pt x="210" y="288"/>
                              </a:lnTo>
                              <a:lnTo>
                                <a:pt x="213" y="284"/>
                              </a:lnTo>
                              <a:lnTo>
                                <a:pt x="222" y="284"/>
                              </a:lnTo>
                              <a:lnTo>
                                <a:pt x="226" y="288"/>
                              </a:lnTo>
                              <a:lnTo>
                                <a:pt x="227" y="290"/>
                              </a:lnTo>
                              <a:lnTo>
                                <a:pt x="227" y="294"/>
                              </a:lnTo>
                              <a:lnTo>
                                <a:pt x="228" y="296"/>
                              </a:lnTo>
                              <a:lnTo>
                                <a:pt x="231" y="300"/>
                              </a:lnTo>
                              <a:lnTo>
                                <a:pt x="270" y="300"/>
                              </a:lnTo>
                              <a:lnTo>
                                <a:pt x="269" y="302"/>
                              </a:lnTo>
                              <a:lnTo>
                                <a:pt x="266" y="308"/>
                              </a:lnTo>
                              <a:lnTo>
                                <a:pt x="264" y="310"/>
                              </a:lnTo>
                              <a:lnTo>
                                <a:pt x="263" y="310"/>
                              </a:lnTo>
                              <a:lnTo>
                                <a:pt x="259" y="314"/>
                              </a:lnTo>
                              <a:lnTo>
                                <a:pt x="254" y="318"/>
                              </a:lnTo>
                              <a:close/>
                              <a:moveTo>
                                <a:pt x="244" y="332"/>
                              </a:moveTo>
                              <a:lnTo>
                                <a:pt x="235" y="332"/>
                              </a:lnTo>
                              <a:lnTo>
                                <a:pt x="231" y="328"/>
                              </a:lnTo>
                              <a:lnTo>
                                <a:pt x="231" y="326"/>
                              </a:lnTo>
                              <a:lnTo>
                                <a:pt x="230" y="318"/>
                              </a:lnTo>
                              <a:lnTo>
                                <a:pt x="249" y="318"/>
                              </a:lnTo>
                              <a:lnTo>
                                <a:pt x="249" y="326"/>
                              </a:lnTo>
                              <a:lnTo>
                                <a:pt x="248" y="328"/>
                              </a:lnTo>
                              <a:lnTo>
                                <a:pt x="244" y="332"/>
                              </a:lnTo>
                              <a:close/>
                              <a:moveTo>
                                <a:pt x="433" y="512"/>
                              </a:moveTo>
                              <a:lnTo>
                                <a:pt x="415" y="512"/>
                              </a:lnTo>
                              <a:lnTo>
                                <a:pt x="415" y="472"/>
                              </a:lnTo>
                              <a:lnTo>
                                <a:pt x="312" y="366"/>
                              </a:lnTo>
                              <a:lnTo>
                                <a:pt x="337" y="366"/>
                              </a:lnTo>
                              <a:lnTo>
                                <a:pt x="415" y="446"/>
                              </a:lnTo>
                              <a:lnTo>
                                <a:pt x="433" y="446"/>
                              </a:lnTo>
                              <a:lnTo>
                                <a:pt x="433" y="464"/>
                              </a:lnTo>
                              <a:lnTo>
                                <a:pt x="451" y="484"/>
                              </a:lnTo>
                              <a:lnTo>
                                <a:pt x="453" y="486"/>
                              </a:lnTo>
                              <a:lnTo>
                                <a:pt x="453" y="488"/>
                              </a:lnTo>
                              <a:lnTo>
                                <a:pt x="453" y="492"/>
                              </a:lnTo>
                              <a:lnTo>
                                <a:pt x="433" y="492"/>
                              </a:lnTo>
                              <a:lnTo>
                                <a:pt x="433" y="512"/>
                              </a:lnTo>
                              <a:close/>
                              <a:moveTo>
                                <a:pt x="260" y="390"/>
                              </a:moveTo>
                              <a:lnTo>
                                <a:pt x="231" y="390"/>
                              </a:lnTo>
                              <a:lnTo>
                                <a:pt x="203" y="386"/>
                              </a:lnTo>
                              <a:lnTo>
                                <a:pt x="55" y="386"/>
                              </a:lnTo>
                              <a:lnTo>
                                <a:pt x="53" y="384"/>
                              </a:lnTo>
                              <a:lnTo>
                                <a:pt x="50" y="380"/>
                              </a:lnTo>
                              <a:lnTo>
                                <a:pt x="49" y="378"/>
                              </a:lnTo>
                              <a:lnTo>
                                <a:pt x="49" y="374"/>
                              </a:lnTo>
                              <a:lnTo>
                                <a:pt x="50" y="372"/>
                              </a:lnTo>
                              <a:lnTo>
                                <a:pt x="53" y="368"/>
                              </a:lnTo>
                              <a:lnTo>
                                <a:pt x="213" y="368"/>
                              </a:lnTo>
                              <a:lnTo>
                                <a:pt x="225" y="372"/>
                              </a:lnTo>
                              <a:lnTo>
                                <a:pt x="303" y="372"/>
                              </a:lnTo>
                              <a:lnTo>
                                <a:pt x="300" y="374"/>
                              </a:lnTo>
                              <a:lnTo>
                                <a:pt x="287" y="380"/>
                              </a:lnTo>
                              <a:lnTo>
                                <a:pt x="274" y="386"/>
                              </a:lnTo>
                              <a:lnTo>
                                <a:pt x="260" y="390"/>
                              </a:lnTo>
                              <a:close/>
                              <a:moveTo>
                                <a:pt x="331" y="442"/>
                              </a:moveTo>
                              <a:lnTo>
                                <a:pt x="55" y="442"/>
                              </a:lnTo>
                              <a:lnTo>
                                <a:pt x="53" y="440"/>
                              </a:lnTo>
                              <a:lnTo>
                                <a:pt x="50" y="436"/>
                              </a:lnTo>
                              <a:lnTo>
                                <a:pt x="49" y="434"/>
                              </a:lnTo>
                              <a:lnTo>
                                <a:pt x="49" y="430"/>
                              </a:lnTo>
                              <a:lnTo>
                                <a:pt x="50" y="428"/>
                              </a:lnTo>
                              <a:lnTo>
                                <a:pt x="53" y="424"/>
                              </a:lnTo>
                              <a:lnTo>
                                <a:pt x="333" y="424"/>
                              </a:lnTo>
                              <a:lnTo>
                                <a:pt x="336" y="428"/>
                              </a:lnTo>
                              <a:lnTo>
                                <a:pt x="337" y="430"/>
                              </a:lnTo>
                              <a:lnTo>
                                <a:pt x="337" y="434"/>
                              </a:lnTo>
                              <a:lnTo>
                                <a:pt x="336" y="436"/>
                              </a:lnTo>
                              <a:lnTo>
                                <a:pt x="333" y="440"/>
                              </a:lnTo>
                              <a:lnTo>
                                <a:pt x="331" y="442"/>
                              </a:lnTo>
                              <a:close/>
                              <a:moveTo>
                                <a:pt x="449" y="498"/>
                              </a:moveTo>
                              <a:lnTo>
                                <a:pt x="439" y="498"/>
                              </a:lnTo>
                              <a:lnTo>
                                <a:pt x="438" y="496"/>
                              </a:lnTo>
                              <a:lnTo>
                                <a:pt x="433" y="492"/>
                              </a:lnTo>
                              <a:lnTo>
                                <a:pt x="453" y="492"/>
                              </a:lnTo>
                              <a:lnTo>
                                <a:pt x="452" y="494"/>
                              </a:lnTo>
                              <a:lnTo>
                                <a:pt x="449" y="4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DFD8B" id="AutoShape 152" o:spid="_x0000_s1026" style="position:absolute;margin-left:14.9pt;margin-top:7pt;width:21.55pt;height:29.1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3,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" path="m433,524l,524,,6,1,4,5,,304,r2,2l319,16,18,16r,496l433,512r,12xm433,446r-18,l415,146r-120,l291,142r-1,-2l290,16r29,l333,30r-25,l308,130r121,l431,132r1,2l432,136r1,2l433,446xm429,130r-26,l308,30r25,l429,130xm270,80l55,80,53,78,50,76,49,74r,-6l50,66r3,-4l272,62r4,4l277,68r,6l276,76r-4,2l270,80xm273,134r-220,l50,130r-1,-2l49,124r1,-2l53,118r2,-2l270,116r3,2l276,122r1,2l277,128r-1,2l273,134xm207,368r-37,l160,360r-9,-10l144,340r-7,-10l55,330r-2,-2l50,324r-1,-2l49,318r1,-2l53,312r77,l126,300r-2,-12l124,274r-69,l53,272r-3,-4l49,266r,-4l50,260r3,-4l126,256r2,-10l131,236r4,-10l139,218r-84,l53,216r-3,-4l49,210r,-4l50,204r3,-4l152,200r2,-4l157,194r8,-8l170,182r13,-8l190,170r14,-6l211,162r15,-2l257,160r22,6l293,172r6,4l302,178r-74,l216,180r-18,6l192,190r-10,6l177,200r-10,10l163,214r-7,10l153,230r-5,12l146,248r-3,12l142,268r,10l142,282r1,4l145,298r2,6l151,316r3,6l161,334r4,4l174,348r5,4l189,358r6,4l207,368xm303,372r-52,l263,370r18,-6l287,360r11,-6l303,350r9,-10l316,336r7,-10l326,320r5,-12l333,302r3,-12l337,284r,-16l337,264r-3,-12l333,246r-5,-12l325,228r-7,-10l314,212r-4,-4l305,202r-5,-4l290,192r-6,-4l272,184r-6,-2l254,178r48,l312,184r6,6l324,196r2,2l327,200r53,l384,204r,2l384,210r,2l380,216r-2,2l340,218r5,8l349,236r3,10l354,256r26,l383,260r1,2l384,266r-1,2l380,272r-2,2l355,274r,10l354,294r-3,12l348,316r-4,10l338,336r-6,8l325,354r12,12l312,366r-9,6xm270,300r-21,l252,296r,-2l252,290r-1,-2l247,284r-21,l222,282r-2,-2l218,278r-2,-2l212,272r-2,-4l208,260r,-6l211,246r3,-4l221,234r5,l230,232r,-8l231,222r4,-4l244,218r4,4l249,224r,8l254,234r5,2l262,238r1,2l267,244r3,4l270,250r-37,l231,252r-2,l228,254r-1,2l227,260r1,2l229,264r2,2l250,266r5,2l261,272r1,l263,274r1,l267,278r2,4l271,288r,2l271,298r-1,2xm271,256r-19,l251,254r-2,-2l247,250r23,l271,256xm264,268r-5,l257,266r-4,-4l252,260r,-4l271,256r,4l270,262r-4,4l264,268xm254,318r-26,l225,316r-5,-2l218,312r-2,-2l211,306r-3,-6l208,292r1,-2l210,288r3,-4l222,284r4,4l227,290r,4l228,296r3,4l270,300r-1,2l266,308r-2,2l263,310r-4,4l254,318xm244,332r-9,l231,328r,-2l230,318r19,l249,326r-1,2l244,332xm433,512r-18,l415,472,312,366r25,l415,446r18,l433,464r18,20l453,486r,2l453,492r-20,l433,512xm260,390r-29,l203,386r-148,l53,384r-3,-4l49,378r,-4l50,372r3,-4l213,368r12,4l303,372r-3,2l287,380r-13,6l260,390xm331,442r-276,l53,440r-3,-4l49,434r,-4l50,428r3,-4l333,424r3,4l337,430r,4l336,436r-3,4l331,442xm449,498r-10,l438,496r-5,-4l453,492r-1,2l449,498xe" fillcolor="#fefefe" stroked="f">
                <v:path arrowok="t" o:connecttype="custom" o:connectlocs="111059923,2147483646;158187513,2147483646;105945699,2147483646;156726048,2147483646;157822600,2147483646;112521389,2147483646;18266208,2147483646;100830871,2147483646;99734922,2147483646;19362761,2147483646;101196388,2147483646;55164746,2147483646;17901295,2147483646;45300607,2147483646;17901295,2147483646;49319487,2147483646;17901295,2147483646;60279574,2147483646;82564662,2147483646;83295093,2147483646;61010005,2147483646;52241814,2147483646;53703280,2147483646;65393798,2147483646;96081560,2147483646;115444320,2147483646;123115959,2147483646;118732165,2147483646;105945699,2147483646;113982855,2147483646;140286219,2147483646;124211907,2147483646;139921305,2147483646;129692253,2147483646;123481476,2147483646;98638974,2147483646;91697767,2147483646;79641731,2147483646;77084317,2147483646;84391042,2147483646;92793715,2147483646;98638974,2147483646;82929576,2147483646;93159232,2147483646;98273456,2147483646;92063284,2147483646;99004491,2147483646;92063284,2147483646;92793715,2147483646;77084317,2147483646;81103197,2147483646;98638974,2147483646;92793715,2147483646;90966732,2147483646;151611823,2147483646;164763807,2147483646;94985612,2147483646;17901295,2147483646;110695010,2147483646;20093191,2147483646;19362761,2147483646;121654493,2147483646;165494238,2147483646" o:connectangles="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b/>
          <w:noProof/>
          <w:color w:val="FEFEFE"/>
          <w:spacing w:val="9"/>
          <w:sz w:val="24"/>
          <w:szCs w:val="24"/>
        </w:rPr>
        <w:drawing>
          <wp:inline distT="0" distB="0" distL="0" distR="0" wp14:anchorId="07061A26" wp14:editId="7EBAF79E">
            <wp:extent cx="123825" cy="161925"/>
            <wp:effectExtent l="0" t="0" r="0" b="0"/>
            <wp:docPr id="1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8703" w14:textId="423BD782" w:rsidR="00F33959" w:rsidRDefault="00907475" w:rsidP="00F33959">
      <w:pPr>
        <w:spacing w:before="41" w:line="290" w:lineRule="auto"/>
        <w:ind w:left="2997" w:right="768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1E440977" wp14:editId="412EFA0F">
                <wp:simplePos x="0" y="0"/>
                <wp:positionH relativeFrom="column">
                  <wp:posOffset>8890</wp:posOffset>
                </wp:positionH>
                <wp:positionV relativeFrom="paragraph">
                  <wp:posOffset>6826250</wp:posOffset>
                </wp:positionV>
                <wp:extent cx="2865120" cy="1204595"/>
                <wp:effectExtent l="0" t="0" r="0" b="0"/>
                <wp:wrapNone/>
                <wp:docPr id="1206300289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65120" cy="1204595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CAE93F" id="Freeform 116" o:spid="_x0000_s1026" style="position:absolute;margin-left:.7pt;margin-top:537.5pt;width:225.6pt;height:94.8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63887532,1726839292;166722531,1726839292;144793248,1726267376;123464740,1724666205;102737006,1721921041;83511708,1718261037;65487462,1713686033;48965154,1708196027;34245669,1701905436;22229671,1695042929;12616773,1687608506;5707860,1679830998;1501938,1671710406;0,1663360982;0,937649217;1501938,929299793;5707860,921179201;12616773,913401693;22229671,905967270;34245669,899104763;48965154,892814172;65487462,887324005;83511708,882749000;102737006,879088996;123464740,876458409;144793248,874742823;166722531,874285322;1563887532,874285322;1585816815,874742823;1607145324,876458409;1627572670,879088996;1647098355,882749000;1665122601,887324005;1681644909,892814172;1696064007,899104763;1708080005,905967270;1717692903,913401693;1724601816,921179201;1729108126,929299793;1730309676,937649217;1730309676,1663360982;1729108126,1671710406;1724601816,1679830998;1717692903,1687608506;1708080005,1695042929;1696064007,1701905436;1681644909,1708196027;1665122601,1713686033;1647098355,1718261037;1627572670,1721921041;1607145324,1724666205;1585816815,1726267376;1563887532,1726839292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13BF6F38" wp14:editId="403215E6">
                <wp:simplePos x="0" y="0"/>
                <wp:positionH relativeFrom="column">
                  <wp:posOffset>64770</wp:posOffset>
                </wp:positionH>
                <wp:positionV relativeFrom="paragraph">
                  <wp:posOffset>7214235</wp:posOffset>
                </wp:positionV>
                <wp:extent cx="2734945" cy="673100"/>
                <wp:effectExtent l="0" t="0" r="0" b="0"/>
                <wp:wrapNone/>
                <wp:docPr id="1404263236" name="Text 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4945" cy="67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C4A88E" w14:textId="77777777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2C4545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oferta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é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válida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por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um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período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de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  <w:r w:rsidRPr="002C4545">
                              <w:rPr>
                                <w:spacing w:val="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(dez)</w:t>
                            </w:r>
                            <w:r w:rsidRPr="002C4545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dias,</w:t>
                            </w:r>
                            <w:r w:rsidRPr="002C4545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após</w:t>
                            </w:r>
                            <w:r w:rsidRPr="002C4545">
                              <w:rPr>
                                <w:spacing w:val="5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esse</w:t>
                            </w:r>
                            <w:r w:rsidRPr="002C4545">
                              <w:rPr>
                                <w:spacing w:val="-47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prazo,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os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valores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estão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sujeitos</w:t>
                            </w:r>
                            <w:r w:rsidRPr="002C4545">
                              <w:rPr>
                                <w:spacing w:val="29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2C4545">
                              <w:rPr>
                                <w:spacing w:val="3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6"/>
                                <w:szCs w:val="16"/>
                              </w:rPr>
                              <w:t>reajustes.</w:t>
                            </w:r>
                          </w:p>
                          <w:p w14:paraId="3B16453D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F6F38" id="Text Box 160" o:spid="_x0000_s1044" type="#_x0000_t202" style="position:absolute;left:0;text-align:left;margin-left:5.1pt;margin-top:568.05pt;width:215.35pt;height:53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" filled="f" stroked="f">
                <v:textbox>
                  <w:txbxContent>
                    <w:p w14:paraId="47C4A88E" w14:textId="77777777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6"/>
                          <w:szCs w:val="16"/>
                        </w:rPr>
                      </w:pPr>
                      <w:r w:rsidRPr="002C4545">
                        <w:rPr>
                          <w:sz w:val="16"/>
                          <w:szCs w:val="16"/>
                        </w:rPr>
                        <w:t>A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oferta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é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válida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por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um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período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de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10</w:t>
                      </w:r>
                      <w:r w:rsidRPr="002C4545">
                        <w:rPr>
                          <w:spacing w:val="1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(dez)</w:t>
                      </w:r>
                      <w:r w:rsidRPr="002C4545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dias,</w:t>
                      </w:r>
                      <w:r w:rsidRPr="002C4545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após</w:t>
                      </w:r>
                      <w:r w:rsidRPr="002C4545">
                        <w:rPr>
                          <w:spacing w:val="5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esse</w:t>
                      </w:r>
                      <w:r w:rsidRPr="002C4545">
                        <w:rPr>
                          <w:spacing w:val="-47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prazo,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os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valores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estão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sujeitos</w:t>
                      </w:r>
                      <w:r w:rsidRPr="002C4545">
                        <w:rPr>
                          <w:spacing w:val="29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a</w:t>
                      </w:r>
                      <w:r w:rsidRPr="002C4545">
                        <w:rPr>
                          <w:spacing w:val="30"/>
                          <w:sz w:val="16"/>
                          <w:szCs w:val="16"/>
                        </w:rPr>
                        <w:t xml:space="preserve"> </w:t>
                      </w:r>
                      <w:r w:rsidRPr="002C4545">
                        <w:rPr>
                          <w:sz w:val="16"/>
                          <w:szCs w:val="16"/>
                        </w:rPr>
                        <w:t>reajustes.</w:t>
                      </w:r>
                    </w:p>
                    <w:p w14:paraId="3B16453D" w14:textId="77777777" w:rsidR="002C4545" w:rsidRPr="002C4545" w:rsidRDefault="002C4545" w:rsidP="002C4545">
                      <w:pPr>
                        <w:pStyle w:val="NORMALPROPOSTA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4BA17B38" wp14:editId="528E6DE2">
                <wp:simplePos x="0" y="0"/>
                <wp:positionH relativeFrom="column">
                  <wp:posOffset>26670</wp:posOffset>
                </wp:positionH>
                <wp:positionV relativeFrom="paragraph">
                  <wp:posOffset>6704330</wp:posOffset>
                </wp:positionV>
                <wp:extent cx="2870200" cy="467360"/>
                <wp:effectExtent l="0" t="0" r="0" b="0"/>
                <wp:wrapNone/>
                <wp:docPr id="539729122" name="Forma Livre: Forma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22B8B6" id="Forma Livre: Forma 31" o:spid="_x0000_s1026" style="position:absolute;margin-left:2.1pt;margin-top:527.9pt;width:226pt;height:36.8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33068F1D" wp14:editId="6483A474">
                <wp:simplePos x="0" y="0"/>
                <wp:positionH relativeFrom="column">
                  <wp:posOffset>26670</wp:posOffset>
                </wp:positionH>
                <wp:positionV relativeFrom="paragraph">
                  <wp:posOffset>3964305</wp:posOffset>
                </wp:positionV>
                <wp:extent cx="2847340" cy="2691130"/>
                <wp:effectExtent l="0" t="0" r="0" b="0"/>
                <wp:wrapNone/>
                <wp:docPr id="785465083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340" cy="269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C13E47" w14:textId="77777777" w:rsidR="00414B0F" w:rsidRPr="00414B0F" w:rsidRDefault="00414B0F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Estimado</w:t>
                            </w:r>
                            <w:r w:rsidRPr="00414B0F">
                              <w:rPr>
                                <w:b/>
                                <w:bCs/>
                                <w:spacing w:val="5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a</w:t>
                            </w:r>
                            <w:r w:rsidRPr="00414B0F">
                              <w:rPr>
                                <w:b/>
                                <w:bCs/>
                                <w:spacing w:val="53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execução</w:t>
                            </w:r>
                            <w:r w:rsidRPr="00414B0F">
                              <w:rPr>
                                <w:b/>
                                <w:bCs/>
                                <w:spacing w:val="53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em</w:t>
                            </w:r>
                            <w:r w:rsidRPr="00414B0F">
                              <w:rPr>
                                <w:b/>
                                <w:bCs/>
                                <w:spacing w:val="5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***</w:t>
                            </w:r>
                            <w:r w:rsidRPr="00414B0F">
                              <w:rPr>
                                <w:b/>
                                <w:bCs/>
                                <w:spacing w:val="53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14B0F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meses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.</w:t>
                            </w:r>
                          </w:p>
                          <w:p w14:paraId="0F7EE25E" w14:textId="77777777" w:rsidR="00414B0F" w:rsidRPr="00414B0F" w:rsidRDefault="00414B0F" w:rsidP="00414B0F">
                            <w:pPr>
                              <w:pStyle w:val="NORMALPROPOSTA"/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11BEE8F2" w14:textId="77777777" w:rsidR="00414B0F" w:rsidRPr="00414B0F" w:rsidRDefault="00414B0F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414B0F">
                              <w:rPr>
                                <w:sz w:val="12"/>
                                <w:szCs w:val="12"/>
                              </w:rPr>
                              <w:t>Será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necessário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realizar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um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cronograma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apontamento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todas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datas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previstas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para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entrega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equipamentos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materiais,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assim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identificar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datas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atividades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predecessoras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nossos   serviços   e   caso   seja   identificado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que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cronograma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ultrapassará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 xml:space="preserve">a  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 xml:space="preserve">quantidade  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 xml:space="preserve">de  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dias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previstos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inicialmente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para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execução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obra,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SIARCON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poderá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revisar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valor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sua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proposta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inicial   e   tratar   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prazo</w:t>
                            </w:r>
                            <w:r w:rsidRPr="00414B0F">
                              <w:rPr>
                                <w:spacing w:val="29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excedente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como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um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aditivo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ao</w:t>
                            </w:r>
                            <w:r w:rsidRPr="00414B0F">
                              <w:rPr>
                                <w:spacing w:val="3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contrato.</w:t>
                            </w:r>
                          </w:p>
                          <w:p w14:paraId="1394472D" w14:textId="77748A24" w:rsidR="00414B0F" w:rsidRDefault="00414B0F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414B0F">
                              <w:rPr>
                                <w:sz w:val="12"/>
                                <w:szCs w:val="12"/>
                              </w:rPr>
                              <w:t>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atrasos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por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parte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cliente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no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fornecimento,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definição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aprovação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dos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itens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ou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ainda   alterações   conceituais   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projeto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poderão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prolongar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   cronograma   de   execução   da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obra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postergando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data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finalização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SIARCON</w:t>
                            </w:r>
                            <w:r w:rsidRPr="00414B0F">
                              <w:rPr>
                                <w:spacing w:val="5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poderá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revisar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valor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de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sua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proposta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inicial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tratar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o</w:t>
                            </w:r>
                            <w:r w:rsidRPr="00414B0F">
                              <w:rPr>
                                <w:spacing w:val="5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prazo</w:t>
                            </w:r>
                            <w:r w:rsidRPr="00414B0F">
                              <w:rPr>
                                <w:spacing w:val="1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excedente</w:t>
                            </w:r>
                            <w:r w:rsidRPr="00414B0F">
                              <w:rPr>
                                <w:spacing w:val="26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como</w:t>
                            </w:r>
                            <w:r w:rsidRPr="00414B0F">
                              <w:rPr>
                                <w:spacing w:val="26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um</w:t>
                            </w:r>
                            <w:r w:rsidRPr="00414B0F">
                              <w:rPr>
                                <w:spacing w:val="27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aditivo</w:t>
                            </w:r>
                            <w:r w:rsidRPr="00414B0F">
                              <w:rPr>
                                <w:spacing w:val="26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ao</w:t>
                            </w:r>
                            <w:r w:rsidRPr="00414B0F">
                              <w:rPr>
                                <w:spacing w:val="27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414B0F">
                              <w:rPr>
                                <w:sz w:val="12"/>
                                <w:szCs w:val="12"/>
                              </w:rPr>
                              <w:t>contrato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.</w:t>
                            </w:r>
                          </w:p>
                          <w:p w14:paraId="6A85535E" w14:textId="504C664D" w:rsidR="00EB0E72" w:rsidRPr="00414B0F" w:rsidRDefault="00EB0E72" w:rsidP="00414B0F">
                            <w:pPr>
                              <w:pStyle w:val="NORMALPROPOSTA"/>
                              <w:ind w:firstLine="0"/>
                              <w:rPr>
                                <w:sz w:val="12"/>
                                <w:szCs w:val="12"/>
                              </w:rPr>
                            </w:pPr>
                            <w:r w:rsidRPr="00EB0E72">
                              <w:rPr>
                                <w:sz w:val="12"/>
                                <w:szCs w:val="12"/>
                              </w:rPr>
                              <w:t>O prazo estabelecido para a execução dos serviços foi calculado com base nas condições detalhadas na proposta. Caso ocorram atrasos ou prorrogações que ultrapassem o período previsto, será necessário realizar tratativas comerciais para a extensão do prazo. Eventuais alterações no cronograma implicarão na renegociação dos termos comerciais, a fim de acomodar os impactos decorrentes do atraso.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068F1D" id="Text Box 158" o:spid="_x0000_s1045" type="#_x0000_t202" style="position:absolute;left:0;text-align:left;margin-left:2.1pt;margin-top:312.15pt;width:224.2pt;height:211.9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" filled="f" stroked="f">
                <v:textbox>
                  <w:txbxContent>
                    <w:p w14:paraId="0BC13E47" w14:textId="77777777" w:rsidR="00414B0F" w:rsidRPr="00414B0F" w:rsidRDefault="00414B0F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Estimado</w:t>
                      </w:r>
                      <w:r w:rsidRPr="00414B0F">
                        <w:rPr>
                          <w:b/>
                          <w:bCs/>
                          <w:spacing w:val="52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a</w:t>
                      </w:r>
                      <w:r w:rsidRPr="00414B0F">
                        <w:rPr>
                          <w:b/>
                          <w:bCs/>
                          <w:spacing w:val="53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execução</w:t>
                      </w:r>
                      <w:r w:rsidRPr="00414B0F">
                        <w:rPr>
                          <w:b/>
                          <w:bCs/>
                          <w:spacing w:val="53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em</w:t>
                      </w:r>
                      <w:r w:rsidRPr="00414B0F">
                        <w:rPr>
                          <w:b/>
                          <w:bCs/>
                          <w:spacing w:val="52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***</w:t>
                      </w:r>
                      <w:r w:rsidRPr="00414B0F">
                        <w:rPr>
                          <w:b/>
                          <w:bCs/>
                          <w:spacing w:val="53"/>
                          <w:sz w:val="14"/>
                          <w:szCs w:val="14"/>
                        </w:rPr>
                        <w:t xml:space="preserve"> </w:t>
                      </w:r>
                      <w:r w:rsidRPr="00414B0F">
                        <w:rPr>
                          <w:b/>
                          <w:bCs/>
                          <w:sz w:val="14"/>
                          <w:szCs w:val="14"/>
                        </w:rPr>
                        <w:t>meses</w:t>
                      </w:r>
                      <w:r w:rsidRPr="00414B0F">
                        <w:rPr>
                          <w:sz w:val="12"/>
                          <w:szCs w:val="12"/>
                        </w:rPr>
                        <w:t>.</w:t>
                      </w:r>
                    </w:p>
                    <w:p w14:paraId="0F7EE25E" w14:textId="77777777" w:rsidR="00414B0F" w:rsidRPr="00414B0F" w:rsidRDefault="00414B0F" w:rsidP="00414B0F">
                      <w:pPr>
                        <w:pStyle w:val="NORMALPROPOSTA"/>
                        <w:rPr>
                          <w:sz w:val="12"/>
                          <w:szCs w:val="12"/>
                        </w:rPr>
                      </w:pPr>
                    </w:p>
                    <w:p w14:paraId="11BEE8F2" w14:textId="77777777" w:rsidR="00414B0F" w:rsidRPr="00414B0F" w:rsidRDefault="00414B0F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414B0F">
                        <w:rPr>
                          <w:sz w:val="12"/>
                          <w:szCs w:val="12"/>
                        </w:rPr>
                        <w:t>Será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necessário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realizar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um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cronograma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apontamento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todas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datas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previstas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para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entrega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equipamentos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materiais,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assim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identificar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datas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atividades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predecessoras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nossos   serviços   e   caso   seja   identificado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que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cronograma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ultrapassará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 xml:space="preserve">a  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 xml:space="preserve">quantidade  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 xml:space="preserve">de  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dias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previstos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inicialmente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para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execução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obra,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SIARCON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poderá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revisar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valor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sua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proposta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inicial   e   tratar   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prazo</w:t>
                      </w:r>
                      <w:r w:rsidRPr="00414B0F">
                        <w:rPr>
                          <w:spacing w:val="29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excedente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como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um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aditivo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ao</w:t>
                      </w:r>
                      <w:r w:rsidRPr="00414B0F">
                        <w:rPr>
                          <w:spacing w:val="3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contrato.</w:t>
                      </w:r>
                    </w:p>
                    <w:p w14:paraId="1394472D" w14:textId="77748A24" w:rsidR="00414B0F" w:rsidRDefault="00414B0F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414B0F">
                        <w:rPr>
                          <w:sz w:val="12"/>
                          <w:szCs w:val="12"/>
                        </w:rPr>
                        <w:t>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atrasos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por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parte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cliente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no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fornecimento,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definição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aprovação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dos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itens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ou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ainda   alterações   conceituais   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projeto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poderão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prolongar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   cronograma   de   execução   da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obra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postergando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data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finalização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SIARCON</w:t>
                      </w:r>
                      <w:r w:rsidRPr="00414B0F">
                        <w:rPr>
                          <w:spacing w:val="50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poderá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revisar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valor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de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sua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proposta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inicial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tratar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o</w:t>
                      </w:r>
                      <w:r w:rsidRPr="00414B0F">
                        <w:rPr>
                          <w:spacing w:val="5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prazo</w:t>
                      </w:r>
                      <w:r w:rsidRPr="00414B0F">
                        <w:rPr>
                          <w:spacing w:val="1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excedente</w:t>
                      </w:r>
                      <w:r w:rsidRPr="00414B0F">
                        <w:rPr>
                          <w:spacing w:val="26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como</w:t>
                      </w:r>
                      <w:r w:rsidRPr="00414B0F">
                        <w:rPr>
                          <w:spacing w:val="26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um</w:t>
                      </w:r>
                      <w:r w:rsidRPr="00414B0F">
                        <w:rPr>
                          <w:spacing w:val="27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aditivo</w:t>
                      </w:r>
                      <w:r w:rsidRPr="00414B0F">
                        <w:rPr>
                          <w:spacing w:val="26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ao</w:t>
                      </w:r>
                      <w:r w:rsidRPr="00414B0F">
                        <w:rPr>
                          <w:spacing w:val="27"/>
                          <w:sz w:val="12"/>
                          <w:szCs w:val="12"/>
                        </w:rPr>
                        <w:t xml:space="preserve"> </w:t>
                      </w:r>
                      <w:r w:rsidRPr="00414B0F">
                        <w:rPr>
                          <w:sz w:val="12"/>
                          <w:szCs w:val="12"/>
                        </w:rPr>
                        <w:t>contrato</w:t>
                      </w:r>
                      <w:r>
                        <w:rPr>
                          <w:sz w:val="12"/>
                          <w:szCs w:val="12"/>
                        </w:rPr>
                        <w:t>.</w:t>
                      </w:r>
                    </w:p>
                    <w:p w14:paraId="6A85535E" w14:textId="504C664D" w:rsidR="00EB0E72" w:rsidRPr="00414B0F" w:rsidRDefault="00EB0E72" w:rsidP="00414B0F">
                      <w:pPr>
                        <w:pStyle w:val="NORMALPROPOSTA"/>
                        <w:ind w:firstLine="0"/>
                        <w:rPr>
                          <w:sz w:val="12"/>
                          <w:szCs w:val="12"/>
                        </w:rPr>
                      </w:pPr>
                      <w:r w:rsidRPr="00EB0E72">
                        <w:rPr>
                          <w:sz w:val="12"/>
                          <w:szCs w:val="12"/>
                        </w:rPr>
                        <w:t>O prazo estabelecido para a execução dos serviços foi calculado com base nas condições detalhadas na proposta. Caso ocorram atrasos ou prorrogações que ultrapassem o período previsto, será necessário realizar tratativas comerciais para a extensão do prazo. Eventuais alterações no cronograma implicarão na renegociação dos termos comerciais, a fim de acomodar os impactos decorrentes do atraso.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5678" behindDoc="0" locked="0" layoutInCell="1" allowOverlap="1" wp14:anchorId="1E440977" wp14:editId="73320942">
                <wp:simplePos x="0" y="0"/>
                <wp:positionH relativeFrom="column">
                  <wp:posOffset>8890</wp:posOffset>
                </wp:positionH>
                <wp:positionV relativeFrom="paragraph">
                  <wp:posOffset>3429635</wp:posOffset>
                </wp:positionV>
                <wp:extent cx="2879725" cy="3225800"/>
                <wp:effectExtent l="0" t="0" r="0" b="0"/>
                <wp:wrapNone/>
                <wp:docPr id="203839017" name="Freeform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3225800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7FD073" id="Freeform 54" o:spid="_x0000_s1026" style="position:absolute;margin-left:.7pt;margin-top:270.05pt;width:226.75pt;height:254pt;z-index:2516556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2147483646;1509594,2147483646;5736956,2147483646;12681087,2147483646;22342987,2147483646;34420237,2147483646;49214755,2147483646;65821286,2147483646;83937411,2147483646;103260710,2147483646;124094103,2147483646;145531334,2147483646;167572402,2147483646;1571859477,2147483646;1593900545,2147483646;1615337776,2147483646;1635869250,2147483646;1655494468,2147483646;1673610593,2147483646;1690217124,2147483646;1704709724,2147483646;1716786973,2147483646;1726448873,2147483646;1733393004,2147483646;1737922285,2147483646;1739129960,2147483646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18A9B5A8" wp14:editId="15435182">
                <wp:simplePos x="0" y="0"/>
                <wp:positionH relativeFrom="column">
                  <wp:posOffset>462915</wp:posOffset>
                </wp:positionH>
                <wp:positionV relativeFrom="paragraph">
                  <wp:posOffset>6826250</wp:posOffset>
                </wp:positionV>
                <wp:extent cx="1811020" cy="154940"/>
                <wp:effectExtent l="0" t="0" r="0" b="0"/>
                <wp:wrapNone/>
                <wp:docPr id="45142861" name="Caixa de Text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020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5ACA0A" w14:textId="18EC9B66" w:rsidR="00FD5DCE" w:rsidRPr="00FD5DCE" w:rsidRDefault="00FD5DCE" w:rsidP="00FD5DCE">
                            <w:pPr>
                              <w:spacing w:line="228" w:lineRule="exact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FD5DCE">
                              <w:rPr>
                                <w:rFonts w:ascii="Arial" w:hAnsi="Arial" w:cs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>Vigência da Oferta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EFEFE"/>
                                <w:spacing w:val="9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9B5A8" id="Caixa de Texto 29" o:spid="_x0000_s1046" type="#_x0000_t202" style="position:absolute;left:0;text-align:left;margin-left:36.45pt;margin-top:537.5pt;width:142.6pt;height:12.2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" filled="f" stroked="f">
                <v:textbox inset="0,0,0,0">
                  <w:txbxContent>
                    <w:p w14:paraId="045ACA0A" w14:textId="18EC9B66" w:rsidR="00FD5DCE" w:rsidRPr="00FD5DCE" w:rsidRDefault="00FD5DCE" w:rsidP="00FD5DCE">
                      <w:pPr>
                        <w:spacing w:line="228" w:lineRule="exact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 xml:space="preserve">  </w:t>
                      </w:r>
                      <w:r w:rsidRPr="00FD5DCE">
                        <w:rPr>
                          <w:rFonts w:ascii="Arial" w:hAnsi="Arial" w:cs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>Vigência da Oferta</w:t>
                      </w:r>
                      <w:r>
                        <w:rPr>
                          <w:rFonts w:ascii="Arial" w:hAnsi="Arial" w:cs="Arial"/>
                          <w:b/>
                          <w:color w:val="FEFEFE"/>
                          <w:spacing w:val="9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3628" behindDoc="0" locked="0" layoutInCell="1" allowOverlap="1" wp14:anchorId="1E440977" wp14:editId="47E68ED8">
                <wp:simplePos x="0" y="0"/>
                <wp:positionH relativeFrom="column">
                  <wp:posOffset>2964815</wp:posOffset>
                </wp:positionH>
                <wp:positionV relativeFrom="paragraph">
                  <wp:posOffset>3429635</wp:posOffset>
                </wp:positionV>
                <wp:extent cx="2879725" cy="4601210"/>
                <wp:effectExtent l="0" t="0" r="0" b="0"/>
                <wp:wrapNone/>
                <wp:docPr id="1368558710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4601210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2958F3" id="Freeform 114" o:spid="_x0000_s1026" style="position:absolute;margin-left:233.45pt;margin-top:270.05pt;width:226.75pt;height:362.3pt;z-index:2516536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2147483646;1509594,2147483646;5736956,2147483646;12681087,2147483646;22342987,2147483646;34420237,2147483646;49214755,2147483646;65821286,2147483646;83937411,2147483646;103260710,2147483646;124094103,2147483646;145531334,2147483646;167572402,2147483646;1571859477,2147483646;1593900545,2147483646;1615337776,2147483646;1635869250,2147483646;1655494468,2147483646;1673610593,2147483646;1690217124,2147483646;1704709724,2147483646;1716786973,2147483646;1726448873,2147483646;1733393004,2147483646;1737922285,2147483646;1739129960,2147483646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4DFD7BF4" wp14:editId="75D08423">
                <wp:simplePos x="0" y="0"/>
                <wp:positionH relativeFrom="column">
                  <wp:posOffset>3053080</wp:posOffset>
                </wp:positionH>
                <wp:positionV relativeFrom="paragraph">
                  <wp:posOffset>3977005</wp:posOffset>
                </wp:positionV>
                <wp:extent cx="2633345" cy="3438525"/>
                <wp:effectExtent l="0" t="0" r="0" b="0"/>
                <wp:wrapNone/>
                <wp:docPr id="618149097" name="Text 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3345" cy="3438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458ED" w14:textId="6BDFB437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A  </w:t>
                            </w:r>
                            <w:r w:rsidRPr="002C4545">
                              <w:rPr>
                                <w:spacing w:val="19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SIARCON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se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responsabiliza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contra  </w:t>
                            </w:r>
                            <w:r w:rsidRPr="002C4545">
                              <w:rPr>
                                <w:spacing w:val="2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quaisquer  </w:t>
                            </w:r>
                            <w:r w:rsidRPr="002C4545">
                              <w:rPr>
                                <w:spacing w:val="19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problemas de</w:t>
                            </w:r>
                            <w:r w:rsidRPr="002C4545">
                              <w:rPr>
                                <w:spacing w:val="2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instalação</w:t>
                            </w:r>
                            <w:r w:rsidRPr="002C4545">
                              <w:rPr>
                                <w:spacing w:val="2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que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possam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ocorrer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durante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período</w:t>
                            </w:r>
                            <w:r w:rsidRPr="002C4545">
                              <w:rPr>
                                <w:spacing w:val="7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-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01(um)</w:t>
                            </w:r>
                            <w:r w:rsidRPr="002C4545">
                              <w:rPr>
                                <w:spacing w:val="2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ano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após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término</w:t>
                            </w:r>
                            <w:r w:rsidRPr="002C4545">
                              <w:rPr>
                                <w:spacing w:val="2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da</w:t>
                            </w:r>
                            <w:r w:rsidRPr="002C4545">
                              <w:rPr>
                                <w:spacing w:val="2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obra.</w:t>
                            </w:r>
                          </w:p>
                          <w:p w14:paraId="3C8DF92B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  <w:p w14:paraId="780D850F" w14:textId="3855705D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Os  </w:t>
                            </w:r>
                            <w:r w:rsidRPr="002C4545">
                              <w:rPr>
                                <w:spacing w:val="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equipamentos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são  </w:t>
                            </w:r>
                            <w:r w:rsidRPr="002C4545">
                              <w:rPr>
                                <w:spacing w:val="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garantidos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nos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termos  </w:t>
                            </w:r>
                            <w:r w:rsidRPr="002C4545">
                              <w:rPr>
                                <w:spacing w:val="3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do  </w:t>
                            </w:r>
                            <w:r w:rsidRPr="002C4545">
                              <w:rPr>
                                <w:spacing w:val="4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certificado de</w:t>
                            </w:r>
                            <w:r w:rsidRPr="002C4545">
                              <w:rPr>
                                <w:spacing w:val="7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garantia,</w:t>
                            </w:r>
                            <w:r w:rsidRPr="002C4545">
                              <w:rPr>
                                <w:spacing w:val="7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emitido</w:t>
                            </w:r>
                            <w:r w:rsidRPr="002C4545">
                              <w:rPr>
                                <w:spacing w:val="7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pelo</w:t>
                            </w:r>
                            <w:r w:rsidRPr="002C4545">
                              <w:rPr>
                                <w:spacing w:val="7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fabricante.</w:t>
                            </w:r>
                          </w:p>
                          <w:p w14:paraId="4A9216C8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  <w:p w14:paraId="39544CDA" w14:textId="7AE80990" w:rsidR="002C4545" w:rsidRPr="002C4545" w:rsidRDefault="002C4545" w:rsidP="002C4545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Estarão  </w:t>
                            </w:r>
                            <w:r w:rsidRPr="002C4545">
                              <w:rPr>
                                <w:spacing w:val="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excluídos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qualquer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tipo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garantia  </w:t>
                            </w:r>
                            <w:r w:rsidRPr="002C4545">
                              <w:rPr>
                                <w:spacing w:val="4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defeitos causados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pela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falta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manutenção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adequada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especializada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e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ou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acidentes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oriundos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de  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instalações</w:t>
                            </w:r>
                            <w:r w:rsidRPr="002C4545">
                              <w:rPr>
                                <w:spacing w:val="-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elétricas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inadequadas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(falta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proteção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elétrica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automática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contra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queda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tensão,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falta   de   fase, desequilíbrio   da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tensão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entre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fases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fora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dos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limites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aceitáveis,</w:t>
                            </w:r>
                            <w:r w:rsidRPr="002C4545">
                              <w:rPr>
                                <w:spacing w:val="5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 xml:space="preserve">ou   </w:t>
                            </w:r>
                            <w:proofErr w:type="gramStart"/>
                            <w:r w:rsidRPr="002C4545">
                              <w:rPr>
                                <w:sz w:val="15"/>
                                <w:szCs w:val="15"/>
                              </w:rPr>
                              <w:t>curto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circuitos</w:t>
                            </w:r>
                            <w:proofErr w:type="gramEnd"/>
                            <w:r w:rsidRPr="002C4545">
                              <w:rPr>
                                <w:sz w:val="15"/>
                                <w:szCs w:val="15"/>
                              </w:rPr>
                              <w:t>)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ou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falhas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provocadas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por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operação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indevida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e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ou</w:t>
                            </w:r>
                            <w:r w:rsidRPr="002C4545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provocadas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pela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interferência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de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terceiros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nas</w:t>
                            </w:r>
                            <w:r w:rsidRPr="002C4545">
                              <w:rPr>
                                <w:spacing w:val="8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2C4545">
                              <w:rPr>
                                <w:sz w:val="15"/>
                                <w:szCs w:val="15"/>
                              </w:rPr>
                              <w:t>instalações.</w:t>
                            </w:r>
                          </w:p>
                          <w:p w14:paraId="4D237E31" w14:textId="77777777" w:rsidR="002C4545" w:rsidRPr="002C4545" w:rsidRDefault="002C4545" w:rsidP="002C4545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FD7BF4" id="Text Box 159" o:spid="_x0000_s1047" type="#_x0000_t202" style="position:absolute;left:0;text-align:left;margin-left:240.4pt;margin-top:313.15pt;width:207.35pt;height:270.7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" filled="f" stroked="f">
                <v:textbox>
                  <w:txbxContent>
                    <w:p w14:paraId="065458ED" w14:textId="6BDFB437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2C4545">
                        <w:rPr>
                          <w:sz w:val="15"/>
                          <w:szCs w:val="15"/>
                        </w:rPr>
                        <w:t xml:space="preserve">A  </w:t>
                      </w:r>
                      <w:r w:rsidRPr="002C4545">
                        <w:rPr>
                          <w:spacing w:val="19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SIARCON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se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responsabiliza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contra  </w:t>
                      </w:r>
                      <w:r w:rsidRPr="002C4545">
                        <w:rPr>
                          <w:spacing w:val="2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quaisquer  </w:t>
                      </w:r>
                      <w:r w:rsidRPr="002C4545">
                        <w:rPr>
                          <w:spacing w:val="19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problemas de</w:t>
                      </w:r>
                      <w:r w:rsidRPr="002C4545">
                        <w:rPr>
                          <w:spacing w:val="2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instalação</w:t>
                      </w:r>
                      <w:r w:rsidRPr="002C4545">
                        <w:rPr>
                          <w:spacing w:val="2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que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possam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ocorrer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durante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período</w:t>
                      </w:r>
                      <w:r w:rsidRPr="002C4545">
                        <w:rPr>
                          <w:spacing w:val="7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-4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01(um)</w:t>
                      </w:r>
                      <w:r w:rsidRPr="002C4545">
                        <w:rPr>
                          <w:spacing w:val="2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ano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após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término</w:t>
                      </w:r>
                      <w:r w:rsidRPr="002C4545">
                        <w:rPr>
                          <w:spacing w:val="2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da</w:t>
                      </w:r>
                      <w:r w:rsidRPr="002C4545">
                        <w:rPr>
                          <w:spacing w:val="2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obra.</w:t>
                      </w:r>
                    </w:p>
                    <w:p w14:paraId="3C8DF92B" w14:textId="77777777" w:rsidR="002C4545" w:rsidRPr="002C4545" w:rsidRDefault="002C4545" w:rsidP="002C4545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  <w:p w14:paraId="780D850F" w14:textId="3855705D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2C4545">
                        <w:rPr>
                          <w:sz w:val="15"/>
                          <w:szCs w:val="15"/>
                        </w:rPr>
                        <w:t xml:space="preserve">Os  </w:t>
                      </w:r>
                      <w:r w:rsidRPr="002C4545">
                        <w:rPr>
                          <w:spacing w:val="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equipamentos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são  </w:t>
                      </w:r>
                      <w:r w:rsidRPr="002C4545">
                        <w:rPr>
                          <w:spacing w:val="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garantidos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nos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termos  </w:t>
                      </w:r>
                      <w:r w:rsidRPr="002C4545">
                        <w:rPr>
                          <w:spacing w:val="3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do  </w:t>
                      </w:r>
                      <w:r w:rsidRPr="002C4545">
                        <w:rPr>
                          <w:spacing w:val="4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certificado de</w:t>
                      </w:r>
                      <w:r w:rsidRPr="002C4545">
                        <w:rPr>
                          <w:spacing w:val="7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garantia,</w:t>
                      </w:r>
                      <w:r w:rsidRPr="002C4545">
                        <w:rPr>
                          <w:spacing w:val="7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emitido</w:t>
                      </w:r>
                      <w:r w:rsidRPr="002C4545">
                        <w:rPr>
                          <w:spacing w:val="70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pelo</w:t>
                      </w:r>
                      <w:r w:rsidRPr="002C4545">
                        <w:rPr>
                          <w:spacing w:val="7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fabricante.</w:t>
                      </w:r>
                    </w:p>
                    <w:p w14:paraId="4A9216C8" w14:textId="77777777" w:rsidR="002C4545" w:rsidRPr="002C4545" w:rsidRDefault="002C4545" w:rsidP="002C4545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  <w:p w14:paraId="39544CDA" w14:textId="7AE80990" w:rsidR="002C4545" w:rsidRPr="002C4545" w:rsidRDefault="002C4545" w:rsidP="002C4545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2C4545">
                        <w:rPr>
                          <w:sz w:val="15"/>
                          <w:szCs w:val="15"/>
                        </w:rPr>
                        <w:t xml:space="preserve">Estarão  </w:t>
                      </w:r>
                      <w:r w:rsidRPr="002C4545">
                        <w:rPr>
                          <w:spacing w:val="4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excluídos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qualquer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tipo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garantia  </w:t>
                      </w:r>
                      <w:r w:rsidRPr="002C4545">
                        <w:rPr>
                          <w:spacing w:val="4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defeitos causados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pela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falta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manutenção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adequada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especializada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e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ou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acidentes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oriundos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de  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instalações</w:t>
                      </w:r>
                      <w:r w:rsidRPr="002C4545">
                        <w:rPr>
                          <w:spacing w:val="-47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elétricas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inadequadas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(falta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proteção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elétrica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automática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contra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queda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tensão,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falta   de   fase, desequilíbrio   da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tensão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entre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fases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fora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dos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limites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aceitáveis,</w:t>
                      </w:r>
                      <w:r w:rsidRPr="002C4545">
                        <w:rPr>
                          <w:spacing w:val="5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 xml:space="preserve">ou   </w:t>
                      </w:r>
                      <w:proofErr w:type="gramStart"/>
                      <w:r w:rsidRPr="002C4545">
                        <w:rPr>
                          <w:sz w:val="15"/>
                          <w:szCs w:val="15"/>
                        </w:rPr>
                        <w:t>curto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circuitos</w:t>
                      </w:r>
                      <w:proofErr w:type="gramEnd"/>
                      <w:r w:rsidRPr="002C4545">
                        <w:rPr>
                          <w:sz w:val="15"/>
                          <w:szCs w:val="15"/>
                        </w:rPr>
                        <w:t>)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ou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falhas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provocadas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por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operação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indevida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e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ou</w:t>
                      </w:r>
                      <w:r w:rsidRPr="002C4545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provocadas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pela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interferência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de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terceiros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nas</w:t>
                      </w:r>
                      <w:r w:rsidRPr="002C4545">
                        <w:rPr>
                          <w:spacing w:val="8"/>
                          <w:sz w:val="15"/>
                          <w:szCs w:val="15"/>
                        </w:rPr>
                        <w:t xml:space="preserve"> </w:t>
                      </w:r>
                      <w:r w:rsidRPr="002C4545">
                        <w:rPr>
                          <w:sz w:val="15"/>
                          <w:szCs w:val="15"/>
                        </w:rPr>
                        <w:t>instalações.</w:t>
                      </w:r>
                    </w:p>
                    <w:p w14:paraId="4D237E31" w14:textId="77777777" w:rsidR="002C4545" w:rsidRPr="002C4545" w:rsidRDefault="002C4545" w:rsidP="002C4545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3B351F9E" wp14:editId="3103C6D1">
                <wp:simplePos x="0" y="0"/>
                <wp:positionH relativeFrom="column">
                  <wp:posOffset>2977515</wp:posOffset>
                </wp:positionH>
                <wp:positionV relativeFrom="paragraph">
                  <wp:posOffset>1452880</wp:posOffset>
                </wp:positionV>
                <wp:extent cx="2873375" cy="1775460"/>
                <wp:effectExtent l="0" t="0" r="0" b="0"/>
                <wp:wrapNone/>
                <wp:docPr id="131774661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3375" cy="1775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158CE8" w14:textId="77777777" w:rsidR="00BC5AC4" w:rsidRPr="00767880" w:rsidRDefault="00BC5AC4" w:rsidP="00CE7219">
                            <w:pPr>
                              <w:pStyle w:val="NORMALPROPOSTA"/>
                              <w:ind w:firstLine="0"/>
                              <w:rPr>
                                <w:sz w:val="13"/>
                                <w:szCs w:val="13"/>
                              </w:rPr>
                            </w:pPr>
                            <w:bookmarkStart w:id="20" w:name="_Hlk155194577"/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 xml:space="preserve">INFORMAÇÃO   </w:t>
                            </w:r>
                            <w:r w:rsidRPr="00767880">
                              <w:rPr>
                                <w:b/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 xml:space="preserve">IMPORTANTE:   </w:t>
                            </w:r>
                            <w:r w:rsidRPr="00767880">
                              <w:rPr>
                                <w:b/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 xml:space="preserve">À   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contratante/cliente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,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deverá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ser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emitido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um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pedido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compra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e/ou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contrato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fornecimento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destinado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à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SIARCON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Engenharia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.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Este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documento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descrever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o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escopo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total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50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fornecimento,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bem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os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termos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pagamento,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prazos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outras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informações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relacionadas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ao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fornecimento.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</w:t>
                            </w:r>
                            <w:r w:rsidRPr="00767880">
                              <w:rPr>
                                <w:spacing w:val="-47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contratante/cliente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não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desejar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 xml:space="preserve">emitir  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 xml:space="preserve">esse  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documento,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deverá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comunicar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imediatamente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à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SIARCON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Engenharia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.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Com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base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nesta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determinação,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SIARCON</w:t>
                            </w:r>
                            <w:r w:rsidRPr="00767880">
                              <w:rPr>
                                <w:b/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Engenharia</w:t>
                            </w:r>
                            <w:r w:rsidRPr="00767880">
                              <w:rPr>
                                <w:b/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emitirá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um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contrato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venda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e/ou</w:t>
                            </w:r>
                            <w:r w:rsidRPr="00767880">
                              <w:rPr>
                                <w:spacing w:val="4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pedido</w:t>
                            </w:r>
                            <w:r w:rsidRPr="00767880">
                              <w:rPr>
                                <w:spacing w:val="95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95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venda,</w:t>
                            </w:r>
                            <w:r w:rsidRPr="00767880">
                              <w:rPr>
                                <w:spacing w:val="95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que</w:t>
                            </w:r>
                            <w:r w:rsidRPr="00767880">
                              <w:rPr>
                                <w:spacing w:val="-48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será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enviado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eletronicamente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à</w:t>
                            </w:r>
                            <w:r w:rsidRPr="00767880">
                              <w:rPr>
                                <w:spacing w:val="5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b/>
                                <w:sz w:val="13"/>
                                <w:szCs w:val="13"/>
                              </w:rPr>
                              <w:t>contratante/cliente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.   Esta</w:t>
                            </w:r>
                            <w:r w:rsidRPr="00767880">
                              <w:rPr>
                                <w:spacing w:val="1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última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deve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dar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seu</w:t>
                            </w:r>
                            <w:r w:rsidRPr="00767880">
                              <w:rPr>
                                <w:spacing w:val="3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aceite</w:t>
                            </w:r>
                            <w:r w:rsidRPr="00767880">
                              <w:rPr>
                                <w:spacing w:val="82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através</w:t>
                            </w:r>
                            <w:r w:rsidRPr="00767880">
                              <w:rPr>
                                <w:spacing w:val="8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dos</w:t>
                            </w:r>
                            <w:r w:rsidRPr="00767880">
                              <w:rPr>
                                <w:spacing w:val="82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canais</w:t>
                            </w:r>
                            <w:r w:rsidRPr="00767880">
                              <w:rPr>
                                <w:spacing w:val="83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apropriados,</w:t>
                            </w:r>
                            <w:r w:rsidRPr="00767880">
                              <w:rPr>
                                <w:spacing w:val="-48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por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meio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de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representantes</w:t>
                            </w:r>
                            <w:r w:rsidRPr="00767880">
                              <w:rPr>
                                <w:spacing w:val="26"/>
                                <w:sz w:val="13"/>
                                <w:szCs w:val="13"/>
                              </w:rPr>
                              <w:t xml:space="preserve"> </w:t>
                            </w:r>
                            <w:r w:rsidRPr="00767880">
                              <w:rPr>
                                <w:sz w:val="13"/>
                                <w:szCs w:val="13"/>
                              </w:rPr>
                              <w:t>legítimos.</w:t>
                            </w:r>
                          </w:p>
                          <w:bookmarkEnd w:id="20"/>
                          <w:p w14:paraId="37AFE6D6" w14:textId="77777777" w:rsidR="00BC5AC4" w:rsidRPr="00767880" w:rsidRDefault="00BC5AC4" w:rsidP="00CE7219">
                            <w:pPr>
                              <w:pStyle w:val="NORMALPROPOSTA"/>
                              <w:rPr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351F9E" id="Text Box 157" o:spid="_x0000_s1048" type="#_x0000_t202" style="position:absolute;left:0;text-align:left;margin-left:234.45pt;margin-top:114.4pt;width:226.25pt;height:139.8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" filled="f" stroked="f">
                <v:textbox>
                  <w:txbxContent>
                    <w:p w14:paraId="52158CE8" w14:textId="77777777" w:rsidR="00BC5AC4" w:rsidRPr="00767880" w:rsidRDefault="00BC5AC4" w:rsidP="00CE7219">
                      <w:pPr>
                        <w:pStyle w:val="NORMALPROPOSTA"/>
                        <w:ind w:firstLine="0"/>
                        <w:rPr>
                          <w:sz w:val="13"/>
                          <w:szCs w:val="13"/>
                        </w:rPr>
                      </w:pPr>
                      <w:bookmarkStart w:id="21" w:name="_Hlk155194577"/>
                      <w:r w:rsidRPr="00767880">
                        <w:rPr>
                          <w:b/>
                          <w:sz w:val="13"/>
                          <w:szCs w:val="13"/>
                        </w:rPr>
                        <w:t xml:space="preserve">INFORMAÇÃO   </w:t>
                      </w:r>
                      <w:r w:rsidRPr="00767880">
                        <w:rPr>
                          <w:b/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 xml:space="preserve">IMPORTANTE:   </w:t>
                      </w:r>
                      <w:r w:rsidRPr="00767880">
                        <w:rPr>
                          <w:b/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 xml:space="preserve">À   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contratante/cliente</w:t>
                      </w:r>
                      <w:r w:rsidRPr="00767880">
                        <w:rPr>
                          <w:sz w:val="13"/>
                          <w:szCs w:val="13"/>
                        </w:rPr>
                        <w:t>,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deverá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ser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emitido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um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pedido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compra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e/ou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contrato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fornecimento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destinado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à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SIARCON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Engenharia</w:t>
                      </w:r>
                      <w:r w:rsidRPr="00767880">
                        <w:rPr>
                          <w:sz w:val="13"/>
                          <w:szCs w:val="13"/>
                        </w:rPr>
                        <w:t>.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Este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documento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descrever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o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escopo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total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50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fornecimento,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bem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os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termos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pagamento,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prazos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outras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informações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relacionadas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ao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fornecimento.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</w:t>
                      </w:r>
                      <w:r w:rsidRPr="00767880">
                        <w:rPr>
                          <w:spacing w:val="-47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contratante/cliente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não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desejar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 xml:space="preserve">emitir  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 xml:space="preserve">esse  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documento,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deverá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comunicar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imediatamente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à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SIARCON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Engenharia</w:t>
                      </w:r>
                      <w:r w:rsidRPr="00767880">
                        <w:rPr>
                          <w:sz w:val="13"/>
                          <w:szCs w:val="13"/>
                        </w:rPr>
                        <w:t>.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Com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base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nesta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determinação,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SIARCON</w:t>
                      </w:r>
                      <w:r w:rsidRPr="00767880">
                        <w:rPr>
                          <w:b/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Engenharia</w:t>
                      </w:r>
                      <w:r w:rsidRPr="00767880">
                        <w:rPr>
                          <w:b/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emitirá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um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contrato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venda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e/ou</w:t>
                      </w:r>
                      <w:r w:rsidRPr="00767880">
                        <w:rPr>
                          <w:spacing w:val="4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pedido</w:t>
                      </w:r>
                      <w:r w:rsidRPr="00767880">
                        <w:rPr>
                          <w:spacing w:val="95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95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venda,</w:t>
                      </w:r>
                      <w:r w:rsidRPr="00767880">
                        <w:rPr>
                          <w:spacing w:val="95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que</w:t>
                      </w:r>
                      <w:r w:rsidRPr="00767880">
                        <w:rPr>
                          <w:spacing w:val="-48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será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enviado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eletronicamente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à</w:t>
                      </w:r>
                      <w:r w:rsidRPr="00767880">
                        <w:rPr>
                          <w:spacing w:val="5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b/>
                          <w:sz w:val="13"/>
                          <w:szCs w:val="13"/>
                        </w:rPr>
                        <w:t>contratante/cliente</w:t>
                      </w:r>
                      <w:r w:rsidRPr="00767880">
                        <w:rPr>
                          <w:sz w:val="13"/>
                          <w:szCs w:val="13"/>
                        </w:rPr>
                        <w:t>.   Esta</w:t>
                      </w:r>
                      <w:r w:rsidRPr="00767880">
                        <w:rPr>
                          <w:spacing w:val="1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última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deve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dar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seu</w:t>
                      </w:r>
                      <w:r w:rsidRPr="00767880">
                        <w:rPr>
                          <w:spacing w:val="3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aceite</w:t>
                      </w:r>
                      <w:r w:rsidRPr="00767880">
                        <w:rPr>
                          <w:spacing w:val="82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através</w:t>
                      </w:r>
                      <w:r w:rsidRPr="00767880">
                        <w:rPr>
                          <w:spacing w:val="8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dos</w:t>
                      </w:r>
                      <w:r w:rsidRPr="00767880">
                        <w:rPr>
                          <w:spacing w:val="82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canais</w:t>
                      </w:r>
                      <w:r w:rsidRPr="00767880">
                        <w:rPr>
                          <w:spacing w:val="83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apropriados,</w:t>
                      </w:r>
                      <w:r w:rsidRPr="00767880">
                        <w:rPr>
                          <w:spacing w:val="-48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por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meio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de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representantes</w:t>
                      </w:r>
                      <w:r w:rsidRPr="00767880">
                        <w:rPr>
                          <w:spacing w:val="26"/>
                          <w:sz w:val="13"/>
                          <w:szCs w:val="13"/>
                        </w:rPr>
                        <w:t xml:space="preserve"> </w:t>
                      </w:r>
                      <w:r w:rsidRPr="00767880">
                        <w:rPr>
                          <w:sz w:val="13"/>
                          <w:szCs w:val="13"/>
                        </w:rPr>
                        <w:t>legítimos.</w:t>
                      </w:r>
                    </w:p>
                    <w:bookmarkEnd w:id="21"/>
                    <w:p w14:paraId="37AFE6D6" w14:textId="77777777" w:rsidR="00BC5AC4" w:rsidRPr="00767880" w:rsidRDefault="00BC5AC4" w:rsidP="00CE7219">
                      <w:pPr>
                        <w:pStyle w:val="NORMALPROPOSTA"/>
                        <w:rPr>
                          <w:sz w:val="13"/>
                          <w:szCs w:val="1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1E440977" wp14:editId="6C1B4E9F">
                <wp:simplePos x="0" y="0"/>
                <wp:positionH relativeFrom="column">
                  <wp:posOffset>2971165</wp:posOffset>
                </wp:positionH>
                <wp:positionV relativeFrom="paragraph">
                  <wp:posOffset>1405255</wp:posOffset>
                </wp:positionV>
                <wp:extent cx="2879725" cy="1943735"/>
                <wp:effectExtent l="0" t="0" r="0" b="0"/>
                <wp:wrapNone/>
                <wp:docPr id="1178281827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1943735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20C53" id="Freeform 111" o:spid="_x0000_s1026" style="position:absolute;margin-left:233.95pt;margin-top:110.65pt;width:226.75pt;height:153.05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1512991172;1509594,1499518539;5736956,1486415147;12681087,1473865357;22342987,1461869169;34420237,1450795825;49214755,1440645324;65821286,1431786388;83937411,1424404159;103260710,1418498375;124094103,1414253659;145531334,1411485388;167572402,1410747165;1571859477,1410747165;1593900545,1411485388;1615337776,1414253659;1635869250,1418498375;1655494468,1424404159;1673610593,1431786388;1690217124,1440645324;1704709724,1450795825;1716786973,1461869169;1726448873,1473865357;1733393004,1486415147;1737922285,1499518539;1739129960,1512991172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5AF9831D" wp14:editId="3985E51E">
                <wp:simplePos x="0" y="0"/>
                <wp:positionH relativeFrom="column">
                  <wp:posOffset>3028315</wp:posOffset>
                </wp:positionH>
                <wp:positionV relativeFrom="paragraph">
                  <wp:posOffset>414020</wp:posOffset>
                </wp:positionV>
                <wp:extent cx="2806700" cy="962025"/>
                <wp:effectExtent l="0" t="0" r="0" b="0"/>
                <wp:wrapNone/>
                <wp:docPr id="284117020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0" cy="962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2B802D" w14:textId="77777777" w:rsidR="00D66857" w:rsidRPr="00CE7219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CE7219">
                              <w:rPr>
                                <w:sz w:val="15"/>
                                <w:szCs w:val="15"/>
                              </w:rPr>
                              <w:t>Sinal de 10% (dez) no aceite da proposta, à título de mobilização,</w:t>
                            </w:r>
                            <w:r w:rsidRPr="00CE7219">
                              <w:rPr>
                                <w:spacing w:val="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com</w:t>
                            </w:r>
                            <w:r w:rsidRPr="00CE7219">
                              <w:rPr>
                                <w:spacing w:val="-2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vencimento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até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sete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(07)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dias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da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emissão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da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Nota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Fiscal;</w:t>
                            </w:r>
                          </w:p>
                          <w:p w14:paraId="6AE12692" w14:textId="77777777" w:rsidR="00D66857" w:rsidRPr="00CE7219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5"/>
                                <w:szCs w:val="15"/>
                              </w:rPr>
                            </w:pPr>
                            <w:r w:rsidRPr="00CE7219">
                              <w:rPr>
                                <w:sz w:val="15"/>
                                <w:szCs w:val="15"/>
                              </w:rPr>
                              <w:t xml:space="preserve">Saldo em medições quinzenais, dia 15 e 30 de cada mês, e pagas </w:t>
                            </w:r>
                            <w:proofErr w:type="gramStart"/>
                            <w:r w:rsidRPr="00CE7219">
                              <w:rPr>
                                <w:sz w:val="15"/>
                                <w:szCs w:val="15"/>
                              </w:rPr>
                              <w:t>à</w:t>
                            </w:r>
                            <w:proofErr w:type="gramEnd"/>
                            <w:r w:rsidRPr="00CE7219">
                              <w:rPr>
                                <w:spacing w:val="-47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10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dias</w:t>
                            </w:r>
                            <w:r w:rsidRPr="00CE7219">
                              <w:rPr>
                                <w:spacing w:val="-1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das</w:t>
                            </w:r>
                            <w:r w:rsidRPr="00CE7219">
                              <w:rPr>
                                <w:spacing w:val="-2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CE7219">
                              <w:rPr>
                                <w:sz w:val="15"/>
                                <w:szCs w:val="15"/>
                              </w:rPr>
                              <w:t>medições.</w:t>
                            </w:r>
                          </w:p>
                          <w:p w14:paraId="5D8503A2" w14:textId="77777777" w:rsidR="00D66857" w:rsidRPr="00CE7219" w:rsidRDefault="00D66857" w:rsidP="00D66857">
                            <w:pPr>
                              <w:pStyle w:val="NORMALPROPOSTA"/>
                              <w:rPr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F9831D" id="Text Box 156" o:spid="_x0000_s1049" type="#_x0000_t202" style="position:absolute;left:0;text-align:left;margin-left:238.45pt;margin-top:32.6pt;width:221pt;height:75.7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" filled="f" stroked="f">
                <v:textbox>
                  <w:txbxContent>
                    <w:p w14:paraId="472B802D" w14:textId="77777777" w:rsidR="00D66857" w:rsidRPr="00CE7219" w:rsidRDefault="00D66857" w:rsidP="00D66857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CE7219">
                        <w:rPr>
                          <w:sz w:val="15"/>
                          <w:szCs w:val="15"/>
                        </w:rPr>
                        <w:t>Sinal de 10% (dez) no aceite da proposta, à título de mobilização,</w:t>
                      </w:r>
                      <w:r w:rsidRPr="00CE7219">
                        <w:rPr>
                          <w:spacing w:val="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com</w:t>
                      </w:r>
                      <w:r w:rsidRPr="00CE7219">
                        <w:rPr>
                          <w:spacing w:val="-2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vencimento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até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sete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(07)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dias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da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emissão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da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Nota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Fiscal;</w:t>
                      </w:r>
                    </w:p>
                    <w:p w14:paraId="6AE12692" w14:textId="77777777" w:rsidR="00D66857" w:rsidRPr="00CE7219" w:rsidRDefault="00D66857" w:rsidP="00D66857">
                      <w:pPr>
                        <w:pStyle w:val="NORMALPROPOSTA"/>
                        <w:ind w:firstLine="0"/>
                        <w:rPr>
                          <w:sz w:val="15"/>
                          <w:szCs w:val="15"/>
                        </w:rPr>
                      </w:pPr>
                      <w:r w:rsidRPr="00CE7219">
                        <w:rPr>
                          <w:sz w:val="15"/>
                          <w:szCs w:val="15"/>
                        </w:rPr>
                        <w:t xml:space="preserve">Saldo em medições quinzenais, dia 15 e 30 de cada mês, e pagas </w:t>
                      </w:r>
                      <w:proofErr w:type="gramStart"/>
                      <w:r w:rsidRPr="00CE7219">
                        <w:rPr>
                          <w:sz w:val="15"/>
                          <w:szCs w:val="15"/>
                        </w:rPr>
                        <w:t>à</w:t>
                      </w:r>
                      <w:proofErr w:type="gramEnd"/>
                      <w:r w:rsidRPr="00CE7219">
                        <w:rPr>
                          <w:spacing w:val="-47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10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dias</w:t>
                      </w:r>
                      <w:r w:rsidRPr="00CE7219">
                        <w:rPr>
                          <w:spacing w:val="-1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das</w:t>
                      </w:r>
                      <w:r w:rsidRPr="00CE7219">
                        <w:rPr>
                          <w:spacing w:val="-2"/>
                          <w:sz w:val="15"/>
                          <w:szCs w:val="15"/>
                        </w:rPr>
                        <w:t xml:space="preserve"> </w:t>
                      </w:r>
                      <w:r w:rsidRPr="00CE7219">
                        <w:rPr>
                          <w:sz w:val="15"/>
                          <w:szCs w:val="15"/>
                        </w:rPr>
                        <w:t>medições.</w:t>
                      </w:r>
                    </w:p>
                    <w:p w14:paraId="5D8503A2" w14:textId="77777777" w:rsidR="00D66857" w:rsidRPr="00CE7219" w:rsidRDefault="00D66857" w:rsidP="00D66857">
                      <w:pPr>
                        <w:pStyle w:val="NORMALPROPOSTA"/>
                        <w:rPr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142DC771" wp14:editId="7447EA97">
                <wp:simplePos x="0" y="0"/>
                <wp:positionH relativeFrom="column">
                  <wp:posOffset>96520</wp:posOffset>
                </wp:positionH>
                <wp:positionV relativeFrom="paragraph">
                  <wp:posOffset>389255</wp:posOffset>
                </wp:positionV>
                <wp:extent cx="2703195" cy="2918460"/>
                <wp:effectExtent l="0" t="0" r="0" b="0"/>
                <wp:wrapNone/>
                <wp:docPr id="892293364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3195" cy="291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0736A" w14:textId="77777777" w:rsidR="00D66857" w:rsidRPr="00D66857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bookmarkStart w:id="22" w:name="_Hlk155194660"/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acordo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com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atividade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SIARCON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(construção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civil),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não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emitimos nota fiscal de venda de material ou equipamento. Nossas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notas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fiscais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prestação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serviço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com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fornecimento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material. Nossas notas fiscais são compostas por dois itens, um para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 mão de obra e outro para os materiais aplicados, na proporção 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30%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-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mão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obra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70%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materiais.</w:t>
                            </w:r>
                          </w:p>
                          <w:p w14:paraId="79655359" w14:textId="021496BC" w:rsidR="00D66857" w:rsidRPr="00D66857" w:rsidRDefault="00D66857" w:rsidP="00D66857">
                            <w:pPr>
                              <w:pStyle w:val="NORMALPROPOSTA"/>
                              <w:ind w:firstLine="0"/>
                              <w:rPr>
                                <w:sz w:val="14"/>
                                <w:szCs w:val="14"/>
                              </w:rPr>
                            </w:pPr>
                            <w:r w:rsidRPr="00D66857">
                              <w:rPr>
                                <w:sz w:val="14"/>
                                <w:szCs w:val="14"/>
                              </w:rPr>
                              <w:t>Serão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faturados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diretamente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pelos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FORNECEDORES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FABRICANTES para o CLIENTE os equipamentos e materiais 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valor expressivo, que serão indicados em uma planilha durante 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trâmite da negociação. Neste caso, será efetuado um pré-pagamento</w:t>
                            </w:r>
                            <w:r w:rsidRPr="00D66857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 valor referente ao faturamento direto, e, caso o valor não atinja 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total,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este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será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convertido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em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medições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periódicas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que</w:t>
                            </w:r>
                            <w:r w:rsidRPr="00D66857">
                              <w:rPr>
                                <w:spacing w:val="48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cabem</w:t>
                            </w:r>
                            <w:r w:rsidRPr="00D66857">
                              <w:rPr>
                                <w:spacing w:val="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à</w:t>
                            </w:r>
                            <w:r w:rsidRPr="00D66857">
                              <w:rPr>
                                <w:spacing w:val="-47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SIARCON.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valores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faturamento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direto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período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mensurados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na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planilha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medição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descontados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conforme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entrega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materiais.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Também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serão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medidos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valores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dos</w:t>
                            </w:r>
                            <w:r w:rsidRPr="00D66857">
                              <w:rPr>
                                <w:spacing w:val="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materiais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conforme</w:t>
                            </w:r>
                            <w:r w:rsidRPr="00D66857">
                              <w:rPr>
                                <w:spacing w:val="-1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D66857">
                              <w:rPr>
                                <w:spacing w:val="-2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D66857">
                              <w:rPr>
                                <w:sz w:val="14"/>
                                <w:szCs w:val="14"/>
                              </w:rPr>
                              <w:t>entrega</w:t>
                            </w:r>
                            <w:bookmarkEnd w:id="22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DC771" id="Text Box 155" o:spid="_x0000_s1050" type="#_x0000_t202" style="position:absolute;left:0;text-align:left;margin-left:7.6pt;margin-top:30.65pt;width:212.85pt;height:229.8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" filled="f" stroked="f">
                <v:textbox>
                  <w:txbxContent>
                    <w:p w14:paraId="74E0736A" w14:textId="77777777" w:rsidR="00D66857" w:rsidRPr="00D66857" w:rsidRDefault="00D66857" w:rsidP="00D66857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bookmarkStart w:id="23" w:name="_Hlk155194660"/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acordo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com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atividade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SIARCON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(construção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civil),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não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emitimos nota fiscal de venda de material ou equipamento. Nossas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notas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fiscais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prestação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serviço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com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fornecimento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material. Nossas notas fiscais são compostas por dois itens, um para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 mão de obra e outro para os materiais aplicados, na proporção 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30%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-2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mão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obra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70%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materiais.</w:t>
                      </w:r>
                    </w:p>
                    <w:p w14:paraId="79655359" w14:textId="021496BC" w:rsidR="00D66857" w:rsidRPr="00D66857" w:rsidRDefault="00D66857" w:rsidP="00D66857">
                      <w:pPr>
                        <w:pStyle w:val="NORMALPROPOSTA"/>
                        <w:ind w:firstLine="0"/>
                        <w:rPr>
                          <w:sz w:val="14"/>
                          <w:szCs w:val="14"/>
                        </w:rPr>
                      </w:pPr>
                      <w:r w:rsidRPr="00D66857">
                        <w:rPr>
                          <w:sz w:val="14"/>
                          <w:szCs w:val="14"/>
                        </w:rPr>
                        <w:t>Serão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faturados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diretamente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pelos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FORNECEDORES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/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FABRICANTES para o CLIENTE os equipamentos e materiais 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valor expressivo, que serão indicados em uma planilha durante 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trâmite da negociação. Neste caso, será efetuado um pré-pagamento</w:t>
                      </w:r>
                      <w:r w:rsidRPr="00D66857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 valor referente ao faturamento direto, e, caso o valor não atinja 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total,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este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será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convertido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em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medições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periódicas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que</w:t>
                      </w:r>
                      <w:r w:rsidRPr="00D66857">
                        <w:rPr>
                          <w:spacing w:val="48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cabem</w:t>
                      </w:r>
                      <w:r w:rsidRPr="00D66857">
                        <w:rPr>
                          <w:spacing w:val="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à</w:t>
                      </w:r>
                      <w:r w:rsidRPr="00D66857">
                        <w:rPr>
                          <w:spacing w:val="-47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SIARCON.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valores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faturamento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direto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período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mensurados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na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planilha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medição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descontados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conforme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entrega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materiais.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Também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serão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medidos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valores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dos</w:t>
                      </w:r>
                      <w:r w:rsidRPr="00D66857">
                        <w:rPr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materiais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conforme</w:t>
                      </w:r>
                      <w:r w:rsidRPr="00D66857">
                        <w:rPr>
                          <w:spacing w:val="-1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a</w:t>
                      </w:r>
                      <w:r w:rsidRPr="00D66857">
                        <w:rPr>
                          <w:spacing w:val="-2"/>
                          <w:sz w:val="14"/>
                          <w:szCs w:val="14"/>
                        </w:rPr>
                        <w:t xml:space="preserve"> </w:t>
                      </w:r>
                      <w:r w:rsidRPr="00D66857">
                        <w:rPr>
                          <w:sz w:val="14"/>
                          <w:szCs w:val="14"/>
                        </w:rPr>
                        <w:t>entrega</w:t>
                      </w:r>
                      <w:bookmarkEnd w:id="23"/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color w:val="FEFEFE"/>
          <w:spacing w:val="9"/>
          <w:sz w:val="24"/>
          <w:szCs w:val="24"/>
        </w:rPr>
        <w:drawing>
          <wp:inline distT="0" distB="0" distL="0" distR="0" wp14:anchorId="48126156" wp14:editId="2232CC47">
            <wp:extent cx="257175" cy="295275"/>
            <wp:effectExtent l="0" t="0" r="0" b="0"/>
            <wp:docPr id="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2BC75891" wp14:editId="0C9F819E">
                <wp:simplePos x="0" y="0"/>
                <wp:positionH relativeFrom="column">
                  <wp:posOffset>572135</wp:posOffset>
                </wp:positionH>
                <wp:positionV relativeFrom="paragraph">
                  <wp:posOffset>9121775</wp:posOffset>
                </wp:positionV>
                <wp:extent cx="3425190" cy="441325"/>
                <wp:effectExtent l="0" t="0" r="0" b="0"/>
                <wp:wrapNone/>
                <wp:docPr id="1493321247" name="Forma Livre: Forma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5190" cy="441325"/>
                        </a:xfrm>
                        <a:custGeom>
                          <a:avLst/>
                          <a:gdLst>
                            <a:gd name="T0" fmla="+- 0 5467 210"/>
                            <a:gd name="T1" fmla="*/ T0 w 5588"/>
                            <a:gd name="T2" fmla="+- 0 14675 14013"/>
                            <a:gd name="T3" fmla="*/ 14675 h 662"/>
                            <a:gd name="T4" fmla="+- 0 540 210"/>
                            <a:gd name="T5" fmla="*/ T4 w 5588"/>
                            <a:gd name="T6" fmla="+- 0 14675 14013"/>
                            <a:gd name="T7" fmla="*/ 14675 h 662"/>
                            <a:gd name="T8" fmla="+- 0 465 210"/>
                            <a:gd name="T9" fmla="*/ T8 w 5588"/>
                            <a:gd name="T10" fmla="+- 0 14666 14013"/>
                            <a:gd name="T11" fmla="*/ 14666 h 662"/>
                            <a:gd name="T12" fmla="+- 0 395 210"/>
                            <a:gd name="T13" fmla="*/ T12 w 5588"/>
                            <a:gd name="T14" fmla="+- 0 14641 14013"/>
                            <a:gd name="T15" fmla="*/ 14641 h 662"/>
                            <a:gd name="T16" fmla="+- 0 334 210"/>
                            <a:gd name="T17" fmla="*/ T16 w 5588"/>
                            <a:gd name="T18" fmla="+- 0 14602 14013"/>
                            <a:gd name="T19" fmla="*/ 14602 h 662"/>
                            <a:gd name="T20" fmla="+- 0 282 210"/>
                            <a:gd name="T21" fmla="*/ T20 w 5588"/>
                            <a:gd name="T22" fmla="+- 0 14551 14013"/>
                            <a:gd name="T23" fmla="*/ 14551 h 662"/>
                            <a:gd name="T24" fmla="+- 0 243 210"/>
                            <a:gd name="T25" fmla="*/ T24 w 5588"/>
                            <a:gd name="T26" fmla="+- 0 14490 14013"/>
                            <a:gd name="T27" fmla="*/ 14490 h 662"/>
                            <a:gd name="T28" fmla="+- 0 218 210"/>
                            <a:gd name="T29" fmla="*/ T28 w 5588"/>
                            <a:gd name="T30" fmla="+- 0 14420 14013"/>
                            <a:gd name="T31" fmla="*/ 14420 h 662"/>
                            <a:gd name="T32" fmla="+- 0 210 210"/>
                            <a:gd name="T33" fmla="*/ T32 w 5588"/>
                            <a:gd name="T34" fmla="+- 0 14344 14013"/>
                            <a:gd name="T35" fmla="*/ 14344 h 662"/>
                            <a:gd name="T36" fmla="+- 0 218 210"/>
                            <a:gd name="T37" fmla="*/ T36 w 5588"/>
                            <a:gd name="T38" fmla="+- 0 14268 14013"/>
                            <a:gd name="T39" fmla="*/ 14268 h 662"/>
                            <a:gd name="T40" fmla="+- 0 243 210"/>
                            <a:gd name="T41" fmla="*/ T40 w 5588"/>
                            <a:gd name="T42" fmla="+- 0 14199 14013"/>
                            <a:gd name="T43" fmla="*/ 14199 h 662"/>
                            <a:gd name="T44" fmla="+- 0 282 210"/>
                            <a:gd name="T45" fmla="*/ T44 w 5588"/>
                            <a:gd name="T46" fmla="+- 0 14137 14013"/>
                            <a:gd name="T47" fmla="*/ 14137 h 662"/>
                            <a:gd name="T48" fmla="+- 0 334 210"/>
                            <a:gd name="T49" fmla="*/ T48 w 5588"/>
                            <a:gd name="T50" fmla="+- 0 14086 14013"/>
                            <a:gd name="T51" fmla="*/ 14086 h 662"/>
                            <a:gd name="T52" fmla="+- 0 395 210"/>
                            <a:gd name="T53" fmla="*/ T52 w 5588"/>
                            <a:gd name="T54" fmla="+- 0 14047 14013"/>
                            <a:gd name="T55" fmla="*/ 14047 h 662"/>
                            <a:gd name="T56" fmla="+- 0 465 210"/>
                            <a:gd name="T57" fmla="*/ T56 w 5588"/>
                            <a:gd name="T58" fmla="+- 0 14022 14013"/>
                            <a:gd name="T59" fmla="*/ 14022 h 662"/>
                            <a:gd name="T60" fmla="+- 0 540 210"/>
                            <a:gd name="T61" fmla="*/ T60 w 5588"/>
                            <a:gd name="T62" fmla="+- 0 14013 14013"/>
                            <a:gd name="T63" fmla="*/ 14013 h 662"/>
                            <a:gd name="T64" fmla="+- 0 5467 210"/>
                            <a:gd name="T65" fmla="*/ T64 w 5588"/>
                            <a:gd name="T66" fmla="+- 0 14013 14013"/>
                            <a:gd name="T67" fmla="*/ 14013 h 662"/>
                            <a:gd name="T68" fmla="+- 0 5543 210"/>
                            <a:gd name="T69" fmla="*/ T68 w 5588"/>
                            <a:gd name="T70" fmla="+- 0 14022 14013"/>
                            <a:gd name="T71" fmla="*/ 14022 h 662"/>
                            <a:gd name="T72" fmla="+- 0 5612 210"/>
                            <a:gd name="T73" fmla="*/ T72 w 5588"/>
                            <a:gd name="T74" fmla="+- 0 14047 14013"/>
                            <a:gd name="T75" fmla="*/ 14047 h 662"/>
                            <a:gd name="T76" fmla="+- 0 5674 210"/>
                            <a:gd name="T77" fmla="*/ T76 w 5588"/>
                            <a:gd name="T78" fmla="+- 0 14086 14013"/>
                            <a:gd name="T79" fmla="*/ 14086 h 662"/>
                            <a:gd name="T80" fmla="+- 0 5725 210"/>
                            <a:gd name="T81" fmla="*/ T80 w 5588"/>
                            <a:gd name="T82" fmla="+- 0 14137 14013"/>
                            <a:gd name="T83" fmla="*/ 14137 h 662"/>
                            <a:gd name="T84" fmla="+- 0 5764 210"/>
                            <a:gd name="T85" fmla="*/ T84 w 5588"/>
                            <a:gd name="T86" fmla="+- 0 14199 14013"/>
                            <a:gd name="T87" fmla="*/ 14199 h 662"/>
                            <a:gd name="T88" fmla="+- 0 5789 210"/>
                            <a:gd name="T89" fmla="*/ T88 w 5588"/>
                            <a:gd name="T90" fmla="+- 0 14268 14013"/>
                            <a:gd name="T91" fmla="*/ 14268 h 662"/>
                            <a:gd name="T92" fmla="+- 0 5797 210"/>
                            <a:gd name="T93" fmla="*/ T92 w 5588"/>
                            <a:gd name="T94" fmla="+- 0 14344 14013"/>
                            <a:gd name="T95" fmla="*/ 14344 h 662"/>
                            <a:gd name="T96" fmla="+- 0 5789 210"/>
                            <a:gd name="T97" fmla="*/ T96 w 5588"/>
                            <a:gd name="T98" fmla="+- 0 14420 14013"/>
                            <a:gd name="T99" fmla="*/ 14420 h 662"/>
                            <a:gd name="T100" fmla="+- 0 5764 210"/>
                            <a:gd name="T101" fmla="*/ T100 w 5588"/>
                            <a:gd name="T102" fmla="+- 0 14490 14013"/>
                            <a:gd name="T103" fmla="*/ 14490 h 662"/>
                            <a:gd name="T104" fmla="+- 0 5725 210"/>
                            <a:gd name="T105" fmla="*/ T104 w 5588"/>
                            <a:gd name="T106" fmla="+- 0 14551 14013"/>
                            <a:gd name="T107" fmla="*/ 14551 h 662"/>
                            <a:gd name="T108" fmla="+- 0 5674 210"/>
                            <a:gd name="T109" fmla="*/ T108 w 5588"/>
                            <a:gd name="T110" fmla="+- 0 14602 14013"/>
                            <a:gd name="T111" fmla="*/ 14602 h 662"/>
                            <a:gd name="T112" fmla="+- 0 5612 210"/>
                            <a:gd name="T113" fmla="*/ T112 w 5588"/>
                            <a:gd name="T114" fmla="+- 0 14641 14013"/>
                            <a:gd name="T115" fmla="*/ 14641 h 662"/>
                            <a:gd name="T116" fmla="+- 0 5543 210"/>
                            <a:gd name="T117" fmla="*/ T116 w 5588"/>
                            <a:gd name="T118" fmla="+- 0 14666 14013"/>
                            <a:gd name="T119" fmla="*/ 14666 h 662"/>
                            <a:gd name="T120" fmla="+- 0 5467 210"/>
                            <a:gd name="T121" fmla="*/ T120 w 5588"/>
                            <a:gd name="T122" fmla="+- 0 14675 14013"/>
                            <a:gd name="T123" fmla="*/ 1467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0" y="662"/>
                              </a:lnTo>
                              <a:lnTo>
                                <a:pt x="255" y="653"/>
                              </a:lnTo>
                              <a:lnTo>
                                <a:pt x="185" y="628"/>
                              </a:lnTo>
                              <a:lnTo>
                                <a:pt x="124" y="589"/>
                              </a:lnTo>
                              <a:lnTo>
                                <a:pt x="72" y="538"/>
                              </a:lnTo>
                              <a:lnTo>
                                <a:pt x="33" y="477"/>
                              </a:lnTo>
                              <a:lnTo>
                                <a:pt x="8" y="407"/>
                              </a:lnTo>
                              <a:lnTo>
                                <a:pt x="0" y="331"/>
                              </a:lnTo>
                              <a:lnTo>
                                <a:pt x="8" y="255"/>
                              </a:lnTo>
                              <a:lnTo>
                                <a:pt x="33" y="186"/>
                              </a:lnTo>
                              <a:lnTo>
                                <a:pt x="72" y="124"/>
                              </a:lnTo>
                              <a:lnTo>
                                <a:pt x="124" y="73"/>
                              </a:lnTo>
                              <a:lnTo>
                                <a:pt x="185" y="34"/>
                              </a:lnTo>
                              <a:lnTo>
                                <a:pt x="255" y="9"/>
                              </a:lnTo>
                              <a:lnTo>
                                <a:pt x="330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2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4" y="186"/>
                              </a:lnTo>
                              <a:lnTo>
                                <a:pt x="5579" y="255"/>
                              </a:lnTo>
                              <a:lnTo>
                                <a:pt x="5587" y="331"/>
                              </a:lnTo>
                              <a:lnTo>
                                <a:pt x="5579" y="407"/>
                              </a:lnTo>
                              <a:lnTo>
                                <a:pt x="5554" y="477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2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A4E26" id="Forma Livre: Forma 27" o:spid="_x0000_s1026" style="position:absolute;margin-left:45.05pt;margin-top:718.25pt;width:269.7pt;height:34.7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" path="m5257,662r-4927,l255,653,185,628,124,589,72,538,33,477,8,407,,331,8,255,33,186,72,124,124,73,185,34,255,9,330,,5257,r76,9l5402,34r62,39l5515,124r39,62l5579,255r8,76l5579,407r-25,70l5515,538r-51,51l5402,628r-69,25l5257,662xe" fillcolor="#054e9a" stroked="f">
                <v:path arrowok="t" o:connecttype="custom" o:connectlocs="3222302,9783149;202275,9783149;156303,9777149;113397,9760482;76006,9734483;44133,9700483;20228,9659818;4904,9613152;0,9562486;4904,9511820;20228,9465821;44133,9424489;76006,9390489;113397,9364490;156303,9347823;202275,9341824;3222302,9341824;3268887,9347823;3311180,9364490;3349184,9390489;3380444,9424489;3404350,9465821;3419673,9511820;3424577,9562486;3419673,9613152;3404350,9659818;3380444,9700483;3349184,9734483;3311180,9760482;3268887,9777149;3222302,978314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0FE74987" wp14:editId="48FF7B73">
                <wp:simplePos x="0" y="0"/>
                <wp:positionH relativeFrom="column">
                  <wp:posOffset>713740</wp:posOffset>
                </wp:positionH>
                <wp:positionV relativeFrom="paragraph">
                  <wp:posOffset>9178925</wp:posOffset>
                </wp:positionV>
                <wp:extent cx="266700" cy="325120"/>
                <wp:effectExtent l="0" t="0" r="0" b="0"/>
                <wp:wrapNone/>
                <wp:docPr id="736638728" name="AutoShap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40405 h 488"/>
                            <a:gd name="T2" fmla="*/ 63743 w 435"/>
                            <a:gd name="T3" fmla="*/ 9632406 h 488"/>
                            <a:gd name="T4" fmla="*/ 31871 w 435"/>
                            <a:gd name="T5" fmla="*/ 9627073 h 488"/>
                            <a:gd name="T6" fmla="*/ 63743 w 435"/>
                            <a:gd name="T7" fmla="*/ 9665069 h 488"/>
                            <a:gd name="T8" fmla="*/ 54549 w 435"/>
                            <a:gd name="T9" fmla="*/ 9583744 h 488"/>
                            <a:gd name="T10" fmla="*/ 24516 w 435"/>
                            <a:gd name="T11" fmla="*/ 9608408 h 488"/>
                            <a:gd name="T12" fmla="*/ 64968 w 435"/>
                            <a:gd name="T13" fmla="*/ 9580411 h 488"/>
                            <a:gd name="T14" fmla="*/ 54549 w 435"/>
                            <a:gd name="T15" fmla="*/ 9523749 h 488"/>
                            <a:gd name="T16" fmla="*/ 34936 w 435"/>
                            <a:gd name="T17" fmla="*/ 9556413 h 488"/>
                            <a:gd name="T18" fmla="*/ 119518 w 435"/>
                            <a:gd name="T19" fmla="*/ 9627739 h 488"/>
                            <a:gd name="T20" fmla="*/ 89485 w 435"/>
                            <a:gd name="T21" fmla="*/ 9627739 h 488"/>
                            <a:gd name="T22" fmla="*/ 124421 w 435"/>
                            <a:gd name="T23" fmla="*/ 9662403 h 488"/>
                            <a:gd name="T24" fmla="*/ 114614 w 435"/>
                            <a:gd name="T25" fmla="*/ 9602408 h 488"/>
                            <a:gd name="T26" fmla="*/ 85807 w 435"/>
                            <a:gd name="T27" fmla="*/ 9607741 h 488"/>
                            <a:gd name="T28" fmla="*/ 124421 w 435"/>
                            <a:gd name="T29" fmla="*/ 9520416 h 488"/>
                            <a:gd name="T30" fmla="*/ 114614 w 435"/>
                            <a:gd name="T31" fmla="*/ 9513084 h 488"/>
                            <a:gd name="T32" fmla="*/ 117679 w 435"/>
                            <a:gd name="T33" fmla="*/ 9556413 h 488"/>
                            <a:gd name="T34" fmla="*/ 177131 w 435"/>
                            <a:gd name="T35" fmla="*/ 9627073 h 488"/>
                            <a:gd name="T36" fmla="*/ 145260 w 435"/>
                            <a:gd name="T37" fmla="*/ 9632406 h 488"/>
                            <a:gd name="T38" fmla="*/ 184486 w 435"/>
                            <a:gd name="T39" fmla="*/ 9659736 h 488"/>
                            <a:gd name="T40" fmla="*/ 154453 w 435"/>
                            <a:gd name="T41" fmla="*/ 9602408 h 488"/>
                            <a:gd name="T42" fmla="*/ 149550 w 435"/>
                            <a:gd name="T43" fmla="*/ 9612407 h 488"/>
                            <a:gd name="T44" fmla="*/ 183260 w 435"/>
                            <a:gd name="T45" fmla="*/ 9518417 h 488"/>
                            <a:gd name="T46" fmla="*/ 152002 w 435"/>
                            <a:gd name="T47" fmla="*/ 9513084 h 488"/>
                            <a:gd name="T48" fmla="*/ 179583 w 435"/>
                            <a:gd name="T49" fmla="*/ 9555080 h 488"/>
                            <a:gd name="T50" fmla="*/ 234132 w 435"/>
                            <a:gd name="T51" fmla="*/ 9569745 h 488"/>
                            <a:gd name="T52" fmla="*/ 204712 w 435"/>
                            <a:gd name="T53" fmla="*/ 9577744 h 488"/>
                            <a:gd name="T54" fmla="*/ 244551 w 435"/>
                            <a:gd name="T55" fmla="*/ 9580411 h 488"/>
                            <a:gd name="T56" fmla="*/ 214519 w 435"/>
                            <a:gd name="T57" fmla="*/ 9523749 h 488"/>
                            <a:gd name="T58" fmla="*/ 211454 w 435"/>
                            <a:gd name="T59" fmla="*/ 9556413 h 488"/>
                            <a:gd name="T60" fmla="*/ 264164 w 435"/>
                            <a:gd name="T61" fmla="*/ 9431092 h 488"/>
                            <a:gd name="T62" fmla="*/ 15323 w 435"/>
                            <a:gd name="T63" fmla="*/ 9433758 h 488"/>
                            <a:gd name="T64" fmla="*/ 52710 w 435"/>
                            <a:gd name="T65" fmla="*/ 9457756 h 488"/>
                            <a:gd name="T66" fmla="*/ 117066 w 435"/>
                            <a:gd name="T67" fmla="*/ 9431092 h 488"/>
                            <a:gd name="T68" fmla="*/ 145260 w 435"/>
                            <a:gd name="T69" fmla="*/ 9453756 h 488"/>
                            <a:gd name="T70" fmla="*/ 196744 w 435"/>
                            <a:gd name="T71" fmla="*/ 9448423 h 488"/>
                            <a:gd name="T72" fmla="*/ 228003 w 435"/>
                            <a:gd name="T73" fmla="*/ 9447090 h 488"/>
                            <a:gd name="T74" fmla="*/ 259261 w 435"/>
                            <a:gd name="T75" fmla="*/ 9445757 h 488"/>
                            <a:gd name="T76" fmla="*/ 222486 w 435"/>
                            <a:gd name="T77" fmla="*/ 9401761 h 488"/>
                            <a:gd name="T78" fmla="*/ 204712 w 435"/>
                            <a:gd name="T79" fmla="*/ 9431092 h 488"/>
                            <a:gd name="T80" fmla="*/ 207164 w 435"/>
                            <a:gd name="T81" fmla="*/ 9399095 h 488"/>
                            <a:gd name="T82" fmla="*/ 151389 w 435"/>
                            <a:gd name="T83" fmla="*/ 9412427 h 488"/>
                            <a:gd name="T84" fmla="*/ 138518 w 435"/>
                            <a:gd name="T85" fmla="*/ 9447090 h 488"/>
                            <a:gd name="T86" fmla="*/ 141582 w 435"/>
                            <a:gd name="T87" fmla="*/ 9413760 h 488"/>
                            <a:gd name="T88" fmla="*/ 117066 w 435"/>
                            <a:gd name="T89" fmla="*/ 9415093 h 488"/>
                            <a:gd name="T90" fmla="*/ 64968 w 435"/>
                            <a:gd name="T91" fmla="*/ 9399761 h 488"/>
                            <a:gd name="T92" fmla="*/ 50259 w 435"/>
                            <a:gd name="T93" fmla="*/ 9413760 h 488"/>
                            <a:gd name="T94" fmla="*/ 43517 w 435"/>
                            <a:gd name="T95" fmla="*/ 9405761 h 488"/>
                            <a:gd name="T96" fmla="*/ 613 w 435"/>
                            <a:gd name="T97" fmla="*/ 9440424 h 488"/>
                            <a:gd name="T98" fmla="*/ 259261 w 435"/>
                            <a:gd name="T99" fmla="*/ 9628406 h 488"/>
                            <a:gd name="T100" fmla="*/ 22678 w 435"/>
                            <a:gd name="T101" fmla="*/ 9713731 h 488"/>
                            <a:gd name="T102" fmla="*/ 19000 w 435"/>
                            <a:gd name="T103" fmla="*/ 9701732 h 488"/>
                            <a:gd name="T104" fmla="*/ 256809 w 435"/>
                            <a:gd name="T105" fmla="*/ 9631072 h 488"/>
                            <a:gd name="T106" fmla="*/ 221874 w 435"/>
                            <a:gd name="T107" fmla="*/ 9644404 h 488"/>
                            <a:gd name="T108" fmla="*/ 204712 w 435"/>
                            <a:gd name="T109" fmla="*/ 9655070 h 488"/>
                            <a:gd name="T110" fmla="*/ 9807 w 435"/>
                            <a:gd name="T111" fmla="*/ 9677735 h 488"/>
                            <a:gd name="T112" fmla="*/ 4903 w 435"/>
                            <a:gd name="T113" fmla="*/ 9713731 h 488"/>
                            <a:gd name="T114" fmla="*/ 266003 w 435"/>
                            <a:gd name="T115" fmla="*/ 9711065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67318" id="AutoShape 150" o:spid="_x0000_s1026" style="position:absolute;margin-left:56.2pt;margin-top:722.75pt;width:21pt;height:25.6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1053,2147483646;19540220,2147483646;39081053,2147483646;33444180,2147483646;15030844,2147483646;39832105,2147483646;33444180,2147483646;21419382,2147483646;73276898,2147483646;54863562,2147483646;76282944,2147483646;70270239,2147483646;52608568,2147483646;76282944,2147483646;70270239,2147483646;72149401,2147483646;108599627,2147483646;89059407,2147483646;113109003,2147483646;94695667,2147483646;91689621,2147483646;112357338,2147483646;93192950,2147483646;110102957,2147483646;143547137,2147483646;125509633,2147483646;149935061,2147483646;131522339,2147483646;129643177,2147483646;161959859,2147483646;9394584,2147483646;32316683,2147483646;71773568,2147483646;89059407,2147483646;120624425,2147483646;139789426,2147483646;158953813,2147483646;136406934,2147483646;125509633,2147483646;127012963,2147483646;92817118,2147483646;84925863,2147483646;86804412,2147483646;71773568,2147483646;39832105,2147483646;30813966,2147483646;26680423,2147483646;375832,2147483646;158953813,2147483646;13903960,2147483646;11648966,2147483646;157450483,2147483646;136031714,2147483646;125509633,2147483646;6012706,2147483646;3006046,2147483646;163087357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4A9E897F" wp14:editId="261D126C">
                <wp:simplePos x="0" y="0"/>
                <wp:positionH relativeFrom="column">
                  <wp:posOffset>572135</wp:posOffset>
                </wp:positionH>
                <wp:positionV relativeFrom="paragraph">
                  <wp:posOffset>9121775</wp:posOffset>
                </wp:positionV>
                <wp:extent cx="3425190" cy="441325"/>
                <wp:effectExtent l="0" t="0" r="0" b="0"/>
                <wp:wrapNone/>
                <wp:docPr id="323486326" name="Forma Livre: Forma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5190" cy="441325"/>
                        </a:xfrm>
                        <a:custGeom>
                          <a:avLst/>
                          <a:gdLst>
                            <a:gd name="T0" fmla="+- 0 5467 210"/>
                            <a:gd name="T1" fmla="*/ T0 w 5588"/>
                            <a:gd name="T2" fmla="+- 0 14675 14013"/>
                            <a:gd name="T3" fmla="*/ 14675 h 662"/>
                            <a:gd name="T4" fmla="+- 0 540 210"/>
                            <a:gd name="T5" fmla="*/ T4 w 5588"/>
                            <a:gd name="T6" fmla="+- 0 14675 14013"/>
                            <a:gd name="T7" fmla="*/ 14675 h 662"/>
                            <a:gd name="T8" fmla="+- 0 465 210"/>
                            <a:gd name="T9" fmla="*/ T8 w 5588"/>
                            <a:gd name="T10" fmla="+- 0 14666 14013"/>
                            <a:gd name="T11" fmla="*/ 14666 h 662"/>
                            <a:gd name="T12" fmla="+- 0 395 210"/>
                            <a:gd name="T13" fmla="*/ T12 w 5588"/>
                            <a:gd name="T14" fmla="+- 0 14641 14013"/>
                            <a:gd name="T15" fmla="*/ 14641 h 662"/>
                            <a:gd name="T16" fmla="+- 0 334 210"/>
                            <a:gd name="T17" fmla="*/ T16 w 5588"/>
                            <a:gd name="T18" fmla="+- 0 14602 14013"/>
                            <a:gd name="T19" fmla="*/ 14602 h 662"/>
                            <a:gd name="T20" fmla="+- 0 282 210"/>
                            <a:gd name="T21" fmla="*/ T20 w 5588"/>
                            <a:gd name="T22" fmla="+- 0 14551 14013"/>
                            <a:gd name="T23" fmla="*/ 14551 h 662"/>
                            <a:gd name="T24" fmla="+- 0 243 210"/>
                            <a:gd name="T25" fmla="*/ T24 w 5588"/>
                            <a:gd name="T26" fmla="+- 0 14490 14013"/>
                            <a:gd name="T27" fmla="*/ 14490 h 662"/>
                            <a:gd name="T28" fmla="+- 0 218 210"/>
                            <a:gd name="T29" fmla="*/ T28 w 5588"/>
                            <a:gd name="T30" fmla="+- 0 14420 14013"/>
                            <a:gd name="T31" fmla="*/ 14420 h 662"/>
                            <a:gd name="T32" fmla="+- 0 210 210"/>
                            <a:gd name="T33" fmla="*/ T32 w 5588"/>
                            <a:gd name="T34" fmla="+- 0 14344 14013"/>
                            <a:gd name="T35" fmla="*/ 14344 h 662"/>
                            <a:gd name="T36" fmla="+- 0 218 210"/>
                            <a:gd name="T37" fmla="*/ T36 w 5588"/>
                            <a:gd name="T38" fmla="+- 0 14268 14013"/>
                            <a:gd name="T39" fmla="*/ 14268 h 662"/>
                            <a:gd name="T40" fmla="+- 0 243 210"/>
                            <a:gd name="T41" fmla="*/ T40 w 5588"/>
                            <a:gd name="T42" fmla="+- 0 14199 14013"/>
                            <a:gd name="T43" fmla="*/ 14199 h 662"/>
                            <a:gd name="T44" fmla="+- 0 282 210"/>
                            <a:gd name="T45" fmla="*/ T44 w 5588"/>
                            <a:gd name="T46" fmla="+- 0 14137 14013"/>
                            <a:gd name="T47" fmla="*/ 14137 h 662"/>
                            <a:gd name="T48" fmla="+- 0 334 210"/>
                            <a:gd name="T49" fmla="*/ T48 w 5588"/>
                            <a:gd name="T50" fmla="+- 0 14086 14013"/>
                            <a:gd name="T51" fmla="*/ 14086 h 662"/>
                            <a:gd name="T52" fmla="+- 0 395 210"/>
                            <a:gd name="T53" fmla="*/ T52 w 5588"/>
                            <a:gd name="T54" fmla="+- 0 14047 14013"/>
                            <a:gd name="T55" fmla="*/ 14047 h 662"/>
                            <a:gd name="T56" fmla="+- 0 465 210"/>
                            <a:gd name="T57" fmla="*/ T56 w 5588"/>
                            <a:gd name="T58" fmla="+- 0 14022 14013"/>
                            <a:gd name="T59" fmla="*/ 14022 h 662"/>
                            <a:gd name="T60" fmla="+- 0 540 210"/>
                            <a:gd name="T61" fmla="*/ T60 w 5588"/>
                            <a:gd name="T62" fmla="+- 0 14013 14013"/>
                            <a:gd name="T63" fmla="*/ 14013 h 662"/>
                            <a:gd name="T64" fmla="+- 0 5467 210"/>
                            <a:gd name="T65" fmla="*/ T64 w 5588"/>
                            <a:gd name="T66" fmla="+- 0 14013 14013"/>
                            <a:gd name="T67" fmla="*/ 14013 h 662"/>
                            <a:gd name="T68" fmla="+- 0 5543 210"/>
                            <a:gd name="T69" fmla="*/ T68 w 5588"/>
                            <a:gd name="T70" fmla="+- 0 14022 14013"/>
                            <a:gd name="T71" fmla="*/ 14022 h 662"/>
                            <a:gd name="T72" fmla="+- 0 5612 210"/>
                            <a:gd name="T73" fmla="*/ T72 w 5588"/>
                            <a:gd name="T74" fmla="+- 0 14047 14013"/>
                            <a:gd name="T75" fmla="*/ 14047 h 662"/>
                            <a:gd name="T76" fmla="+- 0 5674 210"/>
                            <a:gd name="T77" fmla="*/ T76 w 5588"/>
                            <a:gd name="T78" fmla="+- 0 14086 14013"/>
                            <a:gd name="T79" fmla="*/ 14086 h 662"/>
                            <a:gd name="T80" fmla="+- 0 5725 210"/>
                            <a:gd name="T81" fmla="*/ T80 w 5588"/>
                            <a:gd name="T82" fmla="+- 0 14137 14013"/>
                            <a:gd name="T83" fmla="*/ 14137 h 662"/>
                            <a:gd name="T84" fmla="+- 0 5764 210"/>
                            <a:gd name="T85" fmla="*/ T84 w 5588"/>
                            <a:gd name="T86" fmla="+- 0 14199 14013"/>
                            <a:gd name="T87" fmla="*/ 14199 h 662"/>
                            <a:gd name="T88" fmla="+- 0 5789 210"/>
                            <a:gd name="T89" fmla="*/ T88 w 5588"/>
                            <a:gd name="T90" fmla="+- 0 14268 14013"/>
                            <a:gd name="T91" fmla="*/ 14268 h 662"/>
                            <a:gd name="T92" fmla="+- 0 5797 210"/>
                            <a:gd name="T93" fmla="*/ T92 w 5588"/>
                            <a:gd name="T94" fmla="+- 0 14344 14013"/>
                            <a:gd name="T95" fmla="*/ 14344 h 662"/>
                            <a:gd name="T96" fmla="+- 0 5789 210"/>
                            <a:gd name="T97" fmla="*/ T96 w 5588"/>
                            <a:gd name="T98" fmla="+- 0 14420 14013"/>
                            <a:gd name="T99" fmla="*/ 14420 h 662"/>
                            <a:gd name="T100" fmla="+- 0 5764 210"/>
                            <a:gd name="T101" fmla="*/ T100 w 5588"/>
                            <a:gd name="T102" fmla="+- 0 14490 14013"/>
                            <a:gd name="T103" fmla="*/ 14490 h 662"/>
                            <a:gd name="T104" fmla="+- 0 5725 210"/>
                            <a:gd name="T105" fmla="*/ T104 w 5588"/>
                            <a:gd name="T106" fmla="+- 0 14551 14013"/>
                            <a:gd name="T107" fmla="*/ 14551 h 662"/>
                            <a:gd name="T108" fmla="+- 0 5674 210"/>
                            <a:gd name="T109" fmla="*/ T108 w 5588"/>
                            <a:gd name="T110" fmla="+- 0 14602 14013"/>
                            <a:gd name="T111" fmla="*/ 14602 h 662"/>
                            <a:gd name="T112" fmla="+- 0 5612 210"/>
                            <a:gd name="T113" fmla="*/ T112 w 5588"/>
                            <a:gd name="T114" fmla="+- 0 14641 14013"/>
                            <a:gd name="T115" fmla="*/ 14641 h 662"/>
                            <a:gd name="T116" fmla="+- 0 5543 210"/>
                            <a:gd name="T117" fmla="*/ T116 w 5588"/>
                            <a:gd name="T118" fmla="+- 0 14666 14013"/>
                            <a:gd name="T119" fmla="*/ 14666 h 662"/>
                            <a:gd name="T120" fmla="+- 0 5467 210"/>
                            <a:gd name="T121" fmla="*/ T120 w 5588"/>
                            <a:gd name="T122" fmla="+- 0 14675 14013"/>
                            <a:gd name="T123" fmla="*/ 1467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2"/>
                              </a:moveTo>
                              <a:lnTo>
                                <a:pt x="330" y="662"/>
                              </a:lnTo>
                              <a:lnTo>
                                <a:pt x="255" y="653"/>
                              </a:lnTo>
                              <a:lnTo>
                                <a:pt x="185" y="628"/>
                              </a:lnTo>
                              <a:lnTo>
                                <a:pt x="124" y="589"/>
                              </a:lnTo>
                              <a:lnTo>
                                <a:pt x="72" y="538"/>
                              </a:lnTo>
                              <a:lnTo>
                                <a:pt x="33" y="477"/>
                              </a:lnTo>
                              <a:lnTo>
                                <a:pt x="8" y="407"/>
                              </a:lnTo>
                              <a:lnTo>
                                <a:pt x="0" y="331"/>
                              </a:lnTo>
                              <a:lnTo>
                                <a:pt x="8" y="255"/>
                              </a:lnTo>
                              <a:lnTo>
                                <a:pt x="33" y="186"/>
                              </a:lnTo>
                              <a:lnTo>
                                <a:pt x="72" y="124"/>
                              </a:lnTo>
                              <a:lnTo>
                                <a:pt x="124" y="73"/>
                              </a:lnTo>
                              <a:lnTo>
                                <a:pt x="185" y="34"/>
                              </a:lnTo>
                              <a:lnTo>
                                <a:pt x="255" y="9"/>
                              </a:lnTo>
                              <a:lnTo>
                                <a:pt x="330" y="0"/>
                              </a:lnTo>
                              <a:lnTo>
                                <a:pt x="5257" y="0"/>
                              </a:lnTo>
                              <a:lnTo>
                                <a:pt x="5333" y="9"/>
                              </a:lnTo>
                              <a:lnTo>
                                <a:pt x="5402" y="34"/>
                              </a:lnTo>
                              <a:lnTo>
                                <a:pt x="5464" y="73"/>
                              </a:lnTo>
                              <a:lnTo>
                                <a:pt x="5515" y="124"/>
                              </a:lnTo>
                              <a:lnTo>
                                <a:pt x="5554" y="186"/>
                              </a:lnTo>
                              <a:lnTo>
                                <a:pt x="5579" y="255"/>
                              </a:lnTo>
                              <a:lnTo>
                                <a:pt x="5587" y="331"/>
                              </a:lnTo>
                              <a:lnTo>
                                <a:pt x="5579" y="407"/>
                              </a:lnTo>
                              <a:lnTo>
                                <a:pt x="5554" y="477"/>
                              </a:lnTo>
                              <a:lnTo>
                                <a:pt x="5515" y="538"/>
                              </a:lnTo>
                              <a:lnTo>
                                <a:pt x="5464" y="589"/>
                              </a:lnTo>
                              <a:lnTo>
                                <a:pt x="5402" y="628"/>
                              </a:lnTo>
                              <a:lnTo>
                                <a:pt x="5333" y="653"/>
                              </a:lnTo>
                              <a:lnTo>
                                <a:pt x="5257" y="6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30E3EB" id="Forma Livre: Forma 25" o:spid="_x0000_s1026" style="position:absolute;margin-left:45.05pt;margin-top:718.25pt;width:269.7pt;height:34.75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" path="m5257,662r-4927,l255,653,185,628,124,589,72,538,33,477,8,407,,331,8,255,33,186,72,124,124,73,185,34,255,9,330,,5257,r76,9l5402,34r62,39l5515,124r39,62l5579,255r8,76l5579,407r-25,70l5515,538r-51,51l5402,628r-69,25l5257,662xe" fillcolor="#054e9a" stroked="f">
                <v:path arrowok="t" o:connecttype="custom" o:connectlocs="3222302,9783149;202275,9783149;156303,9777149;113397,9760482;76006,9734483;44133,9700483;20228,9659818;4904,9613152;0,9562486;4904,9511820;20228,9465821;44133,9424489;76006,9390489;113397,9364490;156303,9347823;202275,9341824;3222302,9341824;3268887,9347823;3311180,9364490;3349184,9390489;3380444,9424489;3404350,9465821;3419673,9511820;3424577,9562486;3419673,9613152;3404350,9659818;3380444,9700483;3349184,9734483;3311180,9760482;3268887,9777149;3222302,9783149" o:connectangles="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5CA92741" wp14:editId="1D2BFCC0">
                <wp:simplePos x="0" y="0"/>
                <wp:positionH relativeFrom="column">
                  <wp:posOffset>713740</wp:posOffset>
                </wp:positionH>
                <wp:positionV relativeFrom="paragraph">
                  <wp:posOffset>9178925</wp:posOffset>
                </wp:positionV>
                <wp:extent cx="266700" cy="325120"/>
                <wp:effectExtent l="0" t="0" r="0" b="0"/>
                <wp:wrapNone/>
                <wp:docPr id="1825425760" name="Auto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40405 h 488"/>
                            <a:gd name="T2" fmla="*/ 63743 w 435"/>
                            <a:gd name="T3" fmla="*/ 9632406 h 488"/>
                            <a:gd name="T4" fmla="*/ 31871 w 435"/>
                            <a:gd name="T5" fmla="*/ 9627073 h 488"/>
                            <a:gd name="T6" fmla="*/ 63743 w 435"/>
                            <a:gd name="T7" fmla="*/ 9665069 h 488"/>
                            <a:gd name="T8" fmla="*/ 54549 w 435"/>
                            <a:gd name="T9" fmla="*/ 9583744 h 488"/>
                            <a:gd name="T10" fmla="*/ 24516 w 435"/>
                            <a:gd name="T11" fmla="*/ 9608408 h 488"/>
                            <a:gd name="T12" fmla="*/ 64968 w 435"/>
                            <a:gd name="T13" fmla="*/ 9580411 h 488"/>
                            <a:gd name="T14" fmla="*/ 54549 w 435"/>
                            <a:gd name="T15" fmla="*/ 9523749 h 488"/>
                            <a:gd name="T16" fmla="*/ 34936 w 435"/>
                            <a:gd name="T17" fmla="*/ 9556413 h 488"/>
                            <a:gd name="T18" fmla="*/ 119518 w 435"/>
                            <a:gd name="T19" fmla="*/ 9627739 h 488"/>
                            <a:gd name="T20" fmla="*/ 89485 w 435"/>
                            <a:gd name="T21" fmla="*/ 9627739 h 488"/>
                            <a:gd name="T22" fmla="*/ 124421 w 435"/>
                            <a:gd name="T23" fmla="*/ 9662403 h 488"/>
                            <a:gd name="T24" fmla="*/ 114614 w 435"/>
                            <a:gd name="T25" fmla="*/ 9602408 h 488"/>
                            <a:gd name="T26" fmla="*/ 85807 w 435"/>
                            <a:gd name="T27" fmla="*/ 9607741 h 488"/>
                            <a:gd name="T28" fmla="*/ 124421 w 435"/>
                            <a:gd name="T29" fmla="*/ 9520416 h 488"/>
                            <a:gd name="T30" fmla="*/ 114614 w 435"/>
                            <a:gd name="T31" fmla="*/ 9513084 h 488"/>
                            <a:gd name="T32" fmla="*/ 117679 w 435"/>
                            <a:gd name="T33" fmla="*/ 9556413 h 488"/>
                            <a:gd name="T34" fmla="*/ 177131 w 435"/>
                            <a:gd name="T35" fmla="*/ 9627073 h 488"/>
                            <a:gd name="T36" fmla="*/ 145260 w 435"/>
                            <a:gd name="T37" fmla="*/ 9632406 h 488"/>
                            <a:gd name="T38" fmla="*/ 184486 w 435"/>
                            <a:gd name="T39" fmla="*/ 9659736 h 488"/>
                            <a:gd name="T40" fmla="*/ 154453 w 435"/>
                            <a:gd name="T41" fmla="*/ 9602408 h 488"/>
                            <a:gd name="T42" fmla="*/ 149550 w 435"/>
                            <a:gd name="T43" fmla="*/ 9612407 h 488"/>
                            <a:gd name="T44" fmla="*/ 183260 w 435"/>
                            <a:gd name="T45" fmla="*/ 9518417 h 488"/>
                            <a:gd name="T46" fmla="*/ 152002 w 435"/>
                            <a:gd name="T47" fmla="*/ 9513084 h 488"/>
                            <a:gd name="T48" fmla="*/ 179583 w 435"/>
                            <a:gd name="T49" fmla="*/ 9555080 h 488"/>
                            <a:gd name="T50" fmla="*/ 234132 w 435"/>
                            <a:gd name="T51" fmla="*/ 9569745 h 488"/>
                            <a:gd name="T52" fmla="*/ 204712 w 435"/>
                            <a:gd name="T53" fmla="*/ 9577744 h 488"/>
                            <a:gd name="T54" fmla="*/ 244551 w 435"/>
                            <a:gd name="T55" fmla="*/ 9580411 h 488"/>
                            <a:gd name="T56" fmla="*/ 214519 w 435"/>
                            <a:gd name="T57" fmla="*/ 9523749 h 488"/>
                            <a:gd name="T58" fmla="*/ 211454 w 435"/>
                            <a:gd name="T59" fmla="*/ 9556413 h 488"/>
                            <a:gd name="T60" fmla="*/ 264164 w 435"/>
                            <a:gd name="T61" fmla="*/ 9431092 h 488"/>
                            <a:gd name="T62" fmla="*/ 15323 w 435"/>
                            <a:gd name="T63" fmla="*/ 9433758 h 488"/>
                            <a:gd name="T64" fmla="*/ 52710 w 435"/>
                            <a:gd name="T65" fmla="*/ 9457756 h 488"/>
                            <a:gd name="T66" fmla="*/ 117066 w 435"/>
                            <a:gd name="T67" fmla="*/ 9431092 h 488"/>
                            <a:gd name="T68" fmla="*/ 145260 w 435"/>
                            <a:gd name="T69" fmla="*/ 9453756 h 488"/>
                            <a:gd name="T70" fmla="*/ 196744 w 435"/>
                            <a:gd name="T71" fmla="*/ 9448423 h 488"/>
                            <a:gd name="T72" fmla="*/ 228003 w 435"/>
                            <a:gd name="T73" fmla="*/ 9447090 h 488"/>
                            <a:gd name="T74" fmla="*/ 259261 w 435"/>
                            <a:gd name="T75" fmla="*/ 9445757 h 488"/>
                            <a:gd name="T76" fmla="*/ 222486 w 435"/>
                            <a:gd name="T77" fmla="*/ 9401761 h 488"/>
                            <a:gd name="T78" fmla="*/ 204712 w 435"/>
                            <a:gd name="T79" fmla="*/ 9431092 h 488"/>
                            <a:gd name="T80" fmla="*/ 207164 w 435"/>
                            <a:gd name="T81" fmla="*/ 9399095 h 488"/>
                            <a:gd name="T82" fmla="*/ 151389 w 435"/>
                            <a:gd name="T83" fmla="*/ 9412427 h 488"/>
                            <a:gd name="T84" fmla="*/ 138518 w 435"/>
                            <a:gd name="T85" fmla="*/ 9447090 h 488"/>
                            <a:gd name="T86" fmla="*/ 141582 w 435"/>
                            <a:gd name="T87" fmla="*/ 9413760 h 488"/>
                            <a:gd name="T88" fmla="*/ 117066 w 435"/>
                            <a:gd name="T89" fmla="*/ 9415093 h 488"/>
                            <a:gd name="T90" fmla="*/ 64968 w 435"/>
                            <a:gd name="T91" fmla="*/ 9399761 h 488"/>
                            <a:gd name="T92" fmla="*/ 50259 w 435"/>
                            <a:gd name="T93" fmla="*/ 9413760 h 488"/>
                            <a:gd name="T94" fmla="*/ 43517 w 435"/>
                            <a:gd name="T95" fmla="*/ 9405761 h 488"/>
                            <a:gd name="T96" fmla="*/ 613 w 435"/>
                            <a:gd name="T97" fmla="*/ 9440424 h 488"/>
                            <a:gd name="T98" fmla="*/ 259261 w 435"/>
                            <a:gd name="T99" fmla="*/ 9628406 h 488"/>
                            <a:gd name="T100" fmla="*/ 22678 w 435"/>
                            <a:gd name="T101" fmla="*/ 9713731 h 488"/>
                            <a:gd name="T102" fmla="*/ 19000 w 435"/>
                            <a:gd name="T103" fmla="*/ 9701732 h 488"/>
                            <a:gd name="T104" fmla="*/ 256809 w 435"/>
                            <a:gd name="T105" fmla="*/ 9631072 h 488"/>
                            <a:gd name="T106" fmla="*/ 221874 w 435"/>
                            <a:gd name="T107" fmla="*/ 9644404 h 488"/>
                            <a:gd name="T108" fmla="*/ 204712 w 435"/>
                            <a:gd name="T109" fmla="*/ 9655070 h 488"/>
                            <a:gd name="T110" fmla="*/ 9807 w 435"/>
                            <a:gd name="T111" fmla="*/ 9677735 h 488"/>
                            <a:gd name="T112" fmla="*/ 4903 w 435"/>
                            <a:gd name="T113" fmla="*/ 9713731 h 488"/>
                            <a:gd name="T114" fmla="*/ 266003 w 435"/>
                            <a:gd name="T115" fmla="*/ 9711065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0A6C51" id="AutoShape 148" o:spid="_x0000_s1026" style="position:absolute;margin-left:56.2pt;margin-top:722.75pt;width:21pt;height:25.6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1053,2147483646;19540220,2147483646;39081053,2147483646;33444180,2147483646;15030844,2147483646;39832105,2147483646;33444180,2147483646;21419382,2147483646;73276898,2147483646;54863562,2147483646;76282944,2147483646;70270239,2147483646;52608568,2147483646;76282944,2147483646;70270239,2147483646;72149401,2147483646;108599627,2147483646;89059407,2147483646;113109003,2147483646;94695667,2147483646;91689621,2147483646;112357338,2147483646;93192950,2147483646;110102957,2147483646;143547137,2147483646;125509633,2147483646;149935061,2147483646;131522339,2147483646;129643177,2147483646;161959859,2147483646;9394584,2147483646;32316683,2147483646;71773568,2147483646;89059407,2147483646;120624425,2147483646;139789426,2147483646;158953813,2147483646;136406934,2147483646;125509633,2147483646;127012963,2147483646;92817118,2147483646;84925863,2147483646;86804412,2147483646;71773568,2147483646;39832105,2147483646;30813966,2147483646;26680423,2147483646;375832,2147483646;158953813,2147483646;13903960,2147483646;11648966,2147483646;157450483,2147483646;136031714,2147483646;125509633,2147483646;6012706,2147483646;3006046,2147483646;163087357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227A4151" wp14:editId="695E5D9F">
                <wp:simplePos x="0" y="0"/>
                <wp:positionH relativeFrom="column">
                  <wp:posOffset>878840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1718725433" name="Auto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6BF9AE" id="AutoShape 147" o:spid="_x0000_s1026" style="position:absolute;margin-left:69.2pt;margin-top:729.9pt;width:21pt;height:25.6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630DAA71" wp14:editId="76809394">
                <wp:simplePos x="0" y="0"/>
                <wp:positionH relativeFrom="column">
                  <wp:posOffset>878840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708033558" name="Auto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90CF1D" id="AutoShape 146" o:spid="_x0000_s1026" style="position:absolute;margin-left:69.2pt;margin-top:729.9pt;width:21pt;height:25.6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3C53A83F" wp14:editId="4360B97E">
                <wp:simplePos x="0" y="0"/>
                <wp:positionH relativeFrom="column">
                  <wp:posOffset>881380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69465237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16412C" id="AutoShape 136" o:spid="_x0000_s1026" style="position:absolute;margin-left:69.4pt;margin-top:729.9pt;width:21pt;height:25.6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2B141958" wp14:editId="3B3A9048">
                <wp:simplePos x="0" y="0"/>
                <wp:positionH relativeFrom="column">
                  <wp:posOffset>881380</wp:posOffset>
                </wp:positionH>
                <wp:positionV relativeFrom="paragraph">
                  <wp:posOffset>9269730</wp:posOffset>
                </wp:positionV>
                <wp:extent cx="266700" cy="325120"/>
                <wp:effectExtent l="0" t="0" r="0" b="0"/>
                <wp:wrapNone/>
                <wp:docPr id="1548160112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1 w 435"/>
                            <a:gd name="T3" fmla="*/ 9630955 h 488"/>
                            <a:gd name="T4" fmla="*/ 31871 w 435"/>
                            <a:gd name="T5" fmla="*/ 9625623 h 488"/>
                            <a:gd name="T6" fmla="*/ 63741 w 435"/>
                            <a:gd name="T7" fmla="*/ 9663613 h 488"/>
                            <a:gd name="T8" fmla="*/ 54548 w 435"/>
                            <a:gd name="T9" fmla="*/ 9582300 h 488"/>
                            <a:gd name="T10" fmla="*/ 24516 w 435"/>
                            <a:gd name="T11" fmla="*/ 9606961 h 488"/>
                            <a:gd name="T12" fmla="*/ 64967 w 435"/>
                            <a:gd name="T13" fmla="*/ 9578967 h 488"/>
                            <a:gd name="T14" fmla="*/ 54548 w 435"/>
                            <a:gd name="T15" fmla="*/ 9522315 h 488"/>
                            <a:gd name="T16" fmla="*/ 34935 w 435"/>
                            <a:gd name="T17" fmla="*/ 9554973 h 488"/>
                            <a:gd name="T18" fmla="*/ 119514 w 435"/>
                            <a:gd name="T19" fmla="*/ 9626289 h 488"/>
                            <a:gd name="T20" fmla="*/ 89483 w 435"/>
                            <a:gd name="T21" fmla="*/ 9626289 h 488"/>
                            <a:gd name="T22" fmla="*/ 124418 w 435"/>
                            <a:gd name="T23" fmla="*/ 9660947 h 488"/>
                            <a:gd name="T24" fmla="*/ 114611 w 435"/>
                            <a:gd name="T25" fmla="*/ 9600962 h 488"/>
                            <a:gd name="T26" fmla="*/ 85805 w 435"/>
                            <a:gd name="T27" fmla="*/ 9606294 h 488"/>
                            <a:gd name="T28" fmla="*/ 124418 w 435"/>
                            <a:gd name="T29" fmla="*/ 9518982 h 488"/>
                            <a:gd name="T30" fmla="*/ 114611 w 435"/>
                            <a:gd name="T31" fmla="*/ 9511651 h 488"/>
                            <a:gd name="T32" fmla="*/ 117676 w 435"/>
                            <a:gd name="T33" fmla="*/ 9554973 h 488"/>
                            <a:gd name="T34" fmla="*/ 177126 w 435"/>
                            <a:gd name="T35" fmla="*/ 9625623 h 488"/>
                            <a:gd name="T36" fmla="*/ 145256 w 435"/>
                            <a:gd name="T37" fmla="*/ 9630955 h 488"/>
                            <a:gd name="T38" fmla="*/ 184481 w 435"/>
                            <a:gd name="T39" fmla="*/ 9658281 h 488"/>
                            <a:gd name="T40" fmla="*/ 154449 w 435"/>
                            <a:gd name="T41" fmla="*/ 9600962 h 488"/>
                            <a:gd name="T42" fmla="*/ 149546 w 435"/>
                            <a:gd name="T43" fmla="*/ 9610960 h 488"/>
                            <a:gd name="T44" fmla="*/ 183255 w 435"/>
                            <a:gd name="T45" fmla="*/ 9516983 h 488"/>
                            <a:gd name="T46" fmla="*/ 151998 w 435"/>
                            <a:gd name="T47" fmla="*/ 9511651 h 488"/>
                            <a:gd name="T48" fmla="*/ 179578 w 435"/>
                            <a:gd name="T49" fmla="*/ 9553640 h 488"/>
                            <a:gd name="T50" fmla="*/ 234126 w 435"/>
                            <a:gd name="T51" fmla="*/ 9568303 h 488"/>
                            <a:gd name="T52" fmla="*/ 204707 w 435"/>
                            <a:gd name="T53" fmla="*/ 9576301 h 488"/>
                            <a:gd name="T54" fmla="*/ 244545 w 435"/>
                            <a:gd name="T55" fmla="*/ 9578967 h 488"/>
                            <a:gd name="T56" fmla="*/ 214513 w 435"/>
                            <a:gd name="T57" fmla="*/ 9522315 h 488"/>
                            <a:gd name="T58" fmla="*/ 211449 w 435"/>
                            <a:gd name="T59" fmla="*/ 9554973 h 488"/>
                            <a:gd name="T60" fmla="*/ 264157 w 435"/>
                            <a:gd name="T61" fmla="*/ 9429671 h 488"/>
                            <a:gd name="T62" fmla="*/ 15322 w 435"/>
                            <a:gd name="T63" fmla="*/ 9432337 h 488"/>
                            <a:gd name="T64" fmla="*/ 52709 w 435"/>
                            <a:gd name="T65" fmla="*/ 9456331 h 488"/>
                            <a:gd name="T66" fmla="*/ 117063 w 435"/>
                            <a:gd name="T67" fmla="*/ 9429671 h 488"/>
                            <a:gd name="T68" fmla="*/ 145256 w 435"/>
                            <a:gd name="T69" fmla="*/ 9452332 h 488"/>
                            <a:gd name="T70" fmla="*/ 196739 w 435"/>
                            <a:gd name="T71" fmla="*/ 9447000 h 488"/>
                            <a:gd name="T72" fmla="*/ 227997 w 435"/>
                            <a:gd name="T73" fmla="*/ 9445667 h 488"/>
                            <a:gd name="T74" fmla="*/ 259254 w 435"/>
                            <a:gd name="T75" fmla="*/ 9444334 h 488"/>
                            <a:gd name="T76" fmla="*/ 222481 w 435"/>
                            <a:gd name="T77" fmla="*/ 9400345 h 488"/>
                            <a:gd name="T78" fmla="*/ 204707 w 435"/>
                            <a:gd name="T79" fmla="*/ 9429671 h 488"/>
                            <a:gd name="T80" fmla="*/ 207158 w 435"/>
                            <a:gd name="T81" fmla="*/ 9397679 h 488"/>
                            <a:gd name="T82" fmla="*/ 151385 w 435"/>
                            <a:gd name="T83" fmla="*/ 9411009 h 488"/>
                            <a:gd name="T84" fmla="*/ 138514 w 435"/>
                            <a:gd name="T85" fmla="*/ 9445667 h 488"/>
                            <a:gd name="T86" fmla="*/ 141579 w 435"/>
                            <a:gd name="T87" fmla="*/ 9412342 h 488"/>
                            <a:gd name="T88" fmla="*/ 117063 w 435"/>
                            <a:gd name="T89" fmla="*/ 9413675 h 488"/>
                            <a:gd name="T90" fmla="*/ 64967 w 435"/>
                            <a:gd name="T91" fmla="*/ 9398345 h 488"/>
                            <a:gd name="T92" fmla="*/ 50257 w 435"/>
                            <a:gd name="T93" fmla="*/ 9412342 h 488"/>
                            <a:gd name="T94" fmla="*/ 43515 w 435"/>
                            <a:gd name="T95" fmla="*/ 9404344 h 488"/>
                            <a:gd name="T96" fmla="*/ 613 w 435"/>
                            <a:gd name="T97" fmla="*/ 9439002 h 488"/>
                            <a:gd name="T98" fmla="*/ 259254 w 435"/>
                            <a:gd name="T99" fmla="*/ 9626956 h 488"/>
                            <a:gd name="T100" fmla="*/ 22677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3 w 435"/>
                            <a:gd name="T105" fmla="*/ 9629622 h 488"/>
                            <a:gd name="T106" fmla="*/ 221868 w 435"/>
                            <a:gd name="T107" fmla="*/ 9642952 h 488"/>
                            <a:gd name="T108" fmla="*/ 204707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96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A8AD8" id="AutoShape 135" o:spid="_x0000_s1026" style="position:absolute;margin-left:69.4pt;margin-top:729.9pt;width:21pt;height:25.6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9827,2147483646;19540220,2147483646;39079827,2147483646;33443567,2147483646;15030844,2147483646;39831492,2147483646;33443567,2147483646;21418769,2147483646;73274446,2147483646;54862336,2147483646;76281105,2147483646;70268399,2147483646;52607341,2147483646;76281105,2147483646;70268399,2147483646;72147561,2147483646;108596561,2147483646;89056954,2147483646;113105937,2147483646;94693214,2147483646;91687168,2147483646;112354272,2147483646;93190498,2147483646;110099891,2147483646;143543458,2147483646;125506568,2147483646;149931383,2147483646;131518660,2147483646;129640111,2147483646;161955568,2147483646;9393971,2147483646;32316070,2147483646;71771729,2147483646;89056954,2147483646;120621359,2147483646;139785747,2147483646;158949521,2147483646;136403868,2147483646;125506568,2147483646;127009284,2147483646;92814666,2147483646;84923411,2147483646;86802573,2147483646;71771729,2147483646;39831492,2147483646;30812740,2147483646;26679197,2147483646;375832,2147483646;158949521,2147483646;13903347,2147483646;11648966,2147483646;157446805,2147483646;136028036,2147483646;125506568,2147483646;6012092,2147483646;3006046,2147483646;163083065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6DB881C9" wp14:editId="67AD3B69">
                <wp:simplePos x="0" y="0"/>
                <wp:positionH relativeFrom="column">
                  <wp:posOffset>1134745</wp:posOffset>
                </wp:positionH>
                <wp:positionV relativeFrom="paragraph">
                  <wp:posOffset>9248775</wp:posOffset>
                </wp:positionV>
                <wp:extent cx="266700" cy="325120"/>
                <wp:effectExtent l="0" t="0" r="0" b="0"/>
                <wp:wrapNone/>
                <wp:docPr id="837031214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39 w 435"/>
                            <a:gd name="T3" fmla="*/ 9630955 h 488"/>
                            <a:gd name="T4" fmla="*/ 31870 w 435"/>
                            <a:gd name="T5" fmla="*/ 9625623 h 488"/>
                            <a:gd name="T6" fmla="*/ 63739 w 435"/>
                            <a:gd name="T7" fmla="*/ 9663613 h 488"/>
                            <a:gd name="T8" fmla="*/ 54546 w 435"/>
                            <a:gd name="T9" fmla="*/ 9582300 h 488"/>
                            <a:gd name="T10" fmla="*/ 24515 w 435"/>
                            <a:gd name="T11" fmla="*/ 9606961 h 488"/>
                            <a:gd name="T12" fmla="*/ 64965 w 435"/>
                            <a:gd name="T13" fmla="*/ 9578967 h 488"/>
                            <a:gd name="T14" fmla="*/ 54546 w 435"/>
                            <a:gd name="T15" fmla="*/ 9522315 h 488"/>
                            <a:gd name="T16" fmla="*/ 34934 w 435"/>
                            <a:gd name="T17" fmla="*/ 9554973 h 488"/>
                            <a:gd name="T18" fmla="*/ 119511 w 435"/>
                            <a:gd name="T19" fmla="*/ 9626289 h 488"/>
                            <a:gd name="T20" fmla="*/ 89480 w 435"/>
                            <a:gd name="T21" fmla="*/ 9626289 h 488"/>
                            <a:gd name="T22" fmla="*/ 124414 w 435"/>
                            <a:gd name="T23" fmla="*/ 9660947 h 488"/>
                            <a:gd name="T24" fmla="*/ 114608 w 435"/>
                            <a:gd name="T25" fmla="*/ 9600962 h 488"/>
                            <a:gd name="T26" fmla="*/ 85803 w 435"/>
                            <a:gd name="T27" fmla="*/ 9606294 h 488"/>
                            <a:gd name="T28" fmla="*/ 124414 w 435"/>
                            <a:gd name="T29" fmla="*/ 9518982 h 488"/>
                            <a:gd name="T30" fmla="*/ 114608 w 435"/>
                            <a:gd name="T31" fmla="*/ 9511651 h 488"/>
                            <a:gd name="T32" fmla="*/ 117673 w 435"/>
                            <a:gd name="T33" fmla="*/ 9554973 h 488"/>
                            <a:gd name="T34" fmla="*/ 177122 w 435"/>
                            <a:gd name="T35" fmla="*/ 9625623 h 488"/>
                            <a:gd name="T36" fmla="*/ 145252 w 435"/>
                            <a:gd name="T37" fmla="*/ 9630955 h 488"/>
                            <a:gd name="T38" fmla="*/ 184476 w 435"/>
                            <a:gd name="T39" fmla="*/ 9658281 h 488"/>
                            <a:gd name="T40" fmla="*/ 154445 w 435"/>
                            <a:gd name="T41" fmla="*/ 9600962 h 488"/>
                            <a:gd name="T42" fmla="*/ 149542 w 435"/>
                            <a:gd name="T43" fmla="*/ 9610960 h 488"/>
                            <a:gd name="T44" fmla="*/ 183251 w 435"/>
                            <a:gd name="T45" fmla="*/ 9516983 h 488"/>
                            <a:gd name="T46" fmla="*/ 151994 w 435"/>
                            <a:gd name="T47" fmla="*/ 9511651 h 488"/>
                            <a:gd name="T48" fmla="*/ 179573 w 435"/>
                            <a:gd name="T49" fmla="*/ 9553640 h 488"/>
                            <a:gd name="T50" fmla="*/ 234119 w 435"/>
                            <a:gd name="T51" fmla="*/ 9568303 h 488"/>
                            <a:gd name="T52" fmla="*/ 204701 w 435"/>
                            <a:gd name="T53" fmla="*/ 9576301 h 488"/>
                            <a:gd name="T54" fmla="*/ 244538 w 435"/>
                            <a:gd name="T55" fmla="*/ 9578967 h 488"/>
                            <a:gd name="T56" fmla="*/ 214507 w 435"/>
                            <a:gd name="T57" fmla="*/ 9522315 h 488"/>
                            <a:gd name="T58" fmla="*/ 211443 w 435"/>
                            <a:gd name="T59" fmla="*/ 9554973 h 488"/>
                            <a:gd name="T60" fmla="*/ 264150 w 435"/>
                            <a:gd name="T61" fmla="*/ 9429671 h 488"/>
                            <a:gd name="T62" fmla="*/ 15322 w 435"/>
                            <a:gd name="T63" fmla="*/ 9432337 h 488"/>
                            <a:gd name="T64" fmla="*/ 52708 w 435"/>
                            <a:gd name="T65" fmla="*/ 9456331 h 488"/>
                            <a:gd name="T66" fmla="*/ 117060 w 435"/>
                            <a:gd name="T67" fmla="*/ 9429671 h 488"/>
                            <a:gd name="T68" fmla="*/ 145252 w 435"/>
                            <a:gd name="T69" fmla="*/ 9452332 h 488"/>
                            <a:gd name="T70" fmla="*/ 196734 w 435"/>
                            <a:gd name="T71" fmla="*/ 9447000 h 488"/>
                            <a:gd name="T72" fmla="*/ 227991 w 435"/>
                            <a:gd name="T73" fmla="*/ 9445667 h 488"/>
                            <a:gd name="T74" fmla="*/ 259247 w 435"/>
                            <a:gd name="T75" fmla="*/ 9444334 h 488"/>
                            <a:gd name="T76" fmla="*/ 222475 w 435"/>
                            <a:gd name="T77" fmla="*/ 9400345 h 488"/>
                            <a:gd name="T78" fmla="*/ 204701 w 435"/>
                            <a:gd name="T79" fmla="*/ 9429671 h 488"/>
                            <a:gd name="T80" fmla="*/ 207153 w 435"/>
                            <a:gd name="T81" fmla="*/ 9397679 h 488"/>
                            <a:gd name="T82" fmla="*/ 151381 w 435"/>
                            <a:gd name="T83" fmla="*/ 9411009 h 488"/>
                            <a:gd name="T84" fmla="*/ 138510 w 435"/>
                            <a:gd name="T85" fmla="*/ 9445667 h 488"/>
                            <a:gd name="T86" fmla="*/ 141575 w 435"/>
                            <a:gd name="T87" fmla="*/ 9412342 h 488"/>
                            <a:gd name="T88" fmla="*/ 117060 w 435"/>
                            <a:gd name="T89" fmla="*/ 9413675 h 488"/>
                            <a:gd name="T90" fmla="*/ 64965 w 435"/>
                            <a:gd name="T91" fmla="*/ 9398345 h 488"/>
                            <a:gd name="T92" fmla="*/ 50256 w 435"/>
                            <a:gd name="T93" fmla="*/ 9412342 h 488"/>
                            <a:gd name="T94" fmla="*/ 43514 w 435"/>
                            <a:gd name="T95" fmla="*/ 9404344 h 488"/>
                            <a:gd name="T96" fmla="*/ 613 w 435"/>
                            <a:gd name="T97" fmla="*/ 9439002 h 488"/>
                            <a:gd name="T98" fmla="*/ 259247 w 435"/>
                            <a:gd name="T99" fmla="*/ 9626956 h 488"/>
                            <a:gd name="T100" fmla="*/ 22676 w 435"/>
                            <a:gd name="T101" fmla="*/ 9712268 h 488"/>
                            <a:gd name="T102" fmla="*/ 18999 w 435"/>
                            <a:gd name="T103" fmla="*/ 9700271 h 488"/>
                            <a:gd name="T104" fmla="*/ 256796 w 435"/>
                            <a:gd name="T105" fmla="*/ 9629622 h 488"/>
                            <a:gd name="T106" fmla="*/ 221862 w 435"/>
                            <a:gd name="T107" fmla="*/ 9642952 h 488"/>
                            <a:gd name="T108" fmla="*/ 204701 w 435"/>
                            <a:gd name="T109" fmla="*/ 9653616 h 488"/>
                            <a:gd name="T110" fmla="*/ 9806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5989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EC48B" id="AutoShape 134" o:spid="_x0000_s1026" style="position:absolute;margin-left:89.35pt;margin-top:728.25pt;width:21pt;height:25.6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78601,2147483646;19539607,2147483646;39078601,2147483646;33442341,2147483646;15030231,2147483646;39830266,2147483646;33442341,2147483646;21418156,2147483646;73272606,2147483646;54860497,2147483646;76278652,2147483646;70266560,2147483646;52606115,2147483646;76278652,2147483646;70266560,2147483646;72145722,2147483646;108594109,2147483646;89054502,2147483646;113102872,2147483646;94690762,2147483646;91684716,2147483646;112351820,2147483646;93188046,2147483646;110096826,2147483646;143539166,2147483646;125502889,2147483646;149927091,2147483646;131514981,2147483646;129636432,2147483646;161951276,2147483646;9393971,2147483646;32315457,2147483646;71769890,2147483646;89054502,2147483646;120618294,2147483646;139782068,2147483646;158945230,2147483646;136400190,2147483646;125502889,2147483646;127006219,2147483646;92812213,2147483646;84920959,2147483646;86800121,2147483646;71769890,2147483646;39830266,2147483646;30812127,2147483646;26678583,2147483646;375832,2147483646;158945230,2147483646;13902734,2147483646;11648352,2147483646;157442513,2147483646;136024357,2147483646;125502889,2147483646;6012092,2147483646;3006046,2147483646;163078773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589C52FA" wp14:editId="0367CA3F">
                <wp:simplePos x="0" y="0"/>
                <wp:positionH relativeFrom="column">
                  <wp:posOffset>713740</wp:posOffset>
                </wp:positionH>
                <wp:positionV relativeFrom="paragraph">
                  <wp:posOffset>9180195</wp:posOffset>
                </wp:positionV>
                <wp:extent cx="266700" cy="325120"/>
                <wp:effectExtent l="0" t="0" r="0" b="0"/>
                <wp:wrapNone/>
                <wp:docPr id="423512725" name="Auto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2 w 435"/>
                            <a:gd name="T3" fmla="*/ 9630955 h 488"/>
                            <a:gd name="T4" fmla="*/ 31871 w 435"/>
                            <a:gd name="T5" fmla="*/ 9625623 h 488"/>
                            <a:gd name="T6" fmla="*/ 63742 w 435"/>
                            <a:gd name="T7" fmla="*/ 9663613 h 488"/>
                            <a:gd name="T8" fmla="*/ 54549 w 435"/>
                            <a:gd name="T9" fmla="*/ 9582300 h 488"/>
                            <a:gd name="T10" fmla="*/ 24516 w 435"/>
                            <a:gd name="T11" fmla="*/ 9606961 h 488"/>
                            <a:gd name="T12" fmla="*/ 64968 w 435"/>
                            <a:gd name="T13" fmla="*/ 9578967 h 488"/>
                            <a:gd name="T14" fmla="*/ 54549 w 435"/>
                            <a:gd name="T15" fmla="*/ 9522315 h 488"/>
                            <a:gd name="T16" fmla="*/ 34936 w 435"/>
                            <a:gd name="T17" fmla="*/ 9554973 h 488"/>
                            <a:gd name="T18" fmla="*/ 119517 w 435"/>
                            <a:gd name="T19" fmla="*/ 9626289 h 488"/>
                            <a:gd name="T20" fmla="*/ 89485 w 435"/>
                            <a:gd name="T21" fmla="*/ 9626289 h 488"/>
                            <a:gd name="T22" fmla="*/ 124420 w 435"/>
                            <a:gd name="T23" fmla="*/ 9660947 h 488"/>
                            <a:gd name="T24" fmla="*/ 114614 w 435"/>
                            <a:gd name="T25" fmla="*/ 9600962 h 488"/>
                            <a:gd name="T26" fmla="*/ 85807 w 435"/>
                            <a:gd name="T27" fmla="*/ 9606294 h 488"/>
                            <a:gd name="T28" fmla="*/ 124420 w 435"/>
                            <a:gd name="T29" fmla="*/ 9518982 h 488"/>
                            <a:gd name="T30" fmla="*/ 114614 w 435"/>
                            <a:gd name="T31" fmla="*/ 9511651 h 488"/>
                            <a:gd name="T32" fmla="*/ 117678 w 435"/>
                            <a:gd name="T33" fmla="*/ 9554973 h 488"/>
                            <a:gd name="T34" fmla="*/ 177130 w 435"/>
                            <a:gd name="T35" fmla="*/ 9625623 h 488"/>
                            <a:gd name="T36" fmla="*/ 145259 w 435"/>
                            <a:gd name="T37" fmla="*/ 9630955 h 488"/>
                            <a:gd name="T38" fmla="*/ 184485 w 435"/>
                            <a:gd name="T39" fmla="*/ 9658281 h 488"/>
                            <a:gd name="T40" fmla="*/ 154453 w 435"/>
                            <a:gd name="T41" fmla="*/ 9600962 h 488"/>
                            <a:gd name="T42" fmla="*/ 149550 w 435"/>
                            <a:gd name="T43" fmla="*/ 9610960 h 488"/>
                            <a:gd name="T44" fmla="*/ 183260 w 435"/>
                            <a:gd name="T45" fmla="*/ 9516983 h 488"/>
                            <a:gd name="T46" fmla="*/ 152001 w 435"/>
                            <a:gd name="T47" fmla="*/ 9511651 h 488"/>
                            <a:gd name="T48" fmla="*/ 179582 w 435"/>
                            <a:gd name="T49" fmla="*/ 9553640 h 488"/>
                            <a:gd name="T50" fmla="*/ 234131 w 435"/>
                            <a:gd name="T51" fmla="*/ 9568303 h 488"/>
                            <a:gd name="T52" fmla="*/ 204711 w 435"/>
                            <a:gd name="T53" fmla="*/ 9576301 h 488"/>
                            <a:gd name="T54" fmla="*/ 244550 w 435"/>
                            <a:gd name="T55" fmla="*/ 9578967 h 488"/>
                            <a:gd name="T56" fmla="*/ 214518 w 435"/>
                            <a:gd name="T57" fmla="*/ 9522315 h 488"/>
                            <a:gd name="T58" fmla="*/ 211453 w 435"/>
                            <a:gd name="T59" fmla="*/ 9554973 h 488"/>
                            <a:gd name="T60" fmla="*/ 264163 w 435"/>
                            <a:gd name="T61" fmla="*/ 9429671 h 488"/>
                            <a:gd name="T62" fmla="*/ 15323 w 435"/>
                            <a:gd name="T63" fmla="*/ 9432337 h 488"/>
                            <a:gd name="T64" fmla="*/ 52710 w 435"/>
                            <a:gd name="T65" fmla="*/ 9456331 h 488"/>
                            <a:gd name="T66" fmla="*/ 117065 w 435"/>
                            <a:gd name="T67" fmla="*/ 9429671 h 488"/>
                            <a:gd name="T68" fmla="*/ 145259 w 435"/>
                            <a:gd name="T69" fmla="*/ 9452332 h 488"/>
                            <a:gd name="T70" fmla="*/ 196743 w 435"/>
                            <a:gd name="T71" fmla="*/ 9447000 h 488"/>
                            <a:gd name="T72" fmla="*/ 228002 w 435"/>
                            <a:gd name="T73" fmla="*/ 9445667 h 488"/>
                            <a:gd name="T74" fmla="*/ 259260 w 435"/>
                            <a:gd name="T75" fmla="*/ 9444334 h 488"/>
                            <a:gd name="T76" fmla="*/ 222486 w 435"/>
                            <a:gd name="T77" fmla="*/ 9400345 h 488"/>
                            <a:gd name="T78" fmla="*/ 204711 w 435"/>
                            <a:gd name="T79" fmla="*/ 9429671 h 488"/>
                            <a:gd name="T80" fmla="*/ 207163 w 435"/>
                            <a:gd name="T81" fmla="*/ 9397679 h 488"/>
                            <a:gd name="T82" fmla="*/ 151388 w 435"/>
                            <a:gd name="T83" fmla="*/ 9411009 h 488"/>
                            <a:gd name="T84" fmla="*/ 138517 w 435"/>
                            <a:gd name="T85" fmla="*/ 9445667 h 488"/>
                            <a:gd name="T86" fmla="*/ 141582 w 435"/>
                            <a:gd name="T87" fmla="*/ 9412342 h 488"/>
                            <a:gd name="T88" fmla="*/ 117065 w 435"/>
                            <a:gd name="T89" fmla="*/ 9413675 h 488"/>
                            <a:gd name="T90" fmla="*/ 64968 w 435"/>
                            <a:gd name="T91" fmla="*/ 9398345 h 488"/>
                            <a:gd name="T92" fmla="*/ 50258 w 435"/>
                            <a:gd name="T93" fmla="*/ 9412342 h 488"/>
                            <a:gd name="T94" fmla="*/ 43516 w 435"/>
                            <a:gd name="T95" fmla="*/ 9404344 h 488"/>
                            <a:gd name="T96" fmla="*/ 613 w 435"/>
                            <a:gd name="T97" fmla="*/ 9439002 h 488"/>
                            <a:gd name="T98" fmla="*/ 259260 w 435"/>
                            <a:gd name="T99" fmla="*/ 9626956 h 488"/>
                            <a:gd name="T100" fmla="*/ 22678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8 w 435"/>
                            <a:gd name="T105" fmla="*/ 9629622 h 488"/>
                            <a:gd name="T106" fmla="*/ 221873 w 435"/>
                            <a:gd name="T107" fmla="*/ 9642952 h 488"/>
                            <a:gd name="T108" fmla="*/ 204711 w 435"/>
                            <a:gd name="T109" fmla="*/ 9653616 h 488"/>
                            <a:gd name="T110" fmla="*/ 9807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6002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58C024" id="AutoShape 132" o:spid="_x0000_s1026" style="position:absolute;margin-left:56.2pt;margin-top:722.85pt;width:21pt;height:25.6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0440,2147483646;19540220,2147483646;39080440,2147483646;33444180,2147483646;15030844,2147483646;39832105,2147483646;33444180,2147483646;21419382,2147483646;73276285,2147483646;54863562,2147483646;76282331,2147483646;70270239,2147483646;52608568,2147483646;76282331,2147483646;70270239,2147483646;72148788,2147483646;108599014,2147483646;89058794,2147483646;113108390,2147483646;94695667,2147483646;91689621,2147483646;112357338,2147483646;93192337,2147483646;110102343,2147483646;143546523,2147483646;125509020,2147483646;149934448,2147483646;131521726,2147483646;129642563,2147483646;161959246,2147483646;9394584,2147483646;32316683,2147483646;71772955,2147483646;89058794,2147483646;120623812,2147483646;139788812,2147483646;158953200,2147483646;136406934,2147483646;125509020,2147483646;127012350,2147483646;92816505,2147483646;84925250,2147483646;86804412,2147483646;71772955,2147483646;39832105,2147483646;30813353,2147483646;26679810,2147483646;375832,2147483646;158953200,2147483646;13903960,2147483646;11648966,2147483646;157449870,2147483646;136031101,2147483646;125509020,2147483646;6012706,2147483646;3006046,2147483646;163086743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21EE742C" wp14:editId="5E281394">
                <wp:simplePos x="0" y="0"/>
                <wp:positionH relativeFrom="column">
                  <wp:posOffset>713740</wp:posOffset>
                </wp:positionH>
                <wp:positionV relativeFrom="paragraph">
                  <wp:posOffset>9180195</wp:posOffset>
                </wp:positionV>
                <wp:extent cx="266700" cy="325120"/>
                <wp:effectExtent l="0" t="0" r="0" b="0"/>
                <wp:wrapNone/>
                <wp:docPr id="1273670255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2 w 435"/>
                            <a:gd name="T3" fmla="*/ 9630955 h 488"/>
                            <a:gd name="T4" fmla="*/ 31871 w 435"/>
                            <a:gd name="T5" fmla="*/ 9625623 h 488"/>
                            <a:gd name="T6" fmla="*/ 63742 w 435"/>
                            <a:gd name="T7" fmla="*/ 9663613 h 488"/>
                            <a:gd name="T8" fmla="*/ 54549 w 435"/>
                            <a:gd name="T9" fmla="*/ 9582300 h 488"/>
                            <a:gd name="T10" fmla="*/ 24516 w 435"/>
                            <a:gd name="T11" fmla="*/ 9606961 h 488"/>
                            <a:gd name="T12" fmla="*/ 64968 w 435"/>
                            <a:gd name="T13" fmla="*/ 9578967 h 488"/>
                            <a:gd name="T14" fmla="*/ 54549 w 435"/>
                            <a:gd name="T15" fmla="*/ 9522315 h 488"/>
                            <a:gd name="T16" fmla="*/ 34936 w 435"/>
                            <a:gd name="T17" fmla="*/ 9554973 h 488"/>
                            <a:gd name="T18" fmla="*/ 119517 w 435"/>
                            <a:gd name="T19" fmla="*/ 9626289 h 488"/>
                            <a:gd name="T20" fmla="*/ 89485 w 435"/>
                            <a:gd name="T21" fmla="*/ 9626289 h 488"/>
                            <a:gd name="T22" fmla="*/ 124420 w 435"/>
                            <a:gd name="T23" fmla="*/ 9660947 h 488"/>
                            <a:gd name="T24" fmla="*/ 114614 w 435"/>
                            <a:gd name="T25" fmla="*/ 9600962 h 488"/>
                            <a:gd name="T26" fmla="*/ 85807 w 435"/>
                            <a:gd name="T27" fmla="*/ 9606294 h 488"/>
                            <a:gd name="T28" fmla="*/ 124420 w 435"/>
                            <a:gd name="T29" fmla="*/ 9518982 h 488"/>
                            <a:gd name="T30" fmla="*/ 114614 w 435"/>
                            <a:gd name="T31" fmla="*/ 9511651 h 488"/>
                            <a:gd name="T32" fmla="*/ 117678 w 435"/>
                            <a:gd name="T33" fmla="*/ 9554973 h 488"/>
                            <a:gd name="T34" fmla="*/ 177130 w 435"/>
                            <a:gd name="T35" fmla="*/ 9625623 h 488"/>
                            <a:gd name="T36" fmla="*/ 145259 w 435"/>
                            <a:gd name="T37" fmla="*/ 9630955 h 488"/>
                            <a:gd name="T38" fmla="*/ 184485 w 435"/>
                            <a:gd name="T39" fmla="*/ 9658281 h 488"/>
                            <a:gd name="T40" fmla="*/ 154453 w 435"/>
                            <a:gd name="T41" fmla="*/ 9600962 h 488"/>
                            <a:gd name="T42" fmla="*/ 149550 w 435"/>
                            <a:gd name="T43" fmla="*/ 9610960 h 488"/>
                            <a:gd name="T44" fmla="*/ 183260 w 435"/>
                            <a:gd name="T45" fmla="*/ 9516983 h 488"/>
                            <a:gd name="T46" fmla="*/ 152001 w 435"/>
                            <a:gd name="T47" fmla="*/ 9511651 h 488"/>
                            <a:gd name="T48" fmla="*/ 179582 w 435"/>
                            <a:gd name="T49" fmla="*/ 9553640 h 488"/>
                            <a:gd name="T50" fmla="*/ 234131 w 435"/>
                            <a:gd name="T51" fmla="*/ 9568303 h 488"/>
                            <a:gd name="T52" fmla="*/ 204711 w 435"/>
                            <a:gd name="T53" fmla="*/ 9576301 h 488"/>
                            <a:gd name="T54" fmla="*/ 244550 w 435"/>
                            <a:gd name="T55" fmla="*/ 9578967 h 488"/>
                            <a:gd name="T56" fmla="*/ 214518 w 435"/>
                            <a:gd name="T57" fmla="*/ 9522315 h 488"/>
                            <a:gd name="T58" fmla="*/ 211453 w 435"/>
                            <a:gd name="T59" fmla="*/ 9554973 h 488"/>
                            <a:gd name="T60" fmla="*/ 264163 w 435"/>
                            <a:gd name="T61" fmla="*/ 9429671 h 488"/>
                            <a:gd name="T62" fmla="*/ 15323 w 435"/>
                            <a:gd name="T63" fmla="*/ 9432337 h 488"/>
                            <a:gd name="T64" fmla="*/ 52710 w 435"/>
                            <a:gd name="T65" fmla="*/ 9456331 h 488"/>
                            <a:gd name="T66" fmla="*/ 117065 w 435"/>
                            <a:gd name="T67" fmla="*/ 9429671 h 488"/>
                            <a:gd name="T68" fmla="*/ 145259 w 435"/>
                            <a:gd name="T69" fmla="*/ 9452332 h 488"/>
                            <a:gd name="T70" fmla="*/ 196743 w 435"/>
                            <a:gd name="T71" fmla="*/ 9447000 h 488"/>
                            <a:gd name="T72" fmla="*/ 228002 w 435"/>
                            <a:gd name="T73" fmla="*/ 9445667 h 488"/>
                            <a:gd name="T74" fmla="*/ 259260 w 435"/>
                            <a:gd name="T75" fmla="*/ 9444334 h 488"/>
                            <a:gd name="T76" fmla="*/ 222486 w 435"/>
                            <a:gd name="T77" fmla="*/ 9400345 h 488"/>
                            <a:gd name="T78" fmla="*/ 204711 w 435"/>
                            <a:gd name="T79" fmla="*/ 9429671 h 488"/>
                            <a:gd name="T80" fmla="*/ 207163 w 435"/>
                            <a:gd name="T81" fmla="*/ 9397679 h 488"/>
                            <a:gd name="T82" fmla="*/ 151388 w 435"/>
                            <a:gd name="T83" fmla="*/ 9411009 h 488"/>
                            <a:gd name="T84" fmla="*/ 138517 w 435"/>
                            <a:gd name="T85" fmla="*/ 9445667 h 488"/>
                            <a:gd name="T86" fmla="*/ 141582 w 435"/>
                            <a:gd name="T87" fmla="*/ 9412342 h 488"/>
                            <a:gd name="T88" fmla="*/ 117065 w 435"/>
                            <a:gd name="T89" fmla="*/ 9413675 h 488"/>
                            <a:gd name="T90" fmla="*/ 64968 w 435"/>
                            <a:gd name="T91" fmla="*/ 9398345 h 488"/>
                            <a:gd name="T92" fmla="*/ 50258 w 435"/>
                            <a:gd name="T93" fmla="*/ 9412342 h 488"/>
                            <a:gd name="T94" fmla="*/ 43516 w 435"/>
                            <a:gd name="T95" fmla="*/ 9404344 h 488"/>
                            <a:gd name="T96" fmla="*/ 613 w 435"/>
                            <a:gd name="T97" fmla="*/ 9439002 h 488"/>
                            <a:gd name="T98" fmla="*/ 259260 w 435"/>
                            <a:gd name="T99" fmla="*/ 9626956 h 488"/>
                            <a:gd name="T100" fmla="*/ 22678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8 w 435"/>
                            <a:gd name="T105" fmla="*/ 9629622 h 488"/>
                            <a:gd name="T106" fmla="*/ 221873 w 435"/>
                            <a:gd name="T107" fmla="*/ 9642952 h 488"/>
                            <a:gd name="T108" fmla="*/ 204711 w 435"/>
                            <a:gd name="T109" fmla="*/ 9653616 h 488"/>
                            <a:gd name="T110" fmla="*/ 9807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6002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70C3BB" id="AutoShape 8" o:spid="_x0000_s1026" style="position:absolute;margin-left:56.2pt;margin-top:722.85pt;width:21pt;height:25.6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0440,2147483646;19540220,2147483646;39080440,2147483646;33444180,2147483646;15030844,2147483646;39832105,2147483646;33444180,2147483646;21419382,2147483646;73276285,2147483646;54863562,2147483646;76282331,2147483646;70270239,2147483646;52608568,2147483646;76282331,2147483646;70270239,2147483646;72148788,2147483646;108599014,2147483646;89058794,2147483646;113108390,2147483646;94695667,2147483646;91689621,2147483646;112357338,2147483646;93192337,2147483646;110102343,2147483646;143546523,2147483646;125509020,2147483646;149934448,2147483646;131521726,2147483646;129642563,2147483646;161959246,2147483646;9394584,2147483646;32316683,2147483646;71772955,2147483646;89058794,2147483646;120623812,2147483646;139788812,2147483646;158953200,2147483646;136406934,2147483646;125509020,2147483646;127012350,2147483646;92816505,2147483646;84925250,2147483646;86804412,2147483646;71772955,2147483646;39832105,2147483646;30813353,2147483646;26679810,2147483646;375832,2147483646;158953200,2147483646;13903960,2147483646;11648966,2147483646;157449870,2147483646;136031101,2147483646;125509020,2147483646;6012706,2147483646;3006046,2147483646;163086743,2147483646" o:connectangles="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2F889CD2" wp14:editId="4397CA28">
                <wp:simplePos x="0" y="0"/>
                <wp:positionH relativeFrom="column">
                  <wp:posOffset>3089275</wp:posOffset>
                </wp:positionH>
                <wp:positionV relativeFrom="paragraph">
                  <wp:posOffset>3513455</wp:posOffset>
                </wp:positionV>
                <wp:extent cx="236220" cy="332740"/>
                <wp:effectExtent l="0" t="0" r="0" b="0"/>
                <wp:wrapNone/>
                <wp:docPr id="595566041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6220" cy="332740"/>
                        </a:xfrm>
                        <a:custGeom>
                          <a:avLst/>
                          <a:gdLst>
                            <a:gd name="T0" fmla="*/ 144337 w 375"/>
                            <a:gd name="T1" fmla="*/ 2243455 h 524"/>
                            <a:gd name="T2" fmla="*/ 139925 w 375"/>
                            <a:gd name="T3" fmla="*/ 2239645 h 524"/>
                            <a:gd name="T4" fmla="*/ 41599 w 375"/>
                            <a:gd name="T5" fmla="*/ 2423795 h 524"/>
                            <a:gd name="T6" fmla="*/ 24581 w 375"/>
                            <a:gd name="T7" fmla="*/ 2395855 h 524"/>
                            <a:gd name="T8" fmla="*/ 15127 w 375"/>
                            <a:gd name="T9" fmla="*/ 2362835 h 524"/>
                            <a:gd name="T10" fmla="*/ 13236 w 375"/>
                            <a:gd name="T11" fmla="*/ 2326005 h 524"/>
                            <a:gd name="T12" fmla="*/ 25212 w 375"/>
                            <a:gd name="T13" fmla="*/ 2292985 h 524"/>
                            <a:gd name="T14" fmla="*/ 50423 w 375"/>
                            <a:gd name="T15" fmla="*/ 2263775 h 524"/>
                            <a:gd name="T16" fmla="*/ 81308 w 375"/>
                            <a:gd name="T17" fmla="*/ 2245995 h 524"/>
                            <a:gd name="T18" fmla="*/ 75005 w 375"/>
                            <a:gd name="T19" fmla="*/ 2256155 h 524"/>
                            <a:gd name="T20" fmla="*/ 54205 w 375"/>
                            <a:gd name="T21" fmla="*/ 2268855 h 524"/>
                            <a:gd name="T22" fmla="*/ 34036 w 375"/>
                            <a:gd name="T23" fmla="*/ 2291715 h 524"/>
                            <a:gd name="T24" fmla="*/ 22691 w 375"/>
                            <a:gd name="T25" fmla="*/ 2315845 h 524"/>
                            <a:gd name="T26" fmla="*/ 20169 w 375"/>
                            <a:gd name="T27" fmla="*/ 2341245 h 524"/>
                            <a:gd name="T28" fmla="*/ 22060 w 375"/>
                            <a:gd name="T29" fmla="*/ 2366645 h 524"/>
                            <a:gd name="T30" fmla="*/ 28363 w 375"/>
                            <a:gd name="T31" fmla="*/ 2389505 h 524"/>
                            <a:gd name="T32" fmla="*/ 38448 w 375"/>
                            <a:gd name="T33" fmla="*/ 2411095 h 524"/>
                            <a:gd name="T34" fmla="*/ 54205 w 375"/>
                            <a:gd name="T35" fmla="*/ 2430145 h 524"/>
                            <a:gd name="T36" fmla="*/ 3151 w 375"/>
                            <a:gd name="T37" fmla="*/ 2543175 h 524"/>
                            <a:gd name="T38" fmla="*/ 122907 w 375"/>
                            <a:gd name="T39" fmla="*/ 2249805 h 524"/>
                            <a:gd name="T40" fmla="*/ 151270 w 375"/>
                            <a:gd name="T41" fmla="*/ 2254885 h 524"/>
                            <a:gd name="T42" fmla="*/ 169549 w 375"/>
                            <a:gd name="T43" fmla="*/ 2249805 h 524"/>
                            <a:gd name="T44" fmla="*/ 81308 w 375"/>
                            <a:gd name="T45" fmla="*/ 2253615 h 524"/>
                            <a:gd name="T46" fmla="*/ 167028 w 375"/>
                            <a:gd name="T47" fmla="*/ 2442845 h 524"/>
                            <a:gd name="T48" fmla="*/ 188458 w 375"/>
                            <a:gd name="T49" fmla="*/ 2428875 h 524"/>
                            <a:gd name="T50" fmla="*/ 204845 w 375"/>
                            <a:gd name="T51" fmla="*/ 2409825 h 524"/>
                            <a:gd name="T52" fmla="*/ 213669 w 375"/>
                            <a:gd name="T53" fmla="*/ 2386965 h 524"/>
                            <a:gd name="T54" fmla="*/ 219342 w 375"/>
                            <a:gd name="T55" fmla="*/ 2361565 h 524"/>
                            <a:gd name="T56" fmla="*/ 219342 w 375"/>
                            <a:gd name="T57" fmla="*/ 2338705 h 524"/>
                            <a:gd name="T58" fmla="*/ 213669 w 375"/>
                            <a:gd name="T59" fmla="*/ 2313305 h 524"/>
                            <a:gd name="T60" fmla="*/ 204845 w 375"/>
                            <a:gd name="T61" fmla="*/ 2290445 h 524"/>
                            <a:gd name="T62" fmla="*/ 184676 w 375"/>
                            <a:gd name="T63" fmla="*/ 2268855 h 524"/>
                            <a:gd name="T64" fmla="*/ 161355 w 375"/>
                            <a:gd name="T65" fmla="*/ 2253615 h 524"/>
                            <a:gd name="T66" fmla="*/ 197282 w 375"/>
                            <a:gd name="T67" fmla="*/ 2271395 h 524"/>
                            <a:gd name="T68" fmla="*/ 216191 w 375"/>
                            <a:gd name="T69" fmla="*/ 2303145 h 524"/>
                            <a:gd name="T70" fmla="*/ 225645 w 375"/>
                            <a:gd name="T71" fmla="*/ 2336165 h 524"/>
                            <a:gd name="T72" fmla="*/ 227536 w 375"/>
                            <a:gd name="T73" fmla="*/ 2374265 h 524"/>
                            <a:gd name="T74" fmla="*/ 215560 w 375"/>
                            <a:gd name="T75" fmla="*/ 2407285 h 524"/>
                            <a:gd name="T76" fmla="*/ 195391 w 375"/>
                            <a:gd name="T77" fmla="*/ 2431415 h 524"/>
                            <a:gd name="T78" fmla="*/ 172700 w 375"/>
                            <a:gd name="T79" fmla="*/ 2446655 h 524"/>
                            <a:gd name="T80" fmla="*/ 54205 w 375"/>
                            <a:gd name="T81" fmla="*/ 2437765 h 524"/>
                            <a:gd name="T82" fmla="*/ 73114 w 375"/>
                            <a:gd name="T83" fmla="*/ 2442845 h 524"/>
                            <a:gd name="T84" fmla="*/ 88871 w 375"/>
                            <a:gd name="T85" fmla="*/ 2451735 h 524"/>
                            <a:gd name="T86" fmla="*/ 235730 w 375"/>
                            <a:gd name="T87" fmla="*/ 2536825 h 524"/>
                            <a:gd name="T88" fmla="*/ 137404 w 375"/>
                            <a:gd name="T89" fmla="*/ 2453005 h 524"/>
                            <a:gd name="T90" fmla="*/ 172700 w 375"/>
                            <a:gd name="T91" fmla="*/ 2446655 h 524"/>
                            <a:gd name="T92" fmla="*/ 114713 w 375"/>
                            <a:gd name="T93" fmla="*/ 2450465 h 524"/>
                            <a:gd name="T94" fmla="*/ 97695 w 375"/>
                            <a:gd name="T95" fmla="*/ 2458085 h 524"/>
                            <a:gd name="T96" fmla="*/ 117235 w 375"/>
                            <a:gd name="T97" fmla="*/ 2456815 h 524"/>
                            <a:gd name="T98" fmla="*/ 90762 w 375"/>
                            <a:gd name="T99" fmla="*/ 2562225 h 524"/>
                            <a:gd name="T100" fmla="*/ 127950 w 375"/>
                            <a:gd name="T101" fmla="*/ 2459355 h 524"/>
                            <a:gd name="T102" fmla="*/ 127950 w 375"/>
                            <a:gd name="T103" fmla="*/ 2459355 h 524"/>
                            <a:gd name="T104" fmla="*/ 158834 w 375"/>
                            <a:gd name="T105" fmla="*/ 2563495 h 524"/>
                            <a:gd name="T106" fmla="*/ 61138 w 375"/>
                            <a:gd name="T107" fmla="*/ 2534285 h 524"/>
                            <a:gd name="T108" fmla="*/ 187827 w 375"/>
                            <a:gd name="T109" fmla="*/ 2527935 h 524"/>
                            <a:gd name="T110" fmla="*/ 51684 w 375"/>
                            <a:gd name="T111" fmla="*/ 2534285 h 524"/>
                            <a:gd name="T112" fmla="*/ 235730 w 375"/>
                            <a:gd name="T113" fmla="*/ 2544445 h 524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</a:gdLst>
                          <a:ahLst/>
                          <a:cxnLst>
                            <a:cxn ang="T114">
                              <a:pos x="T0" y="T1"/>
                            </a:cxn>
                            <a:cxn ang="T115">
                              <a:pos x="T2" y="T3"/>
                            </a:cxn>
                            <a:cxn ang="T116">
                              <a:pos x="T4" y="T5"/>
                            </a:cxn>
                            <a:cxn ang="T117">
                              <a:pos x="T6" y="T7"/>
                            </a:cxn>
                            <a:cxn ang="T118">
                              <a:pos x="T8" y="T9"/>
                            </a:cxn>
                            <a:cxn ang="T119">
                              <a:pos x="T10" y="T11"/>
                            </a:cxn>
                            <a:cxn ang="T120">
                              <a:pos x="T12" y="T13"/>
                            </a:cxn>
                            <a:cxn ang="T121">
                              <a:pos x="T14" y="T15"/>
                            </a:cxn>
                            <a:cxn ang="T122">
                              <a:pos x="T16" y="T17"/>
                            </a:cxn>
                            <a:cxn ang="T123">
                              <a:pos x="T18" y="T19"/>
                            </a:cxn>
                            <a:cxn ang="T124">
                              <a:pos x="T20" y="T21"/>
                            </a:cxn>
                            <a:cxn ang="T125">
                              <a:pos x="T22" y="T23"/>
                            </a:cxn>
                            <a:cxn ang="T126">
                              <a:pos x="T24" y="T25"/>
                            </a:cxn>
                            <a:cxn ang="T127">
                              <a:pos x="T26" y="T27"/>
                            </a:cxn>
                            <a:cxn ang="T128">
                              <a:pos x="T28" y="T29"/>
                            </a:cxn>
                            <a:cxn ang="T129">
                              <a:pos x="T30" y="T31"/>
                            </a:cxn>
                            <a:cxn ang="T130">
                              <a:pos x="T32" y="T33"/>
                            </a:cxn>
                            <a:cxn ang="T131">
                              <a:pos x="T34" y="T35"/>
                            </a:cxn>
                            <a:cxn ang="T132">
                              <a:pos x="T36" y="T37"/>
                            </a:cxn>
                            <a:cxn ang="T133">
                              <a:pos x="T38" y="T39"/>
                            </a:cxn>
                            <a:cxn ang="T134">
                              <a:pos x="T40" y="T41"/>
                            </a:cxn>
                            <a:cxn ang="T135">
                              <a:pos x="T42" y="T43"/>
                            </a:cxn>
                            <a:cxn ang="T136">
                              <a:pos x="T44" y="T45"/>
                            </a:cxn>
                            <a:cxn ang="T137">
                              <a:pos x="T46" y="T47"/>
                            </a:cxn>
                            <a:cxn ang="T138">
                              <a:pos x="T48" y="T49"/>
                            </a:cxn>
                            <a:cxn ang="T139">
                              <a:pos x="T50" y="T51"/>
                            </a:cxn>
                            <a:cxn ang="T140">
                              <a:pos x="T52" y="T53"/>
                            </a:cxn>
                            <a:cxn ang="T141">
                              <a:pos x="T54" y="T55"/>
                            </a:cxn>
                            <a:cxn ang="T142">
                              <a:pos x="T56" y="T57"/>
                            </a:cxn>
                            <a:cxn ang="T143">
                              <a:pos x="T58" y="T59"/>
                            </a:cxn>
                            <a:cxn ang="T144">
                              <a:pos x="T60" y="T61"/>
                            </a:cxn>
                            <a:cxn ang="T145">
                              <a:pos x="T62" y="T63"/>
                            </a:cxn>
                            <a:cxn ang="T146">
                              <a:pos x="T64" y="T65"/>
                            </a:cxn>
                            <a:cxn ang="T147">
                              <a:pos x="T66" y="T67"/>
                            </a:cxn>
                            <a:cxn ang="T148">
                              <a:pos x="T68" y="T69"/>
                            </a:cxn>
                            <a:cxn ang="T149">
                              <a:pos x="T70" y="T71"/>
                            </a:cxn>
                            <a:cxn ang="T150">
                              <a:pos x="T72" y="T73"/>
                            </a:cxn>
                            <a:cxn ang="T151">
                              <a:pos x="T74" y="T75"/>
                            </a:cxn>
                            <a:cxn ang="T152">
                              <a:pos x="T76" y="T77"/>
                            </a:cxn>
                            <a:cxn ang="T153">
                              <a:pos x="T78" y="T79"/>
                            </a:cxn>
                            <a:cxn ang="T154">
                              <a:pos x="T80" y="T81"/>
                            </a:cxn>
                            <a:cxn ang="T155">
                              <a:pos x="T82" y="T83"/>
                            </a:cxn>
                            <a:cxn ang="T156">
                              <a:pos x="T84" y="T85"/>
                            </a:cxn>
                            <a:cxn ang="T157">
                              <a:pos x="T86" y="T87"/>
                            </a:cxn>
                            <a:cxn ang="T158">
                              <a:pos x="T88" y="T89"/>
                            </a:cxn>
                            <a:cxn ang="T159">
                              <a:pos x="T90" y="T91"/>
                            </a:cxn>
                            <a:cxn ang="T160">
                              <a:pos x="T92" y="T93"/>
                            </a:cxn>
                            <a:cxn ang="T161">
                              <a:pos x="T94" y="T95"/>
                            </a:cxn>
                            <a:cxn ang="T162">
                              <a:pos x="T96" y="T97"/>
                            </a:cxn>
                            <a:cxn ang="T163">
                              <a:pos x="T98" y="T99"/>
                            </a:cxn>
                            <a:cxn ang="T164">
                              <a:pos x="T100" y="T101"/>
                            </a:cxn>
                            <a:cxn ang="T165">
                              <a:pos x="T102" y="T103"/>
                            </a:cxn>
                            <a:cxn ang="T166">
                              <a:pos x="T104" y="T105"/>
                            </a:cxn>
                            <a:cxn ang="T167">
                              <a:pos x="T106" y="T107"/>
                            </a:cxn>
                            <a:cxn ang="T168">
                              <a:pos x="T108" y="T109"/>
                            </a:cxn>
                            <a:cxn ang="T169">
                              <a:pos x="T110" y="T111"/>
                            </a:cxn>
                            <a:cxn ang="T170">
                              <a:pos x="T112" y="T113"/>
                            </a:cxn>
                          </a:cxnLst>
                          <a:rect l="0" t="0" r="r" b="b"/>
                          <a:pathLst>
                            <a:path w="375" h="524">
                              <a:moveTo>
                                <a:pt x="164" y="12"/>
                              </a:moveTo>
                              <a:lnTo>
                                <a:pt x="146" y="12"/>
                              </a:lnTo>
                              <a:lnTo>
                                <a:pt x="155" y="4"/>
                              </a:lnTo>
                              <a:lnTo>
                                <a:pt x="160" y="0"/>
                              </a:lnTo>
                              <a:lnTo>
                                <a:pt x="178" y="0"/>
                              </a:lnTo>
                              <a:lnTo>
                                <a:pt x="188" y="6"/>
                              </a:lnTo>
                              <a:lnTo>
                                <a:pt x="229" y="6"/>
                              </a:lnTo>
                              <a:lnTo>
                                <a:pt x="233" y="10"/>
                              </a:lnTo>
                              <a:lnTo>
                                <a:pt x="171" y="10"/>
                              </a:lnTo>
                              <a:lnTo>
                                <a:pt x="164" y="12"/>
                              </a:lnTo>
                              <a:close/>
                              <a:moveTo>
                                <a:pt x="229" y="6"/>
                              </a:moveTo>
                              <a:lnTo>
                                <a:pt x="194" y="6"/>
                              </a:lnTo>
                              <a:lnTo>
                                <a:pt x="204" y="0"/>
                              </a:lnTo>
                              <a:lnTo>
                                <a:pt x="222" y="0"/>
                              </a:lnTo>
                              <a:lnTo>
                                <a:pt x="227" y="4"/>
                              </a:lnTo>
                              <a:lnTo>
                                <a:pt x="229" y="6"/>
                              </a:lnTo>
                              <a:close/>
                              <a:moveTo>
                                <a:pt x="5" y="478"/>
                              </a:moveTo>
                              <a:lnTo>
                                <a:pt x="3" y="478"/>
                              </a:lnTo>
                              <a:lnTo>
                                <a:pt x="0" y="474"/>
                              </a:lnTo>
                              <a:lnTo>
                                <a:pt x="0" y="472"/>
                              </a:lnTo>
                              <a:lnTo>
                                <a:pt x="66" y="290"/>
                              </a:lnTo>
                              <a:lnTo>
                                <a:pt x="65" y="286"/>
                              </a:lnTo>
                              <a:lnTo>
                                <a:pt x="61" y="282"/>
                              </a:lnTo>
                              <a:lnTo>
                                <a:pt x="51" y="278"/>
                              </a:lnTo>
                              <a:lnTo>
                                <a:pt x="46" y="274"/>
                              </a:lnTo>
                              <a:lnTo>
                                <a:pt x="40" y="264"/>
                              </a:lnTo>
                              <a:lnTo>
                                <a:pt x="38" y="258"/>
                              </a:lnTo>
                              <a:lnTo>
                                <a:pt x="39" y="246"/>
                              </a:lnTo>
                              <a:lnTo>
                                <a:pt x="36" y="240"/>
                              </a:lnTo>
                              <a:lnTo>
                                <a:pt x="27" y="234"/>
                              </a:lnTo>
                              <a:lnTo>
                                <a:pt x="24" y="228"/>
                              </a:lnTo>
                              <a:lnTo>
                                <a:pt x="21" y="218"/>
                              </a:lnTo>
                              <a:lnTo>
                                <a:pt x="21" y="212"/>
                              </a:lnTo>
                              <a:lnTo>
                                <a:pt x="25" y="200"/>
                              </a:lnTo>
                              <a:lnTo>
                                <a:pt x="24" y="194"/>
                              </a:lnTo>
                              <a:lnTo>
                                <a:pt x="17" y="186"/>
                              </a:lnTo>
                              <a:lnTo>
                                <a:pt x="15" y="180"/>
                              </a:lnTo>
                              <a:lnTo>
                                <a:pt x="15" y="168"/>
                              </a:lnTo>
                              <a:lnTo>
                                <a:pt x="17" y="162"/>
                              </a:lnTo>
                              <a:lnTo>
                                <a:pt x="24" y="152"/>
                              </a:lnTo>
                              <a:lnTo>
                                <a:pt x="25" y="146"/>
                              </a:lnTo>
                              <a:lnTo>
                                <a:pt x="21" y="136"/>
                              </a:lnTo>
                              <a:lnTo>
                                <a:pt x="21" y="130"/>
                              </a:lnTo>
                              <a:lnTo>
                                <a:pt x="24" y="118"/>
                              </a:lnTo>
                              <a:lnTo>
                                <a:pt x="27" y="114"/>
                              </a:lnTo>
                              <a:lnTo>
                                <a:pt x="36" y="106"/>
                              </a:lnTo>
                              <a:lnTo>
                                <a:pt x="39" y="100"/>
                              </a:lnTo>
                              <a:lnTo>
                                <a:pt x="38" y="90"/>
                              </a:lnTo>
                              <a:lnTo>
                                <a:pt x="40" y="84"/>
                              </a:lnTo>
                              <a:lnTo>
                                <a:pt x="46" y="74"/>
                              </a:lnTo>
                              <a:lnTo>
                                <a:pt x="51" y="70"/>
                              </a:lnTo>
                              <a:lnTo>
                                <a:pt x="62" y="66"/>
                              </a:lnTo>
                              <a:lnTo>
                                <a:pt x="66" y="62"/>
                              </a:lnTo>
                              <a:lnTo>
                                <a:pt x="68" y="50"/>
                              </a:lnTo>
                              <a:lnTo>
                                <a:pt x="71" y="44"/>
                              </a:lnTo>
                              <a:lnTo>
                                <a:pt x="80" y="38"/>
                              </a:lnTo>
                              <a:lnTo>
                                <a:pt x="86" y="34"/>
                              </a:lnTo>
                              <a:lnTo>
                                <a:pt x="97" y="34"/>
                              </a:lnTo>
                              <a:lnTo>
                                <a:pt x="102" y="30"/>
                              </a:lnTo>
                              <a:lnTo>
                                <a:pt x="108" y="20"/>
                              </a:lnTo>
                              <a:lnTo>
                                <a:pt x="113" y="16"/>
                              </a:lnTo>
                              <a:lnTo>
                                <a:pt x="123" y="12"/>
                              </a:lnTo>
                              <a:lnTo>
                                <a:pt x="129" y="10"/>
                              </a:lnTo>
                              <a:lnTo>
                                <a:pt x="141" y="12"/>
                              </a:lnTo>
                              <a:lnTo>
                                <a:pt x="161" y="12"/>
                              </a:lnTo>
                              <a:lnTo>
                                <a:pt x="155" y="18"/>
                              </a:lnTo>
                              <a:lnTo>
                                <a:pt x="151" y="20"/>
                              </a:lnTo>
                              <a:lnTo>
                                <a:pt x="146" y="22"/>
                              </a:lnTo>
                              <a:lnTo>
                                <a:pt x="126" y="22"/>
                              </a:lnTo>
                              <a:lnTo>
                                <a:pt x="119" y="26"/>
                              </a:lnTo>
                              <a:lnTo>
                                <a:pt x="116" y="28"/>
                              </a:lnTo>
                              <a:lnTo>
                                <a:pt x="112" y="34"/>
                              </a:lnTo>
                              <a:lnTo>
                                <a:pt x="109" y="38"/>
                              </a:lnTo>
                              <a:lnTo>
                                <a:pt x="102" y="42"/>
                              </a:lnTo>
                              <a:lnTo>
                                <a:pt x="97" y="44"/>
                              </a:lnTo>
                              <a:lnTo>
                                <a:pt x="89" y="46"/>
                              </a:lnTo>
                              <a:lnTo>
                                <a:pt x="86" y="46"/>
                              </a:lnTo>
                              <a:lnTo>
                                <a:pt x="80" y="52"/>
                              </a:lnTo>
                              <a:lnTo>
                                <a:pt x="78" y="54"/>
                              </a:lnTo>
                              <a:lnTo>
                                <a:pt x="76" y="62"/>
                              </a:lnTo>
                              <a:lnTo>
                                <a:pt x="74" y="66"/>
                              </a:lnTo>
                              <a:lnTo>
                                <a:pt x="68" y="74"/>
                              </a:lnTo>
                              <a:lnTo>
                                <a:pt x="57" y="80"/>
                              </a:lnTo>
                              <a:lnTo>
                                <a:pt x="54" y="82"/>
                              </a:lnTo>
                              <a:lnTo>
                                <a:pt x="50" y="88"/>
                              </a:lnTo>
                              <a:lnTo>
                                <a:pt x="49" y="92"/>
                              </a:lnTo>
                              <a:lnTo>
                                <a:pt x="50" y="100"/>
                              </a:lnTo>
                              <a:lnTo>
                                <a:pt x="49" y="104"/>
                              </a:lnTo>
                              <a:lnTo>
                                <a:pt x="45" y="112"/>
                              </a:lnTo>
                              <a:lnTo>
                                <a:pt x="42" y="116"/>
                              </a:lnTo>
                              <a:lnTo>
                                <a:pt x="36" y="120"/>
                              </a:lnTo>
                              <a:lnTo>
                                <a:pt x="34" y="124"/>
                              </a:lnTo>
                              <a:lnTo>
                                <a:pt x="32" y="130"/>
                              </a:lnTo>
                              <a:lnTo>
                                <a:pt x="32" y="134"/>
                              </a:lnTo>
                              <a:lnTo>
                                <a:pt x="35" y="142"/>
                              </a:lnTo>
                              <a:lnTo>
                                <a:pt x="35" y="146"/>
                              </a:lnTo>
                              <a:lnTo>
                                <a:pt x="34" y="156"/>
                              </a:lnTo>
                              <a:lnTo>
                                <a:pt x="32" y="160"/>
                              </a:lnTo>
                              <a:lnTo>
                                <a:pt x="27" y="166"/>
                              </a:lnTo>
                              <a:lnTo>
                                <a:pt x="26" y="170"/>
                              </a:lnTo>
                              <a:lnTo>
                                <a:pt x="26" y="178"/>
                              </a:lnTo>
                              <a:lnTo>
                                <a:pt x="27" y="180"/>
                              </a:lnTo>
                              <a:lnTo>
                                <a:pt x="32" y="188"/>
                              </a:lnTo>
                              <a:lnTo>
                                <a:pt x="34" y="192"/>
                              </a:lnTo>
                              <a:lnTo>
                                <a:pt x="35" y="200"/>
                              </a:lnTo>
                              <a:lnTo>
                                <a:pt x="35" y="206"/>
                              </a:lnTo>
                              <a:lnTo>
                                <a:pt x="32" y="212"/>
                              </a:lnTo>
                              <a:lnTo>
                                <a:pt x="32" y="216"/>
                              </a:lnTo>
                              <a:lnTo>
                                <a:pt x="34" y="224"/>
                              </a:lnTo>
                              <a:lnTo>
                                <a:pt x="36" y="226"/>
                              </a:lnTo>
                              <a:lnTo>
                                <a:pt x="42" y="232"/>
                              </a:lnTo>
                              <a:lnTo>
                                <a:pt x="45" y="236"/>
                              </a:lnTo>
                              <a:lnTo>
                                <a:pt x="49" y="244"/>
                              </a:lnTo>
                              <a:lnTo>
                                <a:pt x="50" y="248"/>
                              </a:lnTo>
                              <a:lnTo>
                                <a:pt x="49" y="256"/>
                              </a:lnTo>
                              <a:lnTo>
                                <a:pt x="50" y="260"/>
                              </a:lnTo>
                              <a:lnTo>
                                <a:pt x="54" y="266"/>
                              </a:lnTo>
                              <a:lnTo>
                                <a:pt x="57" y="268"/>
                              </a:lnTo>
                              <a:lnTo>
                                <a:pt x="61" y="270"/>
                              </a:lnTo>
                              <a:lnTo>
                                <a:pt x="65" y="272"/>
                              </a:lnTo>
                              <a:lnTo>
                                <a:pt x="68" y="274"/>
                              </a:lnTo>
                              <a:lnTo>
                                <a:pt x="74" y="280"/>
                              </a:lnTo>
                              <a:lnTo>
                                <a:pt x="76" y="284"/>
                              </a:lnTo>
                              <a:lnTo>
                                <a:pt x="78" y="292"/>
                              </a:lnTo>
                              <a:lnTo>
                                <a:pt x="80" y="296"/>
                              </a:lnTo>
                              <a:lnTo>
                                <a:pt x="86" y="300"/>
                              </a:lnTo>
                              <a:lnTo>
                                <a:pt x="89" y="302"/>
                              </a:lnTo>
                              <a:lnTo>
                                <a:pt x="97" y="302"/>
                              </a:lnTo>
                              <a:lnTo>
                                <a:pt x="102" y="304"/>
                              </a:lnTo>
                              <a:lnTo>
                                <a:pt x="73" y="304"/>
                              </a:lnTo>
                              <a:lnTo>
                                <a:pt x="14" y="466"/>
                              </a:lnTo>
                              <a:lnTo>
                                <a:pt x="71" y="466"/>
                              </a:lnTo>
                              <a:lnTo>
                                <a:pt x="5" y="478"/>
                              </a:lnTo>
                              <a:close/>
                              <a:moveTo>
                                <a:pt x="195" y="16"/>
                              </a:moveTo>
                              <a:lnTo>
                                <a:pt x="186" y="16"/>
                              </a:lnTo>
                              <a:lnTo>
                                <a:pt x="182" y="14"/>
                              </a:lnTo>
                              <a:lnTo>
                                <a:pt x="175" y="10"/>
                              </a:lnTo>
                              <a:lnTo>
                                <a:pt x="207" y="10"/>
                              </a:lnTo>
                              <a:lnTo>
                                <a:pt x="200" y="14"/>
                              </a:lnTo>
                              <a:lnTo>
                                <a:pt x="195" y="16"/>
                              </a:lnTo>
                              <a:close/>
                              <a:moveTo>
                                <a:pt x="235" y="12"/>
                              </a:moveTo>
                              <a:lnTo>
                                <a:pt x="218" y="12"/>
                              </a:lnTo>
                              <a:lnTo>
                                <a:pt x="211" y="10"/>
                              </a:lnTo>
                              <a:lnTo>
                                <a:pt x="233" y="10"/>
                              </a:lnTo>
                              <a:lnTo>
                                <a:pt x="235" y="12"/>
                              </a:lnTo>
                              <a:close/>
                              <a:moveTo>
                                <a:pt x="244" y="24"/>
                              </a:moveTo>
                              <a:lnTo>
                                <a:pt x="240" y="24"/>
                              </a:lnTo>
                              <a:lnTo>
                                <a:pt x="231" y="20"/>
                              </a:lnTo>
                              <a:lnTo>
                                <a:pt x="227" y="18"/>
                              </a:lnTo>
                              <a:lnTo>
                                <a:pt x="221" y="12"/>
                              </a:lnTo>
                              <a:lnTo>
                                <a:pt x="241" y="12"/>
                              </a:lnTo>
                              <a:lnTo>
                                <a:pt x="253" y="10"/>
                              </a:lnTo>
                              <a:lnTo>
                                <a:pt x="258" y="12"/>
                              </a:lnTo>
                              <a:lnTo>
                                <a:pt x="269" y="16"/>
                              </a:lnTo>
                              <a:lnTo>
                                <a:pt x="274" y="20"/>
                              </a:lnTo>
                              <a:lnTo>
                                <a:pt x="275" y="22"/>
                              </a:lnTo>
                              <a:lnTo>
                                <a:pt x="252" y="22"/>
                              </a:lnTo>
                              <a:lnTo>
                                <a:pt x="244" y="24"/>
                              </a:lnTo>
                              <a:close/>
                              <a:moveTo>
                                <a:pt x="142" y="24"/>
                              </a:moveTo>
                              <a:lnTo>
                                <a:pt x="137" y="24"/>
                              </a:lnTo>
                              <a:lnTo>
                                <a:pt x="129" y="22"/>
                              </a:lnTo>
                              <a:lnTo>
                                <a:pt x="146" y="22"/>
                              </a:lnTo>
                              <a:lnTo>
                                <a:pt x="142" y="24"/>
                              </a:lnTo>
                              <a:close/>
                              <a:moveTo>
                                <a:pt x="274" y="326"/>
                              </a:moveTo>
                              <a:lnTo>
                                <a:pt x="252" y="326"/>
                              </a:lnTo>
                              <a:lnTo>
                                <a:pt x="256" y="324"/>
                              </a:lnTo>
                              <a:lnTo>
                                <a:pt x="263" y="322"/>
                              </a:lnTo>
                              <a:lnTo>
                                <a:pt x="265" y="320"/>
                              </a:lnTo>
                              <a:lnTo>
                                <a:pt x="269" y="312"/>
                              </a:lnTo>
                              <a:lnTo>
                                <a:pt x="273" y="310"/>
                              </a:lnTo>
                              <a:lnTo>
                                <a:pt x="280" y="304"/>
                              </a:lnTo>
                              <a:lnTo>
                                <a:pt x="284" y="302"/>
                              </a:lnTo>
                              <a:lnTo>
                                <a:pt x="293" y="302"/>
                              </a:lnTo>
                              <a:lnTo>
                                <a:pt x="296" y="300"/>
                              </a:lnTo>
                              <a:lnTo>
                                <a:pt x="299" y="298"/>
                              </a:lnTo>
                              <a:lnTo>
                                <a:pt x="300" y="298"/>
                              </a:lnTo>
                              <a:lnTo>
                                <a:pt x="302" y="294"/>
                              </a:lnTo>
                              <a:lnTo>
                                <a:pt x="303" y="292"/>
                              </a:lnTo>
                              <a:lnTo>
                                <a:pt x="305" y="284"/>
                              </a:lnTo>
                              <a:lnTo>
                                <a:pt x="307" y="280"/>
                              </a:lnTo>
                              <a:lnTo>
                                <a:pt x="313" y="274"/>
                              </a:lnTo>
                              <a:lnTo>
                                <a:pt x="325" y="268"/>
                              </a:lnTo>
                              <a:lnTo>
                                <a:pt x="327" y="266"/>
                              </a:lnTo>
                              <a:lnTo>
                                <a:pt x="331" y="260"/>
                              </a:lnTo>
                              <a:lnTo>
                                <a:pt x="332" y="256"/>
                              </a:lnTo>
                              <a:lnTo>
                                <a:pt x="332" y="248"/>
                              </a:lnTo>
                              <a:lnTo>
                                <a:pt x="333" y="244"/>
                              </a:lnTo>
                              <a:lnTo>
                                <a:pt x="337" y="236"/>
                              </a:lnTo>
                              <a:lnTo>
                                <a:pt x="339" y="232"/>
                              </a:lnTo>
                              <a:lnTo>
                                <a:pt x="346" y="226"/>
                              </a:lnTo>
                              <a:lnTo>
                                <a:pt x="348" y="224"/>
                              </a:lnTo>
                              <a:lnTo>
                                <a:pt x="350" y="216"/>
                              </a:lnTo>
                              <a:lnTo>
                                <a:pt x="350" y="212"/>
                              </a:lnTo>
                              <a:lnTo>
                                <a:pt x="347" y="206"/>
                              </a:lnTo>
                              <a:lnTo>
                                <a:pt x="347" y="200"/>
                              </a:lnTo>
                              <a:lnTo>
                                <a:pt x="348" y="192"/>
                              </a:lnTo>
                              <a:lnTo>
                                <a:pt x="350" y="188"/>
                              </a:lnTo>
                              <a:lnTo>
                                <a:pt x="354" y="180"/>
                              </a:lnTo>
                              <a:lnTo>
                                <a:pt x="355" y="178"/>
                              </a:lnTo>
                              <a:lnTo>
                                <a:pt x="355" y="170"/>
                              </a:lnTo>
                              <a:lnTo>
                                <a:pt x="354" y="166"/>
                              </a:lnTo>
                              <a:lnTo>
                                <a:pt x="350" y="160"/>
                              </a:lnTo>
                              <a:lnTo>
                                <a:pt x="348" y="156"/>
                              </a:lnTo>
                              <a:lnTo>
                                <a:pt x="347" y="146"/>
                              </a:lnTo>
                              <a:lnTo>
                                <a:pt x="347" y="142"/>
                              </a:lnTo>
                              <a:lnTo>
                                <a:pt x="350" y="134"/>
                              </a:lnTo>
                              <a:lnTo>
                                <a:pt x="350" y="130"/>
                              </a:lnTo>
                              <a:lnTo>
                                <a:pt x="348" y="124"/>
                              </a:lnTo>
                              <a:lnTo>
                                <a:pt x="346" y="120"/>
                              </a:lnTo>
                              <a:lnTo>
                                <a:pt x="339" y="116"/>
                              </a:lnTo>
                              <a:lnTo>
                                <a:pt x="337" y="112"/>
                              </a:lnTo>
                              <a:lnTo>
                                <a:pt x="333" y="104"/>
                              </a:lnTo>
                              <a:lnTo>
                                <a:pt x="332" y="100"/>
                              </a:lnTo>
                              <a:lnTo>
                                <a:pt x="332" y="92"/>
                              </a:lnTo>
                              <a:lnTo>
                                <a:pt x="331" y="88"/>
                              </a:lnTo>
                              <a:lnTo>
                                <a:pt x="327" y="82"/>
                              </a:lnTo>
                              <a:lnTo>
                                <a:pt x="325" y="80"/>
                              </a:lnTo>
                              <a:lnTo>
                                <a:pt x="313" y="74"/>
                              </a:lnTo>
                              <a:lnTo>
                                <a:pt x="307" y="66"/>
                              </a:lnTo>
                              <a:lnTo>
                                <a:pt x="305" y="62"/>
                              </a:lnTo>
                              <a:lnTo>
                                <a:pt x="303" y="54"/>
                              </a:lnTo>
                              <a:lnTo>
                                <a:pt x="301" y="52"/>
                              </a:lnTo>
                              <a:lnTo>
                                <a:pt x="296" y="46"/>
                              </a:lnTo>
                              <a:lnTo>
                                <a:pt x="293" y="46"/>
                              </a:lnTo>
                              <a:lnTo>
                                <a:pt x="284" y="44"/>
                              </a:lnTo>
                              <a:lnTo>
                                <a:pt x="280" y="42"/>
                              </a:lnTo>
                              <a:lnTo>
                                <a:pt x="273" y="38"/>
                              </a:lnTo>
                              <a:lnTo>
                                <a:pt x="269" y="34"/>
                              </a:lnTo>
                              <a:lnTo>
                                <a:pt x="265" y="28"/>
                              </a:lnTo>
                              <a:lnTo>
                                <a:pt x="263" y="26"/>
                              </a:lnTo>
                              <a:lnTo>
                                <a:pt x="256" y="22"/>
                              </a:lnTo>
                              <a:lnTo>
                                <a:pt x="275" y="22"/>
                              </a:lnTo>
                              <a:lnTo>
                                <a:pt x="279" y="30"/>
                              </a:lnTo>
                              <a:lnTo>
                                <a:pt x="284" y="34"/>
                              </a:lnTo>
                              <a:lnTo>
                                <a:pt x="296" y="34"/>
                              </a:lnTo>
                              <a:lnTo>
                                <a:pt x="301" y="38"/>
                              </a:lnTo>
                              <a:lnTo>
                                <a:pt x="310" y="44"/>
                              </a:lnTo>
                              <a:lnTo>
                                <a:pt x="313" y="50"/>
                              </a:lnTo>
                              <a:lnTo>
                                <a:pt x="316" y="62"/>
                              </a:lnTo>
                              <a:lnTo>
                                <a:pt x="320" y="66"/>
                              </a:lnTo>
                              <a:lnTo>
                                <a:pt x="331" y="70"/>
                              </a:lnTo>
                              <a:lnTo>
                                <a:pt x="335" y="74"/>
                              </a:lnTo>
                              <a:lnTo>
                                <a:pt x="342" y="84"/>
                              </a:lnTo>
                              <a:lnTo>
                                <a:pt x="343" y="90"/>
                              </a:lnTo>
                              <a:lnTo>
                                <a:pt x="343" y="100"/>
                              </a:lnTo>
                              <a:lnTo>
                                <a:pt x="345" y="106"/>
                              </a:lnTo>
                              <a:lnTo>
                                <a:pt x="354" y="114"/>
                              </a:lnTo>
                              <a:lnTo>
                                <a:pt x="358" y="118"/>
                              </a:lnTo>
                              <a:lnTo>
                                <a:pt x="361" y="130"/>
                              </a:lnTo>
                              <a:lnTo>
                                <a:pt x="361" y="136"/>
                              </a:lnTo>
                              <a:lnTo>
                                <a:pt x="357" y="146"/>
                              </a:lnTo>
                              <a:lnTo>
                                <a:pt x="358" y="152"/>
                              </a:lnTo>
                              <a:lnTo>
                                <a:pt x="365" y="162"/>
                              </a:lnTo>
                              <a:lnTo>
                                <a:pt x="366" y="168"/>
                              </a:lnTo>
                              <a:lnTo>
                                <a:pt x="366" y="180"/>
                              </a:lnTo>
                              <a:lnTo>
                                <a:pt x="365" y="186"/>
                              </a:lnTo>
                              <a:lnTo>
                                <a:pt x="358" y="194"/>
                              </a:lnTo>
                              <a:lnTo>
                                <a:pt x="357" y="200"/>
                              </a:lnTo>
                              <a:lnTo>
                                <a:pt x="361" y="212"/>
                              </a:lnTo>
                              <a:lnTo>
                                <a:pt x="361" y="218"/>
                              </a:lnTo>
                              <a:lnTo>
                                <a:pt x="358" y="228"/>
                              </a:lnTo>
                              <a:lnTo>
                                <a:pt x="354" y="234"/>
                              </a:lnTo>
                              <a:lnTo>
                                <a:pt x="345" y="240"/>
                              </a:lnTo>
                              <a:lnTo>
                                <a:pt x="343" y="246"/>
                              </a:lnTo>
                              <a:lnTo>
                                <a:pt x="343" y="258"/>
                              </a:lnTo>
                              <a:lnTo>
                                <a:pt x="342" y="264"/>
                              </a:lnTo>
                              <a:lnTo>
                                <a:pt x="335" y="274"/>
                              </a:lnTo>
                              <a:lnTo>
                                <a:pt x="331" y="278"/>
                              </a:lnTo>
                              <a:lnTo>
                                <a:pt x="320" y="282"/>
                              </a:lnTo>
                              <a:lnTo>
                                <a:pt x="316" y="286"/>
                              </a:lnTo>
                              <a:lnTo>
                                <a:pt x="314" y="296"/>
                              </a:lnTo>
                              <a:lnTo>
                                <a:pt x="312" y="298"/>
                              </a:lnTo>
                              <a:lnTo>
                                <a:pt x="310" y="302"/>
                              </a:lnTo>
                              <a:lnTo>
                                <a:pt x="314" y="310"/>
                              </a:lnTo>
                              <a:lnTo>
                                <a:pt x="302" y="310"/>
                              </a:lnTo>
                              <a:lnTo>
                                <a:pt x="298" y="312"/>
                              </a:lnTo>
                              <a:lnTo>
                                <a:pt x="294" y="312"/>
                              </a:lnTo>
                              <a:lnTo>
                                <a:pt x="284" y="314"/>
                              </a:lnTo>
                              <a:lnTo>
                                <a:pt x="279" y="316"/>
                              </a:lnTo>
                              <a:lnTo>
                                <a:pt x="274" y="326"/>
                              </a:lnTo>
                              <a:close/>
                              <a:moveTo>
                                <a:pt x="129" y="336"/>
                              </a:moveTo>
                              <a:lnTo>
                                <a:pt x="123" y="336"/>
                              </a:lnTo>
                              <a:lnTo>
                                <a:pt x="113" y="330"/>
                              </a:lnTo>
                              <a:lnTo>
                                <a:pt x="108" y="326"/>
                              </a:lnTo>
                              <a:lnTo>
                                <a:pt x="102" y="316"/>
                              </a:lnTo>
                              <a:lnTo>
                                <a:pt x="97" y="314"/>
                              </a:lnTo>
                              <a:lnTo>
                                <a:pt x="86" y="312"/>
                              </a:lnTo>
                              <a:lnTo>
                                <a:pt x="80" y="310"/>
                              </a:lnTo>
                              <a:lnTo>
                                <a:pt x="75" y="306"/>
                              </a:lnTo>
                              <a:lnTo>
                                <a:pt x="74" y="304"/>
                              </a:lnTo>
                              <a:lnTo>
                                <a:pt x="102" y="304"/>
                              </a:lnTo>
                              <a:lnTo>
                                <a:pt x="109" y="310"/>
                              </a:lnTo>
                              <a:lnTo>
                                <a:pt x="112" y="312"/>
                              </a:lnTo>
                              <a:lnTo>
                                <a:pt x="116" y="320"/>
                              </a:lnTo>
                              <a:lnTo>
                                <a:pt x="119" y="322"/>
                              </a:lnTo>
                              <a:lnTo>
                                <a:pt x="126" y="324"/>
                              </a:lnTo>
                              <a:lnTo>
                                <a:pt x="130" y="326"/>
                              </a:lnTo>
                              <a:lnTo>
                                <a:pt x="151" y="326"/>
                              </a:lnTo>
                              <a:lnTo>
                                <a:pt x="155" y="328"/>
                              </a:lnTo>
                              <a:lnTo>
                                <a:pt x="161" y="334"/>
                              </a:lnTo>
                              <a:lnTo>
                                <a:pt x="141" y="334"/>
                              </a:lnTo>
                              <a:lnTo>
                                <a:pt x="129" y="336"/>
                              </a:lnTo>
                              <a:close/>
                              <a:moveTo>
                                <a:pt x="374" y="468"/>
                              </a:moveTo>
                              <a:lnTo>
                                <a:pt x="364" y="468"/>
                              </a:lnTo>
                              <a:lnTo>
                                <a:pt x="302" y="310"/>
                              </a:lnTo>
                              <a:lnTo>
                                <a:pt x="314" y="310"/>
                              </a:lnTo>
                              <a:lnTo>
                                <a:pt x="374" y="462"/>
                              </a:lnTo>
                              <a:lnTo>
                                <a:pt x="374" y="468"/>
                              </a:lnTo>
                              <a:close/>
                              <a:moveTo>
                                <a:pt x="151" y="326"/>
                              </a:moveTo>
                              <a:lnTo>
                                <a:pt x="130" y="326"/>
                              </a:lnTo>
                              <a:lnTo>
                                <a:pt x="138" y="324"/>
                              </a:lnTo>
                              <a:lnTo>
                                <a:pt x="142" y="324"/>
                              </a:lnTo>
                              <a:lnTo>
                                <a:pt x="151" y="326"/>
                              </a:lnTo>
                              <a:close/>
                              <a:moveTo>
                                <a:pt x="235" y="336"/>
                              </a:moveTo>
                              <a:lnTo>
                                <a:pt x="218" y="336"/>
                              </a:lnTo>
                              <a:lnTo>
                                <a:pt x="221" y="334"/>
                              </a:lnTo>
                              <a:lnTo>
                                <a:pt x="227" y="328"/>
                              </a:lnTo>
                              <a:lnTo>
                                <a:pt x="231" y="326"/>
                              </a:lnTo>
                              <a:lnTo>
                                <a:pt x="240" y="324"/>
                              </a:lnTo>
                              <a:lnTo>
                                <a:pt x="244" y="324"/>
                              </a:lnTo>
                              <a:lnTo>
                                <a:pt x="252" y="326"/>
                              </a:lnTo>
                              <a:lnTo>
                                <a:pt x="274" y="326"/>
                              </a:lnTo>
                              <a:lnTo>
                                <a:pt x="269" y="330"/>
                              </a:lnTo>
                              <a:lnTo>
                                <a:pt x="262" y="334"/>
                              </a:lnTo>
                              <a:lnTo>
                                <a:pt x="241" y="334"/>
                              </a:lnTo>
                              <a:lnTo>
                                <a:pt x="235" y="336"/>
                              </a:lnTo>
                              <a:close/>
                              <a:moveTo>
                                <a:pt x="207" y="336"/>
                              </a:moveTo>
                              <a:lnTo>
                                <a:pt x="175" y="336"/>
                              </a:lnTo>
                              <a:lnTo>
                                <a:pt x="182" y="332"/>
                              </a:lnTo>
                              <a:lnTo>
                                <a:pt x="199" y="332"/>
                              </a:lnTo>
                              <a:lnTo>
                                <a:pt x="202" y="334"/>
                              </a:lnTo>
                              <a:lnTo>
                                <a:pt x="207" y="336"/>
                              </a:lnTo>
                              <a:close/>
                              <a:moveTo>
                                <a:pt x="178" y="348"/>
                              </a:moveTo>
                              <a:lnTo>
                                <a:pt x="172" y="348"/>
                              </a:lnTo>
                              <a:lnTo>
                                <a:pt x="160" y="346"/>
                              </a:lnTo>
                              <a:lnTo>
                                <a:pt x="155" y="344"/>
                              </a:lnTo>
                              <a:lnTo>
                                <a:pt x="146" y="336"/>
                              </a:lnTo>
                              <a:lnTo>
                                <a:pt x="141" y="334"/>
                              </a:lnTo>
                              <a:lnTo>
                                <a:pt x="161" y="334"/>
                              </a:lnTo>
                              <a:lnTo>
                                <a:pt x="164" y="336"/>
                              </a:lnTo>
                              <a:lnTo>
                                <a:pt x="235" y="336"/>
                              </a:lnTo>
                              <a:lnTo>
                                <a:pt x="229" y="342"/>
                              </a:lnTo>
                              <a:lnTo>
                                <a:pt x="186" y="342"/>
                              </a:lnTo>
                              <a:lnTo>
                                <a:pt x="178" y="348"/>
                              </a:lnTo>
                              <a:close/>
                              <a:moveTo>
                                <a:pt x="258" y="336"/>
                              </a:moveTo>
                              <a:lnTo>
                                <a:pt x="253" y="336"/>
                              </a:lnTo>
                              <a:lnTo>
                                <a:pt x="241" y="334"/>
                              </a:lnTo>
                              <a:lnTo>
                                <a:pt x="262" y="334"/>
                              </a:lnTo>
                              <a:lnTo>
                                <a:pt x="258" y="336"/>
                              </a:lnTo>
                              <a:close/>
                              <a:moveTo>
                                <a:pt x="144" y="508"/>
                              </a:moveTo>
                              <a:lnTo>
                                <a:pt x="133" y="508"/>
                              </a:lnTo>
                              <a:lnTo>
                                <a:pt x="185" y="366"/>
                              </a:lnTo>
                              <a:lnTo>
                                <a:pt x="193" y="342"/>
                              </a:lnTo>
                              <a:lnTo>
                                <a:pt x="229" y="342"/>
                              </a:lnTo>
                              <a:lnTo>
                                <a:pt x="227" y="344"/>
                              </a:lnTo>
                              <a:lnTo>
                                <a:pt x="222" y="346"/>
                              </a:lnTo>
                              <a:lnTo>
                                <a:pt x="203" y="346"/>
                              </a:lnTo>
                              <a:lnTo>
                                <a:pt x="196" y="368"/>
                              </a:lnTo>
                              <a:lnTo>
                                <a:pt x="202" y="384"/>
                              </a:lnTo>
                              <a:lnTo>
                                <a:pt x="190" y="384"/>
                              </a:lnTo>
                              <a:lnTo>
                                <a:pt x="144" y="508"/>
                              </a:lnTo>
                              <a:close/>
                              <a:moveTo>
                                <a:pt x="214" y="348"/>
                              </a:moveTo>
                              <a:lnTo>
                                <a:pt x="206" y="348"/>
                              </a:lnTo>
                              <a:lnTo>
                                <a:pt x="203" y="346"/>
                              </a:lnTo>
                              <a:lnTo>
                                <a:pt x="222" y="346"/>
                              </a:lnTo>
                              <a:lnTo>
                                <a:pt x="214" y="348"/>
                              </a:lnTo>
                              <a:close/>
                              <a:moveTo>
                                <a:pt x="255" y="524"/>
                              </a:moveTo>
                              <a:lnTo>
                                <a:pt x="245" y="524"/>
                              </a:lnTo>
                              <a:lnTo>
                                <a:pt x="190" y="384"/>
                              </a:lnTo>
                              <a:lnTo>
                                <a:pt x="202" y="384"/>
                              </a:lnTo>
                              <a:lnTo>
                                <a:pt x="252" y="510"/>
                              </a:lnTo>
                              <a:lnTo>
                                <a:pt x="266" y="510"/>
                              </a:lnTo>
                              <a:lnTo>
                                <a:pt x="255" y="524"/>
                              </a:lnTo>
                              <a:close/>
                              <a:moveTo>
                                <a:pt x="71" y="466"/>
                              </a:moveTo>
                              <a:lnTo>
                                <a:pt x="14" y="466"/>
                              </a:lnTo>
                              <a:lnTo>
                                <a:pt x="85" y="452"/>
                              </a:lnTo>
                              <a:lnTo>
                                <a:pt x="87" y="452"/>
                              </a:lnTo>
                              <a:lnTo>
                                <a:pt x="97" y="464"/>
                              </a:lnTo>
                              <a:lnTo>
                                <a:pt x="82" y="464"/>
                              </a:lnTo>
                              <a:lnTo>
                                <a:pt x="71" y="466"/>
                              </a:lnTo>
                              <a:close/>
                              <a:moveTo>
                                <a:pt x="266" y="510"/>
                              </a:moveTo>
                              <a:lnTo>
                                <a:pt x="252" y="510"/>
                              </a:lnTo>
                              <a:lnTo>
                                <a:pt x="294" y="456"/>
                              </a:lnTo>
                              <a:lnTo>
                                <a:pt x="296" y="454"/>
                              </a:lnTo>
                              <a:lnTo>
                                <a:pt x="298" y="454"/>
                              </a:lnTo>
                              <a:lnTo>
                                <a:pt x="355" y="466"/>
                              </a:lnTo>
                              <a:lnTo>
                                <a:pt x="299" y="466"/>
                              </a:lnTo>
                              <a:lnTo>
                                <a:pt x="266" y="510"/>
                              </a:lnTo>
                              <a:close/>
                              <a:moveTo>
                                <a:pt x="138" y="524"/>
                              </a:moveTo>
                              <a:lnTo>
                                <a:pt x="133" y="524"/>
                              </a:lnTo>
                              <a:lnTo>
                                <a:pt x="132" y="522"/>
                              </a:lnTo>
                              <a:lnTo>
                                <a:pt x="82" y="464"/>
                              </a:lnTo>
                              <a:lnTo>
                                <a:pt x="97" y="464"/>
                              </a:lnTo>
                              <a:lnTo>
                                <a:pt x="133" y="508"/>
                              </a:lnTo>
                              <a:lnTo>
                                <a:pt x="144" y="508"/>
                              </a:lnTo>
                              <a:lnTo>
                                <a:pt x="139" y="522"/>
                              </a:lnTo>
                              <a:lnTo>
                                <a:pt x="138" y="524"/>
                              </a:lnTo>
                              <a:close/>
                              <a:moveTo>
                                <a:pt x="374" y="480"/>
                              </a:moveTo>
                              <a:lnTo>
                                <a:pt x="374" y="480"/>
                              </a:lnTo>
                              <a:lnTo>
                                <a:pt x="299" y="466"/>
                              </a:lnTo>
                              <a:lnTo>
                                <a:pt x="355" y="466"/>
                              </a:lnTo>
                              <a:lnTo>
                                <a:pt x="364" y="468"/>
                              </a:lnTo>
                              <a:lnTo>
                                <a:pt x="374" y="468"/>
                              </a:lnTo>
                              <a:lnTo>
                                <a:pt x="374" y="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EC033" id="AutoShape 16" o:spid="_x0000_s1026" style="position:absolute;margin-left:243.25pt;margin-top:276.65pt;width:18.6pt;height:26.2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75,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" path="m164,12r-18,l155,4,160,r18,l188,6r41,l233,10r-62,l164,12xm229,6r-35,l204,r18,l227,4r2,2xm5,478r-2,l,474r,-2l66,290r-1,-4l61,282,51,278r-5,-4l40,264r-2,-6l39,246r-3,-6l27,234r-3,-6l21,218r,-6l25,200r-1,-6l17,186r-2,-6l15,168r2,-6l24,152r1,-6l21,136r,-6l24,118r3,-4l36,106r3,-6l38,90r2,-6l46,74r5,-4l62,66r4,-4l68,50r3,-6l80,38r6,-4l97,34r5,-4l108,20r5,-4l123,12r6,-2l141,12r20,l155,18r-4,2l146,22r-20,l119,26r-3,2l112,34r-3,4l102,42r-5,2l89,46r-3,l80,52r-2,2l76,62r-2,4l68,74,57,80r-3,2l50,88r-1,4l50,100r-1,4l45,112r-3,4l36,120r-2,4l32,130r,4l35,142r,4l34,156r-2,4l27,166r-1,4l26,178r1,2l32,188r2,4l35,200r,6l32,212r,4l34,224r2,2l42,232r3,4l49,244r1,4l49,256r1,4l54,266r3,2l61,270r4,2l68,274r6,6l76,284r2,8l80,296r6,4l89,302r8,l102,304r-29,l14,466r57,l5,478xm195,16r-9,l182,14r-7,-4l207,10r-7,4l195,16xm235,12r-17,l211,10r22,l235,12xm244,24r-4,l231,20r-4,-2l221,12r20,l253,10r5,2l269,16r5,4l275,22r-23,l244,24xm142,24r-5,l129,22r17,l142,24xm274,326r-22,l256,324r7,-2l265,320r4,-8l273,310r7,-6l284,302r9,l296,300r3,-2l300,298r2,-4l303,292r2,-8l307,280r6,-6l325,268r2,-2l331,260r1,-4l332,248r1,-4l337,236r2,-4l346,226r2,-2l350,216r,-4l347,206r,-6l348,192r2,-4l354,180r1,-2l355,170r-1,-4l350,160r-2,-4l347,146r,-4l350,134r,-4l348,124r-2,-4l339,116r-2,-4l333,104r-1,-4l332,92r-1,-4l327,82r-2,-2l313,74r-6,-8l305,62r-2,-8l301,52r-5,-6l293,46r-9,-2l280,42r-7,-4l269,34r-4,-6l263,26r-7,-4l275,22r4,8l284,34r12,l301,38r9,6l313,50r3,12l320,66r11,4l335,74r7,10l343,90r,10l345,106r9,8l358,118r3,12l361,136r-4,10l358,152r7,10l366,168r,12l365,186r-7,8l357,200r4,12l361,218r-3,10l354,234r-9,6l343,246r,12l342,264r-7,10l331,278r-11,4l316,286r-2,10l312,298r-2,4l314,310r-12,l298,312r-4,l284,314r-5,2l274,326xm129,336r-6,l113,330r-5,-4l102,316r-5,-2l86,312r-6,-2l75,306r-1,-2l102,304r7,6l112,312r4,8l119,322r7,2l130,326r21,l155,328r6,6l141,334r-12,2xm374,468r-10,l302,310r12,l374,462r,6xm151,326r-21,l138,324r4,l151,326xm235,336r-17,l221,334r6,-6l231,326r9,-2l244,324r8,2l274,326r-5,4l262,334r-21,l235,336xm207,336r-32,l182,332r17,l202,334r5,2xm178,348r-6,l160,346r-5,-2l146,336r-5,-2l161,334r3,2l235,336r-6,6l186,342r-8,6xm258,336r-5,l241,334r21,l258,336xm144,508r-11,l185,366r8,-24l229,342r-2,2l222,346r-19,l196,368r6,16l190,384,144,508xm214,348r-8,l203,346r19,l214,348xm255,524r-10,l190,384r12,l252,510r14,l255,524xm71,466r-57,l85,452r2,l97,464r-15,l71,466xm266,510r-14,l294,456r2,-2l298,454r57,12l299,466r-33,44xm138,524r-5,l132,522,82,464r15,l133,508r11,l139,522r-1,2xm374,480r,l299,466r56,l364,468r10,l374,480xe" fillcolor="#fefefe" stroked="f">
                <v:path arrowok="t" o:connecttype="custom" o:connectlocs="90920763,1424593925;88141556,1422174575;26204042,1539109825;15484064,1521367925;9528800,1500400225;8337621,1477013175;15881543,1456045475;31762456,1437497125;51217535,1426206825;47247150,1432658425;34144814,1440722925;21439957,1455239025;14293515,1470561575;12704856,1486690575;13896035,1502819575;17866421,1517335675;24219164,1531045325;34144814,1543142075;1984878,1614916125;77421577,1428626175;95287998,1431851975;106802306,1428626175;51217535,1431045525;105214278,1551206575;118713463,1542335625;129035962,1530238875;134594376,1515722775;138167913,1499593775;138167913,1485077675;134594376,1468948675;129035962,1454432575;116331106,1440722925;101640742,1431045525;124271877,1442335825;136183035,1462497075;142138298,1483464775;143329477,1507658275;135785555,1528625975;123080699,1543948525;108787184,1553625925;34144814,1547980775;46055971,1551206575;55981620,1556851725;148491042,1610883875;86553528,1557658175;108787184,1553625925;72260013,1556045275;61540034,1560883975;73848671,1560077525;57172799,1627012875;80598264,1561690425;80598264,1561690425;100052713,1627819325;38512049,1609270975;118315984,1605238725;32556785,1609270975;148491042,1615722575" o:connectangles="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9344" behindDoc="0" locked="0" layoutInCell="1" allowOverlap="1" wp14:anchorId="4C7BEC07" wp14:editId="5B97E319">
            <wp:simplePos x="0" y="0"/>
            <wp:positionH relativeFrom="column">
              <wp:posOffset>3122295</wp:posOffset>
            </wp:positionH>
            <wp:positionV relativeFrom="paragraph">
              <wp:posOffset>3536315</wp:posOffset>
            </wp:positionV>
            <wp:extent cx="172085" cy="173355"/>
            <wp:effectExtent l="0" t="0" r="0" b="0"/>
            <wp:wrapNone/>
            <wp:docPr id="1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" cy="17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0EC2459B" wp14:editId="6713F873">
                <wp:simplePos x="0" y="0"/>
                <wp:positionH relativeFrom="column">
                  <wp:posOffset>140335</wp:posOffset>
                </wp:positionH>
                <wp:positionV relativeFrom="paragraph">
                  <wp:posOffset>3493770</wp:posOffset>
                </wp:positionV>
                <wp:extent cx="322580" cy="313690"/>
                <wp:effectExtent l="0" t="0" r="0" b="0"/>
                <wp:wrapNone/>
                <wp:docPr id="182827986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2580" cy="313690"/>
                        </a:xfrm>
                        <a:custGeom>
                          <a:avLst/>
                          <a:gdLst>
                            <a:gd name="T0" fmla="*/ 0 w 525"/>
                            <a:gd name="T1" fmla="*/ 2536190 h 494"/>
                            <a:gd name="T2" fmla="*/ 22745 w 525"/>
                            <a:gd name="T3" fmla="*/ 2273300 h 494"/>
                            <a:gd name="T4" fmla="*/ 103273 w 525"/>
                            <a:gd name="T5" fmla="*/ 2255520 h 494"/>
                            <a:gd name="T6" fmla="*/ 76225 w 525"/>
                            <a:gd name="T7" fmla="*/ 2272665 h 494"/>
                            <a:gd name="T8" fmla="*/ 26433 w 525"/>
                            <a:gd name="T9" fmla="*/ 2306955 h 494"/>
                            <a:gd name="T10" fmla="*/ 37498 w 525"/>
                            <a:gd name="T11" fmla="*/ 2367915 h 494"/>
                            <a:gd name="T12" fmla="*/ 22130 w 525"/>
                            <a:gd name="T13" fmla="*/ 2383155 h 494"/>
                            <a:gd name="T14" fmla="*/ 76225 w 525"/>
                            <a:gd name="T15" fmla="*/ 2523490 h 494"/>
                            <a:gd name="T16" fmla="*/ 128476 w 525"/>
                            <a:gd name="T17" fmla="*/ 2384425 h 494"/>
                            <a:gd name="T18" fmla="*/ 114338 w 525"/>
                            <a:gd name="T19" fmla="*/ 2367915 h 494"/>
                            <a:gd name="T20" fmla="*/ 126017 w 525"/>
                            <a:gd name="T21" fmla="*/ 2306955 h 494"/>
                            <a:gd name="T22" fmla="*/ 76225 w 525"/>
                            <a:gd name="T23" fmla="*/ 2272665 h 494"/>
                            <a:gd name="T24" fmla="*/ 151221 w 525"/>
                            <a:gd name="T25" fmla="*/ 2317115 h 494"/>
                            <a:gd name="T26" fmla="*/ 194866 w 525"/>
                            <a:gd name="T27" fmla="*/ 2339975 h 494"/>
                            <a:gd name="T28" fmla="*/ 128476 w 525"/>
                            <a:gd name="T29" fmla="*/ 2384425 h 494"/>
                            <a:gd name="T30" fmla="*/ 93437 w 525"/>
                            <a:gd name="T31" fmla="*/ 2305685 h 494"/>
                            <a:gd name="T32" fmla="*/ 108805 w 525"/>
                            <a:gd name="T33" fmla="*/ 2321560 h 494"/>
                            <a:gd name="T34" fmla="*/ 73151 w 525"/>
                            <a:gd name="T35" fmla="*/ 2350770 h 494"/>
                            <a:gd name="T36" fmla="*/ 57784 w 525"/>
                            <a:gd name="T37" fmla="*/ 2336800 h 494"/>
                            <a:gd name="T38" fmla="*/ 53480 w 525"/>
                            <a:gd name="T39" fmla="*/ 2325370 h 494"/>
                            <a:gd name="T40" fmla="*/ 76225 w 525"/>
                            <a:gd name="T41" fmla="*/ 2324100 h 494"/>
                            <a:gd name="T42" fmla="*/ 78684 w 525"/>
                            <a:gd name="T43" fmla="*/ 2350770 h 494"/>
                            <a:gd name="T44" fmla="*/ 173351 w 525"/>
                            <a:gd name="T45" fmla="*/ 2339975 h 494"/>
                            <a:gd name="T46" fmla="*/ 274779 w 525"/>
                            <a:gd name="T47" fmla="*/ 2362200 h 494"/>
                            <a:gd name="T48" fmla="*/ 288303 w 525"/>
                            <a:gd name="T49" fmla="*/ 2384425 h 494"/>
                            <a:gd name="T50" fmla="*/ 76225 w 525"/>
                            <a:gd name="T51" fmla="*/ 2406650 h 494"/>
                            <a:gd name="T52" fmla="*/ 33195 w 525"/>
                            <a:gd name="T53" fmla="*/ 2393315 h 494"/>
                            <a:gd name="T54" fmla="*/ 76225 w 525"/>
                            <a:gd name="T55" fmla="*/ 2384425 h 494"/>
                            <a:gd name="T56" fmla="*/ 103273 w 525"/>
                            <a:gd name="T57" fmla="*/ 2401570 h 494"/>
                            <a:gd name="T58" fmla="*/ 244658 w 525"/>
                            <a:gd name="T59" fmla="*/ 2541270 h 494"/>
                            <a:gd name="T60" fmla="*/ 244658 w 525"/>
                            <a:gd name="T61" fmla="*/ 2518410 h 494"/>
                            <a:gd name="T62" fmla="*/ 221913 w 525"/>
                            <a:gd name="T63" fmla="*/ 2473960 h 494"/>
                            <a:gd name="T64" fmla="*/ 238511 w 525"/>
                            <a:gd name="T65" fmla="*/ 2384425 h 494"/>
                            <a:gd name="T66" fmla="*/ 322727 w 525"/>
                            <a:gd name="T67" fmla="*/ 2454910 h 494"/>
                            <a:gd name="T68" fmla="*/ 320883 w 525"/>
                            <a:gd name="T69" fmla="*/ 2451735 h 494"/>
                            <a:gd name="T70" fmla="*/ 288303 w 525"/>
                            <a:gd name="T71" fmla="*/ 2384425 h 494"/>
                            <a:gd name="T72" fmla="*/ 56554 w 525"/>
                            <a:gd name="T73" fmla="*/ 2518410 h 494"/>
                            <a:gd name="T74" fmla="*/ 76840 w 525"/>
                            <a:gd name="T75" fmla="*/ 2498090 h 494"/>
                            <a:gd name="T76" fmla="*/ 105732 w 525"/>
                            <a:gd name="T77" fmla="*/ 2502535 h 494"/>
                            <a:gd name="T78" fmla="*/ 269247 w 525"/>
                            <a:gd name="T79" fmla="*/ 2518410 h 494"/>
                            <a:gd name="T80" fmla="*/ 219454 w 525"/>
                            <a:gd name="T81" fmla="*/ 2502535 h 494"/>
                            <a:gd name="T82" fmla="*/ 248346 w 525"/>
                            <a:gd name="T83" fmla="*/ 2498090 h 494"/>
                            <a:gd name="T84" fmla="*/ 269247 w 525"/>
                            <a:gd name="T85" fmla="*/ 2518410 h 494"/>
                            <a:gd name="T86" fmla="*/ 97740 w 525"/>
                            <a:gd name="T87" fmla="*/ 2536190 h 494"/>
                            <a:gd name="T88" fmla="*/ 232363 w 525"/>
                            <a:gd name="T89" fmla="*/ 2518410 h 494"/>
                            <a:gd name="T90" fmla="*/ 232363 w 525"/>
                            <a:gd name="T91" fmla="*/ 2541270 h 494"/>
                            <a:gd name="T92" fmla="*/ 67619 w 525"/>
                            <a:gd name="T93" fmla="*/ 2557145 h 494"/>
                            <a:gd name="T94" fmla="*/ 117411 w 525"/>
                            <a:gd name="T95" fmla="*/ 2541270 h 494"/>
                            <a:gd name="T96" fmla="*/ 97125 w 525"/>
                            <a:gd name="T97" fmla="*/ 2561590 h 494"/>
                            <a:gd name="T98" fmla="*/ 228060 w 525"/>
                            <a:gd name="T99" fmla="*/ 2561590 h 494"/>
                            <a:gd name="T100" fmla="*/ 207775 w 525"/>
                            <a:gd name="T101" fmla="*/ 2541270 h 494"/>
                            <a:gd name="T102" fmla="*/ 257567 w 525"/>
                            <a:gd name="T103" fmla="*/ 2557145 h 494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</a:gdLst>
                          <a:ahLst/>
                          <a:cxnLst>
                            <a:cxn ang="T104">
                              <a:pos x="T0" y="T1"/>
                            </a:cxn>
                            <a:cxn ang="T105">
                              <a:pos x="T2" y="T3"/>
                            </a:cxn>
                            <a:cxn ang="T106">
                              <a:pos x="T4" y="T5"/>
                            </a:cxn>
                            <a:cxn ang="T107">
                              <a:pos x="T6" y="T7"/>
                            </a:cxn>
                            <a:cxn ang="T108">
                              <a:pos x="T8" y="T9"/>
                            </a:cxn>
                            <a:cxn ang="T109">
                              <a:pos x="T10" y="T11"/>
                            </a:cxn>
                            <a:cxn ang="T110">
                              <a:pos x="T12" y="T13"/>
                            </a:cxn>
                            <a:cxn ang="T111">
                              <a:pos x="T14" y="T15"/>
                            </a:cxn>
                            <a:cxn ang="T112">
                              <a:pos x="T16" y="T17"/>
                            </a:cxn>
                            <a:cxn ang="T113">
                              <a:pos x="T18" y="T19"/>
                            </a:cxn>
                            <a:cxn ang="T114">
                              <a:pos x="T20" y="T21"/>
                            </a:cxn>
                            <a:cxn ang="T115">
                              <a:pos x="T22" y="T23"/>
                            </a:cxn>
                            <a:cxn ang="T116">
                              <a:pos x="T24" y="T25"/>
                            </a:cxn>
                            <a:cxn ang="T117">
                              <a:pos x="T26" y="T27"/>
                            </a:cxn>
                            <a:cxn ang="T118">
                              <a:pos x="T28" y="T29"/>
                            </a:cxn>
                            <a:cxn ang="T119">
                              <a:pos x="T30" y="T31"/>
                            </a:cxn>
                            <a:cxn ang="T120">
                              <a:pos x="T32" y="T33"/>
                            </a:cxn>
                            <a:cxn ang="T121">
                              <a:pos x="T34" y="T35"/>
                            </a:cxn>
                            <a:cxn ang="T122">
                              <a:pos x="T36" y="T37"/>
                            </a:cxn>
                            <a:cxn ang="T123">
                              <a:pos x="T38" y="T39"/>
                            </a:cxn>
                            <a:cxn ang="T124">
                              <a:pos x="T40" y="T41"/>
                            </a:cxn>
                            <a:cxn ang="T125">
                              <a:pos x="T42" y="T43"/>
                            </a:cxn>
                            <a:cxn ang="T126">
                              <a:pos x="T44" y="T45"/>
                            </a:cxn>
                            <a:cxn ang="T127">
                              <a:pos x="T46" y="T47"/>
                            </a:cxn>
                            <a:cxn ang="T128">
                              <a:pos x="T48" y="T49"/>
                            </a:cxn>
                            <a:cxn ang="T129">
                              <a:pos x="T50" y="T51"/>
                            </a:cxn>
                            <a:cxn ang="T130">
                              <a:pos x="T52" y="T53"/>
                            </a:cxn>
                            <a:cxn ang="T131">
                              <a:pos x="T54" y="T55"/>
                            </a:cxn>
                            <a:cxn ang="T132">
                              <a:pos x="T56" y="T57"/>
                            </a:cxn>
                            <a:cxn ang="T133">
                              <a:pos x="T58" y="T59"/>
                            </a:cxn>
                            <a:cxn ang="T134">
                              <a:pos x="T60" y="T61"/>
                            </a:cxn>
                            <a:cxn ang="T135">
                              <a:pos x="T62" y="T63"/>
                            </a:cxn>
                            <a:cxn ang="T136">
                              <a:pos x="T64" y="T65"/>
                            </a:cxn>
                            <a:cxn ang="T137">
                              <a:pos x="T66" y="T67"/>
                            </a:cxn>
                            <a:cxn ang="T138">
                              <a:pos x="T68" y="T69"/>
                            </a:cxn>
                            <a:cxn ang="T139">
                              <a:pos x="T70" y="T71"/>
                            </a:cxn>
                            <a:cxn ang="T140">
                              <a:pos x="T72" y="T73"/>
                            </a:cxn>
                            <a:cxn ang="T141">
                              <a:pos x="T74" y="T75"/>
                            </a:cxn>
                            <a:cxn ang="T142">
                              <a:pos x="T76" y="T77"/>
                            </a:cxn>
                            <a:cxn ang="T143">
                              <a:pos x="T78" y="T79"/>
                            </a:cxn>
                            <a:cxn ang="T144">
                              <a:pos x="T80" y="T81"/>
                            </a:cxn>
                            <a:cxn ang="T145">
                              <a:pos x="T82" y="T83"/>
                            </a:cxn>
                            <a:cxn ang="T146">
                              <a:pos x="T84" y="T85"/>
                            </a:cxn>
                            <a:cxn ang="T147">
                              <a:pos x="T86" y="T87"/>
                            </a:cxn>
                            <a:cxn ang="T148">
                              <a:pos x="T88" y="T89"/>
                            </a:cxn>
                            <a:cxn ang="T149">
                              <a:pos x="T90" y="T91"/>
                            </a:cxn>
                            <a:cxn ang="T150">
                              <a:pos x="T92" y="T93"/>
                            </a:cxn>
                            <a:cxn ang="T151">
                              <a:pos x="T94" y="T95"/>
                            </a:cxn>
                            <a:cxn ang="T152">
                              <a:pos x="T96" y="T97"/>
                            </a:cxn>
                            <a:cxn ang="T153">
                              <a:pos x="T98" y="T99"/>
                            </a:cxn>
                            <a:cxn ang="T154">
                              <a:pos x="T100" y="T101"/>
                            </a:cxn>
                            <a:cxn ang="T155">
                              <a:pos x="T102" y="T103"/>
                            </a:cxn>
                          </a:cxnLst>
                          <a:rect l="0" t="0" r="r" b="b"/>
                          <a:pathLst>
                            <a:path w="525" h="494">
                              <a:moveTo>
                                <a:pt x="132" y="458"/>
                              </a:moveTo>
                              <a:lnTo>
                                <a:pt x="8" y="458"/>
                              </a:lnTo>
                              <a:lnTo>
                                <a:pt x="0" y="450"/>
                              </a:lnTo>
                              <a:lnTo>
                                <a:pt x="0" y="123"/>
                              </a:lnTo>
                              <a:lnTo>
                                <a:pt x="10" y="75"/>
                              </a:lnTo>
                              <a:lnTo>
                                <a:pt x="37" y="36"/>
                              </a:lnTo>
                              <a:lnTo>
                                <a:pt x="76" y="9"/>
                              </a:lnTo>
                              <a:lnTo>
                                <a:pt x="124" y="0"/>
                              </a:lnTo>
                              <a:lnTo>
                                <a:pt x="168" y="8"/>
                              </a:lnTo>
                              <a:lnTo>
                                <a:pt x="205" y="30"/>
                              </a:lnTo>
                              <a:lnTo>
                                <a:pt x="209" y="35"/>
                              </a:lnTo>
                              <a:lnTo>
                                <a:pt x="124" y="35"/>
                              </a:lnTo>
                              <a:lnTo>
                                <a:pt x="89" y="42"/>
                              </a:lnTo>
                              <a:lnTo>
                                <a:pt x="61" y="61"/>
                              </a:lnTo>
                              <a:lnTo>
                                <a:pt x="43" y="89"/>
                              </a:lnTo>
                              <a:lnTo>
                                <a:pt x="36" y="123"/>
                              </a:lnTo>
                              <a:lnTo>
                                <a:pt x="43" y="157"/>
                              </a:lnTo>
                              <a:lnTo>
                                <a:pt x="61" y="185"/>
                              </a:lnTo>
                              <a:lnTo>
                                <a:pt x="89" y="204"/>
                              </a:lnTo>
                              <a:lnTo>
                                <a:pt x="114" y="209"/>
                              </a:lnTo>
                              <a:lnTo>
                                <a:pt x="36" y="209"/>
                              </a:lnTo>
                              <a:lnTo>
                                <a:pt x="36" y="422"/>
                              </a:lnTo>
                              <a:lnTo>
                                <a:pt x="132" y="422"/>
                              </a:lnTo>
                              <a:lnTo>
                                <a:pt x="124" y="430"/>
                              </a:lnTo>
                              <a:lnTo>
                                <a:pt x="124" y="450"/>
                              </a:lnTo>
                              <a:lnTo>
                                <a:pt x="132" y="458"/>
                              </a:lnTo>
                              <a:close/>
                              <a:moveTo>
                                <a:pt x="209" y="211"/>
                              </a:moveTo>
                              <a:lnTo>
                                <a:pt x="124" y="211"/>
                              </a:lnTo>
                              <a:lnTo>
                                <a:pt x="158" y="204"/>
                              </a:lnTo>
                              <a:lnTo>
                                <a:pt x="186" y="185"/>
                              </a:lnTo>
                              <a:lnTo>
                                <a:pt x="205" y="157"/>
                              </a:lnTo>
                              <a:lnTo>
                                <a:pt x="212" y="123"/>
                              </a:lnTo>
                              <a:lnTo>
                                <a:pt x="205" y="89"/>
                              </a:lnTo>
                              <a:lnTo>
                                <a:pt x="186" y="61"/>
                              </a:lnTo>
                              <a:lnTo>
                                <a:pt x="158" y="42"/>
                              </a:lnTo>
                              <a:lnTo>
                                <a:pt x="124" y="35"/>
                              </a:lnTo>
                              <a:lnTo>
                                <a:pt x="209" y="35"/>
                              </a:lnTo>
                              <a:lnTo>
                                <a:pt x="232" y="64"/>
                              </a:lnTo>
                              <a:lnTo>
                                <a:pt x="246" y="105"/>
                              </a:lnTo>
                              <a:lnTo>
                                <a:pt x="310" y="105"/>
                              </a:lnTo>
                              <a:lnTo>
                                <a:pt x="317" y="113"/>
                              </a:lnTo>
                              <a:lnTo>
                                <a:pt x="317" y="141"/>
                              </a:lnTo>
                              <a:lnTo>
                                <a:pt x="246" y="141"/>
                              </a:lnTo>
                              <a:lnTo>
                                <a:pt x="232" y="182"/>
                              </a:lnTo>
                              <a:lnTo>
                                <a:pt x="209" y="211"/>
                              </a:lnTo>
                              <a:close/>
                              <a:moveTo>
                                <a:pt x="173" y="116"/>
                              </a:moveTo>
                              <a:lnTo>
                                <a:pt x="124" y="116"/>
                              </a:lnTo>
                              <a:lnTo>
                                <a:pt x="152" y="87"/>
                              </a:lnTo>
                              <a:lnTo>
                                <a:pt x="164" y="87"/>
                              </a:lnTo>
                              <a:lnTo>
                                <a:pt x="177" y="101"/>
                              </a:lnTo>
                              <a:lnTo>
                                <a:pt x="177" y="112"/>
                              </a:lnTo>
                              <a:lnTo>
                                <a:pt x="173" y="116"/>
                              </a:lnTo>
                              <a:close/>
                              <a:moveTo>
                                <a:pt x="128" y="158"/>
                              </a:moveTo>
                              <a:lnTo>
                                <a:pt x="119" y="158"/>
                              </a:lnTo>
                              <a:lnTo>
                                <a:pt x="114" y="157"/>
                              </a:lnTo>
                              <a:lnTo>
                                <a:pt x="111" y="153"/>
                              </a:lnTo>
                              <a:lnTo>
                                <a:pt x="94" y="136"/>
                              </a:lnTo>
                              <a:lnTo>
                                <a:pt x="87" y="129"/>
                              </a:lnTo>
                              <a:lnTo>
                                <a:pt x="87" y="118"/>
                              </a:lnTo>
                              <a:lnTo>
                                <a:pt x="101" y="104"/>
                              </a:lnTo>
                              <a:lnTo>
                                <a:pt x="112" y="104"/>
                              </a:lnTo>
                              <a:lnTo>
                                <a:pt x="124" y="116"/>
                              </a:lnTo>
                              <a:lnTo>
                                <a:pt x="173" y="116"/>
                              </a:lnTo>
                              <a:lnTo>
                                <a:pt x="132" y="157"/>
                              </a:lnTo>
                              <a:lnTo>
                                <a:pt x="128" y="158"/>
                              </a:lnTo>
                              <a:close/>
                              <a:moveTo>
                                <a:pt x="317" y="422"/>
                              </a:moveTo>
                              <a:lnTo>
                                <a:pt x="282" y="422"/>
                              </a:lnTo>
                              <a:lnTo>
                                <a:pt x="282" y="141"/>
                              </a:lnTo>
                              <a:lnTo>
                                <a:pt x="317" y="141"/>
                              </a:lnTo>
                              <a:lnTo>
                                <a:pt x="317" y="176"/>
                              </a:lnTo>
                              <a:lnTo>
                                <a:pt x="447" y="176"/>
                              </a:lnTo>
                              <a:lnTo>
                                <a:pt x="454" y="180"/>
                              </a:lnTo>
                              <a:lnTo>
                                <a:pt x="456" y="186"/>
                              </a:lnTo>
                              <a:lnTo>
                                <a:pt x="469" y="211"/>
                              </a:lnTo>
                              <a:lnTo>
                                <a:pt x="317" y="211"/>
                              </a:lnTo>
                              <a:lnTo>
                                <a:pt x="317" y="422"/>
                              </a:lnTo>
                              <a:close/>
                              <a:moveTo>
                                <a:pt x="124" y="246"/>
                              </a:moveTo>
                              <a:lnTo>
                                <a:pt x="99" y="244"/>
                              </a:lnTo>
                              <a:lnTo>
                                <a:pt x="75" y="236"/>
                              </a:lnTo>
                              <a:lnTo>
                                <a:pt x="54" y="225"/>
                              </a:lnTo>
                              <a:lnTo>
                                <a:pt x="36" y="209"/>
                              </a:lnTo>
                              <a:lnTo>
                                <a:pt x="114" y="209"/>
                              </a:lnTo>
                              <a:lnTo>
                                <a:pt x="124" y="211"/>
                              </a:lnTo>
                              <a:lnTo>
                                <a:pt x="209" y="211"/>
                              </a:lnTo>
                              <a:lnTo>
                                <a:pt x="205" y="216"/>
                              </a:lnTo>
                              <a:lnTo>
                                <a:pt x="168" y="238"/>
                              </a:lnTo>
                              <a:lnTo>
                                <a:pt x="124" y="246"/>
                              </a:lnTo>
                              <a:close/>
                              <a:moveTo>
                                <a:pt x="521" y="458"/>
                              </a:moveTo>
                              <a:lnTo>
                                <a:pt x="398" y="458"/>
                              </a:lnTo>
                              <a:lnTo>
                                <a:pt x="406" y="450"/>
                              </a:lnTo>
                              <a:lnTo>
                                <a:pt x="406" y="430"/>
                              </a:lnTo>
                              <a:lnTo>
                                <a:pt x="398" y="422"/>
                              </a:lnTo>
                              <a:lnTo>
                                <a:pt x="494" y="422"/>
                              </a:lnTo>
                              <a:lnTo>
                                <a:pt x="494" y="352"/>
                              </a:lnTo>
                              <a:lnTo>
                                <a:pt x="361" y="352"/>
                              </a:lnTo>
                              <a:lnTo>
                                <a:pt x="353" y="344"/>
                              </a:lnTo>
                              <a:lnTo>
                                <a:pt x="353" y="211"/>
                              </a:lnTo>
                              <a:lnTo>
                                <a:pt x="388" y="211"/>
                              </a:lnTo>
                              <a:lnTo>
                                <a:pt x="388" y="317"/>
                              </a:lnTo>
                              <a:lnTo>
                                <a:pt x="522" y="317"/>
                              </a:lnTo>
                              <a:lnTo>
                                <a:pt x="525" y="322"/>
                              </a:lnTo>
                              <a:lnTo>
                                <a:pt x="525" y="454"/>
                              </a:lnTo>
                              <a:lnTo>
                                <a:pt x="521" y="458"/>
                              </a:lnTo>
                              <a:close/>
                              <a:moveTo>
                                <a:pt x="522" y="317"/>
                              </a:moveTo>
                              <a:lnTo>
                                <a:pt x="483" y="317"/>
                              </a:lnTo>
                              <a:lnTo>
                                <a:pt x="430" y="211"/>
                              </a:lnTo>
                              <a:lnTo>
                                <a:pt x="469" y="211"/>
                              </a:lnTo>
                              <a:lnTo>
                                <a:pt x="522" y="317"/>
                              </a:lnTo>
                              <a:close/>
                              <a:moveTo>
                                <a:pt x="191" y="422"/>
                              </a:moveTo>
                              <a:lnTo>
                                <a:pt x="92" y="422"/>
                              </a:lnTo>
                              <a:lnTo>
                                <a:pt x="99" y="408"/>
                              </a:lnTo>
                              <a:lnTo>
                                <a:pt x="111" y="397"/>
                              </a:lnTo>
                              <a:lnTo>
                                <a:pt x="125" y="390"/>
                              </a:lnTo>
                              <a:lnTo>
                                <a:pt x="141" y="387"/>
                              </a:lnTo>
                              <a:lnTo>
                                <a:pt x="158" y="390"/>
                              </a:lnTo>
                              <a:lnTo>
                                <a:pt x="172" y="397"/>
                              </a:lnTo>
                              <a:lnTo>
                                <a:pt x="183" y="408"/>
                              </a:lnTo>
                              <a:lnTo>
                                <a:pt x="191" y="422"/>
                              </a:lnTo>
                              <a:close/>
                              <a:moveTo>
                                <a:pt x="438" y="422"/>
                              </a:moveTo>
                              <a:lnTo>
                                <a:pt x="338" y="422"/>
                              </a:lnTo>
                              <a:lnTo>
                                <a:pt x="346" y="408"/>
                              </a:lnTo>
                              <a:lnTo>
                                <a:pt x="357" y="397"/>
                              </a:lnTo>
                              <a:lnTo>
                                <a:pt x="371" y="390"/>
                              </a:lnTo>
                              <a:lnTo>
                                <a:pt x="388" y="387"/>
                              </a:lnTo>
                              <a:lnTo>
                                <a:pt x="404" y="390"/>
                              </a:lnTo>
                              <a:lnTo>
                                <a:pt x="419" y="397"/>
                              </a:lnTo>
                              <a:lnTo>
                                <a:pt x="430" y="408"/>
                              </a:lnTo>
                              <a:lnTo>
                                <a:pt x="438" y="422"/>
                              </a:lnTo>
                              <a:close/>
                              <a:moveTo>
                                <a:pt x="378" y="458"/>
                              </a:moveTo>
                              <a:lnTo>
                                <a:pt x="151" y="458"/>
                              </a:lnTo>
                              <a:lnTo>
                                <a:pt x="159" y="450"/>
                              </a:lnTo>
                              <a:lnTo>
                                <a:pt x="159" y="430"/>
                              </a:lnTo>
                              <a:lnTo>
                                <a:pt x="151" y="422"/>
                              </a:lnTo>
                              <a:lnTo>
                                <a:pt x="378" y="422"/>
                              </a:lnTo>
                              <a:lnTo>
                                <a:pt x="370" y="430"/>
                              </a:lnTo>
                              <a:lnTo>
                                <a:pt x="370" y="450"/>
                              </a:lnTo>
                              <a:lnTo>
                                <a:pt x="378" y="458"/>
                              </a:lnTo>
                              <a:close/>
                              <a:moveTo>
                                <a:pt x="141" y="493"/>
                              </a:moveTo>
                              <a:lnTo>
                                <a:pt x="125" y="490"/>
                              </a:lnTo>
                              <a:lnTo>
                                <a:pt x="110" y="483"/>
                              </a:lnTo>
                              <a:lnTo>
                                <a:pt x="99" y="472"/>
                              </a:lnTo>
                              <a:lnTo>
                                <a:pt x="92" y="458"/>
                              </a:lnTo>
                              <a:lnTo>
                                <a:pt x="191" y="458"/>
                              </a:lnTo>
                              <a:lnTo>
                                <a:pt x="183" y="472"/>
                              </a:lnTo>
                              <a:lnTo>
                                <a:pt x="172" y="483"/>
                              </a:lnTo>
                              <a:lnTo>
                                <a:pt x="158" y="490"/>
                              </a:lnTo>
                              <a:lnTo>
                                <a:pt x="141" y="493"/>
                              </a:lnTo>
                              <a:close/>
                              <a:moveTo>
                                <a:pt x="388" y="493"/>
                              </a:moveTo>
                              <a:lnTo>
                                <a:pt x="371" y="490"/>
                              </a:lnTo>
                              <a:lnTo>
                                <a:pt x="357" y="483"/>
                              </a:lnTo>
                              <a:lnTo>
                                <a:pt x="346" y="472"/>
                              </a:lnTo>
                              <a:lnTo>
                                <a:pt x="338" y="458"/>
                              </a:lnTo>
                              <a:lnTo>
                                <a:pt x="438" y="458"/>
                              </a:lnTo>
                              <a:lnTo>
                                <a:pt x="430" y="472"/>
                              </a:lnTo>
                              <a:lnTo>
                                <a:pt x="419" y="483"/>
                              </a:lnTo>
                              <a:lnTo>
                                <a:pt x="404" y="490"/>
                              </a:lnTo>
                              <a:lnTo>
                                <a:pt x="388" y="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52E38D" id="AutoShape 23" o:spid="_x0000_s1026" style="position:absolute;margin-left:11.05pt;margin-top:275.1pt;width:25.4pt;height:24.7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5,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" path="m132,458l8,458,,450,,123,10,75,37,36,76,9,124,r44,8l205,30r4,5l124,35,89,42,61,61,43,89r-7,34l43,157r18,28l89,204r25,5l36,209r,213l132,422r-8,8l124,450r8,8xm209,211r-85,l158,204r28,-19l205,157r7,-34l205,89,186,61,158,42,124,35r85,l232,64r14,41l310,105r7,8l317,141r-71,l232,182r-23,29xm173,116r-49,l152,87r12,l177,101r,11l173,116xm128,158r-9,l114,157r-3,-4l94,136r-7,-7l87,118r14,-14l112,104r12,12l173,116r-41,41l128,158xm317,422r-35,l282,141r35,l317,176r130,l454,180r2,6l469,211r-152,l317,422xm124,246l99,244,75,236,54,225,36,209r78,l124,211r85,l205,216r-37,22l124,246xm521,458r-123,l406,450r,-20l398,422r96,l494,352r-133,l353,344r,-133l388,211r,106l522,317r3,5l525,454r-4,4xm522,317r-39,l430,211r39,l522,317xm191,422r-99,l99,408r12,-11l125,390r16,-3l158,390r14,7l183,408r8,14xm438,422r-100,l346,408r11,-11l371,390r17,-3l404,390r15,7l430,408r8,14xm378,458r-227,l159,450r,-20l151,422r227,l370,430r,20l378,458xm141,493r-16,-3l110,483,99,472,92,458r99,l183,472r-11,11l158,490r-17,3xm388,493r-17,-3l357,483,346,472r-8,-14l438,458r-8,14l419,483r-15,7l388,493xe" fillcolor="#fefefe" stroked="f">
                <v:path arrowok="t" o:connecttype="custom" o:connectlocs="0,1610480650;13975394,1443545500;63454865,1432255200;46835544,1443142275;16241442,1464916425;23040200,1503626025;13597515,1513303425;46835544,1602416150;78940549,1514109875;70253623,1503626025;77429645,1464916425;46835544,1443142275;92915943,1471368025;119733094,1485884125;78940549,1514109875;57411252,1464109975;66853937,1474190600;44946761,1492738950;35504691,1483868000;32860149,1476609950;46835544,1475803500;48346447,1492738950;106513458,1485884125;168834685,1499997000;177144346,1514109875;46835544,1528222750;20396273,1519755025;46835544,1514109875;63454865,1524996950;150327196,1613706450;150327196,1599190350;136351801,1570964600;146550245,1514109875;198295763,1558867850;197162739,1556851725;177144346,1514109875;34748932,1599190350;47213423,1586287150;64965769,1589109725;165435614,1599190350;134840898,1589109725;152593243,1586287150;165435614,1599190350;60055179,1610480650;142772679,1599190350;142772679,1613706450;41547690,1623787075;72141791,1613706450;59677300,1626609650;140128752,1626609650;127664875,1613706450;158258977,1623787075" o:connectangles="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3EF37553" wp14:editId="74614F7C">
                <wp:simplePos x="0" y="0"/>
                <wp:positionH relativeFrom="column">
                  <wp:posOffset>3094990</wp:posOffset>
                </wp:positionH>
                <wp:positionV relativeFrom="paragraph">
                  <wp:posOffset>-1270</wp:posOffset>
                </wp:positionV>
                <wp:extent cx="280035" cy="334010"/>
                <wp:effectExtent l="0" t="0" r="0" b="0"/>
                <wp:wrapNone/>
                <wp:docPr id="642698827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0035" cy="334010"/>
                        </a:xfrm>
                        <a:custGeom>
                          <a:avLst/>
                          <a:gdLst>
                            <a:gd name="T0" fmla="*/ 54230 w 454"/>
                            <a:gd name="T1" fmla="*/ 242863 h 505"/>
                            <a:gd name="T2" fmla="*/ 52998 w 454"/>
                            <a:gd name="T3" fmla="*/ 178011 h 505"/>
                            <a:gd name="T4" fmla="*/ 104763 w 454"/>
                            <a:gd name="T5" fmla="*/ 134336 h 505"/>
                            <a:gd name="T6" fmla="*/ 80113 w 454"/>
                            <a:gd name="T7" fmla="*/ 158159 h 505"/>
                            <a:gd name="T8" fmla="*/ 59776 w 454"/>
                            <a:gd name="T9" fmla="*/ 230952 h 505"/>
                            <a:gd name="T10" fmla="*/ 149133 w 454"/>
                            <a:gd name="T11" fmla="*/ 275951 h 505"/>
                            <a:gd name="T12" fmla="*/ 174399 w 454"/>
                            <a:gd name="T13" fmla="*/ 232275 h 505"/>
                            <a:gd name="T14" fmla="*/ 128796 w 454"/>
                            <a:gd name="T15" fmla="*/ 144924 h 505"/>
                            <a:gd name="T16" fmla="*/ 183643 w 454"/>
                            <a:gd name="T17" fmla="*/ 184629 h 505"/>
                            <a:gd name="T18" fmla="*/ 178713 w 454"/>
                            <a:gd name="T19" fmla="*/ 245510 h 505"/>
                            <a:gd name="T20" fmla="*/ 105995 w 454"/>
                            <a:gd name="T21" fmla="*/ 212423 h 505"/>
                            <a:gd name="T22" fmla="*/ 106611 w 454"/>
                            <a:gd name="T23" fmla="*/ 184629 h 505"/>
                            <a:gd name="T24" fmla="*/ 122018 w 454"/>
                            <a:gd name="T25" fmla="*/ 176688 h 505"/>
                            <a:gd name="T26" fmla="*/ 134959 w 454"/>
                            <a:gd name="T27" fmla="*/ 192570 h 505"/>
                            <a:gd name="T28" fmla="*/ 110309 w 454"/>
                            <a:gd name="T29" fmla="*/ 200511 h 505"/>
                            <a:gd name="T30" fmla="*/ 134343 w 454"/>
                            <a:gd name="T31" fmla="*/ 213746 h 505"/>
                            <a:gd name="T32" fmla="*/ 124483 w 454"/>
                            <a:gd name="T33" fmla="*/ 199187 h 505"/>
                            <a:gd name="T34" fmla="*/ 135575 w 454"/>
                            <a:gd name="T35" fmla="*/ 196540 h 505"/>
                            <a:gd name="T36" fmla="*/ 203979 w 454"/>
                            <a:gd name="T37" fmla="*/ 205805 h 505"/>
                            <a:gd name="T38" fmla="*/ 231710 w 454"/>
                            <a:gd name="T39" fmla="*/ 215070 h 505"/>
                            <a:gd name="T40" fmla="*/ 99216 w 454"/>
                            <a:gd name="T41" fmla="*/ 224334 h 505"/>
                            <a:gd name="T42" fmla="*/ 112158 w 454"/>
                            <a:gd name="T43" fmla="*/ 224334 h 505"/>
                            <a:gd name="T44" fmla="*/ 115855 w 454"/>
                            <a:gd name="T45" fmla="*/ 245510 h 505"/>
                            <a:gd name="T46" fmla="*/ 118320 w 454"/>
                            <a:gd name="T47" fmla="*/ 245510 h 505"/>
                            <a:gd name="T48" fmla="*/ 135575 w 454"/>
                            <a:gd name="T49" fmla="*/ 248157 h 505"/>
                            <a:gd name="T50" fmla="*/ 178713 w 454"/>
                            <a:gd name="T51" fmla="*/ 245510 h 505"/>
                            <a:gd name="T52" fmla="*/ 146668 w 454"/>
                            <a:gd name="T53" fmla="*/ 265363 h 505"/>
                            <a:gd name="T54" fmla="*/ 163923 w 454"/>
                            <a:gd name="T55" fmla="*/ 266686 h 505"/>
                            <a:gd name="T56" fmla="*/ 173783 w 454"/>
                            <a:gd name="T57" fmla="*/ 253451 h 505"/>
                            <a:gd name="T58" fmla="*/ 189189 w 454"/>
                            <a:gd name="T59" fmla="*/ 282568 h 505"/>
                            <a:gd name="T60" fmla="*/ 184259 w 454"/>
                            <a:gd name="T61" fmla="*/ 305068 h 505"/>
                            <a:gd name="T62" fmla="*/ 233559 w 454"/>
                            <a:gd name="T63" fmla="*/ 274627 h 505"/>
                            <a:gd name="T64" fmla="*/ 184875 w 454"/>
                            <a:gd name="T65" fmla="*/ 273304 h 505"/>
                            <a:gd name="T66" fmla="*/ 221234 w 454"/>
                            <a:gd name="T67" fmla="*/ 271980 h 505"/>
                            <a:gd name="T68" fmla="*/ 209525 w 454"/>
                            <a:gd name="T69" fmla="*/ 323597 h 505"/>
                            <a:gd name="T70" fmla="*/ 196584 w 454"/>
                            <a:gd name="T71" fmla="*/ 286539 h 505"/>
                            <a:gd name="T72" fmla="*/ 208293 w 454"/>
                            <a:gd name="T73" fmla="*/ 293156 h 505"/>
                            <a:gd name="T74" fmla="*/ 211374 w 454"/>
                            <a:gd name="T75" fmla="*/ 323597 h 505"/>
                            <a:gd name="T76" fmla="*/ 223083 w 454"/>
                            <a:gd name="T77" fmla="*/ 286539 h 505"/>
                            <a:gd name="T78" fmla="*/ 239722 w 454"/>
                            <a:gd name="T79" fmla="*/ 307715 h 505"/>
                            <a:gd name="T80" fmla="*/ 239722 w 454"/>
                            <a:gd name="T81" fmla="*/ 413595 h 505"/>
                            <a:gd name="T82" fmla="*/ 269918 w 454"/>
                            <a:gd name="T83" fmla="*/ 361979 h 505"/>
                            <a:gd name="T84" fmla="*/ 260058 w 454"/>
                            <a:gd name="T85" fmla="*/ 285215 h 505"/>
                            <a:gd name="T86" fmla="*/ 269918 w 454"/>
                            <a:gd name="T87" fmla="*/ 401684 h 505"/>
                            <a:gd name="T88" fmla="*/ 57928 w 454"/>
                            <a:gd name="T89" fmla="*/ 311685 h 505"/>
                            <a:gd name="T90" fmla="*/ 80113 w 454"/>
                            <a:gd name="T91" fmla="*/ 301097 h 505"/>
                            <a:gd name="T92" fmla="*/ 189805 w 454"/>
                            <a:gd name="T93" fmla="*/ 418889 h 505"/>
                            <a:gd name="T94" fmla="*/ 122018 w 454"/>
                            <a:gd name="T95" fmla="*/ 369920 h 505"/>
                            <a:gd name="T96" fmla="*/ 128796 w 454"/>
                            <a:gd name="T97" fmla="*/ 342126 h 505"/>
                            <a:gd name="T98" fmla="*/ 128180 w 454"/>
                            <a:gd name="T99" fmla="*/ 361979 h 505"/>
                            <a:gd name="T100" fmla="*/ 244035 w 454"/>
                            <a:gd name="T101" fmla="*/ 424183 h 505"/>
                            <a:gd name="T102" fmla="*/ 160225 w 454"/>
                            <a:gd name="T103" fmla="*/ 352714 h 505"/>
                            <a:gd name="T104" fmla="*/ 171318 w 454"/>
                            <a:gd name="T105" fmla="*/ 369920 h 505"/>
                            <a:gd name="T106" fmla="*/ 170085 w 454"/>
                            <a:gd name="T107" fmla="*/ 95954 h 505"/>
                            <a:gd name="T108" fmla="*/ 179329 w 454"/>
                            <a:gd name="T109" fmla="*/ 103233 h 505"/>
                            <a:gd name="T110" fmla="*/ 616 w 454"/>
                            <a:gd name="T111" fmla="*/ 207129 h 505"/>
                            <a:gd name="T112" fmla="*/ 32661 w 454"/>
                            <a:gd name="T113" fmla="*/ 211099 h 505"/>
                            <a:gd name="T114" fmla="*/ 56695 w 454"/>
                            <a:gd name="T115" fmla="*/ 103233 h 505"/>
                            <a:gd name="T116" fmla="*/ 65939 w 454"/>
                            <a:gd name="T117" fmla="*/ 95954 h 505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454" h="505">
                              <a:moveTo>
                                <a:pt x="186" y="289"/>
                              </a:moveTo>
                              <a:lnTo>
                                <a:pt x="154" y="283"/>
                              </a:lnTo>
                              <a:lnTo>
                                <a:pt x="144" y="279"/>
                              </a:lnTo>
                              <a:lnTo>
                                <a:pt x="126" y="269"/>
                              </a:lnTo>
                              <a:lnTo>
                                <a:pt x="117" y="263"/>
                              </a:lnTo>
                              <a:lnTo>
                                <a:pt x="104" y="249"/>
                              </a:lnTo>
                              <a:lnTo>
                                <a:pt x="100" y="243"/>
                              </a:lnTo>
                              <a:lnTo>
                                <a:pt x="92" y="231"/>
                              </a:lnTo>
                              <a:lnTo>
                                <a:pt x="88" y="225"/>
                              </a:lnTo>
                              <a:lnTo>
                                <a:pt x="82" y="211"/>
                              </a:lnTo>
                              <a:lnTo>
                                <a:pt x="80" y="205"/>
                              </a:lnTo>
                              <a:lnTo>
                                <a:pt x="77" y="191"/>
                              </a:lnTo>
                              <a:lnTo>
                                <a:pt x="76" y="183"/>
                              </a:lnTo>
                              <a:lnTo>
                                <a:pt x="76" y="167"/>
                              </a:lnTo>
                              <a:lnTo>
                                <a:pt x="77" y="161"/>
                              </a:lnTo>
                              <a:lnTo>
                                <a:pt x="79" y="147"/>
                              </a:lnTo>
                              <a:lnTo>
                                <a:pt x="81" y="139"/>
                              </a:lnTo>
                              <a:lnTo>
                                <a:pt x="86" y="127"/>
                              </a:lnTo>
                              <a:lnTo>
                                <a:pt x="90" y="119"/>
                              </a:lnTo>
                              <a:lnTo>
                                <a:pt x="98" y="107"/>
                              </a:lnTo>
                              <a:lnTo>
                                <a:pt x="102" y="101"/>
                              </a:lnTo>
                              <a:lnTo>
                                <a:pt x="112" y="91"/>
                              </a:lnTo>
                              <a:lnTo>
                                <a:pt x="118" y="87"/>
                              </a:lnTo>
                              <a:lnTo>
                                <a:pt x="129" y="77"/>
                              </a:lnTo>
                              <a:lnTo>
                                <a:pt x="136" y="73"/>
                              </a:lnTo>
                              <a:lnTo>
                                <a:pt x="149" y="67"/>
                              </a:lnTo>
                              <a:lnTo>
                                <a:pt x="170" y="61"/>
                              </a:lnTo>
                              <a:lnTo>
                                <a:pt x="199" y="61"/>
                              </a:lnTo>
                              <a:lnTo>
                                <a:pt x="214" y="63"/>
                              </a:lnTo>
                              <a:lnTo>
                                <a:pt x="235" y="69"/>
                              </a:lnTo>
                              <a:lnTo>
                                <a:pt x="241" y="73"/>
                              </a:lnTo>
                              <a:lnTo>
                                <a:pt x="250" y="77"/>
                              </a:lnTo>
                              <a:lnTo>
                                <a:pt x="173" y="77"/>
                              </a:lnTo>
                              <a:lnTo>
                                <a:pt x="162" y="79"/>
                              </a:lnTo>
                              <a:lnTo>
                                <a:pt x="139" y="89"/>
                              </a:lnTo>
                              <a:lnTo>
                                <a:pt x="130" y="97"/>
                              </a:lnTo>
                              <a:lnTo>
                                <a:pt x="121" y="105"/>
                              </a:lnTo>
                              <a:lnTo>
                                <a:pt x="113" y="113"/>
                              </a:lnTo>
                              <a:lnTo>
                                <a:pt x="107" y="121"/>
                              </a:lnTo>
                              <a:lnTo>
                                <a:pt x="97" y="141"/>
                              </a:lnTo>
                              <a:lnTo>
                                <a:pt x="94" y="153"/>
                              </a:lnTo>
                              <a:lnTo>
                                <a:pt x="92" y="175"/>
                              </a:lnTo>
                              <a:lnTo>
                                <a:pt x="92" y="185"/>
                              </a:lnTo>
                              <a:lnTo>
                                <a:pt x="97" y="207"/>
                              </a:lnTo>
                              <a:lnTo>
                                <a:pt x="102" y="217"/>
                              </a:lnTo>
                              <a:lnTo>
                                <a:pt x="113" y="235"/>
                              </a:lnTo>
                              <a:lnTo>
                                <a:pt x="121" y="245"/>
                              </a:lnTo>
                              <a:lnTo>
                                <a:pt x="138" y="257"/>
                              </a:lnTo>
                              <a:lnTo>
                                <a:pt x="148" y="263"/>
                              </a:lnTo>
                              <a:lnTo>
                                <a:pt x="169" y="271"/>
                              </a:lnTo>
                              <a:lnTo>
                                <a:pt x="180" y="273"/>
                              </a:lnTo>
                              <a:lnTo>
                                <a:pt x="242" y="273"/>
                              </a:lnTo>
                              <a:lnTo>
                                <a:pt x="242" y="275"/>
                              </a:lnTo>
                              <a:lnTo>
                                <a:pt x="244" y="281"/>
                              </a:lnTo>
                              <a:lnTo>
                                <a:pt x="228" y="281"/>
                              </a:lnTo>
                              <a:lnTo>
                                <a:pt x="217" y="285"/>
                              </a:lnTo>
                              <a:lnTo>
                                <a:pt x="207" y="287"/>
                              </a:lnTo>
                              <a:lnTo>
                                <a:pt x="186" y="289"/>
                              </a:lnTo>
                              <a:close/>
                              <a:moveTo>
                                <a:pt x="290" y="229"/>
                              </a:moveTo>
                              <a:lnTo>
                                <a:pt x="271" y="229"/>
                              </a:lnTo>
                              <a:lnTo>
                                <a:pt x="278" y="219"/>
                              </a:lnTo>
                              <a:lnTo>
                                <a:pt x="283" y="209"/>
                              </a:lnTo>
                              <a:lnTo>
                                <a:pt x="288" y="185"/>
                              </a:lnTo>
                              <a:lnTo>
                                <a:pt x="289" y="173"/>
                              </a:lnTo>
                              <a:lnTo>
                                <a:pt x="285" y="149"/>
                              </a:lnTo>
                              <a:lnTo>
                                <a:pt x="281" y="137"/>
                              </a:lnTo>
                              <a:lnTo>
                                <a:pt x="269" y="115"/>
                              </a:lnTo>
                              <a:lnTo>
                                <a:pt x="262" y="107"/>
                              </a:lnTo>
                              <a:lnTo>
                                <a:pt x="243" y="91"/>
                              </a:lnTo>
                              <a:lnTo>
                                <a:pt x="233" y="85"/>
                              </a:lnTo>
                              <a:lnTo>
                                <a:pt x="209" y="77"/>
                              </a:lnTo>
                              <a:lnTo>
                                <a:pt x="250" y="77"/>
                              </a:lnTo>
                              <a:lnTo>
                                <a:pt x="254" y="79"/>
                              </a:lnTo>
                              <a:lnTo>
                                <a:pt x="260" y="83"/>
                              </a:lnTo>
                              <a:lnTo>
                                <a:pt x="271" y="93"/>
                              </a:lnTo>
                              <a:lnTo>
                                <a:pt x="276" y="99"/>
                              </a:lnTo>
                              <a:lnTo>
                                <a:pt x="285" y="111"/>
                              </a:lnTo>
                              <a:lnTo>
                                <a:pt x="289" y="117"/>
                              </a:lnTo>
                              <a:lnTo>
                                <a:pt x="295" y="129"/>
                              </a:lnTo>
                              <a:lnTo>
                                <a:pt x="298" y="137"/>
                              </a:lnTo>
                              <a:lnTo>
                                <a:pt x="302" y="151"/>
                              </a:lnTo>
                              <a:lnTo>
                                <a:pt x="303" y="157"/>
                              </a:lnTo>
                              <a:lnTo>
                                <a:pt x="304" y="171"/>
                              </a:lnTo>
                              <a:lnTo>
                                <a:pt x="304" y="179"/>
                              </a:lnTo>
                              <a:lnTo>
                                <a:pt x="302" y="195"/>
                              </a:lnTo>
                              <a:lnTo>
                                <a:pt x="301" y="201"/>
                              </a:lnTo>
                              <a:lnTo>
                                <a:pt x="296" y="215"/>
                              </a:lnTo>
                              <a:lnTo>
                                <a:pt x="294" y="223"/>
                              </a:lnTo>
                              <a:lnTo>
                                <a:pt x="290" y="229"/>
                              </a:lnTo>
                              <a:close/>
                              <a:moveTo>
                                <a:pt x="219" y="197"/>
                              </a:moveTo>
                              <a:lnTo>
                                <a:pt x="199" y="197"/>
                              </a:lnTo>
                              <a:lnTo>
                                <a:pt x="201" y="195"/>
                              </a:lnTo>
                              <a:lnTo>
                                <a:pt x="202" y="193"/>
                              </a:lnTo>
                              <a:lnTo>
                                <a:pt x="202" y="189"/>
                              </a:lnTo>
                              <a:lnTo>
                                <a:pt x="202" y="187"/>
                              </a:lnTo>
                              <a:lnTo>
                                <a:pt x="199" y="183"/>
                              </a:lnTo>
                              <a:lnTo>
                                <a:pt x="177" y="183"/>
                              </a:lnTo>
                              <a:lnTo>
                                <a:pt x="172" y="179"/>
                              </a:lnTo>
                              <a:lnTo>
                                <a:pt x="170" y="177"/>
                              </a:lnTo>
                              <a:lnTo>
                                <a:pt x="167" y="175"/>
                              </a:lnTo>
                              <a:lnTo>
                                <a:pt x="164" y="171"/>
                              </a:lnTo>
                              <a:lnTo>
                                <a:pt x="162" y="167"/>
                              </a:lnTo>
                              <a:lnTo>
                                <a:pt x="160" y="159"/>
                              </a:lnTo>
                              <a:lnTo>
                                <a:pt x="160" y="155"/>
                              </a:lnTo>
                              <a:lnTo>
                                <a:pt x="163" y="145"/>
                              </a:lnTo>
                              <a:lnTo>
                                <a:pt x="166" y="143"/>
                              </a:lnTo>
                              <a:lnTo>
                                <a:pt x="173" y="137"/>
                              </a:lnTo>
                              <a:lnTo>
                                <a:pt x="177" y="135"/>
                              </a:lnTo>
                              <a:lnTo>
                                <a:pt x="181" y="133"/>
                              </a:lnTo>
                              <a:lnTo>
                                <a:pt x="182" y="125"/>
                              </a:lnTo>
                              <a:lnTo>
                                <a:pt x="182" y="123"/>
                              </a:lnTo>
                              <a:lnTo>
                                <a:pt x="186" y="121"/>
                              </a:lnTo>
                              <a:lnTo>
                                <a:pt x="188" y="119"/>
                              </a:lnTo>
                              <a:lnTo>
                                <a:pt x="193" y="119"/>
                              </a:lnTo>
                              <a:lnTo>
                                <a:pt x="195" y="121"/>
                              </a:lnTo>
                              <a:lnTo>
                                <a:pt x="198" y="125"/>
                              </a:lnTo>
                              <a:lnTo>
                                <a:pt x="199" y="127"/>
                              </a:lnTo>
                              <a:lnTo>
                                <a:pt x="199" y="133"/>
                              </a:lnTo>
                              <a:lnTo>
                                <a:pt x="204" y="135"/>
                              </a:lnTo>
                              <a:lnTo>
                                <a:pt x="208" y="137"/>
                              </a:lnTo>
                              <a:lnTo>
                                <a:pt x="212" y="139"/>
                              </a:lnTo>
                              <a:lnTo>
                                <a:pt x="212" y="141"/>
                              </a:lnTo>
                              <a:lnTo>
                                <a:pt x="216" y="145"/>
                              </a:lnTo>
                              <a:lnTo>
                                <a:pt x="219" y="149"/>
                              </a:lnTo>
                              <a:lnTo>
                                <a:pt x="219" y="151"/>
                              </a:lnTo>
                              <a:lnTo>
                                <a:pt x="182" y="151"/>
                              </a:lnTo>
                              <a:lnTo>
                                <a:pt x="180" y="153"/>
                              </a:lnTo>
                              <a:lnTo>
                                <a:pt x="179" y="153"/>
                              </a:lnTo>
                              <a:lnTo>
                                <a:pt x="179" y="155"/>
                              </a:lnTo>
                              <a:lnTo>
                                <a:pt x="178" y="155"/>
                              </a:lnTo>
                              <a:lnTo>
                                <a:pt x="178" y="157"/>
                              </a:lnTo>
                              <a:lnTo>
                                <a:pt x="178" y="161"/>
                              </a:lnTo>
                              <a:lnTo>
                                <a:pt x="179" y="161"/>
                              </a:lnTo>
                              <a:lnTo>
                                <a:pt x="180" y="163"/>
                              </a:lnTo>
                              <a:lnTo>
                                <a:pt x="181" y="165"/>
                              </a:lnTo>
                              <a:lnTo>
                                <a:pt x="200" y="165"/>
                              </a:lnTo>
                              <a:lnTo>
                                <a:pt x="205" y="167"/>
                              </a:lnTo>
                              <a:lnTo>
                                <a:pt x="209" y="171"/>
                              </a:lnTo>
                              <a:lnTo>
                                <a:pt x="211" y="171"/>
                              </a:lnTo>
                              <a:lnTo>
                                <a:pt x="213" y="173"/>
                              </a:lnTo>
                              <a:lnTo>
                                <a:pt x="216" y="177"/>
                              </a:lnTo>
                              <a:lnTo>
                                <a:pt x="218" y="181"/>
                              </a:lnTo>
                              <a:lnTo>
                                <a:pt x="219" y="187"/>
                              </a:lnTo>
                              <a:lnTo>
                                <a:pt x="220" y="189"/>
                              </a:lnTo>
                              <a:lnTo>
                                <a:pt x="220" y="195"/>
                              </a:lnTo>
                              <a:lnTo>
                                <a:pt x="219" y="197"/>
                              </a:lnTo>
                              <a:close/>
                              <a:moveTo>
                                <a:pt x="215" y="167"/>
                              </a:moveTo>
                              <a:lnTo>
                                <a:pt x="206" y="167"/>
                              </a:lnTo>
                              <a:lnTo>
                                <a:pt x="203" y="163"/>
                              </a:lnTo>
                              <a:lnTo>
                                <a:pt x="202" y="161"/>
                              </a:lnTo>
                              <a:lnTo>
                                <a:pt x="202" y="159"/>
                              </a:lnTo>
                              <a:lnTo>
                                <a:pt x="202" y="157"/>
                              </a:lnTo>
                              <a:lnTo>
                                <a:pt x="201" y="155"/>
                              </a:lnTo>
                              <a:lnTo>
                                <a:pt x="201" y="153"/>
                              </a:lnTo>
                              <a:lnTo>
                                <a:pt x="200" y="153"/>
                              </a:lnTo>
                              <a:lnTo>
                                <a:pt x="198" y="151"/>
                              </a:lnTo>
                              <a:lnTo>
                                <a:pt x="219" y="151"/>
                              </a:lnTo>
                              <a:lnTo>
                                <a:pt x="219" y="155"/>
                              </a:lnTo>
                              <a:lnTo>
                                <a:pt x="220" y="155"/>
                              </a:lnTo>
                              <a:lnTo>
                                <a:pt x="219" y="163"/>
                              </a:lnTo>
                              <a:lnTo>
                                <a:pt x="218" y="165"/>
                              </a:lnTo>
                              <a:lnTo>
                                <a:pt x="215" y="167"/>
                              </a:lnTo>
                              <a:close/>
                              <a:moveTo>
                                <a:pt x="337" y="185"/>
                              </a:moveTo>
                              <a:lnTo>
                                <a:pt x="334" y="183"/>
                              </a:lnTo>
                              <a:lnTo>
                                <a:pt x="331" y="179"/>
                              </a:lnTo>
                              <a:lnTo>
                                <a:pt x="330" y="177"/>
                              </a:lnTo>
                              <a:lnTo>
                                <a:pt x="330" y="173"/>
                              </a:lnTo>
                              <a:lnTo>
                                <a:pt x="331" y="169"/>
                              </a:lnTo>
                              <a:lnTo>
                                <a:pt x="334" y="167"/>
                              </a:lnTo>
                              <a:lnTo>
                                <a:pt x="336" y="165"/>
                              </a:lnTo>
                              <a:lnTo>
                                <a:pt x="378" y="165"/>
                              </a:lnTo>
                              <a:lnTo>
                                <a:pt x="382" y="169"/>
                              </a:lnTo>
                              <a:lnTo>
                                <a:pt x="383" y="171"/>
                              </a:lnTo>
                              <a:lnTo>
                                <a:pt x="383" y="177"/>
                              </a:lnTo>
                              <a:lnTo>
                                <a:pt x="382" y="179"/>
                              </a:lnTo>
                              <a:lnTo>
                                <a:pt x="378" y="183"/>
                              </a:lnTo>
                              <a:lnTo>
                                <a:pt x="376" y="183"/>
                              </a:lnTo>
                              <a:lnTo>
                                <a:pt x="337" y="185"/>
                              </a:lnTo>
                              <a:close/>
                              <a:moveTo>
                                <a:pt x="204" y="215"/>
                              </a:moveTo>
                              <a:lnTo>
                                <a:pt x="179" y="215"/>
                              </a:lnTo>
                              <a:lnTo>
                                <a:pt x="176" y="213"/>
                              </a:lnTo>
                              <a:lnTo>
                                <a:pt x="174" y="213"/>
                              </a:lnTo>
                              <a:lnTo>
                                <a:pt x="172" y="211"/>
                              </a:lnTo>
                              <a:lnTo>
                                <a:pt x="170" y="209"/>
                              </a:lnTo>
                              <a:lnTo>
                                <a:pt x="163" y="203"/>
                              </a:lnTo>
                              <a:lnTo>
                                <a:pt x="161" y="197"/>
                              </a:lnTo>
                              <a:lnTo>
                                <a:pt x="161" y="189"/>
                              </a:lnTo>
                              <a:lnTo>
                                <a:pt x="162" y="187"/>
                              </a:lnTo>
                              <a:lnTo>
                                <a:pt x="165" y="183"/>
                              </a:lnTo>
                              <a:lnTo>
                                <a:pt x="174" y="183"/>
                              </a:lnTo>
                              <a:lnTo>
                                <a:pt x="177" y="187"/>
                              </a:lnTo>
                              <a:lnTo>
                                <a:pt x="178" y="189"/>
                              </a:lnTo>
                              <a:lnTo>
                                <a:pt x="178" y="193"/>
                              </a:lnTo>
                              <a:lnTo>
                                <a:pt x="179" y="195"/>
                              </a:lnTo>
                              <a:lnTo>
                                <a:pt x="182" y="197"/>
                              </a:lnTo>
                              <a:lnTo>
                                <a:pt x="219" y="197"/>
                              </a:lnTo>
                              <a:lnTo>
                                <a:pt x="218" y="199"/>
                              </a:lnTo>
                              <a:lnTo>
                                <a:pt x="216" y="203"/>
                              </a:lnTo>
                              <a:lnTo>
                                <a:pt x="215" y="205"/>
                              </a:lnTo>
                              <a:lnTo>
                                <a:pt x="214" y="207"/>
                              </a:lnTo>
                              <a:lnTo>
                                <a:pt x="209" y="211"/>
                              </a:lnTo>
                              <a:lnTo>
                                <a:pt x="204" y="215"/>
                              </a:lnTo>
                              <a:close/>
                              <a:moveTo>
                                <a:pt x="192" y="229"/>
                              </a:moveTo>
                              <a:lnTo>
                                <a:pt x="188" y="229"/>
                              </a:lnTo>
                              <a:lnTo>
                                <a:pt x="186" y="227"/>
                              </a:lnTo>
                              <a:lnTo>
                                <a:pt x="182" y="225"/>
                              </a:lnTo>
                              <a:lnTo>
                                <a:pt x="181" y="223"/>
                              </a:lnTo>
                              <a:lnTo>
                                <a:pt x="181" y="215"/>
                              </a:lnTo>
                              <a:lnTo>
                                <a:pt x="199" y="215"/>
                              </a:lnTo>
                              <a:lnTo>
                                <a:pt x="199" y="223"/>
                              </a:lnTo>
                              <a:lnTo>
                                <a:pt x="198" y="225"/>
                              </a:lnTo>
                              <a:lnTo>
                                <a:pt x="194" y="227"/>
                              </a:lnTo>
                              <a:lnTo>
                                <a:pt x="192" y="229"/>
                              </a:lnTo>
                              <a:close/>
                              <a:moveTo>
                                <a:pt x="242" y="273"/>
                              </a:moveTo>
                              <a:lnTo>
                                <a:pt x="202" y="273"/>
                              </a:lnTo>
                              <a:lnTo>
                                <a:pt x="213" y="271"/>
                              </a:lnTo>
                              <a:lnTo>
                                <a:pt x="223" y="267"/>
                              </a:lnTo>
                              <a:lnTo>
                                <a:pt x="219" y="253"/>
                              </a:lnTo>
                              <a:lnTo>
                                <a:pt x="218" y="249"/>
                              </a:lnTo>
                              <a:lnTo>
                                <a:pt x="218" y="247"/>
                              </a:lnTo>
                              <a:lnTo>
                                <a:pt x="218" y="239"/>
                              </a:lnTo>
                              <a:lnTo>
                                <a:pt x="220" y="233"/>
                              </a:lnTo>
                              <a:lnTo>
                                <a:pt x="229" y="223"/>
                              </a:lnTo>
                              <a:lnTo>
                                <a:pt x="234" y="219"/>
                              </a:lnTo>
                              <a:lnTo>
                                <a:pt x="241" y="219"/>
                              </a:lnTo>
                              <a:lnTo>
                                <a:pt x="247" y="217"/>
                              </a:lnTo>
                              <a:lnTo>
                                <a:pt x="252" y="217"/>
                              </a:lnTo>
                              <a:lnTo>
                                <a:pt x="263" y="221"/>
                              </a:lnTo>
                              <a:lnTo>
                                <a:pt x="268" y="225"/>
                              </a:lnTo>
                              <a:lnTo>
                                <a:pt x="271" y="229"/>
                              </a:lnTo>
                              <a:lnTo>
                                <a:pt x="290" y="229"/>
                              </a:lnTo>
                              <a:lnTo>
                                <a:pt x="288" y="233"/>
                              </a:lnTo>
                              <a:lnTo>
                                <a:pt x="243" y="233"/>
                              </a:lnTo>
                              <a:lnTo>
                                <a:pt x="239" y="235"/>
                              </a:lnTo>
                              <a:lnTo>
                                <a:pt x="237" y="239"/>
                              </a:lnTo>
                              <a:lnTo>
                                <a:pt x="234" y="243"/>
                              </a:lnTo>
                              <a:lnTo>
                                <a:pt x="233" y="247"/>
                              </a:lnTo>
                              <a:lnTo>
                                <a:pt x="235" y="251"/>
                              </a:lnTo>
                              <a:lnTo>
                                <a:pt x="237" y="257"/>
                              </a:lnTo>
                              <a:lnTo>
                                <a:pt x="238" y="259"/>
                              </a:lnTo>
                              <a:lnTo>
                                <a:pt x="239" y="265"/>
                              </a:lnTo>
                              <a:lnTo>
                                <a:pt x="241" y="271"/>
                              </a:lnTo>
                              <a:lnTo>
                                <a:pt x="242" y="273"/>
                              </a:lnTo>
                              <a:close/>
                              <a:moveTo>
                                <a:pt x="302" y="359"/>
                              </a:moveTo>
                              <a:lnTo>
                                <a:pt x="299" y="359"/>
                              </a:lnTo>
                              <a:lnTo>
                                <a:pt x="295" y="357"/>
                              </a:lnTo>
                              <a:lnTo>
                                <a:pt x="294" y="355"/>
                              </a:lnTo>
                              <a:lnTo>
                                <a:pt x="293" y="353"/>
                              </a:lnTo>
                              <a:lnTo>
                                <a:pt x="266" y="261"/>
                              </a:lnTo>
                              <a:lnTo>
                                <a:pt x="260" y="243"/>
                              </a:lnTo>
                              <a:lnTo>
                                <a:pt x="260" y="241"/>
                              </a:lnTo>
                              <a:lnTo>
                                <a:pt x="259" y="241"/>
                              </a:lnTo>
                              <a:lnTo>
                                <a:pt x="258" y="235"/>
                              </a:lnTo>
                              <a:lnTo>
                                <a:pt x="254" y="233"/>
                              </a:lnTo>
                              <a:lnTo>
                                <a:pt x="288" y="233"/>
                              </a:lnTo>
                              <a:lnTo>
                                <a:pt x="287" y="235"/>
                              </a:lnTo>
                              <a:lnTo>
                                <a:pt x="282" y="241"/>
                              </a:lnTo>
                              <a:lnTo>
                                <a:pt x="278" y="247"/>
                              </a:lnTo>
                              <a:lnTo>
                                <a:pt x="280" y="253"/>
                              </a:lnTo>
                              <a:lnTo>
                                <a:pt x="287" y="277"/>
                              </a:lnTo>
                              <a:lnTo>
                                <a:pt x="327" y="277"/>
                              </a:lnTo>
                              <a:lnTo>
                                <a:pt x="329" y="279"/>
                              </a:lnTo>
                              <a:lnTo>
                                <a:pt x="418" y="279"/>
                              </a:lnTo>
                              <a:lnTo>
                                <a:pt x="420" y="281"/>
                              </a:lnTo>
                              <a:lnTo>
                                <a:pt x="421" y="285"/>
                              </a:lnTo>
                              <a:lnTo>
                                <a:pt x="307" y="285"/>
                              </a:lnTo>
                              <a:lnTo>
                                <a:pt x="303" y="287"/>
                              </a:lnTo>
                              <a:lnTo>
                                <a:pt x="299" y="289"/>
                              </a:lnTo>
                              <a:lnTo>
                                <a:pt x="297" y="291"/>
                              </a:lnTo>
                              <a:lnTo>
                                <a:pt x="295" y="293"/>
                              </a:lnTo>
                              <a:lnTo>
                                <a:pt x="293" y="297"/>
                              </a:lnTo>
                              <a:lnTo>
                                <a:pt x="294" y="301"/>
                              </a:lnTo>
                              <a:lnTo>
                                <a:pt x="295" y="303"/>
                              </a:lnTo>
                              <a:lnTo>
                                <a:pt x="297" y="311"/>
                              </a:lnTo>
                              <a:lnTo>
                                <a:pt x="299" y="319"/>
                              </a:lnTo>
                              <a:lnTo>
                                <a:pt x="302" y="327"/>
                              </a:lnTo>
                              <a:lnTo>
                                <a:pt x="308" y="347"/>
                              </a:lnTo>
                              <a:lnTo>
                                <a:pt x="309" y="351"/>
                              </a:lnTo>
                              <a:lnTo>
                                <a:pt x="308" y="355"/>
                              </a:lnTo>
                              <a:lnTo>
                                <a:pt x="302" y="359"/>
                              </a:lnTo>
                              <a:close/>
                              <a:moveTo>
                                <a:pt x="418" y="279"/>
                              </a:moveTo>
                              <a:lnTo>
                                <a:pt x="372" y="279"/>
                              </a:lnTo>
                              <a:lnTo>
                                <a:pt x="375" y="275"/>
                              </a:lnTo>
                              <a:lnTo>
                                <a:pt x="379" y="273"/>
                              </a:lnTo>
                              <a:lnTo>
                                <a:pt x="382" y="271"/>
                              </a:lnTo>
                              <a:lnTo>
                                <a:pt x="390" y="267"/>
                              </a:lnTo>
                              <a:lnTo>
                                <a:pt x="399" y="267"/>
                              </a:lnTo>
                              <a:lnTo>
                                <a:pt x="415" y="275"/>
                              </a:lnTo>
                              <a:lnTo>
                                <a:pt x="418" y="279"/>
                              </a:lnTo>
                              <a:close/>
                              <a:moveTo>
                                <a:pt x="327" y="277"/>
                              </a:moveTo>
                              <a:lnTo>
                                <a:pt x="287" y="277"/>
                              </a:lnTo>
                              <a:lnTo>
                                <a:pt x="293" y="273"/>
                              </a:lnTo>
                              <a:lnTo>
                                <a:pt x="300" y="271"/>
                              </a:lnTo>
                              <a:lnTo>
                                <a:pt x="307" y="271"/>
                              </a:lnTo>
                              <a:lnTo>
                                <a:pt x="316" y="269"/>
                              </a:lnTo>
                              <a:lnTo>
                                <a:pt x="323" y="273"/>
                              </a:lnTo>
                              <a:lnTo>
                                <a:pt x="327" y="277"/>
                              </a:lnTo>
                              <a:close/>
                              <a:moveTo>
                                <a:pt x="372" y="279"/>
                              </a:moveTo>
                              <a:lnTo>
                                <a:pt x="329" y="279"/>
                              </a:lnTo>
                              <a:lnTo>
                                <a:pt x="335" y="273"/>
                              </a:lnTo>
                              <a:lnTo>
                                <a:pt x="342" y="269"/>
                              </a:lnTo>
                              <a:lnTo>
                                <a:pt x="359" y="269"/>
                              </a:lnTo>
                              <a:lnTo>
                                <a:pt x="367" y="273"/>
                              </a:lnTo>
                              <a:lnTo>
                                <a:pt x="372" y="279"/>
                              </a:lnTo>
                              <a:close/>
                              <a:moveTo>
                                <a:pt x="277" y="391"/>
                              </a:moveTo>
                              <a:lnTo>
                                <a:pt x="260" y="391"/>
                              </a:lnTo>
                              <a:lnTo>
                                <a:pt x="228" y="281"/>
                              </a:lnTo>
                              <a:lnTo>
                                <a:pt x="244" y="281"/>
                              </a:lnTo>
                              <a:lnTo>
                                <a:pt x="277" y="391"/>
                              </a:lnTo>
                              <a:close/>
                              <a:moveTo>
                                <a:pt x="343" y="347"/>
                              </a:moveTo>
                              <a:lnTo>
                                <a:pt x="340" y="347"/>
                              </a:lnTo>
                              <a:lnTo>
                                <a:pt x="337" y="345"/>
                              </a:lnTo>
                              <a:lnTo>
                                <a:pt x="335" y="343"/>
                              </a:lnTo>
                              <a:lnTo>
                                <a:pt x="333" y="341"/>
                              </a:lnTo>
                              <a:lnTo>
                                <a:pt x="333" y="339"/>
                              </a:lnTo>
                              <a:lnTo>
                                <a:pt x="329" y="329"/>
                              </a:lnTo>
                              <a:lnTo>
                                <a:pt x="326" y="317"/>
                              </a:lnTo>
                              <a:lnTo>
                                <a:pt x="323" y="307"/>
                              </a:lnTo>
                              <a:lnTo>
                                <a:pt x="320" y="295"/>
                              </a:lnTo>
                              <a:lnTo>
                                <a:pt x="319" y="291"/>
                              </a:lnTo>
                              <a:lnTo>
                                <a:pt x="316" y="289"/>
                              </a:lnTo>
                              <a:lnTo>
                                <a:pt x="312" y="287"/>
                              </a:lnTo>
                              <a:lnTo>
                                <a:pt x="307" y="285"/>
                              </a:lnTo>
                              <a:lnTo>
                                <a:pt x="350" y="285"/>
                              </a:lnTo>
                              <a:lnTo>
                                <a:pt x="344" y="287"/>
                              </a:lnTo>
                              <a:lnTo>
                                <a:pt x="341" y="289"/>
                              </a:lnTo>
                              <a:lnTo>
                                <a:pt x="338" y="295"/>
                              </a:lnTo>
                              <a:lnTo>
                                <a:pt x="337" y="299"/>
                              </a:lnTo>
                              <a:lnTo>
                                <a:pt x="338" y="301"/>
                              </a:lnTo>
                              <a:lnTo>
                                <a:pt x="340" y="309"/>
                              </a:lnTo>
                              <a:lnTo>
                                <a:pt x="343" y="317"/>
                              </a:lnTo>
                              <a:lnTo>
                                <a:pt x="345" y="325"/>
                              </a:lnTo>
                              <a:lnTo>
                                <a:pt x="348" y="335"/>
                              </a:lnTo>
                              <a:lnTo>
                                <a:pt x="349" y="341"/>
                              </a:lnTo>
                              <a:lnTo>
                                <a:pt x="348" y="343"/>
                              </a:lnTo>
                              <a:lnTo>
                                <a:pt x="346" y="345"/>
                              </a:lnTo>
                              <a:lnTo>
                                <a:pt x="343" y="347"/>
                              </a:lnTo>
                              <a:close/>
                              <a:moveTo>
                                <a:pt x="382" y="335"/>
                              </a:moveTo>
                              <a:lnTo>
                                <a:pt x="376" y="333"/>
                              </a:lnTo>
                              <a:lnTo>
                                <a:pt x="374" y="331"/>
                              </a:lnTo>
                              <a:lnTo>
                                <a:pt x="373" y="327"/>
                              </a:lnTo>
                              <a:lnTo>
                                <a:pt x="372" y="323"/>
                              </a:lnTo>
                              <a:lnTo>
                                <a:pt x="369" y="313"/>
                              </a:lnTo>
                              <a:lnTo>
                                <a:pt x="366" y="305"/>
                              </a:lnTo>
                              <a:lnTo>
                                <a:pt x="363" y="295"/>
                              </a:lnTo>
                              <a:lnTo>
                                <a:pt x="362" y="291"/>
                              </a:lnTo>
                              <a:lnTo>
                                <a:pt x="360" y="289"/>
                              </a:lnTo>
                              <a:lnTo>
                                <a:pt x="354" y="285"/>
                              </a:lnTo>
                              <a:lnTo>
                                <a:pt x="388" y="285"/>
                              </a:lnTo>
                              <a:lnTo>
                                <a:pt x="384" y="289"/>
                              </a:lnTo>
                              <a:lnTo>
                                <a:pt x="381" y="293"/>
                              </a:lnTo>
                              <a:lnTo>
                                <a:pt x="380" y="297"/>
                              </a:lnTo>
                              <a:lnTo>
                                <a:pt x="382" y="301"/>
                              </a:lnTo>
                              <a:lnTo>
                                <a:pt x="387" y="319"/>
                              </a:lnTo>
                              <a:lnTo>
                                <a:pt x="389" y="323"/>
                              </a:lnTo>
                              <a:lnTo>
                                <a:pt x="389" y="327"/>
                              </a:lnTo>
                              <a:lnTo>
                                <a:pt x="389" y="329"/>
                              </a:lnTo>
                              <a:lnTo>
                                <a:pt x="387" y="331"/>
                              </a:lnTo>
                              <a:lnTo>
                                <a:pt x="385" y="333"/>
                              </a:lnTo>
                              <a:lnTo>
                                <a:pt x="382" y="335"/>
                              </a:lnTo>
                              <a:close/>
                              <a:moveTo>
                                <a:pt x="415" y="487"/>
                              </a:moveTo>
                              <a:lnTo>
                                <a:pt x="375" y="487"/>
                              </a:lnTo>
                              <a:lnTo>
                                <a:pt x="382" y="485"/>
                              </a:lnTo>
                              <a:lnTo>
                                <a:pt x="389" y="483"/>
                              </a:lnTo>
                              <a:lnTo>
                                <a:pt x="403" y="477"/>
                              </a:lnTo>
                              <a:lnTo>
                                <a:pt x="409" y="473"/>
                              </a:lnTo>
                              <a:lnTo>
                                <a:pt x="420" y="461"/>
                              </a:lnTo>
                              <a:lnTo>
                                <a:pt x="424" y="455"/>
                              </a:lnTo>
                              <a:lnTo>
                                <a:pt x="432" y="443"/>
                              </a:lnTo>
                              <a:lnTo>
                                <a:pt x="434" y="435"/>
                              </a:lnTo>
                              <a:lnTo>
                                <a:pt x="436" y="429"/>
                              </a:lnTo>
                              <a:lnTo>
                                <a:pt x="437" y="417"/>
                              </a:lnTo>
                              <a:lnTo>
                                <a:pt x="438" y="405"/>
                              </a:lnTo>
                              <a:lnTo>
                                <a:pt x="436" y="393"/>
                              </a:lnTo>
                              <a:lnTo>
                                <a:pt x="433" y="383"/>
                              </a:lnTo>
                              <a:lnTo>
                                <a:pt x="407" y="295"/>
                              </a:lnTo>
                              <a:lnTo>
                                <a:pt x="407" y="293"/>
                              </a:lnTo>
                              <a:lnTo>
                                <a:pt x="406" y="293"/>
                              </a:lnTo>
                              <a:lnTo>
                                <a:pt x="405" y="289"/>
                              </a:lnTo>
                              <a:lnTo>
                                <a:pt x="402" y="285"/>
                              </a:lnTo>
                              <a:lnTo>
                                <a:pt x="421" y="285"/>
                              </a:lnTo>
                              <a:lnTo>
                                <a:pt x="422" y="289"/>
                              </a:lnTo>
                              <a:lnTo>
                                <a:pt x="429" y="311"/>
                              </a:lnTo>
                              <a:lnTo>
                                <a:pt x="436" y="335"/>
                              </a:lnTo>
                              <a:lnTo>
                                <a:pt x="443" y="359"/>
                              </a:lnTo>
                              <a:lnTo>
                                <a:pt x="450" y="381"/>
                              </a:lnTo>
                              <a:lnTo>
                                <a:pt x="454" y="399"/>
                              </a:lnTo>
                              <a:lnTo>
                                <a:pt x="454" y="419"/>
                              </a:lnTo>
                              <a:lnTo>
                                <a:pt x="451" y="435"/>
                              </a:lnTo>
                              <a:lnTo>
                                <a:pt x="444" y="453"/>
                              </a:lnTo>
                              <a:lnTo>
                                <a:pt x="438" y="465"/>
                              </a:lnTo>
                              <a:lnTo>
                                <a:pt x="429" y="475"/>
                              </a:lnTo>
                              <a:lnTo>
                                <a:pt x="415" y="487"/>
                              </a:lnTo>
                              <a:close/>
                              <a:moveTo>
                                <a:pt x="100" y="345"/>
                              </a:moveTo>
                              <a:lnTo>
                                <a:pt x="97" y="343"/>
                              </a:lnTo>
                              <a:lnTo>
                                <a:pt x="93" y="341"/>
                              </a:lnTo>
                              <a:lnTo>
                                <a:pt x="92" y="339"/>
                              </a:lnTo>
                              <a:lnTo>
                                <a:pt x="92" y="333"/>
                              </a:lnTo>
                              <a:lnTo>
                                <a:pt x="92" y="331"/>
                              </a:lnTo>
                              <a:lnTo>
                                <a:pt x="94" y="329"/>
                              </a:lnTo>
                              <a:lnTo>
                                <a:pt x="115" y="303"/>
                              </a:lnTo>
                              <a:lnTo>
                                <a:pt x="117" y="301"/>
                              </a:lnTo>
                              <a:lnTo>
                                <a:pt x="119" y="299"/>
                              </a:lnTo>
                              <a:lnTo>
                                <a:pt x="127" y="299"/>
                              </a:lnTo>
                              <a:lnTo>
                                <a:pt x="131" y="303"/>
                              </a:lnTo>
                              <a:lnTo>
                                <a:pt x="132" y="305"/>
                              </a:lnTo>
                              <a:lnTo>
                                <a:pt x="132" y="309"/>
                              </a:lnTo>
                              <a:lnTo>
                                <a:pt x="132" y="311"/>
                              </a:lnTo>
                              <a:lnTo>
                                <a:pt x="130" y="313"/>
                              </a:lnTo>
                              <a:lnTo>
                                <a:pt x="109" y="341"/>
                              </a:lnTo>
                              <a:lnTo>
                                <a:pt x="107" y="343"/>
                              </a:lnTo>
                              <a:lnTo>
                                <a:pt x="105" y="343"/>
                              </a:lnTo>
                              <a:lnTo>
                                <a:pt x="100" y="345"/>
                              </a:lnTo>
                              <a:close/>
                              <a:moveTo>
                                <a:pt x="367" y="505"/>
                              </a:moveTo>
                              <a:lnTo>
                                <a:pt x="359" y="505"/>
                              </a:lnTo>
                              <a:lnTo>
                                <a:pt x="332" y="501"/>
                              </a:lnTo>
                              <a:lnTo>
                                <a:pt x="320" y="497"/>
                              </a:lnTo>
                              <a:lnTo>
                                <a:pt x="308" y="491"/>
                              </a:lnTo>
                              <a:lnTo>
                                <a:pt x="298" y="485"/>
                              </a:lnTo>
                              <a:lnTo>
                                <a:pt x="288" y="479"/>
                              </a:lnTo>
                              <a:lnTo>
                                <a:pt x="279" y="473"/>
                              </a:lnTo>
                              <a:lnTo>
                                <a:pt x="274" y="469"/>
                              </a:lnTo>
                              <a:lnTo>
                                <a:pt x="260" y="461"/>
                              </a:lnTo>
                              <a:lnTo>
                                <a:pt x="232" y="441"/>
                              </a:lnTo>
                              <a:lnTo>
                                <a:pt x="206" y="425"/>
                              </a:lnTo>
                              <a:lnTo>
                                <a:pt x="202" y="421"/>
                              </a:lnTo>
                              <a:lnTo>
                                <a:pt x="198" y="417"/>
                              </a:lnTo>
                              <a:lnTo>
                                <a:pt x="193" y="407"/>
                              </a:lnTo>
                              <a:lnTo>
                                <a:pt x="192" y="403"/>
                              </a:lnTo>
                              <a:lnTo>
                                <a:pt x="193" y="397"/>
                              </a:lnTo>
                              <a:lnTo>
                                <a:pt x="194" y="393"/>
                              </a:lnTo>
                              <a:lnTo>
                                <a:pt x="195" y="391"/>
                              </a:lnTo>
                              <a:lnTo>
                                <a:pt x="198" y="383"/>
                              </a:lnTo>
                              <a:lnTo>
                                <a:pt x="201" y="381"/>
                              </a:lnTo>
                              <a:lnTo>
                                <a:pt x="206" y="377"/>
                              </a:lnTo>
                              <a:lnTo>
                                <a:pt x="209" y="375"/>
                              </a:lnTo>
                              <a:lnTo>
                                <a:pt x="216" y="371"/>
                              </a:lnTo>
                              <a:lnTo>
                                <a:pt x="229" y="371"/>
                              </a:lnTo>
                              <a:lnTo>
                                <a:pt x="235" y="373"/>
                              </a:lnTo>
                              <a:lnTo>
                                <a:pt x="240" y="377"/>
                              </a:lnTo>
                              <a:lnTo>
                                <a:pt x="254" y="387"/>
                              </a:lnTo>
                              <a:lnTo>
                                <a:pt x="220" y="387"/>
                              </a:lnTo>
                              <a:lnTo>
                                <a:pt x="214" y="389"/>
                              </a:lnTo>
                              <a:lnTo>
                                <a:pt x="211" y="393"/>
                              </a:lnTo>
                              <a:lnTo>
                                <a:pt x="208" y="405"/>
                              </a:lnTo>
                              <a:lnTo>
                                <a:pt x="210" y="409"/>
                              </a:lnTo>
                              <a:lnTo>
                                <a:pt x="215" y="411"/>
                              </a:lnTo>
                              <a:lnTo>
                                <a:pt x="300" y="469"/>
                              </a:lnTo>
                              <a:lnTo>
                                <a:pt x="309" y="473"/>
                              </a:lnTo>
                              <a:lnTo>
                                <a:pt x="324" y="481"/>
                              </a:lnTo>
                              <a:lnTo>
                                <a:pt x="341" y="487"/>
                              </a:lnTo>
                              <a:lnTo>
                                <a:pt x="415" y="487"/>
                              </a:lnTo>
                              <a:lnTo>
                                <a:pt x="408" y="493"/>
                              </a:lnTo>
                              <a:lnTo>
                                <a:pt x="396" y="499"/>
                              </a:lnTo>
                              <a:lnTo>
                                <a:pt x="383" y="501"/>
                              </a:lnTo>
                              <a:lnTo>
                                <a:pt x="367" y="505"/>
                              </a:lnTo>
                              <a:close/>
                              <a:moveTo>
                                <a:pt x="275" y="419"/>
                              </a:moveTo>
                              <a:lnTo>
                                <a:pt x="272" y="419"/>
                              </a:lnTo>
                              <a:lnTo>
                                <a:pt x="269" y="415"/>
                              </a:lnTo>
                              <a:lnTo>
                                <a:pt x="230" y="389"/>
                              </a:lnTo>
                              <a:lnTo>
                                <a:pt x="227" y="387"/>
                              </a:lnTo>
                              <a:lnTo>
                                <a:pt x="254" y="387"/>
                              </a:lnTo>
                              <a:lnTo>
                                <a:pt x="260" y="391"/>
                              </a:lnTo>
                              <a:lnTo>
                                <a:pt x="277" y="391"/>
                              </a:lnTo>
                              <a:lnTo>
                                <a:pt x="279" y="397"/>
                              </a:lnTo>
                              <a:lnTo>
                                <a:pt x="280" y="403"/>
                              </a:lnTo>
                              <a:lnTo>
                                <a:pt x="281" y="407"/>
                              </a:lnTo>
                              <a:lnTo>
                                <a:pt x="282" y="409"/>
                              </a:lnTo>
                              <a:lnTo>
                                <a:pt x="282" y="411"/>
                              </a:lnTo>
                              <a:lnTo>
                                <a:pt x="281" y="415"/>
                              </a:lnTo>
                              <a:lnTo>
                                <a:pt x="280" y="415"/>
                              </a:lnTo>
                              <a:lnTo>
                                <a:pt x="278" y="417"/>
                              </a:lnTo>
                              <a:lnTo>
                                <a:pt x="275" y="419"/>
                              </a:lnTo>
                              <a:close/>
                              <a:moveTo>
                                <a:pt x="266" y="49"/>
                              </a:moveTo>
                              <a:lnTo>
                                <a:pt x="264" y="49"/>
                              </a:lnTo>
                              <a:lnTo>
                                <a:pt x="259" y="46"/>
                              </a:lnTo>
                              <a:lnTo>
                                <a:pt x="258" y="44"/>
                              </a:lnTo>
                              <a:lnTo>
                                <a:pt x="256" y="39"/>
                              </a:lnTo>
                              <a:lnTo>
                                <a:pt x="257" y="37"/>
                              </a:lnTo>
                              <a:lnTo>
                                <a:pt x="275" y="5"/>
                              </a:lnTo>
                              <a:lnTo>
                                <a:pt x="276" y="3"/>
                              </a:lnTo>
                              <a:lnTo>
                                <a:pt x="278" y="1"/>
                              </a:lnTo>
                              <a:lnTo>
                                <a:pt x="283" y="0"/>
                              </a:lnTo>
                              <a:lnTo>
                                <a:pt x="285" y="0"/>
                              </a:lnTo>
                              <a:lnTo>
                                <a:pt x="288" y="2"/>
                              </a:lnTo>
                              <a:lnTo>
                                <a:pt x="290" y="3"/>
                              </a:lnTo>
                              <a:lnTo>
                                <a:pt x="291" y="5"/>
                              </a:lnTo>
                              <a:lnTo>
                                <a:pt x="293" y="10"/>
                              </a:lnTo>
                              <a:lnTo>
                                <a:pt x="292" y="12"/>
                              </a:lnTo>
                              <a:lnTo>
                                <a:pt x="291" y="14"/>
                              </a:lnTo>
                              <a:lnTo>
                                <a:pt x="273" y="46"/>
                              </a:lnTo>
                              <a:lnTo>
                                <a:pt x="271" y="48"/>
                              </a:lnTo>
                              <a:lnTo>
                                <a:pt x="266" y="49"/>
                              </a:lnTo>
                              <a:close/>
                              <a:moveTo>
                                <a:pt x="7" y="185"/>
                              </a:moveTo>
                              <a:lnTo>
                                <a:pt x="5" y="184"/>
                              </a:lnTo>
                              <a:lnTo>
                                <a:pt x="1" y="180"/>
                              </a:lnTo>
                              <a:lnTo>
                                <a:pt x="0" y="178"/>
                              </a:lnTo>
                              <a:lnTo>
                                <a:pt x="0" y="173"/>
                              </a:lnTo>
                              <a:lnTo>
                                <a:pt x="1" y="171"/>
                              </a:lnTo>
                              <a:lnTo>
                                <a:pt x="4" y="167"/>
                              </a:lnTo>
                              <a:lnTo>
                                <a:pt x="7" y="166"/>
                              </a:lnTo>
                              <a:lnTo>
                                <a:pt x="43" y="165"/>
                              </a:lnTo>
                              <a:lnTo>
                                <a:pt x="46" y="165"/>
                              </a:lnTo>
                              <a:lnTo>
                                <a:pt x="48" y="166"/>
                              </a:lnTo>
                              <a:lnTo>
                                <a:pt x="52" y="170"/>
                              </a:lnTo>
                              <a:lnTo>
                                <a:pt x="53" y="172"/>
                              </a:lnTo>
                              <a:lnTo>
                                <a:pt x="53" y="177"/>
                              </a:lnTo>
                              <a:lnTo>
                                <a:pt x="52" y="179"/>
                              </a:lnTo>
                              <a:lnTo>
                                <a:pt x="48" y="183"/>
                              </a:lnTo>
                              <a:lnTo>
                                <a:pt x="46" y="184"/>
                              </a:lnTo>
                              <a:lnTo>
                                <a:pt x="7" y="185"/>
                              </a:lnTo>
                              <a:close/>
                              <a:moveTo>
                                <a:pt x="117" y="49"/>
                              </a:moveTo>
                              <a:lnTo>
                                <a:pt x="112" y="48"/>
                              </a:lnTo>
                              <a:lnTo>
                                <a:pt x="110" y="46"/>
                              </a:lnTo>
                              <a:lnTo>
                                <a:pt x="109" y="44"/>
                              </a:lnTo>
                              <a:lnTo>
                                <a:pt x="92" y="14"/>
                              </a:lnTo>
                              <a:lnTo>
                                <a:pt x="91" y="12"/>
                              </a:lnTo>
                              <a:lnTo>
                                <a:pt x="91" y="10"/>
                              </a:lnTo>
                              <a:lnTo>
                                <a:pt x="92" y="5"/>
                              </a:lnTo>
                              <a:lnTo>
                                <a:pt x="93" y="3"/>
                              </a:lnTo>
                              <a:lnTo>
                                <a:pt x="96" y="2"/>
                              </a:lnTo>
                              <a:lnTo>
                                <a:pt x="98" y="0"/>
                              </a:lnTo>
                              <a:lnTo>
                                <a:pt x="100" y="0"/>
                              </a:lnTo>
                              <a:lnTo>
                                <a:pt x="105" y="1"/>
                              </a:lnTo>
                              <a:lnTo>
                                <a:pt x="107" y="3"/>
                              </a:lnTo>
                              <a:lnTo>
                                <a:pt x="108" y="5"/>
                              </a:lnTo>
                              <a:lnTo>
                                <a:pt x="125" y="35"/>
                              </a:lnTo>
                              <a:lnTo>
                                <a:pt x="127" y="37"/>
                              </a:lnTo>
                              <a:lnTo>
                                <a:pt x="127" y="39"/>
                              </a:lnTo>
                              <a:lnTo>
                                <a:pt x="126" y="45"/>
                              </a:lnTo>
                              <a:lnTo>
                                <a:pt x="124" y="47"/>
                              </a:lnTo>
                              <a:lnTo>
                                <a:pt x="120" y="49"/>
                              </a:lnTo>
                              <a:lnTo>
                                <a:pt x="117" y="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3FD1E1" id="AutoShape 28" o:spid="_x0000_s1026" style="position:absolute;margin-left:243.7pt;margin-top:-.1pt;width:22.05pt;height:26.3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54,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" path="m186,289r-32,-6l144,279,126,269r-9,-6l104,249r-4,-6l92,231r-4,-6l82,211r-2,-6l77,191r-1,-8l76,167r1,-6l79,147r2,-8l86,127r4,-8l98,107r4,-6l112,91r6,-4l129,77r7,-4l149,67r21,-6l199,61r15,2l235,69r6,4l250,77r-77,l162,79,139,89r-9,8l121,105r-8,8l107,121,97,141r-3,12l92,175r,10l97,207r5,10l113,235r8,10l138,257r10,6l169,271r11,2l242,273r,2l244,281r-16,l217,285r-10,2l186,289xm290,229r-19,l278,219r5,-10l288,185r1,-12l285,149r-4,-12l269,115r-7,-8l243,91,233,85,209,77r41,l254,79r6,4l271,93r5,6l285,111r4,6l295,129r3,8l302,151r1,6l304,171r,8l302,195r-1,6l296,215r-2,8l290,229xm219,197r-20,l201,195r1,-2l202,189r,-2l199,183r-22,l172,179r-2,-2l167,175r-3,-4l162,167r-2,-8l160,155r3,-10l166,143r7,-6l177,135r4,-2l182,125r,-2l186,121r2,-2l193,119r2,2l198,125r1,2l199,133r5,2l208,137r4,2l212,141r4,4l219,149r,2l182,151r-2,2l179,153r,2l178,155r,2l178,161r1,l180,163r1,2l200,165r5,2l209,171r2,l213,173r3,4l218,181r1,6l220,189r,6l219,197xm215,167r-9,l203,163r-1,-2l202,159r,-2l201,155r,-2l200,153r-2,-2l219,151r,4l220,155r-1,8l218,165r-3,2xm337,185r-3,-2l331,179r-1,-2l330,173r1,-4l334,167r2,-2l378,165r4,4l383,171r,6l382,179r-4,4l376,183r-39,2xm204,215r-25,l176,213r-2,l172,211r-2,-2l163,203r-2,-6l161,189r1,-2l165,183r9,l177,187r1,2l178,193r1,2l182,197r37,l218,199r-2,4l215,205r-1,2l209,211r-5,4xm192,229r-4,l186,227r-4,-2l181,223r,-8l199,215r,8l198,225r-4,2l192,229xm242,273r-40,l213,271r10,-4l219,253r-1,-4l218,247r,-8l220,233r9,-10l234,219r7,l247,217r5,l263,221r5,4l271,229r19,l288,233r-45,l239,235r-2,4l234,243r-1,4l235,251r2,6l238,259r1,6l241,271r1,2xm302,359r-3,l295,357r-1,-2l293,353,266,261r-6,-18l260,241r-1,l258,235r-4,-2l288,233r-1,2l282,241r-4,6l280,253r7,24l327,277r2,2l418,279r2,2l421,285r-114,l303,287r-4,2l297,291r-2,2l293,297r1,4l295,303r2,8l299,319r3,8l308,347r1,4l308,355r-6,4xm418,279r-46,l375,275r4,-2l382,271r8,-4l399,267r16,8l418,279xm327,277r-40,l293,273r7,-2l307,271r9,-2l323,273r4,4xm372,279r-43,l335,273r7,-4l359,269r8,4l372,279xm277,391r-17,l228,281r16,l277,391xm343,347r-3,l337,345r-2,-2l333,341r,-2l329,329r-3,-12l323,307r-3,-12l319,291r-3,-2l312,287r-5,-2l350,285r-6,2l341,289r-3,6l337,299r1,2l340,309r3,8l345,325r3,10l349,341r-1,2l346,345r-3,2xm382,335r-6,-2l374,331r-1,-4l372,323r-3,-10l366,305r-3,-10l362,291r-2,-2l354,285r34,l384,289r-3,4l380,297r2,4l387,319r2,4l389,327r,2l387,331r-2,2l382,335xm415,487r-40,l382,485r7,-2l403,477r6,-4l420,461r4,-6l432,443r2,-8l436,429r1,-12l438,405r-2,-12l433,383,407,295r,-2l406,293r-1,-4l402,285r19,l422,289r7,22l436,335r7,24l450,381r4,18l454,419r-3,16l444,453r-6,12l429,475r-14,12xm100,345r-3,-2l93,341r-1,-2l92,333r,-2l94,329r21,-26l117,301r2,-2l127,299r4,4l132,305r,4l132,311r-2,2l109,341r-2,2l105,343r-5,2xm367,505r-8,l332,501r-12,-4l308,491r-10,-6l288,479r-9,-6l274,469r-14,-8l232,441,206,425r-4,-4l198,417r-5,-10l192,403r1,-6l194,393r1,-2l198,383r3,-2l206,377r3,-2l216,371r13,l235,373r5,4l254,387r-34,l214,389r-3,4l208,405r2,4l215,411r85,58l309,473r15,8l341,487r74,l408,493r-12,6l383,501r-16,4xm275,419r-3,l269,415,230,389r-3,-2l254,387r6,4l277,391r2,6l280,403r1,4l282,409r,2l281,415r-1,l278,417r-3,2xm266,49r-2,l259,46r-1,-2l256,39r1,-2l275,5r1,-2l278,1,283,r2,l288,2r2,1l291,5r2,5l292,12r-1,2l273,46r-2,2l266,49xm7,185l5,184,1,180,,178r,-5l1,171r3,-4l7,166r36,-1l46,165r2,1l52,170r1,2l53,177r-1,2l48,183r-2,1l7,185xm117,49r-5,-1l110,46r-1,-2l92,14,91,12r,-2l92,5,93,3,96,2,98,r2,l105,1r2,2l108,5r17,30l127,37r,2l126,45r-2,2l120,49r-3,xe" fillcolor="#fefefe" stroked="f">
                <v:path arrowok="t" o:connecttype="custom" o:connectlocs="33449996,160631031;32690077,117737533;64619618,88850628;49415075,104607302;36870864,152753025;91987797,182515631;107572299,153628065;79443586,95853595;113274158,122114717;110233249,162381772;65379537,140497834;65759496,122114717;75262799,116862493;83245030,127366942;68040486,132619167;82865070,141372874;76783253,131743465;83624989,129992724;125817752,136120650;142922709,142248576;61198133,148375840;69180981,148375840;71461354,162381772;72981809,162381772;83624989,164132514;110233249,162381772;90467342,175512665;101110523,176387705;107192340,167633997;116695026,186892154;113654117,201773787;144063204,181639929;114034076,180764889;136460932,179889188;129238620,214028978;121256389,189518597;128478701,193895120;130379115,214028978;137601427,189518597;147864648,203524529;147864648,273554190;166490060,239415061;160408242,188642895;166490060,265676184;35730986,206150311;49415075,199147344;117074985,277055673;75262799,244667286;79443586,226284169;79063626,239415061;150524981,280557156;98829533,233287135;105671886,244667286;104911350,63464546;110613208,68278919;379959,136996351;20145866,139622133;34970450,68278919;40672308,63464546" o:connectangles="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2CB4FDAE" wp14:editId="1062665A">
                <wp:simplePos x="0" y="0"/>
                <wp:positionH relativeFrom="column">
                  <wp:posOffset>3399790</wp:posOffset>
                </wp:positionH>
                <wp:positionV relativeFrom="paragraph">
                  <wp:posOffset>3550285</wp:posOffset>
                </wp:positionV>
                <wp:extent cx="993140" cy="191770"/>
                <wp:effectExtent l="0" t="0" r="0" b="0"/>
                <wp:wrapNone/>
                <wp:docPr id="639462941" name="Caixa de Texto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1553B" w14:textId="61C87316" w:rsidR="00C1323C" w:rsidRPr="00BB78AD" w:rsidRDefault="00C1323C" w:rsidP="00C1323C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Garantia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23" o:spid="_x0000_s1051" type="#_x0000_t202" style="position:absolute;left:0;text-align:left;margin-left:267.7pt;margin-top:279.55pt;width:78.2pt;height:15.1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" filled="f" stroked="f">
                <v:textbox inset="0,0,0,0">
                  <w:txbxContent>
                    <w:p w14:paraId="5351553B" w14:textId="61C87316" w:rsidR="00C1323C" w:rsidRPr="00BB78AD" w:rsidRDefault="00C1323C" w:rsidP="00C1323C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Garantia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2CB4FDAE" wp14:editId="6B41D8D5">
                <wp:simplePos x="0" y="0"/>
                <wp:positionH relativeFrom="column">
                  <wp:posOffset>3422650</wp:posOffset>
                </wp:positionH>
                <wp:positionV relativeFrom="paragraph">
                  <wp:posOffset>50165</wp:posOffset>
                </wp:positionV>
                <wp:extent cx="2273300" cy="191770"/>
                <wp:effectExtent l="0" t="0" r="0" b="0"/>
                <wp:wrapNone/>
                <wp:docPr id="353405455" name="Caixa de Tex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42F87" w14:textId="2711DB49" w:rsidR="00C1323C" w:rsidRPr="00C1323C" w:rsidRDefault="00C1323C" w:rsidP="00C1323C">
                            <w:pPr>
                              <w:spacing w:line="228" w:lineRule="exact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C1323C">
                              <w:rPr>
                                <w:rFonts w:ascii="Arial" w:hAnsi="Arial" w:cs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Condições de pagamento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21" o:spid="_x0000_s1052" type="#_x0000_t202" style="position:absolute;left:0;text-align:left;margin-left:269.5pt;margin-top:3.95pt;width:179pt;height:15.1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" filled="f" stroked="f">
                <v:textbox inset="0,0,0,0">
                  <w:txbxContent>
                    <w:p w14:paraId="1C642F87" w14:textId="2711DB49" w:rsidR="00C1323C" w:rsidRPr="00C1323C" w:rsidRDefault="00C1323C" w:rsidP="00C1323C">
                      <w:pPr>
                        <w:spacing w:line="228" w:lineRule="exact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C1323C">
                        <w:rPr>
                          <w:rFonts w:ascii="Arial" w:hAnsi="Arial" w:cs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Condições de pagamento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2CB4FDAE" wp14:editId="2249750E">
                <wp:simplePos x="0" y="0"/>
                <wp:positionH relativeFrom="column">
                  <wp:posOffset>527685</wp:posOffset>
                </wp:positionH>
                <wp:positionV relativeFrom="paragraph">
                  <wp:posOffset>41910</wp:posOffset>
                </wp:positionV>
                <wp:extent cx="993140" cy="191770"/>
                <wp:effectExtent l="0" t="0" r="0" b="0"/>
                <wp:wrapNone/>
                <wp:docPr id="1722370271" name="Caixa de Texto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062732" w14:textId="0154CDD7" w:rsidR="00C1323C" w:rsidRPr="00BB78AD" w:rsidRDefault="00C1323C" w:rsidP="00C1323C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  <w:szCs w:val="24"/>
                              </w:rPr>
                              <w:t>Nota Fiscal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B4FDAE" id="Caixa de Texto 19" o:spid="_x0000_s1053" type="#_x0000_t202" style="position:absolute;left:0;text-align:left;margin-left:41.55pt;margin-top:3.3pt;width:78.2pt;height:15.1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" filled="f" stroked="f">
                <v:textbox inset="0,0,0,0">
                  <w:txbxContent>
                    <w:p w14:paraId="36062732" w14:textId="0154CDD7" w:rsidR="00C1323C" w:rsidRPr="00BB78AD" w:rsidRDefault="00C1323C" w:rsidP="00C1323C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  <w:szCs w:val="24"/>
                        </w:rPr>
                        <w:t>Nota Fiscal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18A9B5A8" wp14:editId="74471488">
                <wp:simplePos x="0" y="0"/>
                <wp:positionH relativeFrom="column">
                  <wp:posOffset>507365</wp:posOffset>
                </wp:positionH>
                <wp:positionV relativeFrom="paragraph">
                  <wp:posOffset>3596640</wp:posOffset>
                </wp:positionV>
                <wp:extent cx="1337945" cy="154940"/>
                <wp:effectExtent l="0" t="0" r="0" b="0"/>
                <wp:wrapNone/>
                <wp:docPr id="165009268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794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4A3C84" w14:textId="77777777" w:rsidR="00C1323C" w:rsidRDefault="00C1323C" w:rsidP="00C1323C">
                            <w:pPr>
                              <w:spacing w:line="228" w:lineRule="exact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 w:rsidRPr="00024D3D">
                              <w:rPr>
                                <w:rFonts w:ascii="Arial"/>
                                <w:b/>
                                <w:color w:val="FEFEFE"/>
                                <w:spacing w:val="9"/>
                              </w:rPr>
                              <w:t>Prazo</w:t>
                            </w:r>
                            <w:r w:rsidRPr="00024D3D">
                              <w:rPr>
                                <w:rFonts w:ascii="Arial"/>
                                <w:b/>
                                <w:color w:val="FEFEFE"/>
                                <w:spacing w:val="44"/>
                              </w:rPr>
                              <w:t xml:space="preserve"> </w:t>
                            </w:r>
                            <w:r w:rsidRPr="00024D3D">
                              <w:rPr>
                                <w:rFonts w:ascii="Arial"/>
                                <w:b/>
                                <w:color w:val="FEFEFE"/>
                              </w:rPr>
                              <w:t>de</w:t>
                            </w: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4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FEFEFE"/>
                                <w:spacing w:val="10"/>
                                <w:sz w:val="24"/>
                              </w:rPr>
                              <w:t>entrega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9B5A8" id="Caixa de Texto 17" o:spid="_x0000_s1054" type="#_x0000_t202" style="position:absolute;left:0;text-align:left;margin-left:39.95pt;margin-top:283.2pt;width:105.35pt;height:12.2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" filled="f" stroked="f">
                <v:textbox inset="0,0,0,0">
                  <w:txbxContent>
                    <w:p w14:paraId="5F4A3C84" w14:textId="77777777" w:rsidR="00C1323C" w:rsidRDefault="00C1323C" w:rsidP="00C1323C">
                      <w:pPr>
                        <w:spacing w:line="228" w:lineRule="exact"/>
                        <w:rPr>
                          <w:rFonts w:ascii="Arial"/>
                          <w:b/>
                          <w:sz w:val="24"/>
                        </w:rPr>
                      </w:pPr>
                      <w:r w:rsidRPr="00024D3D">
                        <w:rPr>
                          <w:rFonts w:ascii="Arial"/>
                          <w:b/>
                          <w:color w:val="FEFEFE"/>
                          <w:spacing w:val="9"/>
                        </w:rPr>
                        <w:t>Prazo</w:t>
                      </w:r>
                      <w:r w:rsidRPr="00024D3D">
                        <w:rPr>
                          <w:rFonts w:ascii="Arial"/>
                          <w:b/>
                          <w:color w:val="FEFEFE"/>
                          <w:spacing w:val="44"/>
                        </w:rPr>
                        <w:t xml:space="preserve"> </w:t>
                      </w:r>
                      <w:r w:rsidRPr="00024D3D">
                        <w:rPr>
                          <w:rFonts w:ascii="Arial"/>
                          <w:b/>
                          <w:color w:val="FEFEFE"/>
                        </w:rPr>
                        <w:t>de</w:t>
                      </w:r>
                      <w:r>
                        <w:rPr>
                          <w:rFonts w:ascii="Arial"/>
                          <w:b/>
                          <w:color w:val="FEFEFE"/>
                          <w:spacing w:val="4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FEFEFE"/>
                          <w:spacing w:val="10"/>
                          <w:sz w:val="24"/>
                        </w:rPr>
                        <w:t>entrega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4BA17B38" wp14:editId="26DADEB6">
                <wp:simplePos x="0" y="0"/>
                <wp:positionH relativeFrom="column">
                  <wp:posOffset>2964815</wp:posOffset>
                </wp:positionH>
                <wp:positionV relativeFrom="paragraph">
                  <wp:posOffset>3416935</wp:posOffset>
                </wp:positionV>
                <wp:extent cx="2870200" cy="467360"/>
                <wp:effectExtent l="0" t="0" r="0" b="0"/>
                <wp:wrapNone/>
                <wp:docPr id="1037430723" name="Forma Livre: Forma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A673F2" id="Forma Livre: Forma 15" o:spid="_x0000_s1026" style="position:absolute;margin-left:233.45pt;margin-top:269.05pt;width:226pt;height:36.8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4BA17B38" wp14:editId="6F7DDF81">
                <wp:simplePos x="0" y="0"/>
                <wp:positionH relativeFrom="column">
                  <wp:posOffset>8890</wp:posOffset>
                </wp:positionH>
                <wp:positionV relativeFrom="paragraph">
                  <wp:posOffset>-93345</wp:posOffset>
                </wp:positionV>
                <wp:extent cx="2870200" cy="467360"/>
                <wp:effectExtent l="0" t="0" r="0" b="0"/>
                <wp:wrapNone/>
                <wp:docPr id="165826321" name="Forma Livre: Forma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60F43" id="Forma Livre: Forma 13" o:spid="_x0000_s1026" style="position:absolute;margin-left:.7pt;margin-top:-7.35pt;width:226pt;height:36.8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1E440977" wp14:editId="073B06A8">
                <wp:simplePos x="0" y="0"/>
                <wp:positionH relativeFrom="column">
                  <wp:posOffset>8890</wp:posOffset>
                </wp:positionH>
                <wp:positionV relativeFrom="paragraph">
                  <wp:posOffset>-93345</wp:posOffset>
                </wp:positionV>
                <wp:extent cx="2879725" cy="3453130"/>
                <wp:effectExtent l="0" t="0" r="0" b="0"/>
                <wp:wrapNone/>
                <wp:docPr id="924546892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9725" cy="3453130"/>
                        </a:xfrm>
                        <a:custGeom>
                          <a:avLst/>
                          <a:gdLst>
                            <a:gd name="T0" fmla="*/ 3144565 w 5761"/>
                            <a:gd name="T1" fmla="*/ 10685633 h 7454"/>
                            <a:gd name="T2" fmla="*/ 335235 w 5761"/>
                            <a:gd name="T3" fmla="*/ 10685633 h 7454"/>
                            <a:gd name="T4" fmla="*/ 291141 w 5761"/>
                            <a:gd name="T5" fmla="*/ 10682094 h 7454"/>
                            <a:gd name="T6" fmla="*/ 248255 w 5761"/>
                            <a:gd name="T7" fmla="*/ 10672186 h 7454"/>
                            <a:gd name="T8" fmla="*/ 206577 w 5761"/>
                            <a:gd name="T9" fmla="*/ 10655199 h 7454"/>
                            <a:gd name="T10" fmla="*/ 167920 w 5761"/>
                            <a:gd name="T11" fmla="*/ 10632551 h 7454"/>
                            <a:gd name="T12" fmla="*/ 131678 w 5761"/>
                            <a:gd name="T13" fmla="*/ 10604241 h 7454"/>
                            <a:gd name="T14" fmla="*/ 98456 w 5761"/>
                            <a:gd name="T15" fmla="*/ 10570269 h 7454"/>
                            <a:gd name="T16" fmla="*/ 68859 w 5761"/>
                            <a:gd name="T17" fmla="*/ 10531343 h 7454"/>
                            <a:gd name="T18" fmla="*/ 44698 w 5761"/>
                            <a:gd name="T19" fmla="*/ 10488878 h 7454"/>
                            <a:gd name="T20" fmla="*/ 25369 w 5761"/>
                            <a:gd name="T21" fmla="*/ 10442874 h 7454"/>
                            <a:gd name="T22" fmla="*/ 11477 w 5761"/>
                            <a:gd name="T23" fmla="*/ 10394747 h 7454"/>
                            <a:gd name="T24" fmla="*/ 3020 w 5761"/>
                            <a:gd name="T25" fmla="*/ 10344497 h 7454"/>
                            <a:gd name="T26" fmla="*/ 0 w 5761"/>
                            <a:gd name="T27" fmla="*/ 10292831 h 7454"/>
                            <a:gd name="T28" fmla="*/ 0 w 5761"/>
                            <a:gd name="T29" fmla="*/ 5802147 h 7454"/>
                            <a:gd name="T30" fmla="*/ 3020 w 5761"/>
                            <a:gd name="T31" fmla="*/ 5750481 h 7454"/>
                            <a:gd name="T32" fmla="*/ 11477 w 5761"/>
                            <a:gd name="T33" fmla="*/ 5700231 h 7454"/>
                            <a:gd name="T34" fmla="*/ 25369 w 5761"/>
                            <a:gd name="T35" fmla="*/ 5652104 h 7454"/>
                            <a:gd name="T36" fmla="*/ 44698 w 5761"/>
                            <a:gd name="T37" fmla="*/ 5606100 h 7454"/>
                            <a:gd name="T38" fmla="*/ 68859 w 5761"/>
                            <a:gd name="T39" fmla="*/ 5563635 h 7454"/>
                            <a:gd name="T40" fmla="*/ 98456 w 5761"/>
                            <a:gd name="T41" fmla="*/ 5524709 h 7454"/>
                            <a:gd name="T42" fmla="*/ 131678 w 5761"/>
                            <a:gd name="T43" fmla="*/ 5490736 h 7454"/>
                            <a:gd name="T44" fmla="*/ 167920 w 5761"/>
                            <a:gd name="T45" fmla="*/ 5462426 h 7454"/>
                            <a:gd name="T46" fmla="*/ 206577 w 5761"/>
                            <a:gd name="T47" fmla="*/ 5439778 h 7454"/>
                            <a:gd name="T48" fmla="*/ 248255 w 5761"/>
                            <a:gd name="T49" fmla="*/ 5423500 h 7454"/>
                            <a:gd name="T50" fmla="*/ 291141 w 5761"/>
                            <a:gd name="T51" fmla="*/ 5412884 h 7454"/>
                            <a:gd name="T52" fmla="*/ 335235 w 5761"/>
                            <a:gd name="T53" fmla="*/ 5410053 h 7454"/>
                            <a:gd name="T54" fmla="*/ 3144565 w 5761"/>
                            <a:gd name="T55" fmla="*/ 5410053 h 7454"/>
                            <a:gd name="T56" fmla="*/ 3188659 w 5761"/>
                            <a:gd name="T57" fmla="*/ 5412884 h 7454"/>
                            <a:gd name="T58" fmla="*/ 3231545 w 5761"/>
                            <a:gd name="T59" fmla="*/ 5423500 h 7454"/>
                            <a:gd name="T60" fmla="*/ 3272619 w 5761"/>
                            <a:gd name="T61" fmla="*/ 5439778 h 7454"/>
                            <a:gd name="T62" fmla="*/ 3311880 w 5761"/>
                            <a:gd name="T63" fmla="*/ 5462426 h 7454"/>
                            <a:gd name="T64" fmla="*/ 3348122 w 5761"/>
                            <a:gd name="T65" fmla="*/ 5490736 h 7454"/>
                            <a:gd name="T66" fmla="*/ 3381344 w 5761"/>
                            <a:gd name="T67" fmla="*/ 5524709 h 7454"/>
                            <a:gd name="T68" fmla="*/ 3410337 w 5761"/>
                            <a:gd name="T69" fmla="*/ 5563635 h 7454"/>
                            <a:gd name="T70" fmla="*/ 3434498 w 5761"/>
                            <a:gd name="T71" fmla="*/ 5606100 h 7454"/>
                            <a:gd name="T72" fmla="*/ 3453827 w 5761"/>
                            <a:gd name="T73" fmla="*/ 5652104 h 7454"/>
                            <a:gd name="T74" fmla="*/ 3467719 w 5761"/>
                            <a:gd name="T75" fmla="*/ 5700231 h 7454"/>
                            <a:gd name="T76" fmla="*/ 3476780 w 5761"/>
                            <a:gd name="T77" fmla="*/ 5750481 h 7454"/>
                            <a:gd name="T78" fmla="*/ 3479196 w 5761"/>
                            <a:gd name="T79" fmla="*/ 5802147 h 7454"/>
                            <a:gd name="T80" fmla="*/ 3479196 w 5761"/>
                            <a:gd name="T81" fmla="*/ 10292831 h 7454"/>
                            <a:gd name="T82" fmla="*/ 3476780 w 5761"/>
                            <a:gd name="T83" fmla="*/ 10344497 h 7454"/>
                            <a:gd name="T84" fmla="*/ 3467719 w 5761"/>
                            <a:gd name="T85" fmla="*/ 10394747 h 7454"/>
                            <a:gd name="T86" fmla="*/ 3453827 w 5761"/>
                            <a:gd name="T87" fmla="*/ 10442874 h 7454"/>
                            <a:gd name="T88" fmla="*/ 3434498 w 5761"/>
                            <a:gd name="T89" fmla="*/ 10488878 h 7454"/>
                            <a:gd name="T90" fmla="*/ 3410337 w 5761"/>
                            <a:gd name="T91" fmla="*/ 10531343 h 7454"/>
                            <a:gd name="T92" fmla="*/ 3381344 w 5761"/>
                            <a:gd name="T93" fmla="*/ 10570269 h 7454"/>
                            <a:gd name="T94" fmla="*/ 3348122 w 5761"/>
                            <a:gd name="T95" fmla="*/ 10604241 h 7454"/>
                            <a:gd name="T96" fmla="*/ 3311880 w 5761"/>
                            <a:gd name="T97" fmla="*/ 10632551 h 7454"/>
                            <a:gd name="T98" fmla="*/ 3272619 w 5761"/>
                            <a:gd name="T99" fmla="*/ 10655199 h 7454"/>
                            <a:gd name="T100" fmla="*/ 3231545 w 5761"/>
                            <a:gd name="T101" fmla="*/ 10672186 h 7454"/>
                            <a:gd name="T102" fmla="*/ 3188659 w 5761"/>
                            <a:gd name="T103" fmla="*/ 10682094 h 7454"/>
                            <a:gd name="T104" fmla="*/ 3144565 w 5761"/>
                            <a:gd name="T105" fmla="*/ 10685633 h 7454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</a:gdLst>
                          <a:ahLst/>
                          <a:cxnLst>
                            <a:cxn ang="T106">
                              <a:pos x="T0" y="T1"/>
                            </a:cxn>
                            <a:cxn ang="T107">
                              <a:pos x="T2" y="T3"/>
                            </a:cxn>
                            <a:cxn ang="T108">
                              <a:pos x="T4" y="T5"/>
                            </a:cxn>
                            <a:cxn ang="T109">
                              <a:pos x="T6" y="T7"/>
                            </a:cxn>
                            <a:cxn ang="T110">
                              <a:pos x="T8" y="T9"/>
                            </a:cxn>
                            <a:cxn ang="T111">
                              <a:pos x="T10" y="T11"/>
                            </a:cxn>
                            <a:cxn ang="T112">
                              <a:pos x="T12" y="T13"/>
                            </a:cxn>
                            <a:cxn ang="T113">
                              <a:pos x="T14" y="T15"/>
                            </a:cxn>
                            <a:cxn ang="T114">
                              <a:pos x="T16" y="T17"/>
                            </a:cxn>
                            <a:cxn ang="T115">
                              <a:pos x="T18" y="T19"/>
                            </a:cxn>
                            <a:cxn ang="T116">
                              <a:pos x="T20" y="T21"/>
                            </a:cxn>
                            <a:cxn ang="T117">
                              <a:pos x="T22" y="T23"/>
                            </a:cxn>
                            <a:cxn ang="T118">
                              <a:pos x="T24" y="T25"/>
                            </a:cxn>
                            <a:cxn ang="T119">
                              <a:pos x="T26" y="T27"/>
                            </a:cxn>
                            <a:cxn ang="T120">
                              <a:pos x="T28" y="T29"/>
                            </a:cxn>
                            <a:cxn ang="T121">
                              <a:pos x="T30" y="T31"/>
                            </a:cxn>
                            <a:cxn ang="T122">
                              <a:pos x="T32" y="T33"/>
                            </a:cxn>
                            <a:cxn ang="T123">
                              <a:pos x="T34" y="T35"/>
                            </a:cxn>
                            <a:cxn ang="T124">
                              <a:pos x="T36" y="T37"/>
                            </a:cxn>
                            <a:cxn ang="T125">
                              <a:pos x="T38" y="T39"/>
                            </a:cxn>
                            <a:cxn ang="T126">
                              <a:pos x="T40" y="T41"/>
                            </a:cxn>
                            <a:cxn ang="T127">
                              <a:pos x="T42" y="T43"/>
                            </a:cxn>
                            <a:cxn ang="T128">
                              <a:pos x="T44" y="T45"/>
                            </a:cxn>
                            <a:cxn ang="T129">
                              <a:pos x="T46" y="T47"/>
                            </a:cxn>
                            <a:cxn ang="T130">
                              <a:pos x="T48" y="T49"/>
                            </a:cxn>
                            <a:cxn ang="T131">
                              <a:pos x="T50" y="T51"/>
                            </a:cxn>
                            <a:cxn ang="T132">
                              <a:pos x="T52" y="T53"/>
                            </a:cxn>
                            <a:cxn ang="T133">
                              <a:pos x="T54" y="T55"/>
                            </a:cxn>
                            <a:cxn ang="T134">
                              <a:pos x="T56" y="T57"/>
                            </a:cxn>
                            <a:cxn ang="T135">
                              <a:pos x="T58" y="T59"/>
                            </a:cxn>
                            <a:cxn ang="T136">
                              <a:pos x="T60" y="T61"/>
                            </a:cxn>
                            <a:cxn ang="T137">
                              <a:pos x="T62" y="T63"/>
                            </a:cxn>
                            <a:cxn ang="T138">
                              <a:pos x="T64" y="T65"/>
                            </a:cxn>
                            <a:cxn ang="T139">
                              <a:pos x="T66" y="T67"/>
                            </a:cxn>
                            <a:cxn ang="T140">
                              <a:pos x="T68" y="T69"/>
                            </a:cxn>
                            <a:cxn ang="T141">
                              <a:pos x="T70" y="T71"/>
                            </a:cxn>
                            <a:cxn ang="T142">
                              <a:pos x="T72" y="T73"/>
                            </a:cxn>
                            <a:cxn ang="T143">
                              <a:pos x="T74" y="T75"/>
                            </a:cxn>
                            <a:cxn ang="T144">
                              <a:pos x="T76" y="T77"/>
                            </a:cxn>
                            <a:cxn ang="T145">
                              <a:pos x="T78" y="T79"/>
                            </a:cxn>
                            <a:cxn ang="T146">
                              <a:pos x="T80" y="T81"/>
                            </a:cxn>
                            <a:cxn ang="T147">
                              <a:pos x="T82" y="T83"/>
                            </a:cxn>
                            <a:cxn ang="T148">
                              <a:pos x="T84" y="T85"/>
                            </a:cxn>
                            <a:cxn ang="T149">
                              <a:pos x="T86" y="T87"/>
                            </a:cxn>
                            <a:cxn ang="T150">
                              <a:pos x="T88" y="T89"/>
                            </a:cxn>
                            <a:cxn ang="T151">
                              <a:pos x="T90" y="T91"/>
                            </a:cxn>
                            <a:cxn ang="T152">
                              <a:pos x="T92" y="T93"/>
                            </a:cxn>
                            <a:cxn ang="T153">
                              <a:pos x="T94" y="T95"/>
                            </a:cxn>
                            <a:cxn ang="T154">
                              <a:pos x="T96" y="T97"/>
                            </a:cxn>
                            <a:cxn ang="T155">
                              <a:pos x="T98" y="T99"/>
                            </a:cxn>
                            <a:cxn ang="T156">
                              <a:pos x="T100" y="T101"/>
                            </a:cxn>
                            <a:cxn ang="T157">
                              <a:pos x="T102" y="T103"/>
                            </a:cxn>
                            <a:cxn ang="T158">
                              <a:pos x="T104" y="T105"/>
                            </a:cxn>
                          </a:cxnLst>
                          <a:rect l="0" t="0" r="r" b="b"/>
                          <a:pathLst>
                            <a:path w="5761" h="7454">
                              <a:moveTo>
                                <a:pt x="5206" y="7454"/>
                              </a:moveTo>
                              <a:lnTo>
                                <a:pt x="555" y="7454"/>
                              </a:lnTo>
                              <a:lnTo>
                                <a:pt x="482" y="7449"/>
                              </a:lnTo>
                              <a:lnTo>
                                <a:pt x="411" y="7435"/>
                              </a:lnTo>
                              <a:lnTo>
                                <a:pt x="342" y="7411"/>
                              </a:lnTo>
                              <a:lnTo>
                                <a:pt x="278" y="7379"/>
                              </a:lnTo>
                              <a:lnTo>
                                <a:pt x="218" y="7339"/>
                              </a:lnTo>
                              <a:lnTo>
                                <a:pt x="163" y="7291"/>
                              </a:lnTo>
                              <a:lnTo>
                                <a:pt x="114" y="7236"/>
                              </a:lnTo>
                              <a:lnTo>
                                <a:pt x="74" y="7176"/>
                              </a:lnTo>
                              <a:lnTo>
                                <a:pt x="42" y="7111"/>
                              </a:lnTo>
                              <a:lnTo>
                                <a:pt x="19" y="7043"/>
                              </a:lnTo>
                              <a:lnTo>
                                <a:pt x="5" y="6972"/>
                              </a:lnTo>
                              <a:lnTo>
                                <a:pt x="0" y="6899"/>
                              </a:lnTo>
                              <a:lnTo>
                                <a:pt x="0" y="554"/>
                              </a:lnTo>
                              <a:lnTo>
                                <a:pt x="5" y="481"/>
                              </a:lnTo>
                              <a:lnTo>
                                <a:pt x="19" y="410"/>
                              </a:lnTo>
                              <a:lnTo>
                                <a:pt x="42" y="342"/>
                              </a:lnTo>
                              <a:lnTo>
                                <a:pt x="74" y="277"/>
                              </a:lnTo>
                              <a:lnTo>
                                <a:pt x="114" y="217"/>
                              </a:lnTo>
                              <a:lnTo>
                                <a:pt x="163" y="162"/>
                              </a:lnTo>
                              <a:lnTo>
                                <a:pt x="218" y="114"/>
                              </a:lnTo>
                              <a:lnTo>
                                <a:pt x="278" y="74"/>
                              </a:lnTo>
                              <a:lnTo>
                                <a:pt x="342" y="42"/>
                              </a:lnTo>
                              <a:lnTo>
                                <a:pt x="411" y="19"/>
                              </a:lnTo>
                              <a:lnTo>
                                <a:pt x="482" y="4"/>
                              </a:lnTo>
                              <a:lnTo>
                                <a:pt x="555" y="0"/>
                              </a:lnTo>
                              <a:lnTo>
                                <a:pt x="5206" y="0"/>
                              </a:lnTo>
                              <a:lnTo>
                                <a:pt x="5279" y="4"/>
                              </a:lnTo>
                              <a:lnTo>
                                <a:pt x="5350" y="19"/>
                              </a:lnTo>
                              <a:lnTo>
                                <a:pt x="5418" y="42"/>
                              </a:lnTo>
                              <a:lnTo>
                                <a:pt x="5483" y="74"/>
                              </a:lnTo>
                              <a:lnTo>
                                <a:pt x="5543" y="114"/>
                              </a:lnTo>
                              <a:lnTo>
                                <a:pt x="5598" y="162"/>
                              </a:lnTo>
                              <a:lnTo>
                                <a:pt x="5646" y="217"/>
                              </a:lnTo>
                              <a:lnTo>
                                <a:pt x="5686" y="277"/>
                              </a:lnTo>
                              <a:lnTo>
                                <a:pt x="5718" y="342"/>
                              </a:lnTo>
                              <a:lnTo>
                                <a:pt x="5741" y="410"/>
                              </a:lnTo>
                              <a:lnTo>
                                <a:pt x="5756" y="481"/>
                              </a:lnTo>
                              <a:lnTo>
                                <a:pt x="5760" y="554"/>
                              </a:lnTo>
                              <a:lnTo>
                                <a:pt x="5760" y="6899"/>
                              </a:lnTo>
                              <a:lnTo>
                                <a:pt x="5756" y="6972"/>
                              </a:lnTo>
                              <a:lnTo>
                                <a:pt x="5741" y="7043"/>
                              </a:lnTo>
                              <a:lnTo>
                                <a:pt x="5718" y="7111"/>
                              </a:lnTo>
                              <a:lnTo>
                                <a:pt x="5686" y="7176"/>
                              </a:lnTo>
                              <a:lnTo>
                                <a:pt x="5646" y="7236"/>
                              </a:lnTo>
                              <a:lnTo>
                                <a:pt x="5598" y="7291"/>
                              </a:lnTo>
                              <a:lnTo>
                                <a:pt x="5543" y="7339"/>
                              </a:lnTo>
                              <a:lnTo>
                                <a:pt x="5483" y="7379"/>
                              </a:lnTo>
                              <a:lnTo>
                                <a:pt x="5418" y="7411"/>
                              </a:lnTo>
                              <a:lnTo>
                                <a:pt x="5350" y="7435"/>
                              </a:lnTo>
                              <a:lnTo>
                                <a:pt x="5279" y="7449"/>
                              </a:lnTo>
                              <a:lnTo>
                                <a:pt x="5206" y="74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ECBE3">
                            <a:alpha val="25882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2AEE24" id="Freeform 107" o:spid="_x0000_s1026" style="position:absolute;margin-left:.7pt;margin-top:-7.35pt;width:226.75pt;height:271.9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1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" path="m5206,7454r-4651,l482,7449r-71,-14l342,7411r-64,-32l218,7339r-55,-48l114,7236,74,7176,42,7111,19,7043,5,6972,,6899,,554,5,481,19,410,42,342,74,277r40,-60l163,162r55,-48l278,74,342,42,411,19,482,4,555,,5206,r73,4l5350,19r68,23l5483,74r60,40l5598,162r48,55l5686,277r32,65l5741,410r15,71l5760,554r,6345l5756,6972r-15,71l5718,7111r-32,65l5646,7236r-48,55l5543,7339r-60,40l5418,7411r-68,24l5279,7449r-73,5xe" fillcolor="#aecbe3" stroked="f">
                <v:fill opacity="16962f"/>
                <v:path arrowok="t" o:connecttype="custom" o:connectlocs="1571859477,2147483646;167572402,2147483646;145531334,2147483646;124094103,2147483646;103260710,2147483646;83937411,2147483646;65821286,2147483646;49214755,2147483646;34420237,2147483646;22342987,2147483646;12681087,2147483646;5736956,2147483646;1509594,2147483646;0,2147483646;0,2147483646;1509594,2147483646;5736956,2147483646;12681087,2147483646;22342987,2147483646;34420237,2147483646;49214755,2147483646;65821286,2147483646;83937411,2147483646;103260710,2147483646;124094103,2147483646;145531334,2147483646;167572402,2147483646;1571859477,2147483646;1593900545,2147483646;1615337776,2147483646;1635869250,2147483646;1655494468,2147483646;1673610593,2147483646;1690217124,2147483646;1704709724,2147483646;1716786973,2147483646;1726448873,2147483646;1733393004,2147483646;1737922285,2147483646;1739129960,2147483646;1739129960,2147483646;1737922285,2147483646;1733393004,2147483646;1726448873,2147483646;1716786973,2147483646;1704709724,2147483646;1690217124,2147483646;1673610593,2147483646;1655494468,2147483646;1635869250,2147483646;1615337776,2147483646;1593900545,2147483646;1571859477,2147483646" o:connectangles="0,0,0,0,0,0,0,0,0,0,0,0,0,0,0,0,0,0,0,0,0,0,0,0,0,0,0,0,0,0,0,0,0,0,0,0,0,0,0,0,0,0,0,0,0,0,0,0,0,0,0,0,0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4BA17B38" wp14:editId="6354ADC8">
                <wp:simplePos x="0" y="0"/>
                <wp:positionH relativeFrom="column">
                  <wp:posOffset>26670</wp:posOffset>
                </wp:positionH>
                <wp:positionV relativeFrom="paragraph">
                  <wp:posOffset>3429635</wp:posOffset>
                </wp:positionV>
                <wp:extent cx="2870200" cy="467360"/>
                <wp:effectExtent l="0" t="0" r="0" b="0"/>
                <wp:wrapNone/>
                <wp:docPr id="1073261030" name="Forma Livre: Forma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70200" cy="467360"/>
                        </a:xfrm>
                        <a:custGeom>
                          <a:avLst/>
                          <a:gdLst>
                            <a:gd name="T0" fmla="+- 0 11298 6041"/>
                            <a:gd name="T1" fmla="*/ T0 w 5588"/>
                            <a:gd name="T2" fmla="+- 0 8305 7644"/>
                            <a:gd name="T3" fmla="*/ 8305 h 662"/>
                            <a:gd name="T4" fmla="+- 0 6372 6041"/>
                            <a:gd name="T5" fmla="*/ T4 w 5588"/>
                            <a:gd name="T6" fmla="+- 0 8305 7644"/>
                            <a:gd name="T7" fmla="*/ 8305 h 662"/>
                            <a:gd name="T8" fmla="+- 0 6296 6041"/>
                            <a:gd name="T9" fmla="*/ T8 w 5588"/>
                            <a:gd name="T10" fmla="+- 0 8296 7644"/>
                            <a:gd name="T11" fmla="*/ 8296 h 662"/>
                            <a:gd name="T12" fmla="+- 0 6227 6041"/>
                            <a:gd name="T13" fmla="*/ T12 w 5588"/>
                            <a:gd name="T14" fmla="+- 0 8272 7644"/>
                            <a:gd name="T15" fmla="*/ 8272 h 662"/>
                            <a:gd name="T16" fmla="+- 0 6165 6041"/>
                            <a:gd name="T17" fmla="*/ T16 w 5588"/>
                            <a:gd name="T18" fmla="+- 0 8232 7644"/>
                            <a:gd name="T19" fmla="*/ 8232 h 662"/>
                            <a:gd name="T20" fmla="+- 0 6114 6041"/>
                            <a:gd name="T21" fmla="*/ T20 w 5588"/>
                            <a:gd name="T22" fmla="+- 0 8181 7644"/>
                            <a:gd name="T23" fmla="*/ 8181 h 662"/>
                            <a:gd name="T24" fmla="+- 0 6075 6041"/>
                            <a:gd name="T25" fmla="*/ T24 w 5588"/>
                            <a:gd name="T26" fmla="+- 0 8120 7644"/>
                            <a:gd name="T27" fmla="*/ 8120 h 662"/>
                            <a:gd name="T28" fmla="+- 0 6050 6041"/>
                            <a:gd name="T29" fmla="*/ T28 w 5588"/>
                            <a:gd name="T30" fmla="+- 0 8050 7644"/>
                            <a:gd name="T31" fmla="*/ 8050 h 662"/>
                            <a:gd name="T32" fmla="+- 0 6041 6041"/>
                            <a:gd name="T33" fmla="*/ T32 w 5588"/>
                            <a:gd name="T34" fmla="+- 0 7974 7644"/>
                            <a:gd name="T35" fmla="*/ 7974 h 662"/>
                            <a:gd name="T36" fmla="+- 0 6050 6041"/>
                            <a:gd name="T37" fmla="*/ T36 w 5588"/>
                            <a:gd name="T38" fmla="+- 0 7899 7644"/>
                            <a:gd name="T39" fmla="*/ 7899 h 662"/>
                            <a:gd name="T40" fmla="+- 0 6075 6041"/>
                            <a:gd name="T41" fmla="*/ T40 w 5588"/>
                            <a:gd name="T42" fmla="+- 0 7829 7644"/>
                            <a:gd name="T43" fmla="*/ 7829 h 662"/>
                            <a:gd name="T44" fmla="+- 0 6114 6041"/>
                            <a:gd name="T45" fmla="*/ T44 w 5588"/>
                            <a:gd name="T46" fmla="+- 0 7767 7644"/>
                            <a:gd name="T47" fmla="*/ 7767 h 662"/>
                            <a:gd name="T48" fmla="+- 0 6165 6041"/>
                            <a:gd name="T49" fmla="*/ T48 w 5588"/>
                            <a:gd name="T50" fmla="+- 0 7716 7644"/>
                            <a:gd name="T51" fmla="*/ 7716 h 662"/>
                            <a:gd name="T52" fmla="+- 0 6227 6041"/>
                            <a:gd name="T53" fmla="*/ T52 w 5588"/>
                            <a:gd name="T54" fmla="+- 0 7677 7644"/>
                            <a:gd name="T55" fmla="*/ 7677 h 662"/>
                            <a:gd name="T56" fmla="+- 0 6296 6041"/>
                            <a:gd name="T57" fmla="*/ T56 w 5588"/>
                            <a:gd name="T58" fmla="+- 0 7652 7644"/>
                            <a:gd name="T59" fmla="*/ 7652 h 662"/>
                            <a:gd name="T60" fmla="+- 0 6372 6041"/>
                            <a:gd name="T61" fmla="*/ T60 w 5588"/>
                            <a:gd name="T62" fmla="+- 0 7644 7644"/>
                            <a:gd name="T63" fmla="*/ 7644 h 662"/>
                            <a:gd name="T64" fmla="+- 0 11298 6041"/>
                            <a:gd name="T65" fmla="*/ T64 w 5588"/>
                            <a:gd name="T66" fmla="+- 0 7644 7644"/>
                            <a:gd name="T67" fmla="*/ 7644 h 662"/>
                            <a:gd name="T68" fmla="+- 0 11374 6041"/>
                            <a:gd name="T69" fmla="*/ T68 w 5588"/>
                            <a:gd name="T70" fmla="+- 0 7652 7644"/>
                            <a:gd name="T71" fmla="*/ 7652 h 662"/>
                            <a:gd name="T72" fmla="+- 0 11444 6041"/>
                            <a:gd name="T73" fmla="*/ T72 w 5588"/>
                            <a:gd name="T74" fmla="+- 0 7677 7644"/>
                            <a:gd name="T75" fmla="*/ 7677 h 662"/>
                            <a:gd name="T76" fmla="+- 0 11505 6041"/>
                            <a:gd name="T77" fmla="*/ T76 w 5588"/>
                            <a:gd name="T78" fmla="+- 0 7716 7644"/>
                            <a:gd name="T79" fmla="*/ 7716 h 662"/>
                            <a:gd name="T80" fmla="+- 0 11556 6041"/>
                            <a:gd name="T81" fmla="*/ T80 w 5588"/>
                            <a:gd name="T82" fmla="+- 0 7767 7644"/>
                            <a:gd name="T83" fmla="*/ 7767 h 662"/>
                            <a:gd name="T84" fmla="+- 0 11595 6041"/>
                            <a:gd name="T85" fmla="*/ T84 w 5588"/>
                            <a:gd name="T86" fmla="+- 0 7829 7644"/>
                            <a:gd name="T87" fmla="*/ 7829 h 662"/>
                            <a:gd name="T88" fmla="+- 0 11620 6041"/>
                            <a:gd name="T89" fmla="*/ T88 w 5588"/>
                            <a:gd name="T90" fmla="+- 0 7899 7644"/>
                            <a:gd name="T91" fmla="*/ 7899 h 662"/>
                            <a:gd name="T92" fmla="+- 0 11629 6041"/>
                            <a:gd name="T93" fmla="*/ T92 w 5588"/>
                            <a:gd name="T94" fmla="+- 0 7974 7644"/>
                            <a:gd name="T95" fmla="*/ 7974 h 662"/>
                            <a:gd name="T96" fmla="+- 0 11620 6041"/>
                            <a:gd name="T97" fmla="*/ T96 w 5588"/>
                            <a:gd name="T98" fmla="+- 0 8050 7644"/>
                            <a:gd name="T99" fmla="*/ 8050 h 662"/>
                            <a:gd name="T100" fmla="+- 0 11595 6041"/>
                            <a:gd name="T101" fmla="*/ T100 w 5588"/>
                            <a:gd name="T102" fmla="+- 0 8120 7644"/>
                            <a:gd name="T103" fmla="*/ 8120 h 662"/>
                            <a:gd name="T104" fmla="+- 0 11556 6041"/>
                            <a:gd name="T105" fmla="*/ T104 w 5588"/>
                            <a:gd name="T106" fmla="+- 0 8181 7644"/>
                            <a:gd name="T107" fmla="*/ 8181 h 662"/>
                            <a:gd name="T108" fmla="+- 0 11505 6041"/>
                            <a:gd name="T109" fmla="*/ T108 w 5588"/>
                            <a:gd name="T110" fmla="+- 0 8232 7644"/>
                            <a:gd name="T111" fmla="*/ 8232 h 662"/>
                            <a:gd name="T112" fmla="+- 0 11444 6041"/>
                            <a:gd name="T113" fmla="*/ T112 w 5588"/>
                            <a:gd name="T114" fmla="+- 0 8272 7644"/>
                            <a:gd name="T115" fmla="*/ 8272 h 662"/>
                            <a:gd name="T116" fmla="+- 0 11374 6041"/>
                            <a:gd name="T117" fmla="*/ T116 w 5588"/>
                            <a:gd name="T118" fmla="+- 0 8296 7644"/>
                            <a:gd name="T119" fmla="*/ 8296 h 662"/>
                            <a:gd name="T120" fmla="+- 0 11298 6041"/>
                            <a:gd name="T121" fmla="*/ T120 w 5588"/>
                            <a:gd name="T122" fmla="+- 0 8305 7644"/>
                            <a:gd name="T123" fmla="*/ 8305 h 6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5588" h="662">
                              <a:moveTo>
                                <a:pt x="5257" y="661"/>
                              </a:moveTo>
                              <a:lnTo>
                                <a:pt x="331" y="661"/>
                              </a:lnTo>
                              <a:lnTo>
                                <a:pt x="255" y="652"/>
                              </a:lnTo>
                              <a:lnTo>
                                <a:pt x="186" y="628"/>
                              </a:lnTo>
                              <a:lnTo>
                                <a:pt x="124" y="588"/>
                              </a:lnTo>
                              <a:lnTo>
                                <a:pt x="73" y="537"/>
                              </a:lnTo>
                              <a:lnTo>
                                <a:pt x="34" y="476"/>
                              </a:lnTo>
                              <a:lnTo>
                                <a:pt x="9" y="406"/>
                              </a:lnTo>
                              <a:lnTo>
                                <a:pt x="0" y="330"/>
                              </a:lnTo>
                              <a:lnTo>
                                <a:pt x="9" y="255"/>
                              </a:lnTo>
                              <a:lnTo>
                                <a:pt x="34" y="185"/>
                              </a:lnTo>
                              <a:lnTo>
                                <a:pt x="73" y="123"/>
                              </a:lnTo>
                              <a:lnTo>
                                <a:pt x="124" y="72"/>
                              </a:lnTo>
                              <a:lnTo>
                                <a:pt x="186" y="33"/>
                              </a:lnTo>
                              <a:lnTo>
                                <a:pt x="255" y="8"/>
                              </a:lnTo>
                              <a:lnTo>
                                <a:pt x="331" y="0"/>
                              </a:lnTo>
                              <a:lnTo>
                                <a:pt x="5257" y="0"/>
                              </a:lnTo>
                              <a:lnTo>
                                <a:pt x="5333" y="8"/>
                              </a:lnTo>
                              <a:lnTo>
                                <a:pt x="5403" y="33"/>
                              </a:lnTo>
                              <a:lnTo>
                                <a:pt x="5464" y="72"/>
                              </a:lnTo>
                              <a:lnTo>
                                <a:pt x="5515" y="123"/>
                              </a:lnTo>
                              <a:lnTo>
                                <a:pt x="5554" y="185"/>
                              </a:lnTo>
                              <a:lnTo>
                                <a:pt x="5579" y="255"/>
                              </a:lnTo>
                              <a:lnTo>
                                <a:pt x="5588" y="330"/>
                              </a:lnTo>
                              <a:lnTo>
                                <a:pt x="5579" y="406"/>
                              </a:lnTo>
                              <a:lnTo>
                                <a:pt x="5554" y="476"/>
                              </a:lnTo>
                              <a:lnTo>
                                <a:pt x="5515" y="537"/>
                              </a:lnTo>
                              <a:lnTo>
                                <a:pt x="5464" y="588"/>
                              </a:lnTo>
                              <a:lnTo>
                                <a:pt x="5403" y="628"/>
                              </a:lnTo>
                              <a:lnTo>
                                <a:pt x="5333" y="652"/>
                              </a:lnTo>
                              <a:lnTo>
                                <a:pt x="5257" y="6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4E9A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F35E99" id="Forma Livre: Forma 11" o:spid="_x0000_s1026" style="position:absolute;margin-left:2.1pt;margin-top:270.05pt;width:226pt;height:36.8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588,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" path="m5257,661r-4926,l255,652,186,628,124,588,73,537,34,476,9,406,,330,9,255,34,185,73,123,124,72,186,33,255,8,331,,5257,r76,8l5403,33r61,39l5515,123r39,62l5579,255r9,75l5579,406r-25,70l5515,537r-51,51l5403,628r-70,24l5257,661xe" fillcolor="#054e9a" stroked="f">
                <v:path arrowok="t" o:connecttype="custom" o:connectlocs="2700186,5863179;170014,5863179;130977,5856826;95536,5839882;63691,5811643;37495,5775638;17464,5732573;4623,5683154;0,5629499;4623,5576551;17464,5527132;37495,5483361;63691,5447356;95536,5419823;130977,5402173;170014,5396525;2700186,5396525;2739223,5402173;2775177,5419823;2806509,5447356;2832705,5483361;2852736,5527132;2865577,5576551;2870200,5629499;2865577,5683154;2852736,5732573;2832705,5775638;2806509,5811643;2775177,5839882;2739223,5856826;2700186,5863179" o:connectangles="0,0,0,0,0,0,0,0,0,0,0,0,0,0,0,0,0,0,0,0,0,0,0,0,0,0,0,0,0,0,0"/>
              </v:shape>
            </w:pict>
          </mc:Fallback>
        </mc:AlternateContent>
      </w:r>
      <w:r w:rsidR="002D5E97">
        <w:rPr>
          <w:rFonts w:ascii="Arial" w:hAnsi="Arial" w:cs="Arial"/>
        </w:rPr>
        <w:br w:type="page"/>
      </w:r>
    </w:p>
    <w:p w14:paraId="79056197" w14:textId="093F397C" w:rsidR="00F33959" w:rsidRDefault="00F33959" w:rsidP="00F33959">
      <w:pPr>
        <w:pStyle w:val="Ttulo2"/>
        <w:numPr>
          <w:ilvl w:val="0"/>
          <w:numId w:val="27"/>
        </w:numPr>
        <w:ind w:hanging="720"/>
      </w:pPr>
      <w:bookmarkStart w:id="24" w:name="_Toc220406411"/>
      <w:r>
        <w:lastRenderedPageBreak/>
        <w:t>CONTATO</w:t>
      </w:r>
      <w:bookmarkEnd w:id="24"/>
    </w:p>
    <w:p w14:paraId="2C628A17" w14:textId="62D8DCE9" w:rsidR="00F33959" w:rsidRDefault="00907475" w:rsidP="00F33959">
      <w:pPr>
        <w:spacing w:before="41" w:line="290" w:lineRule="auto"/>
        <w:ind w:left="2997" w:right="768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664CF135" wp14:editId="6A3087DB">
                <wp:simplePos x="0" y="0"/>
                <wp:positionH relativeFrom="column">
                  <wp:posOffset>713740</wp:posOffset>
                </wp:positionH>
                <wp:positionV relativeFrom="paragraph">
                  <wp:posOffset>9180195</wp:posOffset>
                </wp:positionV>
                <wp:extent cx="266700" cy="325120"/>
                <wp:effectExtent l="0" t="0" r="0" b="0"/>
                <wp:wrapNone/>
                <wp:docPr id="1358013257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6700" cy="325120"/>
                        </a:xfrm>
                        <a:custGeom>
                          <a:avLst/>
                          <a:gdLst>
                            <a:gd name="T0" fmla="*/ 613 w 435"/>
                            <a:gd name="T1" fmla="*/ 9638953 h 488"/>
                            <a:gd name="T2" fmla="*/ 63742 w 435"/>
                            <a:gd name="T3" fmla="*/ 9630955 h 488"/>
                            <a:gd name="T4" fmla="*/ 31871 w 435"/>
                            <a:gd name="T5" fmla="*/ 9625623 h 488"/>
                            <a:gd name="T6" fmla="*/ 63742 w 435"/>
                            <a:gd name="T7" fmla="*/ 9663613 h 488"/>
                            <a:gd name="T8" fmla="*/ 54549 w 435"/>
                            <a:gd name="T9" fmla="*/ 9582300 h 488"/>
                            <a:gd name="T10" fmla="*/ 24516 w 435"/>
                            <a:gd name="T11" fmla="*/ 9606961 h 488"/>
                            <a:gd name="T12" fmla="*/ 64968 w 435"/>
                            <a:gd name="T13" fmla="*/ 9578967 h 488"/>
                            <a:gd name="T14" fmla="*/ 54549 w 435"/>
                            <a:gd name="T15" fmla="*/ 9522315 h 488"/>
                            <a:gd name="T16" fmla="*/ 34936 w 435"/>
                            <a:gd name="T17" fmla="*/ 9554973 h 488"/>
                            <a:gd name="T18" fmla="*/ 119517 w 435"/>
                            <a:gd name="T19" fmla="*/ 9626289 h 488"/>
                            <a:gd name="T20" fmla="*/ 89485 w 435"/>
                            <a:gd name="T21" fmla="*/ 9626289 h 488"/>
                            <a:gd name="T22" fmla="*/ 124420 w 435"/>
                            <a:gd name="T23" fmla="*/ 9660947 h 488"/>
                            <a:gd name="T24" fmla="*/ 114614 w 435"/>
                            <a:gd name="T25" fmla="*/ 9600962 h 488"/>
                            <a:gd name="T26" fmla="*/ 85807 w 435"/>
                            <a:gd name="T27" fmla="*/ 9606294 h 488"/>
                            <a:gd name="T28" fmla="*/ 124420 w 435"/>
                            <a:gd name="T29" fmla="*/ 9518982 h 488"/>
                            <a:gd name="T30" fmla="*/ 114614 w 435"/>
                            <a:gd name="T31" fmla="*/ 9511651 h 488"/>
                            <a:gd name="T32" fmla="*/ 117678 w 435"/>
                            <a:gd name="T33" fmla="*/ 9554973 h 488"/>
                            <a:gd name="T34" fmla="*/ 177130 w 435"/>
                            <a:gd name="T35" fmla="*/ 9625623 h 488"/>
                            <a:gd name="T36" fmla="*/ 145259 w 435"/>
                            <a:gd name="T37" fmla="*/ 9630955 h 488"/>
                            <a:gd name="T38" fmla="*/ 184485 w 435"/>
                            <a:gd name="T39" fmla="*/ 9658281 h 488"/>
                            <a:gd name="T40" fmla="*/ 154453 w 435"/>
                            <a:gd name="T41" fmla="*/ 9600962 h 488"/>
                            <a:gd name="T42" fmla="*/ 149550 w 435"/>
                            <a:gd name="T43" fmla="*/ 9610960 h 488"/>
                            <a:gd name="T44" fmla="*/ 183260 w 435"/>
                            <a:gd name="T45" fmla="*/ 9516983 h 488"/>
                            <a:gd name="T46" fmla="*/ 152001 w 435"/>
                            <a:gd name="T47" fmla="*/ 9511651 h 488"/>
                            <a:gd name="T48" fmla="*/ 179582 w 435"/>
                            <a:gd name="T49" fmla="*/ 9553640 h 488"/>
                            <a:gd name="T50" fmla="*/ 234131 w 435"/>
                            <a:gd name="T51" fmla="*/ 9568303 h 488"/>
                            <a:gd name="T52" fmla="*/ 204711 w 435"/>
                            <a:gd name="T53" fmla="*/ 9576301 h 488"/>
                            <a:gd name="T54" fmla="*/ 244550 w 435"/>
                            <a:gd name="T55" fmla="*/ 9578967 h 488"/>
                            <a:gd name="T56" fmla="*/ 214518 w 435"/>
                            <a:gd name="T57" fmla="*/ 9522315 h 488"/>
                            <a:gd name="T58" fmla="*/ 211453 w 435"/>
                            <a:gd name="T59" fmla="*/ 9554973 h 488"/>
                            <a:gd name="T60" fmla="*/ 264163 w 435"/>
                            <a:gd name="T61" fmla="*/ 9429671 h 488"/>
                            <a:gd name="T62" fmla="*/ 15323 w 435"/>
                            <a:gd name="T63" fmla="*/ 9432337 h 488"/>
                            <a:gd name="T64" fmla="*/ 52710 w 435"/>
                            <a:gd name="T65" fmla="*/ 9456331 h 488"/>
                            <a:gd name="T66" fmla="*/ 117065 w 435"/>
                            <a:gd name="T67" fmla="*/ 9429671 h 488"/>
                            <a:gd name="T68" fmla="*/ 145259 w 435"/>
                            <a:gd name="T69" fmla="*/ 9452332 h 488"/>
                            <a:gd name="T70" fmla="*/ 196743 w 435"/>
                            <a:gd name="T71" fmla="*/ 9447000 h 488"/>
                            <a:gd name="T72" fmla="*/ 228002 w 435"/>
                            <a:gd name="T73" fmla="*/ 9445667 h 488"/>
                            <a:gd name="T74" fmla="*/ 259260 w 435"/>
                            <a:gd name="T75" fmla="*/ 9444334 h 488"/>
                            <a:gd name="T76" fmla="*/ 222486 w 435"/>
                            <a:gd name="T77" fmla="*/ 9400345 h 488"/>
                            <a:gd name="T78" fmla="*/ 204711 w 435"/>
                            <a:gd name="T79" fmla="*/ 9429671 h 488"/>
                            <a:gd name="T80" fmla="*/ 207163 w 435"/>
                            <a:gd name="T81" fmla="*/ 9397679 h 488"/>
                            <a:gd name="T82" fmla="*/ 151388 w 435"/>
                            <a:gd name="T83" fmla="*/ 9411009 h 488"/>
                            <a:gd name="T84" fmla="*/ 138517 w 435"/>
                            <a:gd name="T85" fmla="*/ 9445667 h 488"/>
                            <a:gd name="T86" fmla="*/ 141582 w 435"/>
                            <a:gd name="T87" fmla="*/ 9412342 h 488"/>
                            <a:gd name="T88" fmla="*/ 117065 w 435"/>
                            <a:gd name="T89" fmla="*/ 9413675 h 488"/>
                            <a:gd name="T90" fmla="*/ 64968 w 435"/>
                            <a:gd name="T91" fmla="*/ 9398345 h 488"/>
                            <a:gd name="T92" fmla="*/ 50258 w 435"/>
                            <a:gd name="T93" fmla="*/ 9412342 h 488"/>
                            <a:gd name="T94" fmla="*/ 43516 w 435"/>
                            <a:gd name="T95" fmla="*/ 9404344 h 488"/>
                            <a:gd name="T96" fmla="*/ 613 w 435"/>
                            <a:gd name="T97" fmla="*/ 9439002 h 488"/>
                            <a:gd name="T98" fmla="*/ 259260 w 435"/>
                            <a:gd name="T99" fmla="*/ 9626956 h 488"/>
                            <a:gd name="T100" fmla="*/ 22678 w 435"/>
                            <a:gd name="T101" fmla="*/ 9712268 h 488"/>
                            <a:gd name="T102" fmla="*/ 19000 w 435"/>
                            <a:gd name="T103" fmla="*/ 9700271 h 488"/>
                            <a:gd name="T104" fmla="*/ 256808 w 435"/>
                            <a:gd name="T105" fmla="*/ 9629622 h 488"/>
                            <a:gd name="T106" fmla="*/ 221873 w 435"/>
                            <a:gd name="T107" fmla="*/ 9642952 h 488"/>
                            <a:gd name="T108" fmla="*/ 204711 w 435"/>
                            <a:gd name="T109" fmla="*/ 9653616 h 488"/>
                            <a:gd name="T110" fmla="*/ 9807 w 435"/>
                            <a:gd name="T111" fmla="*/ 9676277 h 488"/>
                            <a:gd name="T112" fmla="*/ 4903 w 435"/>
                            <a:gd name="T113" fmla="*/ 9712268 h 488"/>
                            <a:gd name="T114" fmla="*/ 266002 w 435"/>
                            <a:gd name="T115" fmla="*/ 9709602 h 488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435" h="488">
                              <a:moveTo>
                                <a:pt x="16" y="356"/>
                              </a:moveTo>
                              <a:lnTo>
                                <a:pt x="15" y="354"/>
                              </a:lnTo>
                              <a:lnTo>
                                <a:pt x="12" y="351"/>
                              </a:lnTo>
                              <a:lnTo>
                                <a:pt x="10" y="350"/>
                              </a:lnTo>
                              <a:lnTo>
                                <a:pt x="6" y="350"/>
                              </a:lnTo>
                              <a:lnTo>
                                <a:pt x="4" y="351"/>
                              </a:lnTo>
                              <a:lnTo>
                                <a:pt x="1" y="354"/>
                              </a:lnTo>
                              <a:lnTo>
                                <a:pt x="0" y="356"/>
                              </a:lnTo>
                              <a:lnTo>
                                <a:pt x="0" y="360"/>
                              </a:lnTo>
                              <a:lnTo>
                                <a:pt x="1" y="362"/>
                              </a:lnTo>
                              <a:lnTo>
                                <a:pt x="4" y="365"/>
                              </a:lnTo>
                              <a:lnTo>
                                <a:pt x="6" y="366"/>
                              </a:lnTo>
                              <a:lnTo>
                                <a:pt x="10" y="366"/>
                              </a:lnTo>
                              <a:lnTo>
                                <a:pt x="12" y="365"/>
                              </a:lnTo>
                              <a:lnTo>
                                <a:pt x="15" y="362"/>
                              </a:lnTo>
                              <a:lnTo>
                                <a:pt x="16" y="360"/>
                              </a:lnTo>
                              <a:lnTo>
                                <a:pt x="16" y="358"/>
                              </a:lnTo>
                              <a:lnTo>
                                <a:pt x="16" y="356"/>
                              </a:lnTo>
                              <a:close/>
                              <a:moveTo>
                                <a:pt x="106" y="353"/>
                              </a:moveTo>
                              <a:lnTo>
                                <a:pt x="104" y="350"/>
                              </a:lnTo>
                              <a:lnTo>
                                <a:pt x="98" y="343"/>
                              </a:lnTo>
                              <a:lnTo>
                                <a:pt x="94" y="342"/>
                              </a:lnTo>
                              <a:lnTo>
                                <a:pt x="89" y="342"/>
                              </a:lnTo>
                              <a:lnTo>
                                <a:pt x="89" y="358"/>
                              </a:lnTo>
                              <a:lnTo>
                                <a:pt x="89" y="391"/>
                              </a:lnTo>
                              <a:lnTo>
                                <a:pt x="57" y="391"/>
                              </a:lnTo>
                              <a:lnTo>
                                <a:pt x="57" y="358"/>
                              </a:lnTo>
                              <a:lnTo>
                                <a:pt x="89" y="358"/>
                              </a:lnTo>
                              <a:lnTo>
                                <a:pt x="89" y="342"/>
                              </a:lnTo>
                              <a:lnTo>
                                <a:pt x="52" y="342"/>
                              </a:lnTo>
                              <a:lnTo>
                                <a:pt x="48" y="343"/>
                              </a:lnTo>
                              <a:lnTo>
                                <a:pt x="42" y="350"/>
                              </a:lnTo>
                              <a:lnTo>
                                <a:pt x="40" y="353"/>
                              </a:lnTo>
                              <a:lnTo>
                                <a:pt x="40" y="395"/>
                              </a:lnTo>
                              <a:lnTo>
                                <a:pt x="42" y="399"/>
                              </a:lnTo>
                              <a:lnTo>
                                <a:pt x="48" y="405"/>
                              </a:lnTo>
                              <a:lnTo>
                                <a:pt x="52" y="407"/>
                              </a:lnTo>
                              <a:lnTo>
                                <a:pt x="94" y="407"/>
                              </a:lnTo>
                              <a:lnTo>
                                <a:pt x="98" y="405"/>
                              </a:lnTo>
                              <a:lnTo>
                                <a:pt x="104" y="399"/>
                              </a:lnTo>
                              <a:lnTo>
                                <a:pt x="106" y="395"/>
                              </a:lnTo>
                              <a:lnTo>
                                <a:pt x="106" y="391"/>
                              </a:lnTo>
                              <a:lnTo>
                                <a:pt x="106" y="358"/>
                              </a:lnTo>
                              <a:lnTo>
                                <a:pt x="106" y="353"/>
                              </a:lnTo>
                              <a:close/>
                              <a:moveTo>
                                <a:pt x="106" y="272"/>
                              </a:moveTo>
                              <a:lnTo>
                                <a:pt x="104" y="268"/>
                              </a:lnTo>
                              <a:lnTo>
                                <a:pt x="98" y="262"/>
                              </a:lnTo>
                              <a:lnTo>
                                <a:pt x="94" y="260"/>
                              </a:lnTo>
                              <a:lnTo>
                                <a:pt x="89" y="260"/>
                              </a:lnTo>
                              <a:lnTo>
                                <a:pt x="89" y="277"/>
                              </a:lnTo>
                              <a:lnTo>
                                <a:pt x="89" y="309"/>
                              </a:lnTo>
                              <a:lnTo>
                                <a:pt x="57" y="309"/>
                              </a:lnTo>
                              <a:lnTo>
                                <a:pt x="57" y="277"/>
                              </a:lnTo>
                              <a:lnTo>
                                <a:pt x="89" y="277"/>
                              </a:lnTo>
                              <a:lnTo>
                                <a:pt x="89" y="260"/>
                              </a:lnTo>
                              <a:lnTo>
                                <a:pt x="52" y="260"/>
                              </a:lnTo>
                              <a:lnTo>
                                <a:pt x="48" y="262"/>
                              </a:lnTo>
                              <a:lnTo>
                                <a:pt x="42" y="268"/>
                              </a:lnTo>
                              <a:lnTo>
                                <a:pt x="40" y="272"/>
                              </a:lnTo>
                              <a:lnTo>
                                <a:pt x="40" y="314"/>
                              </a:lnTo>
                              <a:lnTo>
                                <a:pt x="42" y="317"/>
                              </a:lnTo>
                              <a:lnTo>
                                <a:pt x="48" y="324"/>
                              </a:lnTo>
                              <a:lnTo>
                                <a:pt x="52" y="325"/>
                              </a:lnTo>
                              <a:lnTo>
                                <a:pt x="94" y="325"/>
                              </a:lnTo>
                              <a:lnTo>
                                <a:pt x="98" y="324"/>
                              </a:lnTo>
                              <a:lnTo>
                                <a:pt x="104" y="317"/>
                              </a:lnTo>
                              <a:lnTo>
                                <a:pt x="106" y="314"/>
                              </a:lnTo>
                              <a:lnTo>
                                <a:pt x="106" y="309"/>
                              </a:lnTo>
                              <a:lnTo>
                                <a:pt x="106" y="277"/>
                              </a:lnTo>
                              <a:lnTo>
                                <a:pt x="106" y="272"/>
                              </a:lnTo>
                              <a:close/>
                              <a:moveTo>
                                <a:pt x="106" y="182"/>
                              </a:moveTo>
                              <a:lnTo>
                                <a:pt x="104" y="179"/>
                              </a:lnTo>
                              <a:lnTo>
                                <a:pt x="98" y="172"/>
                              </a:lnTo>
                              <a:lnTo>
                                <a:pt x="94" y="171"/>
                              </a:lnTo>
                              <a:lnTo>
                                <a:pt x="89" y="171"/>
                              </a:lnTo>
                              <a:lnTo>
                                <a:pt x="89" y="187"/>
                              </a:lnTo>
                              <a:lnTo>
                                <a:pt x="89" y="219"/>
                              </a:lnTo>
                              <a:lnTo>
                                <a:pt x="57" y="219"/>
                              </a:lnTo>
                              <a:lnTo>
                                <a:pt x="57" y="187"/>
                              </a:lnTo>
                              <a:lnTo>
                                <a:pt x="89" y="187"/>
                              </a:lnTo>
                              <a:lnTo>
                                <a:pt x="89" y="171"/>
                              </a:lnTo>
                              <a:lnTo>
                                <a:pt x="52" y="171"/>
                              </a:lnTo>
                              <a:lnTo>
                                <a:pt x="48" y="172"/>
                              </a:lnTo>
                              <a:lnTo>
                                <a:pt x="42" y="179"/>
                              </a:lnTo>
                              <a:lnTo>
                                <a:pt x="40" y="182"/>
                              </a:lnTo>
                              <a:lnTo>
                                <a:pt x="40" y="224"/>
                              </a:lnTo>
                              <a:lnTo>
                                <a:pt x="42" y="228"/>
                              </a:lnTo>
                              <a:lnTo>
                                <a:pt x="48" y="234"/>
                              </a:lnTo>
                              <a:lnTo>
                                <a:pt x="52" y="236"/>
                              </a:lnTo>
                              <a:lnTo>
                                <a:pt x="57" y="236"/>
                              </a:lnTo>
                              <a:lnTo>
                                <a:pt x="94" y="236"/>
                              </a:lnTo>
                              <a:lnTo>
                                <a:pt x="98" y="234"/>
                              </a:lnTo>
                              <a:lnTo>
                                <a:pt x="104" y="228"/>
                              </a:lnTo>
                              <a:lnTo>
                                <a:pt x="106" y="224"/>
                              </a:lnTo>
                              <a:lnTo>
                                <a:pt x="106" y="219"/>
                              </a:lnTo>
                              <a:lnTo>
                                <a:pt x="106" y="187"/>
                              </a:lnTo>
                              <a:lnTo>
                                <a:pt x="106" y="182"/>
                              </a:lnTo>
                              <a:close/>
                              <a:moveTo>
                                <a:pt x="203" y="353"/>
                              </a:moveTo>
                              <a:lnTo>
                                <a:pt x="202" y="350"/>
                              </a:lnTo>
                              <a:lnTo>
                                <a:pt x="195" y="343"/>
                              </a:lnTo>
                              <a:lnTo>
                                <a:pt x="192" y="342"/>
                              </a:lnTo>
                              <a:lnTo>
                                <a:pt x="187" y="342"/>
                              </a:lnTo>
                              <a:lnTo>
                                <a:pt x="187" y="358"/>
                              </a:lnTo>
                              <a:lnTo>
                                <a:pt x="187" y="391"/>
                              </a:lnTo>
                              <a:lnTo>
                                <a:pt x="154" y="391"/>
                              </a:lnTo>
                              <a:lnTo>
                                <a:pt x="154" y="358"/>
                              </a:lnTo>
                              <a:lnTo>
                                <a:pt x="187" y="358"/>
                              </a:lnTo>
                              <a:lnTo>
                                <a:pt x="187" y="342"/>
                              </a:lnTo>
                              <a:lnTo>
                                <a:pt x="150" y="342"/>
                              </a:lnTo>
                              <a:lnTo>
                                <a:pt x="146" y="343"/>
                              </a:lnTo>
                              <a:lnTo>
                                <a:pt x="140" y="350"/>
                              </a:lnTo>
                              <a:lnTo>
                                <a:pt x="138" y="353"/>
                              </a:lnTo>
                              <a:lnTo>
                                <a:pt x="138" y="395"/>
                              </a:lnTo>
                              <a:lnTo>
                                <a:pt x="140" y="399"/>
                              </a:lnTo>
                              <a:lnTo>
                                <a:pt x="146" y="405"/>
                              </a:lnTo>
                              <a:lnTo>
                                <a:pt x="150" y="407"/>
                              </a:lnTo>
                              <a:lnTo>
                                <a:pt x="192" y="407"/>
                              </a:lnTo>
                              <a:lnTo>
                                <a:pt x="195" y="405"/>
                              </a:lnTo>
                              <a:lnTo>
                                <a:pt x="202" y="399"/>
                              </a:lnTo>
                              <a:lnTo>
                                <a:pt x="203" y="395"/>
                              </a:lnTo>
                              <a:lnTo>
                                <a:pt x="203" y="391"/>
                              </a:lnTo>
                              <a:lnTo>
                                <a:pt x="203" y="358"/>
                              </a:lnTo>
                              <a:lnTo>
                                <a:pt x="203" y="353"/>
                              </a:lnTo>
                              <a:close/>
                              <a:moveTo>
                                <a:pt x="203" y="268"/>
                              </a:moveTo>
                              <a:lnTo>
                                <a:pt x="202" y="264"/>
                              </a:lnTo>
                              <a:lnTo>
                                <a:pt x="195" y="258"/>
                              </a:lnTo>
                              <a:lnTo>
                                <a:pt x="192" y="256"/>
                              </a:lnTo>
                              <a:lnTo>
                                <a:pt x="187" y="256"/>
                              </a:lnTo>
                              <a:lnTo>
                                <a:pt x="187" y="272"/>
                              </a:lnTo>
                              <a:lnTo>
                                <a:pt x="187" y="305"/>
                              </a:lnTo>
                              <a:lnTo>
                                <a:pt x="154" y="305"/>
                              </a:lnTo>
                              <a:lnTo>
                                <a:pt x="154" y="272"/>
                              </a:lnTo>
                              <a:lnTo>
                                <a:pt x="187" y="272"/>
                              </a:lnTo>
                              <a:lnTo>
                                <a:pt x="187" y="256"/>
                              </a:lnTo>
                              <a:lnTo>
                                <a:pt x="150" y="256"/>
                              </a:lnTo>
                              <a:lnTo>
                                <a:pt x="146" y="258"/>
                              </a:lnTo>
                              <a:lnTo>
                                <a:pt x="140" y="264"/>
                              </a:lnTo>
                              <a:lnTo>
                                <a:pt x="138" y="268"/>
                              </a:lnTo>
                              <a:lnTo>
                                <a:pt x="138" y="310"/>
                              </a:lnTo>
                              <a:lnTo>
                                <a:pt x="140" y="313"/>
                              </a:lnTo>
                              <a:lnTo>
                                <a:pt x="146" y="320"/>
                              </a:lnTo>
                              <a:lnTo>
                                <a:pt x="150" y="321"/>
                              </a:lnTo>
                              <a:lnTo>
                                <a:pt x="192" y="321"/>
                              </a:lnTo>
                              <a:lnTo>
                                <a:pt x="195" y="320"/>
                              </a:lnTo>
                              <a:lnTo>
                                <a:pt x="202" y="313"/>
                              </a:lnTo>
                              <a:lnTo>
                                <a:pt x="203" y="310"/>
                              </a:lnTo>
                              <a:lnTo>
                                <a:pt x="203" y="305"/>
                              </a:lnTo>
                              <a:lnTo>
                                <a:pt x="203" y="272"/>
                              </a:lnTo>
                              <a:lnTo>
                                <a:pt x="203" y="268"/>
                              </a:lnTo>
                              <a:close/>
                              <a:moveTo>
                                <a:pt x="203" y="182"/>
                              </a:moveTo>
                              <a:lnTo>
                                <a:pt x="202" y="179"/>
                              </a:lnTo>
                              <a:lnTo>
                                <a:pt x="195" y="172"/>
                              </a:lnTo>
                              <a:lnTo>
                                <a:pt x="192" y="171"/>
                              </a:lnTo>
                              <a:lnTo>
                                <a:pt x="187" y="171"/>
                              </a:lnTo>
                              <a:lnTo>
                                <a:pt x="187" y="187"/>
                              </a:lnTo>
                              <a:lnTo>
                                <a:pt x="187" y="219"/>
                              </a:lnTo>
                              <a:lnTo>
                                <a:pt x="154" y="219"/>
                              </a:lnTo>
                              <a:lnTo>
                                <a:pt x="154" y="187"/>
                              </a:lnTo>
                              <a:lnTo>
                                <a:pt x="187" y="187"/>
                              </a:lnTo>
                              <a:lnTo>
                                <a:pt x="187" y="171"/>
                              </a:lnTo>
                              <a:lnTo>
                                <a:pt x="150" y="171"/>
                              </a:lnTo>
                              <a:lnTo>
                                <a:pt x="146" y="172"/>
                              </a:lnTo>
                              <a:lnTo>
                                <a:pt x="140" y="179"/>
                              </a:lnTo>
                              <a:lnTo>
                                <a:pt x="138" y="182"/>
                              </a:lnTo>
                              <a:lnTo>
                                <a:pt x="138" y="224"/>
                              </a:lnTo>
                              <a:lnTo>
                                <a:pt x="140" y="228"/>
                              </a:lnTo>
                              <a:lnTo>
                                <a:pt x="146" y="234"/>
                              </a:lnTo>
                              <a:lnTo>
                                <a:pt x="150" y="236"/>
                              </a:lnTo>
                              <a:lnTo>
                                <a:pt x="154" y="236"/>
                              </a:lnTo>
                              <a:lnTo>
                                <a:pt x="192" y="236"/>
                              </a:lnTo>
                              <a:lnTo>
                                <a:pt x="195" y="234"/>
                              </a:lnTo>
                              <a:lnTo>
                                <a:pt x="202" y="228"/>
                              </a:lnTo>
                              <a:lnTo>
                                <a:pt x="203" y="224"/>
                              </a:lnTo>
                              <a:lnTo>
                                <a:pt x="203" y="219"/>
                              </a:lnTo>
                              <a:lnTo>
                                <a:pt x="203" y="187"/>
                              </a:lnTo>
                              <a:lnTo>
                                <a:pt x="203" y="182"/>
                              </a:lnTo>
                              <a:close/>
                              <a:moveTo>
                                <a:pt x="301" y="353"/>
                              </a:moveTo>
                              <a:lnTo>
                                <a:pt x="299" y="350"/>
                              </a:lnTo>
                              <a:lnTo>
                                <a:pt x="293" y="343"/>
                              </a:lnTo>
                              <a:lnTo>
                                <a:pt x="289" y="342"/>
                              </a:lnTo>
                              <a:lnTo>
                                <a:pt x="285" y="342"/>
                              </a:lnTo>
                              <a:lnTo>
                                <a:pt x="285" y="358"/>
                              </a:lnTo>
                              <a:lnTo>
                                <a:pt x="285" y="391"/>
                              </a:lnTo>
                              <a:lnTo>
                                <a:pt x="252" y="391"/>
                              </a:lnTo>
                              <a:lnTo>
                                <a:pt x="252" y="358"/>
                              </a:lnTo>
                              <a:lnTo>
                                <a:pt x="285" y="358"/>
                              </a:lnTo>
                              <a:lnTo>
                                <a:pt x="285" y="342"/>
                              </a:lnTo>
                              <a:lnTo>
                                <a:pt x="248" y="342"/>
                              </a:lnTo>
                              <a:lnTo>
                                <a:pt x="244" y="343"/>
                              </a:lnTo>
                              <a:lnTo>
                                <a:pt x="237" y="350"/>
                              </a:lnTo>
                              <a:lnTo>
                                <a:pt x="236" y="353"/>
                              </a:lnTo>
                              <a:lnTo>
                                <a:pt x="236" y="395"/>
                              </a:lnTo>
                              <a:lnTo>
                                <a:pt x="237" y="399"/>
                              </a:lnTo>
                              <a:lnTo>
                                <a:pt x="244" y="405"/>
                              </a:lnTo>
                              <a:lnTo>
                                <a:pt x="248" y="407"/>
                              </a:lnTo>
                              <a:lnTo>
                                <a:pt x="289" y="407"/>
                              </a:lnTo>
                              <a:lnTo>
                                <a:pt x="293" y="405"/>
                              </a:lnTo>
                              <a:lnTo>
                                <a:pt x="299" y="399"/>
                              </a:lnTo>
                              <a:lnTo>
                                <a:pt x="301" y="395"/>
                              </a:lnTo>
                              <a:lnTo>
                                <a:pt x="301" y="391"/>
                              </a:lnTo>
                              <a:lnTo>
                                <a:pt x="301" y="358"/>
                              </a:lnTo>
                              <a:lnTo>
                                <a:pt x="301" y="353"/>
                              </a:lnTo>
                              <a:close/>
                              <a:moveTo>
                                <a:pt x="301" y="268"/>
                              </a:moveTo>
                              <a:lnTo>
                                <a:pt x="299" y="264"/>
                              </a:lnTo>
                              <a:lnTo>
                                <a:pt x="293" y="258"/>
                              </a:lnTo>
                              <a:lnTo>
                                <a:pt x="289" y="256"/>
                              </a:lnTo>
                              <a:lnTo>
                                <a:pt x="285" y="256"/>
                              </a:lnTo>
                              <a:lnTo>
                                <a:pt x="285" y="272"/>
                              </a:lnTo>
                              <a:lnTo>
                                <a:pt x="285" y="305"/>
                              </a:lnTo>
                              <a:lnTo>
                                <a:pt x="252" y="305"/>
                              </a:lnTo>
                              <a:lnTo>
                                <a:pt x="252" y="272"/>
                              </a:lnTo>
                              <a:lnTo>
                                <a:pt x="285" y="272"/>
                              </a:lnTo>
                              <a:lnTo>
                                <a:pt x="285" y="256"/>
                              </a:lnTo>
                              <a:lnTo>
                                <a:pt x="248" y="256"/>
                              </a:lnTo>
                              <a:lnTo>
                                <a:pt x="244" y="258"/>
                              </a:lnTo>
                              <a:lnTo>
                                <a:pt x="237" y="264"/>
                              </a:lnTo>
                              <a:lnTo>
                                <a:pt x="236" y="268"/>
                              </a:lnTo>
                              <a:lnTo>
                                <a:pt x="236" y="310"/>
                              </a:lnTo>
                              <a:lnTo>
                                <a:pt x="237" y="313"/>
                              </a:lnTo>
                              <a:lnTo>
                                <a:pt x="244" y="320"/>
                              </a:lnTo>
                              <a:lnTo>
                                <a:pt x="248" y="321"/>
                              </a:lnTo>
                              <a:lnTo>
                                <a:pt x="289" y="321"/>
                              </a:lnTo>
                              <a:lnTo>
                                <a:pt x="293" y="320"/>
                              </a:lnTo>
                              <a:lnTo>
                                <a:pt x="299" y="313"/>
                              </a:lnTo>
                              <a:lnTo>
                                <a:pt x="301" y="310"/>
                              </a:lnTo>
                              <a:lnTo>
                                <a:pt x="301" y="305"/>
                              </a:lnTo>
                              <a:lnTo>
                                <a:pt x="301" y="272"/>
                              </a:lnTo>
                              <a:lnTo>
                                <a:pt x="301" y="268"/>
                              </a:lnTo>
                              <a:close/>
                              <a:moveTo>
                                <a:pt x="301" y="182"/>
                              </a:moveTo>
                              <a:lnTo>
                                <a:pt x="299" y="179"/>
                              </a:lnTo>
                              <a:lnTo>
                                <a:pt x="293" y="172"/>
                              </a:lnTo>
                              <a:lnTo>
                                <a:pt x="289" y="171"/>
                              </a:lnTo>
                              <a:lnTo>
                                <a:pt x="285" y="171"/>
                              </a:lnTo>
                              <a:lnTo>
                                <a:pt x="285" y="187"/>
                              </a:lnTo>
                              <a:lnTo>
                                <a:pt x="285" y="219"/>
                              </a:lnTo>
                              <a:lnTo>
                                <a:pt x="252" y="219"/>
                              </a:lnTo>
                              <a:lnTo>
                                <a:pt x="252" y="187"/>
                              </a:lnTo>
                              <a:lnTo>
                                <a:pt x="285" y="187"/>
                              </a:lnTo>
                              <a:lnTo>
                                <a:pt x="285" y="171"/>
                              </a:lnTo>
                              <a:lnTo>
                                <a:pt x="248" y="171"/>
                              </a:lnTo>
                              <a:lnTo>
                                <a:pt x="244" y="172"/>
                              </a:lnTo>
                              <a:lnTo>
                                <a:pt x="237" y="179"/>
                              </a:lnTo>
                              <a:lnTo>
                                <a:pt x="236" y="182"/>
                              </a:lnTo>
                              <a:lnTo>
                                <a:pt x="236" y="224"/>
                              </a:lnTo>
                              <a:lnTo>
                                <a:pt x="237" y="228"/>
                              </a:lnTo>
                              <a:lnTo>
                                <a:pt x="244" y="234"/>
                              </a:lnTo>
                              <a:lnTo>
                                <a:pt x="248" y="236"/>
                              </a:lnTo>
                              <a:lnTo>
                                <a:pt x="252" y="236"/>
                              </a:lnTo>
                              <a:lnTo>
                                <a:pt x="289" y="236"/>
                              </a:lnTo>
                              <a:lnTo>
                                <a:pt x="293" y="234"/>
                              </a:lnTo>
                              <a:lnTo>
                                <a:pt x="299" y="228"/>
                              </a:lnTo>
                              <a:lnTo>
                                <a:pt x="301" y="224"/>
                              </a:lnTo>
                              <a:lnTo>
                                <a:pt x="301" y="219"/>
                              </a:lnTo>
                              <a:lnTo>
                                <a:pt x="301" y="187"/>
                              </a:lnTo>
                              <a:lnTo>
                                <a:pt x="301" y="182"/>
                              </a:lnTo>
                              <a:close/>
                              <a:moveTo>
                                <a:pt x="399" y="268"/>
                              </a:moveTo>
                              <a:lnTo>
                                <a:pt x="397" y="264"/>
                              </a:lnTo>
                              <a:lnTo>
                                <a:pt x="391" y="258"/>
                              </a:lnTo>
                              <a:lnTo>
                                <a:pt x="387" y="256"/>
                              </a:lnTo>
                              <a:lnTo>
                                <a:pt x="382" y="256"/>
                              </a:lnTo>
                              <a:lnTo>
                                <a:pt x="382" y="272"/>
                              </a:lnTo>
                              <a:lnTo>
                                <a:pt x="382" y="305"/>
                              </a:lnTo>
                              <a:lnTo>
                                <a:pt x="350" y="305"/>
                              </a:lnTo>
                              <a:lnTo>
                                <a:pt x="350" y="272"/>
                              </a:lnTo>
                              <a:lnTo>
                                <a:pt x="382" y="272"/>
                              </a:lnTo>
                              <a:lnTo>
                                <a:pt x="382" y="256"/>
                              </a:lnTo>
                              <a:lnTo>
                                <a:pt x="345" y="256"/>
                              </a:lnTo>
                              <a:lnTo>
                                <a:pt x="342" y="258"/>
                              </a:lnTo>
                              <a:lnTo>
                                <a:pt x="335" y="264"/>
                              </a:lnTo>
                              <a:lnTo>
                                <a:pt x="334" y="268"/>
                              </a:lnTo>
                              <a:lnTo>
                                <a:pt x="334" y="310"/>
                              </a:lnTo>
                              <a:lnTo>
                                <a:pt x="335" y="313"/>
                              </a:lnTo>
                              <a:lnTo>
                                <a:pt x="342" y="320"/>
                              </a:lnTo>
                              <a:lnTo>
                                <a:pt x="345" y="321"/>
                              </a:lnTo>
                              <a:lnTo>
                                <a:pt x="387" y="321"/>
                              </a:lnTo>
                              <a:lnTo>
                                <a:pt x="391" y="320"/>
                              </a:lnTo>
                              <a:lnTo>
                                <a:pt x="397" y="313"/>
                              </a:lnTo>
                              <a:lnTo>
                                <a:pt x="399" y="310"/>
                              </a:lnTo>
                              <a:lnTo>
                                <a:pt x="399" y="305"/>
                              </a:lnTo>
                              <a:lnTo>
                                <a:pt x="399" y="272"/>
                              </a:lnTo>
                              <a:lnTo>
                                <a:pt x="399" y="268"/>
                              </a:lnTo>
                              <a:close/>
                              <a:moveTo>
                                <a:pt x="399" y="182"/>
                              </a:moveTo>
                              <a:lnTo>
                                <a:pt x="397" y="179"/>
                              </a:lnTo>
                              <a:lnTo>
                                <a:pt x="391" y="172"/>
                              </a:lnTo>
                              <a:lnTo>
                                <a:pt x="387" y="171"/>
                              </a:lnTo>
                              <a:lnTo>
                                <a:pt x="382" y="171"/>
                              </a:lnTo>
                              <a:lnTo>
                                <a:pt x="382" y="187"/>
                              </a:lnTo>
                              <a:lnTo>
                                <a:pt x="382" y="219"/>
                              </a:lnTo>
                              <a:lnTo>
                                <a:pt x="350" y="219"/>
                              </a:lnTo>
                              <a:lnTo>
                                <a:pt x="350" y="187"/>
                              </a:lnTo>
                              <a:lnTo>
                                <a:pt x="382" y="187"/>
                              </a:lnTo>
                              <a:lnTo>
                                <a:pt x="382" y="171"/>
                              </a:lnTo>
                              <a:lnTo>
                                <a:pt x="345" y="171"/>
                              </a:lnTo>
                              <a:lnTo>
                                <a:pt x="342" y="172"/>
                              </a:lnTo>
                              <a:lnTo>
                                <a:pt x="335" y="179"/>
                              </a:lnTo>
                              <a:lnTo>
                                <a:pt x="334" y="182"/>
                              </a:lnTo>
                              <a:lnTo>
                                <a:pt x="334" y="224"/>
                              </a:lnTo>
                              <a:lnTo>
                                <a:pt x="335" y="228"/>
                              </a:lnTo>
                              <a:lnTo>
                                <a:pt x="342" y="234"/>
                              </a:lnTo>
                              <a:lnTo>
                                <a:pt x="345" y="236"/>
                              </a:lnTo>
                              <a:lnTo>
                                <a:pt x="350" y="236"/>
                              </a:lnTo>
                              <a:lnTo>
                                <a:pt x="387" y="236"/>
                              </a:lnTo>
                              <a:lnTo>
                                <a:pt x="391" y="234"/>
                              </a:lnTo>
                              <a:lnTo>
                                <a:pt x="397" y="228"/>
                              </a:lnTo>
                              <a:lnTo>
                                <a:pt x="399" y="224"/>
                              </a:lnTo>
                              <a:lnTo>
                                <a:pt x="399" y="219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close/>
                              <a:moveTo>
                                <a:pt x="434" y="52"/>
                              </a:moveTo>
                              <a:lnTo>
                                <a:pt x="431" y="48"/>
                              </a:lnTo>
                              <a:lnTo>
                                <a:pt x="424" y="40"/>
                              </a:lnTo>
                              <a:lnTo>
                                <a:pt x="423" y="39"/>
                              </a:lnTo>
                              <a:lnTo>
                                <a:pt x="423" y="70"/>
                              </a:lnTo>
                              <a:lnTo>
                                <a:pt x="423" y="130"/>
                              </a:lnTo>
                              <a:lnTo>
                                <a:pt x="16" y="130"/>
                              </a:lnTo>
                              <a:lnTo>
                                <a:pt x="16" y="70"/>
                              </a:lnTo>
                              <a:lnTo>
                                <a:pt x="17" y="66"/>
                              </a:lnTo>
                              <a:lnTo>
                                <a:pt x="19" y="60"/>
                              </a:lnTo>
                              <a:lnTo>
                                <a:pt x="21" y="58"/>
                              </a:lnTo>
                              <a:lnTo>
                                <a:pt x="25" y="52"/>
                              </a:lnTo>
                              <a:lnTo>
                                <a:pt x="28" y="50"/>
                              </a:lnTo>
                              <a:lnTo>
                                <a:pt x="34" y="48"/>
                              </a:lnTo>
                              <a:lnTo>
                                <a:pt x="65" y="48"/>
                              </a:lnTo>
                              <a:lnTo>
                                <a:pt x="65" y="64"/>
                              </a:lnTo>
                              <a:lnTo>
                                <a:pt x="66" y="68"/>
                              </a:lnTo>
                              <a:lnTo>
                                <a:pt x="68" y="74"/>
                              </a:lnTo>
                              <a:lnTo>
                                <a:pt x="71" y="78"/>
                              </a:lnTo>
                              <a:lnTo>
                                <a:pt x="76" y="82"/>
                              </a:lnTo>
                              <a:lnTo>
                                <a:pt x="79" y="84"/>
                              </a:lnTo>
                              <a:lnTo>
                                <a:pt x="86" y="88"/>
                              </a:lnTo>
                              <a:lnTo>
                                <a:pt x="101" y="88"/>
                              </a:lnTo>
                              <a:lnTo>
                                <a:pt x="108" y="84"/>
                              </a:lnTo>
                              <a:lnTo>
                                <a:pt x="111" y="82"/>
                              </a:lnTo>
                              <a:lnTo>
                                <a:pt x="116" y="78"/>
                              </a:lnTo>
                              <a:lnTo>
                                <a:pt x="118" y="74"/>
                              </a:lnTo>
                              <a:lnTo>
                                <a:pt x="119" y="72"/>
                              </a:lnTo>
                              <a:lnTo>
                                <a:pt x="121" y="68"/>
                              </a:lnTo>
                              <a:lnTo>
                                <a:pt x="122" y="64"/>
                              </a:lnTo>
                              <a:lnTo>
                                <a:pt x="122" y="48"/>
                              </a:lnTo>
                              <a:lnTo>
                                <a:pt x="191" y="48"/>
                              </a:lnTo>
                              <a:lnTo>
                                <a:pt x="191" y="64"/>
                              </a:lnTo>
                              <a:lnTo>
                                <a:pt x="192" y="68"/>
                              </a:lnTo>
                              <a:lnTo>
                                <a:pt x="195" y="74"/>
                              </a:lnTo>
                              <a:lnTo>
                                <a:pt x="197" y="78"/>
                              </a:lnTo>
                              <a:lnTo>
                                <a:pt x="202" y="82"/>
                              </a:lnTo>
                              <a:lnTo>
                                <a:pt x="205" y="84"/>
                              </a:lnTo>
                              <a:lnTo>
                                <a:pt x="212" y="88"/>
                              </a:lnTo>
                              <a:lnTo>
                                <a:pt x="227" y="88"/>
                              </a:lnTo>
                              <a:lnTo>
                                <a:pt x="234" y="84"/>
                              </a:lnTo>
                              <a:lnTo>
                                <a:pt x="237" y="82"/>
                              </a:lnTo>
                              <a:lnTo>
                                <a:pt x="242" y="78"/>
                              </a:lnTo>
                              <a:lnTo>
                                <a:pt x="245" y="74"/>
                              </a:lnTo>
                              <a:lnTo>
                                <a:pt x="245" y="72"/>
                              </a:lnTo>
                              <a:lnTo>
                                <a:pt x="247" y="68"/>
                              </a:lnTo>
                              <a:lnTo>
                                <a:pt x="248" y="64"/>
                              </a:lnTo>
                              <a:lnTo>
                                <a:pt x="248" y="48"/>
                              </a:lnTo>
                              <a:lnTo>
                                <a:pt x="317" y="48"/>
                              </a:lnTo>
                              <a:lnTo>
                                <a:pt x="317" y="64"/>
                              </a:lnTo>
                              <a:lnTo>
                                <a:pt x="318" y="68"/>
                              </a:lnTo>
                              <a:lnTo>
                                <a:pt x="321" y="74"/>
                              </a:lnTo>
                              <a:lnTo>
                                <a:pt x="323" y="78"/>
                              </a:lnTo>
                              <a:lnTo>
                                <a:pt x="328" y="82"/>
                              </a:lnTo>
                              <a:lnTo>
                                <a:pt x="331" y="84"/>
                              </a:lnTo>
                              <a:lnTo>
                                <a:pt x="338" y="88"/>
                              </a:lnTo>
                              <a:lnTo>
                                <a:pt x="353" y="88"/>
                              </a:lnTo>
                              <a:lnTo>
                                <a:pt x="360" y="84"/>
                              </a:lnTo>
                              <a:lnTo>
                                <a:pt x="363" y="82"/>
                              </a:lnTo>
                              <a:lnTo>
                                <a:pt x="369" y="78"/>
                              </a:lnTo>
                              <a:lnTo>
                                <a:pt x="371" y="74"/>
                              </a:lnTo>
                              <a:lnTo>
                                <a:pt x="372" y="72"/>
                              </a:lnTo>
                              <a:lnTo>
                                <a:pt x="374" y="68"/>
                              </a:lnTo>
                              <a:lnTo>
                                <a:pt x="374" y="64"/>
                              </a:lnTo>
                              <a:lnTo>
                                <a:pt x="374" y="48"/>
                              </a:lnTo>
                              <a:lnTo>
                                <a:pt x="405" y="48"/>
                              </a:lnTo>
                              <a:lnTo>
                                <a:pt x="411" y="50"/>
                              </a:lnTo>
                              <a:lnTo>
                                <a:pt x="414" y="52"/>
                              </a:lnTo>
                              <a:lnTo>
                                <a:pt x="418" y="58"/>
                              </a:lnTo>
                              <a:lnTo>
                                <a:pt x="420" y="60"/>
                              </a:lnTo>
                              <a:lnTo>
                                <a:pt x="423" y="66"/>
                              </a:lnTo>
                              <a:lnTo>
                                <a:pt x="423" y="70"/>
                              </a:lnTo>
                              <a:lnTo>
                                <a:pt x="423" y="39"/>
                              </a:lnTo>
                              <a:lnTo>
                                <a:pt x="419" y="36"/>
                              </a:lnTo>
                              <a:lnTo>
                                <a:pt x="409" y="32"/>
                              </a:lnTo>
                              <a:lnTo>
                                <a:pt x="374" y="32"/>
                              </a:lnTo>
                              <a:lnTo>
                                <a:pt x="374" y="24"/>
                              </a:lnTo>
                              <a:lnTo>
                                <a:pt x="374" y="20"/>
                              </a:lnTo>
                              <a:lnTo>
                                <a:pt x="372" y="16"/>
                              </a:lnTo>
                              <a:lnTo>
                                <a:pt x="371" y="14"/>
                              </a:lnTo>
                              <a:lnTo>
                                <a:pt x="369" y="10"/>
                              </a:lnTo>
                              <a:lnTo>
                                <a:pt x="363" y="4"/>
                              </a:lnTo>
                              <a:lnTo>
                                <a:pt x="360" y="2"/>
                              </a:lnTo>
                              <a:lnTo>
                                <a:pt x="358" y="1"/>
                              </a:lnTo>
                              <a:lnTo>
                                <a:pt x="358" y="24"/>
                              </a:lnTo>
                              <a:lnTo>
                                <a:pt x="358" y="64"/>
                              </a:lnTo>
                              <a:lnTo>
                                <a:pt x="357" y="66"/>
                              </a:lnTo>
                              <a:lnTo>
                                <a:pt x="352" y="72"/>
                              </a:lnTo>
                              <a:lnTo>
                                <a:pt x="340" y="72"/>
                              </a:lnTo>
                              <a:lnTo>
                                <a:pt x="335" y="66"/>
                              </a:lnTo>
                              <a:lnTo>
                                <a:pt x="334" y="64"/>
                              </a:lnTo>
                              <a:lnTo>
                                <a:pt x="334" y="48"/>
                              </a:lnTo>
                              <a:lnTo>
                                <a:pt x="334" y="32"/>
                              </a:lnTo>
                              <a:lnTo>
                                <a:pt x="334" y="24"/>
                              </a:lnTo>
                              <a:lnTo>
                                <a:pt x="335" y="22"/>
                              </a:lnTo>
                              <a:lnTo>
                                <a:pt x="340" y="16"/>
                              </a:lnTo>
                              <a:lnTo>
                                <a:pt x="352" y="16"/>
                              </a:lnTo>
                              <a:lnTo>
                                <a:pt x="357" y="22"/>
                              </a:lnTo>
                              <a:lnTo>
                                <a:pt x="358" y="24"/>
                              </a:lnTo>
                              <a:lnTo>
                                <a:pt x="358" y="1"/>
                              </a:lnTo>
                              <a:lnTo>
                                <a:pt x="353" y="0"/>
                              </a:lnTo>
                              <a:lnTo>
                                <a:pt x="338" y="0"/>
                              </a:lnTo>
                              <a:lnTo>
                                <a:pt x="331" y="2"/>
                              </a:lnTo>
                              <a:lnTo>
                                <a:pt x="328" y="4"/>
                              </a:lnTo>
                              <a:lnTo>
                                <a:pt x="323" y="10"/>
                              </a:lnTo>
                              <a:lnTo>
                                <a:pt x="321" y="14"/>
                              </a:lnTo>
                              <a:lnTo>
                                <a:pt x="318" y="20"/>
                              </a:lnTo>
                              <a:lnTo>
                                <a:pt x="317" y="24"/>
                              </a:lnTo>
                              <a:lnTo>
                                <a:pt x="317" y="32"/>
                              </a:lnTo>
                              <a:lnTo>
                                <a:pt x="248" y="32"/>
                              </a:lnTo>
                              <a:lnTo>
                                <a:pt x="248" y="24"/>
                              </a:lnTo>
                              <a:lnTo>
                                <a:pt x="247" y="20"/>
                              </a:lnTo>
                              <a:lnTo>
                                <a:pt x="245" y="16"/>
                              </a:lnTo>
                              <a:lnTo>
                                <a:pt x="245" y="14"/>
                              </a:lnTo>
                              <a:lnTo>
                                <a:pt x="242" y="10"/>
                              </a:lnTo>
                              <a:lnTo>
                                <a:pt x="237" y="4"/>
                              </a:lnTo>
                              <a:lnTo>
                                <a:pt x="234" y="2"/>
                              </a:lnTo>
                              <a:lnTo>
                                <a:pt x="232" y="1"/>
                              </a:lnTo>
                              <a:lnTo>
                                <a:pt x="232" y="24"/>
                              </a:lnTo>
                              <a:lnTo>
                                <a:pt x="232" y="64"/>
                              </a:lnTo>
                              <a:lnTo>
                                <a:pt x="231" y="66"/>
                              </a:lnTo>
                              <a:lnTo>
                                <a:pt x="226" y="72"/>
                              </a:lnTo>
                              <a:lnTo>
                                <a:pt x="213" y="72"/>
                              </a:lnTo>
                              <a:lnTo>
                                <a:pt x="209" y="66"/>
                              </a:lnTo>
                              <a:lnTo>
                                <a:pt x="207" y="64"/>
                              </a:lnTo>
                              <a:lnTo>
                                <a:pt x="207" y="48"/>
                              </a:lnTo>
                              <a:lnTo>
                                <a:pt x="207" y="32"/>
                              </a:lnTo>
                              <a:lnTo>
                                <a:pt x="207" y="24"/>
                              </a:lnTo>
                              <a:lnTo>
                                <a:pt x="209" y="22"/>
                              </a:lnTo>
                              <a:lnTo>
                                <a:pt x="213" y="16"/>
                              </a:lnTo>
                              <a:lnTo>
                                <a:pt x="226" y="16"/>
                              </a:lnTo>
                              <a:lnTo>
                                <a:pt x="231" y="22"/>
                              </a:lnTo>
                              <a:lnTo>
                                <a:pt x="232" y="24"/>
                              </a:lnTo>
                              <a:lnTo>
                                <a:pt x="232" y="1"/>
                              </a:lnTo>
                              <a:lnTo>
                                <a:pt x="227" y="0"/>
                              </a:lnTo>
                              <a:lnTo>
                                <a:pt x="212" y="0"/>
                              </a:lnTo>
                              <a:lnTo>
                                <a:pt x="205" y="2"/>
                              </a:lnTo>
                              <a:lnTo>
                                <a:pt x="202" y="4"/>
                              </a:lnTo>
                              <a:lnTo>
                                <a:pt x="197" y="10"/>
                              </a:lnTo>
                              <a:lnTo>
                                <a:pt x="195" y="14"/>
                              </a:lnTo>
                              <a:lnTo>
                                <a:pt x="192" y="20"/>
                              </a:lnTo>
                              <a:lnTo>
                                <a:pt x="191" y="24"/>
                              </a:lnTo>
                              <a:lnTo>
                                <a:pt x="191" y="32"/>
                              </a:lnTo>
                              <a:lnTo>
                                <a:pt x="122" y="32"/>
                              </a:lnTo>
                              <a:lnTo>
                                <a:pt x="122" y="24"/>
                              </a:lnTo>
                              <a:lnTo>
                                <a:pt x="121" y="20"/>
                              </a:lnTo>
                              <a:lnTo>
                                <a:pt x="119" y="16"/>
                              </a:lnTo>
                              <a:lnTo>
                                <a:pt x="118" y="14"/>
                              </a:lnTo>
                              <a:lnTo>
                                <a:pt x="116" y="10"/>
                              </a:lnTo>
                              <a:lnTo>
                                <a:pt x="111" y="4"/>
                              </a:lnTo>
                              <a:lnTo>
                                <a:pt x="108" y="2"/>
                              </a:lnTo>
                              <a:lnTo>
                                <a:pt x="106" y="1"/>
                              </a:lnTo>
                              <a:lnTo>
                                <a:pt x="106" y="24"/>
                              </a:lnTo>
                              <a:lnTo>
                                <a:pt x="106" y="64"/>
                              </a:lnTo>
                              <a:lnTo>
                                <a:pt x="104" y="66"/>
                              </a:lnTo>
                              <a:lnTo>
                                <a:pt x="100" y="72"/>
                              </a:lnTo>
                              <a:lnTo>
                                <a:pt x="87" y="72"/>
                              </a:lnTo>
                              <a:lnTo>
                                <a:pt x="82" y="66"/>
                              </a:lnTo>
                              <a:lnTo>
                                <a:pt x="81" y="64"/>
                              </a:lnTo>
                              <a:lnTo>
                                <a:pt x="81" y="48"/>
                              </a:lnTo>
                              <a:lnTo>
                                <a:pt x="81" y="24"/>
                              </a:lnTo>
                              <a:lnTo>
                                <a:pt x="82" y="22"/>
                              </a:lnTo>
                              <a:lnTo>
                                <a:pt x="87" y="16"/>
                              </a:lnTo>
                              <a:lnTo>
                                <a:pt x="100" y="16"/>
                              </a:lnTo>
                              <a:lnTo>
                                <a:pt x="104" y="22"/>
                              </a:lnTo>
                              <a:lnTo>
                                <a:pt x="106" y="24"/>
                              </a:lnTo>
                              <a:lnTo>
                                <a:pt x="106" y="1"/>
                              </a:lnTo>
                              <a:lnTo>
                                <a:pt x="101" y="0"/>
                              </a:lnTo>
                              <a:lnTo>
                                <a:pt x="86" y="0"/>
                              </a:lnTo>
                              <a:lnTo>
                                <a:pt x="79" y="2"/>
                              </a:lnTo>
                              <a:lnTo>
                                <a:pt x="76" y="4"/>
                              </a:lnTo>
                              <a:lnTo>
                                <a:pt x="71" y="10"/>
                              </a:lnTo>
                              <a:lnTo>
                                <a:pt x="68" y="14"/>
                              </a:lnTo>
                              <a:lnTo>
                                <a:pt x="66" y="20"/>
                              </a:lnTo>
                              <a:lnTo>
                                <a:pt x="65" y="24"/>
                              </a:lnTo>
                              <a:lnTo>
                                <a:pt x="65" y="32"/>
                              </a:lnTo>
                              <a:lnTo>
                                <a:pt x="30" y="32"/>
                              </a:lnTo>
                              <a:lnTo>
                                <a:pt x="20" y="36"/>
                              </a:lnTo>
                              <a:lnTo>
                                <a:pt x="15" y="40"/>
                              </a:lnTo>
                              <a:lnTo>
                                <a:pt x="8" y="48"/>
                              </a:lnTo>
                              <a:lnTo>
                                <a:pt x="5" y="52"/>
                              </a:lnTo>
                              <a:lnTo>
                                <a:pt x="1" y="62"/>
                              </a:lnTo>
                              <a:lnTo>
                                <a:pt x="0" y="66"/>
                              </a:lnTo>
                              <a:lnTo>
                                <a:pt x="0" y="326"/>
                              </a:lnTo>
                              <a:lnTo>
                                <a:pt x="1" y="328"/>
                              </a:lnTo>
                              <a:lnTo>
                                <a:pt x="4" y="332"/>
                              </a:lnTo>
                              <a:lnTo>
                                <a:pt x="12" y="332"/>
                              </a:lnTo>
                              <a:lnTo>
                                <a:pt x="15" y="328"/>
                              </a:lnTo>
                              <a:lnTo>
                                <a:pt x="16" y="326"/>
                              </a:lnTo>
                              <a:lnTo>
                                <a:pt x="16" y="146"/>
                              </a:lnTo>
                              <a:lnTo>
                                <a:pt x="423" y="146"/>
                              </a:lnTo>
                              <a:lnTo>
                                <a:pt x="423" y="344"/>
                              </a:lnTo>
                              <a:lnTo>
                                <a:pt x="423" y="378"/>
                              </a:lnTo>
                              <a:lnTo>
                                <a:pt x="423" y="450"/>
                              </a:lnTo>
                              <a:lnTo>
                                <a:pt x="423" y="454"/>
                              </a:lnTo>
                              <a:lnTo>
                                <a:pt x="420" y="460"/>
                              </a:lnTo>
                              <a:lnTo>
                                <a:pt x="418" y="462"/>
                              </a:lnTo>
                              <a:lnTo>
                                <a:pt x="414" y="466"/>
                              </a:lnTo>
                              <a:lnTo>
                                <a:pt x="411" y="468"/>
                              </a:lnTo>
                              <a:lnTo>
                                <a:pt x="405" y="470"/>
                              </a:lnTo>
                              <a:lnTo>
                                <a:pt x="402" y="472"/>
                              </a:lnTo>
                              <a:lnTo>
                                <a:pt x="37" y="472"/>
                              </a:lnTo>
                              <a:lnTo>
                                <a:pt x="34" y="470"/>
                              </a:lnTo>
                              <a:lnTo>
                                <a:pt x="28" y="468"/>
                              </a:lnTo>
                              <a:lnTo>
                                <a:pt x="25" y="466"/>
                              </a:lnTo>
                              <a:lnTo>
                                <a:pt x="21" y="462"/>
                              </a:lnTo>
                              <a:lnTo>
                                <a:pt x="19" y="458"/>
                              </a:lnTo>
                              <a:lnTo>
                                <a:pt x="16" y="452"/>
                              </a:lnTo>
                              <a:lnTo>
                                <a:pt x="16" y="450"/>
                              </a:lnTo>
                              <a:lnTo>
                                <a:pt x="16" y="446"/>
                              </a:lnTo>
                              <a:lnTo>
                                <a:pt x="23" y="452"/>
                              </a:lnTo>
                              <a:lnTo>
                                <a:pt x="31" y="454"/>
                              </a:lnTo>
                              <a:lnTo>
                                <a:pt x="40" y="454"/>
                              </a:lnTo>
                              <a:lnTo>
                                <a:pt x="339" y="456"/>
                              </a:lnTo>
                              <a:lnTo>
                                <a:pt x="349" y="452"/>
                              </a:lnTo>
                              <a:lnTo>
                                <a:pt x="355" y="446"/>
                              </a:lnTo>
                              <a:lnTo>
                                <a:pt x="363" y="438"/>
                              </a:lnTo>
                              <a:lnTo>
                                <a:pt x="373" y="428"/>
                              </a:lnTo>
                              <a:lnTo>
                                <a:pt x="423" y="378"/>
                              </a:lnTo>
                              <a:lnTo>
                                <a:pt x="423" y="344"/>
                              </a:lnTo>
                              <a:lnTo>
                                <a:pt x="422" y="346"/>
                              </a:lnTo>
                              <a:lnTo>
                                <a:pt x="419" y="348"/>
                              </a:lnTo>
                              <a:lnTo>
                                <a:pt x="417" y="350"/>
                              </a:lnTo>
                              <a:lnTo>
                                <a:pt x="412" y="350"/>
                              </a:lnTo>
                              <a:lnTo>
                                <a:pt x="412" y="366"/>
                              </a:lnTo>
                              <a:lnTo>
                                <a:pt x="350" y="428"/>
                              </a:lnTo>
                              <a:lnTo>
                                <a:pt x="350" y="386"/>
                              </a:lnTo>
                              <a:lnTo>
                                <a:pt x="351" y="384"/>
                              </a:lnTo>
                              <a:lnTo>
                                <a:pt x="353" y="378"/>
                              </a:lnTo>
                              <a:lnTo>
                                <a:pt x="355" y="374"/>
                              </a:lnTo>
                              <a:lnTo>
                                <a:pt x="359" y="370"/>
                              </a:lnTo>
                              <a:lnTo>
                                <a:pt x="362" y="368"/>
                              </a:lnTo>
                              <a:lnTo>
                                <a:pt x="368" y="366"/>
                              </a:lnTo>
                              <a:lnTo>
                                <a:pt x="412" y="366"/>
                              </a:lnTo>
                              <a:lnTo>
                                <a:pt x="412" y="350"/>
                              </a:lnTo>
                              <a:lnTo>
                                <a:pt x="364" y="350"/>
                              </a:lnTo>
                              <a:lnTo>
                                <a:pt x="354" y="354"/>
                              </a:lnTo>
                              <a:lnTo>
                                <a:pt x="349" y="358"/>
                              </a:lnTo>
                              <a:lnTo>
                                <a:pt x="342" y="364"/>
                              </a:lnTo>
                              <a:lnTo>
                                <a:pt x="339" y="370"/>
                              </a:lnTo>
                              <a:lnTo>
                                <a:pt x="335" y="380"/>
                              </a:lnTo>
                              <a:lnTo>
                                <a:pt x="334" y="384"/>
                              </a:lnTo>
                              <a:lnTo>
                                <a:pt x="334" y="432"/>
                              </a:lnTo>
                              <a:lnTo>
                                <a:pt x="333" y="434"/>
                              </a:lnTo>
                              <a:lnTo>
                                <a:pt x="330" y="438"/>
                              </a:lnTo>
                              <a:lnTo>
                                <a:pt x="34" y="438"/>
                              </a:lnTo>
                              <a:lnTo>
                                <a:pt x="28" y="436"/>
                              </a:lnTo>
                              <a:lnTo>
                                <a:pt x="25" y="434"/>
                              </a:lnTo>
                              <a:lnTo>
                                <a:pt x="21" y="428"/>
                              </a:lnTo>
                              <a:lnTo>
                                <a:pt x="19" y="426"/>
                              </a:lnTo>
                              <a:lnTo>
                                <a:pt x="17" y="420"/>
                              </a:lnTo>
                              <a:lnTo>
                                <a:pt x="16" y="418"/>
                              </a:lnTo>
                              <a:lnTo>
                                <a:pt x="16" y="388"/>
                              </a:lnTo>
                              <a:lnTo>
                                <a:pt x="15" y="386"/>
                              </a:lnTo>
                              <a:lnTo>
                                <a:pt x="12" y="382"/>
                              </a:lnTo>
                              <a:lnTo>
                                <a:pt x="4" y="382"/>
                              </a:lnTo>
                              <a:lnTo>
                                <a:pt x="1" y="386"/>
                              </a:lnTo>
                              <a:lnTo>
                                <a:pt x="0" y="388"/>
                              </a:lnTo>
                              <a:lnTo>
                                <a:pt x="0" y="452"/>
                              </a:lnTo>
                              <a:lnTo>
                                <a:pt x="1" y="458"/>
                              </a:lnTo>
                              <a:lnTo>
                                <a:pt x="5" y="468"/>
                              </a:lnTo>
                              <a:lnTo>
                                <a:pt x="8" y="472"/>
                              </a:lnTo>
                              <a:lnTo>
                                <a:pt x="15" y="480"/>
                              </a:lnTo>
                              <a:lnTo>
                                <a:pt x="20" y="482"/>
                              </a:lnTo>
                              <a:lnTo>
                                <a:pt x="30" y="486"/>
                              </a:lnTo>
                              <a:lnTo>
                                <a:pt x="35" y="488"/>
                              </a:lnTo>
                              <a:lnTo>
                                <a:pt x="404" y="488"/>
                              </a:lnTo>
                              <a:lnTo>
                                <a:pt x="409" y="486"/>
                              </a:lnTo>
                              <a:lnTo>
                                <a:pt x="419" y="482"/>
                              </a:lnTo>
                              <a:lnTo>
                                <a:pt x="424" y="480"/>
                              </a:lnTo>
                              <a:lnTo>
                                <a:pt x="431" y="472"/>
                              </a:lnTo>
                              <a:lnTo>
                                <a:pt x="434" y="468"/>
                              </a:lnTo>
                              <a:lnTo>
                                <a:pt x="434" y="378"/>
                              </a:lnTo>
                              <a:lnTo>
                                <a:pt x="434" y="366"/>
                              </a:lnTo>
                              <a:lnTo>
                                <a:pt x="434" y="146"/>
                              </a:lnTo>
                              <a:lnTo>
                                <a:pt x="434" y="130"/>
                              </a:lnTo>
                              <a:lnTo>
                                <a:pt x="4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EFE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88052" id="AutoShape 133" o:spid="_x0000_s1026" style="position:absolute;margin-left:56.2pt;margin-top:722.85pt;width:21pt;height:25.6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5,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" path="m16,356r-1,-2l12,351r-2,-1l6,350r-2,1l1,354,,356r,4l1,362r3,3l6,366r4,l12,365r3,-3l16,360r,-2l16,356xm106,353r-2,-3l98,343r-4,-1l89,342r,16l89,391r-32,l57,358r32,l89,342r-37,l48,343r-6,7l40,353r,42l42,399r6,6l52,407r42,l98,405r6,-6l106,395r,-4l106,358r,-5xm106,272r-2,-4l98,262r-4,-2l89,260r,17l89,309r-32,l57,277r32,l89,260r-37,l48,262r-6,6l40,272r,42l42,317r6,7l52,325r42,l98,324r6,-7l106,314r,-5l106,277r,-5xm106,182r-2,-3l98,172r-4,-1l89,171r,16l89,219r-32,l57,187r32,l89,171r-37,l48,172r-6,7l40,182r,42l42,228r6,6l52,236r5,l94,236r4,-2l104,228r2,-4l106,219r,-32l106,182xm203,353r-1,-3l195,343r-3,-1l187,342r,16l187,391r-33,l154,358r33,l187,342r-37,l146,343r-6,7l138,353r,42l140,399r6,6l150,407r42,l195,405r7,-6l203,395r,-4l203,358r,-5xm203,268r-1,-4l195,258r-3,-2l187,256r,16l187,305r-33,l154,272r33,l187,256r-37,l146,258r-6,6l138,268r,42l140,313r6,7l150,321r42,l195,320r7,-7l203,310r,-5l203,272r,-4xm203,182r-1,-3l195,172r-3,-1l187,171r,16l187,219r-33,l154,187r33,l187,171r-37,l146,172r-6,7l138,182r,42l140,228r6,6l150,236r4,l192,236r3,-2l202,228r1,-4l203,219r,-32l203,182xm301,353r-2,-3l293,343r-4,-1l285,342r,16l285,391r-33,l252,358r33,l285,342r-37,l244,343r-7,7l236,353r,42l237,399r7,6l248,407r41,l293,405r6,-6l301,395r,-4l301,358r,-5xm301,268r-2,-4l293,258r-4,-2l285,256r,16l285,305r-33,l252,272r33,l285,256r-37,l244,258r-7,6l236,268r,42l237,313r7,7l248,321r41,l293,320r6,-7l301,310r,-5l301,272r,-4xm301,182r-2,-3l293,172r-4,-1l285,171r,16l285,219r-33,l252,187r33,l285,171r-37,l244,172r-7,7l236,182r,42l237,228r7,6l248,236r4,l289,236r4,-2l299,228r2,-4l301,219r,-32l301,182xm399,268r-2,-4l391,258r-4,-2l382,256r,16l382,305r-32,l350,272r32,l382,256r-37,l342,258r-7,6l334,268r,42l335,313r7,7l345,321r42,l391,320r6,-7l399,310r,-5l399,272r,-4xm399,182r-2,-3l391,172r-4,-1l382,171r,16l382,219r-32,l350,187r32,l382,171r-37,l342,172r-7,7l334,182r,42l335,228r7,6l345,236r5,l387,236r4,-2l397,228r2,-4l399,219r,-32l399,182xm434,52r-3,-4l424,40r-1,-1l423,70r,60l16,130r,-60l17,66r2,-6l21,58r4,-6l28,50r6,-2l65,48r,16l66,68r2,6l71,78r5,4l79,84r7,4l101,88r7,-4l111,82r5,-4l118,74r1,-2l121,68r1,-4l122,48r69,l191,64r1,4l195,74r2,4l202,82r3,2l212,88r15,l234,84r3,-2l242,78r3,-4l245,72r2,-4l248,64r,-16l317,48r,16l318,68r3,6l323,78r5,4l331,84r7,4l353,88r7,-4l363,82r6,-4l371,74r1,-2l374,68r,-4l374,48r31,l411,50r3,2l418,58r2,2l423,66r,4l423,39r-4,-3l409,32r-35,l374,24r,-4l372,16r-1,-2l369,10,363,4,360,2,358,1r,23l358,64r-1,2l352,72r-12,l335,66r-1,-2l334,48r,-16l334,24r1,-2l340,16r12,l357,22r1,2l358,1,353,,338,r-7,2l328,4r-5,6l321,14r-3,6l317,24r,8l248,32r,-8l247,20r-2,-4l245,14r-3,-4l237,4,234,2,232,1r,23l232,64r-1,2l226,72r-13,l209,66r-2,-2l207,48r,-16l207,24r2,-2l213,16r13,l231,22r1,2l232,1,227,,212,r-7,2l202,4r-5,6l195,14r-3,6l191,24r,8l122,32r,-8l121,20r-2,-4l118,14r-2,-4l111,4,108,2,106,1r,23l106,64r-2,2l100,72r-13,l82,66,81,64r,-16l81,24r1,-2l87,16r13,l104,22r2,2l106,1,101,,86,,79,2,76,4r-5,6l68,14r-2,6l65,24r,8l30,32,20,36r-5,4l8,48,5,52,1,62,,66,,326r1,2l4,332r8,l15,328r1,-2l16,146r407,l423,344r,34l423,450r,4l420,460r-2,2l414,466r-3,2l405,470r-3,2l37,472r-3,-2l28,468r-3,-2l21,462r-2,-4l16,452r,-2l16,446r7,6l31,454r9,l339,456r10,-4l355,446r8,-8l373,428r50,-50l423,344r-1,2l419,348r-2,2l412,350r,16l350,428r,-42l351,384r2,-6l355,374r4,-4l362,368r6,-2l412,366r,-16l364,350r-10,4l349,358r-7,6l339,370r-4,10l334,384r,48l333,434r-3,4l34,438r-6,-2l25,434r-4,-6l19,426r-2,-6l16,418r,-30l15,386r-3,-4l4,382r-3,4l,388r,64l1,458r4,10l8,472r7,8l20,482r10,4l35,488r369,l409,486r10,-4l424,480r7,-8l434,468r,-90l434,366r,-220l434,130r,-78xe" fillcolor="#fefefe" stroked="f">
                <v:path arrowok="t" o:connecttype="custom" o:connectlocs="375832,2147483646;39080440,2147483646;19540220,2147483646;39080440,2147483646;33444180,2147483646;15030844,2147483646;39832105,2147483646;33444180,2147483646;21419382,2147483646;73276285,2147483646;54863562,2147483646;76282331,2147483646;70270239,2147483646;52608568,2147483646;76282331,2147483646;70270239,2147483646;72148788,2147483646;108599014,2147483646;89058794,2147483646;113108390,2147483646;94695667,2147483646;91689621,2147483646;112357338,2147483646;93192337,2147483646;110102343,2147483646;143546523,2147483646;125509020,2147483646;149934448,2147483646;131521726,2147483646;129642563,2147483646;161959246,2147483646;9394584,2147483646;32316683,2147483646;71772955,2147483646;89058794,2147483646;120623812,2147483646;139788812,2147483646;158953200,2147483646;136406934,2147483646;125509020,2147483646;127012350,2147483646;92816505,2147483646;84925250,2147483646;86804412,2147483646;71772955,2147483646;39832105,2147483646;30813353,2147483646;26679810,2147483646;375832,2147483646;158953200,2147483646;13903960,2147483646;11648966,2147483646;157449870,2147483646;136031101,2147483646;125509020,2147483646;6012706,2147483646;3006046,2147483646;163086743,2147483646" o:connectangles="0,0,0,0,0,0,0,0,0,0,0,0,0,0,0,0,0,0,0,0,0,0,0,0,0,0,0,0,0,0,0,0,0,0,0,0,0,0,0,0,0,0,0,0,0,0,0,0,0,0,0,0,0,0,0,0,0,0"/>
              </v:shape>
            </w:pict>
          </mc:Fallback>
        </mc:AlternateContent>
      </w:r>
    </w:p>
    <w:p w14:paraId="6A06EBA7" w14:textId="77777777" w:rsidR="00F33959" w:rsidRDefault="00F33959" w:rsidP="00F33959">
      <w:pPr>
        <w:spacing w:before="41" w:line="290" w:lineRule="auto"/>
        <w:ind w:left="2997" w:right="768"/>
        <w:rPr>
          <w:rFonts w:ascii="Arial" w:hAnsi="Arial" w:cs="Arial"/>
        </w:rPr>
      </w:pPr>
    </w:p>
    <w:p w14:paraId="5B9E2FD8" w14:textId="5B586AD2" w:rsidR="00F33959" w:rsidRDefault="00F33959" w:rsidP="00F33959">
      <w:pPr>
        <w:pStyle w:val="NORMALPROPOSTA"/>
      </w:pPr>
      <w:r w:rsidRPr="00F33959">
        <w:t>Estamos à disposição para atender às suas necessidades. Se surgir alguma dúvida, não hesite em entrar em contato conosco.</w:t>
      </w:r>
    </w:p>
    <w:p w14:paraId="6349C294" w14:textId="77777777" w:rsidR="002C4545" w:rsidRDefault="002C4545" w:rsidP="00F33959">
      <w:pPr>
        <w:pStyle w:val="NORMALPROPOSTA"/>
      </w:pPr>
    </w:p>
    <w:p w14:paraId="28C0C35D" w14:textId="77777777" w:rsidR="00F33959" w:rsidRPr="002C4545" w:rsidRDefault="00F33959" w:rsidP="002C4545">
      <w:pPr>
        <w:pStyle w:val="NORMALPROPOSTA"/>
        <w:jc w:val="center"/>
      </w:pPr>
    </w:p>
    <w:p w14:paraId="06137C5D" w14:textId="6AD07809" w:rsidR="00F33959" w:rsidRPr="002C4545" w:rsidRDefault="0068682C" w:rsidP="002C4545">
      <w:pPr>
        <w:pStyle w:val="NORMALPROPOSTA"/>
        <w:ind w:firstLine="0"/>
        <w:jc w:val="center"/>
        <w:rPr>
          <w:b/>
          <w:bCs/>
        </w:rPr>
      </w:pPr>
      <w:r>
        <w:rPr>
          <w:b/>
          <w:bCs/>
        </w:rPr>
        <w:t>Janaina Dias</w:t>
      </w:r>
    </w:p>
    <w:p w14:paraId="3496AA64" w14:textId="149A9DF2" w:rsidR="00F33959" w:rsidRPr="002C4545" w:rsidRDefault="00F33959" w:rsidP="002C4545">
      <w:pPr>
        <w:pStyle w:val="NORMALPROPOSTA"/>
        <w:ind w:firstLine="0"/>
        <w:jc w:val="center"/>
      </w:pPr>
      <w:r w:rsidRPr="002C4545">
        <w:t>Comercial</w:t>
      </w:r>
    </w:p>
    <w:p w14:paraId="1313976C" w14:textId="1F5954BD" w:rsidR="00F33959" w:rsidRPr="002C4545" w:rsidRDefault="00F33959" w:rsidP="002C4545">
      <w:pPr>
        <w:pStyle w:val="NORMALPROPOSTA"/>
        <w:ind w:firstLine="0"/>
        <w:jc w:val="center"/>
      </w:pPr>
      <w:r w:rsidRPr="002C4545">
        <w:t>Telefone: (19) 9</w:t>
      </w:r>
      <w:r w:rsidR="0068682C">
        <w:t>7137</w:t>
      </w:r>
      <w:r w:rsidRPr="002C4545">
        <w:t>-</w:t>
      </w:r>
      <w:r w:rsidR="0068682C">
        <w:t>5924</w:t>
      </w:r>
    </w:p>
    <w:p w14:paraId="3930D314" w14:textId="7B4EE205" w:rsidR="002C4545" w:rsidRPr="002C4545" w:rsidRDefault="00F33959" w:rsidP="002C4545">
      <w:pPr>
        <w:pStyle w:val="NORMALPROPOSTA"/>
        <w:ind w:firstLine="0"/>
        <w:jc w:val="center"/>
      </w:pPr>
      <w:r w:rsidRPr="002C4545">
        <w:t xml:space="preserve">e-mail: </w:t>
      </w:r>
      <w:hyperlink r:id="rId33">
        <w:r w:rsidR="0068682C">
          <w:t>janaina</w:t>
        </w:r>
        <w:r w:rsidRPr="002C4545">
          <w:t>.</w:t>
        </w:r>
        <w:r w:rsidR="0068682C">
          <w:t>dias</w:t>
        </w:r>
        <w:r w:rsidRPr="002C4545">
          <w:t>@siarcon.com.br</w:t>
        </w:r>
      </w:hyperlink>
    </w:p>
    <w:p w14:paraId="57E3A2BA" w14:textId="77777777" w:rsidR="00F33959" w:rsidRPr="002C4545" w:rsidRDefault="00F33959" w:rsidP="002C4545">
      <w:pPr>
        <w:pStyle w:val="NORMALPROPOSTA"/>
        <w:ind w:firstLine="0"/>
        <w:jc w:val="center"/>
      </w:pPr>
    </w:p>
    <w:p w14:paraId="5CC135A3" w14:textId="77777777" w:rsidR="00F33959" w:rsidRPr="002C4545" w:rsidRDefault="00F33959" w:rsidP="002C4545">
      <w:pPr>
        <w:pStyle w:val="NORMALPROPOSTA"/>
        <w:ind w:firstLine="0"/>
        <w:jc w:val="center"/>
        <w:rPr>
          <w:b/>
          <w:bCs/>
        </w:rPr>
      </w:pPr>
      <w:r w:rsidRPr="002C4545">
        <w:rPr>
          <w:b/>
          <w:bCs/>
        </w:rPr>
        <w:t>Luiz Rosada Filho</w:t>
      </w:r>
    </w:p>
    <w:p w14:paraId="7B33A32D" w14:textId="77777777" w:rsidR="00F33959" w:rsidRPr="002C4545" w:rsidRDefault="00F33959" w:rsidP="002C4545">
      <w:pPr>
        <w:pStyle w:val="NORMALPROPOSTA"/>
        <w:ind w:firstLine="0"/>
        <w:jc w:val="center"/>
      </w:pPr>
      <w:r w:rsidRPr="002C4545">
        <w:t>Diretor Comercial</w:t>
      </w:r>
    </w:p>
    <w:p w14:paraId="0707E3F2" w14:textId="77777777" w:rsidR="00F33959" w:rsidRPr="002C4545" w:rsidRDefault="00F33959" w:rsidP="002C4545">
      <w:pPr>
        <w:pStyle w:val="NORMALPROPOSTA"/>
        <w:ind w:firstLine="0"/>
        <w:jc w:val="center"/>
      </w:pPr>
      <w:r w:rsidRPr="002C4545">
        <w:t>Telefone: (19) 99187-6622</w:t>
      </w:r>
    </w:p>
    <w:p w14:paraId="54C07249" w14:textId="77777777" w:rsidR="00F33959" w:rsidRDefault="00F33959" w:rsidP="002C4545">
      <w:pPr>
        <w:pStyle w:val="NORMALPROPOSTA"/>
        <w:ind w:firstLine="0"/>
        <w:jc w:val="center"/>
      </w:pPr>
      <w:r w:rsidRPr="002C4545">
        <w:t xml:space="preserve">e-mail: </w:t>
      </w:r>
      <w:hyperlink r:id="rId34">
        <w:r w:rsidRPr="002C4545">
          <w:t>luiz.rosada@siarcon.com.br</w:t>
        </w:r>
      </w:hyperlink>
    </w:p>
    <w:p w14:paraId="75ED3D46" w14:textId="71745186" w:rsidR="00F33959" w:rsidRDefault="00F33959" w:rsidP="002C4545">
      <w:pPr>
        <w:pStyle w:val="NORMALPROPOSTA"/>
        <w:ind w:firstLine="0"/>
        <w:jc w:val="center"/>
      </w:pPr>
    </w:p>
    <w:p w14:paraId="55DE2786" w14:textId="77777777" w:rsidR="00F35252" w:rsidRDefault="00F35252" w:rsidP="002C4545">
      <w:pPr>
        <w:pStyle w:val="NORMALPROPOSTA"/>
        <w:ind w:firstLine="0"/>
        <w:jc w:val="center"/>
      </w:pPr>
    </w:p>
    <w:p w14:paraId="7591B63B" w14:textId="77777777" w:rsidR="00172236" w:rsidRPr="002C4545" w:rsidRDefault="00172236" w:rsidP="002C4545">
      <w:pPr>
        <w:pStyle w:val="NORMALPROPOSTA"/>
        <w:ind w:firstLine="0"/>
        <w:jc w:val="center"/>
      </w:pPr>
    </w:p>
    <w:p w14:paraId="3E83EB99" w14:textId="77777777" w:rsidR="00F33959" w:rsidRPr="002C4545" w:rsidRDefault="00F33959" w:rsidP="002C4545">
      <w:pPr>
        <w:pStyle w:val="NORMALPROPOSTA"/>
        <w:ind w:firstLine="0"/>
        <w:jc w:val="center"/>
        <w:rPr>
          <w:b/>
          <w:bCs/>
          <w:color w:val="002060"/>
        </w:rPr>
      </w:pPr>
      <w:r w:rsidRPr="002C4545">
        <w:rPr>
          <w:b/>
          <w:bCs/>
          <w:color w:val="002060"/>
        </w:rPr>
        <w:t>A SIARCON agradece por entrar em contato.</w:t>
      </w:r>
    </w:p>
    <w:p w14:paraId="65F23495" w14:textId="0715CF21" w:rsidR="00F33959" w:rsidRPr="002C4545" w:rsidRDefault="00F33959" w:rsidP="002C4545">
      <w:pPr>
        <w:pStyle w:val="NORMALPROPOSTA"/>
        <w:ind w:firstLine="0"/>
        <w:jc w:val="center"/>
        <w:rPr>
          <w:b/>
          <w:bCs/>
          <w:color w:val="002060"/>
        </w:rPr>
      </w:pPr>
      <w:r w:rsidRPr="002C4545">
        <w:rPr>
          <w:b/>
          <w:bCs/>
          <w:color w:val="002060"/>
        </w:rPr>
        <w:t>Estamos preparados para oferecer soluções completas</w:t>
      </w:r>
    </w:p>
    <w:p w14:paraId="17D81677" w14:textId="497B22D1" w:rsidR="00F33959" w:rsidRDefault="00907475" w:rsidP="002C4545">
      <w:pPr>
        <w:pStyle w:val="NORMALPROPOSTA"/>
        <w:ind w:firstLine="0"/>
        <w:jc w:val="center"/>
        <w:rPr>
          <w:b/>
          <w:bCs/>
          <w:color w:val="002060"/>
        </w:rPr>
      </w:pPr>
      <w:r>
        <w:rPr>
          <w:noProof/>
        </w:rPr>
        <w:drawing>
          <wp:anchor distT="0" distB="0" distL="114300" distR="114300" simplePos="0" relativeHeight="251804160" behindDoc="1" locked="0" layoutInCell="1" allowOverlap="1" wp14:anchorId="10526203" wp14:editId="3F8C8F23">
            <wp:simplePos x="0" y="0"/>
            <wp:positionH relativeFrom="column">
              <wp:posOffset>1908810</wp:posOffset>
            </wp:positionH>
            <wp:positionV relativeFrom="paragraph">
              <wp:posOffset>235585</wp:posOffset>
            </wp:positionV>
            <wp:extent cx="2024380" cy="1194435"/>
            <wp:effectExtent l="0" t="0" r="0" b="0"/>
            <wp:wrapNone/>
            <wp:docPr id="16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119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959" w:rsidRPr="002C4545">
        <w:rPr>
          <w:b/>
          <w:bCs/>
          <w:color w:val="002060"/>
        </w:rPr>
        <w:t xml:space="preserve">em Engenharia de </w:t>
      </w:r>
      <w:proofErr w:type="gramStart"/>
      <w:r w:rsidR="00F33959" w:rsidRPr="002C4545">
        <w:rPr>
          <w:b/>
          <w:bCs/>
          <w:color w:val="002060"/>
        </w:rPr>
        <w:t>Ar Condicionado</w:t>
      </w:r>
      <w:proofErr w:type="gramEnd"/>
      <w:r w:rsidR="00F33959" w:rsidRPr="002C4545">
        <w:rPr>
          <w:b/>
          <w:bCs/>
          <w:color w:val="002060"/>
        </w:rPr>
        <w:t>.</w:t>
      </w:r>
    </w:p>
    <w:p w14:paraId="6399B2D8" w14:textId="20A4D26E" w:rsidR="00F35252" w:rsidRDefault="00F35252" w:rsidP="002C4545">
      <w:pPr>
        <w:pStyle w:val="NORMALPROPOSTA"/>
        <w:ind w:firstLine="0"/>
        <w:jc w:val="center"/>
        <w:rPr>
          <w:b/>
          <w:bCs/>
          <w:color w:val="002060"/>
        </w:rPr>
      </w:pPr>
    </w:p>
    <w:p w14:paraId="7C76474A" w14:textId="3E69EBAB" w:rsidR="00F33959" w:rsidRDefault="00F33959" w:rsidP="002C4545">
      <w:pPr>
        <w:pStyle w:val="NORMALPROPOSTA"/>
        <w:ind w:firstLine="0"/>
        <w:jc w:val="center"/>
      </w:pPr>
    </w:p>
    <w:p w14:paraId="4D25C9AB" w14:textId="77777777" w:rsidR="002C4545" w:rsidRDefault="002C4545" w:rsidP="002C4545">
      <w:pPr>
        <w:pStyle w:val="NORMALPROPOSTA"/>
        <w:ind w:firstLine="0"/>
        <w:jc w:val="center"/>
      </w:pPr>
    </w:p>
    <w:p w14:paraId="209E2D99" w14:textId="77777777" w:rsidR="002C4545" w:rsidRDefault="002C4545" w:rsidP="002C4545">
      <w:pPr>
        <w:pStyle w:val="NORMALPROPOSTA"/>
        <w:ind w:firstLine="0"/>
        <w:jc w:val="center"/>
      </w:pPr>
    </w:p>
    <w:p w14:paraId="389B7440" w14:textId="77777777" w:rsidR="002C4545" w:rsidRPr="002C4545" w:rsidRDefault="002C4545" w:rsidP="00F35252">
      <w:pPr>
        <w:pStyle w:val="NORMALPROPOSTA"/>
        <w:ind w:firstLine="0"/>
      </w:pPr>
    </w:p>
    <w:p w14:paraId="6099EDEC" w14:textId="77777777" w:rsidR="00F33959" w:rsidRPr="002C4545" w:rsidRDefault="00F33959" w:rsidP="002C4545">
      <w:pPr>
        <w:pStyle w:val="NORMALPROPOSTA"/>
        <w:ind w:firstLine="0"/>
        <w:jc w:val="center"/>
      </w:pPr>
      <w:r w:rsidRPr="002C4545">
        <w:t xml:space="preserve">Razão Social: </w:t>
      </w:r>
      <w:proofErr w:type="spellStart"/>
      <w:r w:rsidRPr="002C4545">
        <w:t>Siarcon</w:t>
      </w:r>
      <w:proofErr w:type="spellEnd"/>
      <w:r w:rsidRPr="002C4545">
        <w:t xml:space="preserve"> Engenharia </w:t>
      </w:r>
      <w:proofErr w:type="spellStart"/>
      <w:r w:rsidRPr="002C4545">
        <w:t>Eireli</w:t>
      </w:r>
      <w:proofErr w:type="spellEnd"/>
      <w:r w:rsidRPr="002C4545">
        <w:t xml:space="preserve"> – EPP</w:t>
      </w:r>
    </w:p>
    <w:p w14:paraId="653BAAEF" w14:textId="0798BD16" w:rsidR="007D1106" w:rsidRPr="00EC5B4B" w:rsidRDefault="00F33959" w:rsidP="002C4545">
      <w:pPr>
        <w:pStyle w:val="NORMALPROPOSTA"/>
        <w:ind w:firstLine="0"/>
        <w:jc w:val="center"/>
      </w:pPr>
      <w:r w:rsidRPr="002C4545">
        <w:t>CNPJ – 02.541.727/0001-01</w:t>
      </w:r>
      <w:r w:rsidR="002C4545">
        <w:t>.</w:t>
      </w:r>
    </w:p>
    <w:sectPr w:rsidR="007D1106" w:rsidRPr="00EC5B4B" w:rsidSect="005808F1">
      <w:headerReference w:type="default" r:id="rId36"/>
      <w:footerReference w:type="default" r:id="rId37"/>
      <w:pgSz w:w="11907" w:h="16840" w:code="9"/>
      <w:pgMar w:top="2552" w:right="992" w:bottom="2127" w:left="1701" w:header="113" w:footer="567" w:gutter="0"/>
      <w:cols w:space="72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75A677" w14:textId="77777777" w:rsidR="003B3933" w:rsidRDefault="003B3933">
      <w:r>
        <w:separator/>
      </w:r>
    </w:p>
  </w:endnote>
  <w:endnote w:type="continuationSeparator" w:id="0">
    <w:p w14:paraId="5649BD1A" w14:textId="77777777" w:rsidR="003B3933" w:rsidRDefault="003B39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wis721 Lt BT">
    <w:altName w:val="Calibri"/>
    <w:panose1 w:val="020B0403020202020204"/>
    <w:charset w:val="00"/>
    <w:family w:val="swiss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ekton-BoldOblique">
    <w:charset w:val="00"/>
    <w:family w:val="auto"/>
    <w:pitch w:val="variable"/>
    <w:sig w:usb0="00000003" w:usb1="00000000" w:usb2="00000000" w:usb3="00000000" w:csb0="00000001" w:csb1="00000000"/>
  </w:font>
  <w:font w:name="Microstile">
    <w:altName w:val="Arial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70F4F" w14:textId="66DF3001" w:rsidR="009861E6" w:rsidRPr="00162914" w:rsidRDefault="009861E6" w:rsidP="009861E6">
    <w:pPr>
      <w:tabs>
        <w:tab w:val="left" w:pos="2066"/>
      </w:tabs>
      <w:spacing w:line="40" w:lineRule="atLeast"/>
      <w:jc w:val="center"/>
      <w:rPr>
        <w:rFonts w:ascii="Arial" w:hAnsi="Arial" w:cs="Arial"/>
        <w:color w:val="000000"/>
        <w:sz w:val="16"/>
        <w:szCs w:val="16"/>
      </w:rPr>
    </w:pPr>
    <w:bookmarkStart w:id="1" w:name="_Hlk508004219"/>
  </w:p>
  <w:bookmarkEnd w:id="1"/>
  <w:p w14:paraId="6B238CE3" w14:textId="13E862ED" w:rsidR="00CB5262" w:rsidRDefault="00CB5262" w:rsidP="002F17BD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D03E2F" w14:textId="4692032A" w:rsidR="002B222D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6AD42CB9" wp14:editId="36DFE647">
          <wp:extent cx="7572375" cy="457200"/>
          <wp:effectExtent l="0" t="0" r="0" b="0"/>
          <wp:docPr id="2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C6150F" w14:textId="5A8E4EBE" w:rsidR="005427B1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1AF53076" wp14:editId="4F8C75C1">
          <wp:extent cx="7572375" cy="457200"/>
          <wp:effectExtent l="0" t="0" r="0" b="0"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9D3C5F" w14:textId="4E574702" w:rsidR="00ED3EFA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11A4CEC6" wp14:editId="5A88D4C4">
          <wp:extent cx="7572375" cy="457200"/>
          <wp:effectExtent l="0" t="0" r="0" b="0"/>
          <wp:docPr id="5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21D51" w14:textId="001D7D25" w:rsidR="00331351" w:rsidRPr="002B222D" w:rsidRDefault="00907475" w:rsidP="002B222D">
    <w:pPr>
      <w:pStyle w:val="Rodap"/>
      <w:ind w:left="-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114C241D" wp14:editId="137B66A5">
          <wp:extent cx="7572375" cy="457200"/>
          <wp:effectExtent l="0" t="0" r="0" b="0"/>
          <wp:docPr id="11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D4F73F" w14:textId="4A4B2F1D" w:rsidR="009861E6" w:rsidRDefault="00907475" w:rsidP="00E70D00">
    <w:pPr>
      <w:pStyle w:val="Rodap"/>
      <w:ind w:hanging="1701"/>
    </w:pPr>
    <w:r>
      <w:rPr>
        <w:rFonts w:ascii="Arial" w:hAnsi="Arial" w:cs="Arial"/>
        <w:noProof/>
        <w:sz w:val="16"/>
        <w:szCs w:val="16"/>
      </w:rPr>
      <w:drawing>
        <wp:inline distT="0" distB="0" distL="0" distR="0" wp14:anchorId="5B13921B" wp14:editId="12EDDD30">
          <wp:extent cx="7572375" cy="457200"/>
          <wp:effectExtent l="0" t="0" r="0" b="0"/>
          <wp:docPr id="14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457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0CEC58" w14:textId="77777777" w:rsidR="003B3933" w:rsidRDefault="003B3933">
      <w:r>
        <w:separator/>
      </w:r>
    </w:p>
  </w:footnote>
  <w:footnote w:type="continuationSeparator" w:id="0">
    <w:p w14:paraId="060282C6" w14:textId="77777777" w:rsidR="003B3933" w:rsidRDefault="003B39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9A99E9" w14:textId="574400CA" w:rsidR="00CB5262" w:rsidRDefault="00CB5262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  <w:bookmarkStart w:id="0" w:name="_Hlk508004225"/>
  </w:p>
  <w:p w14:paraId="1B0F6001" w14:textId="33AFEFA6" w:rsidR="00CB5262" w:rsidRPr="007D1106" w:rsidRDefault="00CB5262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                   </w:t>
    </w:r>
    <w:r w:rsidR="005E3B8B">
      <w:rPr>
        <w:noProof/>
      </w:rPr>
      <w:t xml:space="preserve">        </w:t>
    </w:r>
    <w:r>
      <w:rPr>
        <w:noProof/>
      </w:rPr>
      <w:t xml:space="preserve">   </w:t>
    </w:r>
    <w:bookmarkEnd w:id="0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6976A4" w14:textId="77777777" w:rsidR="00963397" w:rsidRDefault="00963397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63F9383C" w14:textId="2D140CDD" w:rsidR="00963397" w:rsidRPr="007D1106" w:rsidRDefault="00963397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3360" behindDoc="1" locked="1" layoutInCell="1" allowOverlap="1" wp14:anchorId="2E16AFF8" wp14:editId="017CD56B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580758346" name="Group 9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2072900232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3121643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0621704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6813082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6922178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094195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3400486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5049236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0759295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8659190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0349937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9004975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8955162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234197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3554298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0482649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166485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344377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8581761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81166306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7862130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3995399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9366692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1138640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4809852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1624039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6711139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7494503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2784951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046022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3580751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6688087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7977044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7281107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011049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7429665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445770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3446393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299637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8179234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7656149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7522310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9832301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63323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3851096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3592893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1876093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7873616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4751659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8886322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191312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4090423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8339980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8772430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39292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9886791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0189773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7872258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1194702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8810552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7870619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5881909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2978797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3364111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7054363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9044560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9083655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4778132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756451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362080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7485001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73209104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8261188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5562939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5907413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0706746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239615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1424495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4254508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5374305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729742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582853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6341925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24771810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7177441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4008461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4353398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9574630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6279836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8592182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2653835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1177383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47153395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1040846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9153180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2746623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276509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4275326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6148853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0463680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7150794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785617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5105927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7604697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8287500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5237472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9138598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0443876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8758727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7271640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5417407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31591793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3047849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54936805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9967010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7564832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1210532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261845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0244059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3267548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5764599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9705750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0724371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7807533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8300789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3585890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0937882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764A662" id="Group 964" o:spid="_x0000_s1026" style="position:absolute;margin-left:40pt;margin-top:0;width:553.3pt;height:102.3pt;z-index:-251653120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1043B2" w14:textId="77777777" w:rsidR="001F6F54" w:rsidRDefault="001F6F54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5501DC87" w14:textId="572CD7BC" w:rsidR="001F6F54" w:rsidRPr="007D1106" w:rsidRDefault="001F6F54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5408" behindDoc="1" locked="1" layoutInCell="1" allowOverlap="1" wp14:anchorId="52DBB735" wp14:editId="7B8923BC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213414411" name="Group 7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441236890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1455866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0022052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4971874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56221600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1855538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3764255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6039565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199743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46884516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0785252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4562171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4186278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1091196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619772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7132158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5508104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8002903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7715517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8451880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1235126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7728051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12257705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9284470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8254673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1399450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3796066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7322378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10717229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0379688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5223239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6751674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33970177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3201273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0358522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4166390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6316001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79214508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2882793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4571641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9659485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9287115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280806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9638966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6682321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4045909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2932023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7952216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7472556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8281698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0309627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8946531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0502092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4800699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018995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6124161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2986899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878075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086478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8117911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5648300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3329640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1704755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4044460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3436713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2758020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307776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3911954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0790892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0805935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1187985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3128879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7968541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7408319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2886659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4820409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6412480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9724927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6756456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9692827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5698932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7999694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8273558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5549517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7656116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6623522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9771774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8453447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2281427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4945790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7463289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1435484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1499351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5012695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9472242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6420000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0093411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9756597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3321778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0701315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0008197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9501705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2647657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0256343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1132764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178835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5198115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23372435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8843570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8044150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3900512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1636106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6749546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9948332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84332626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9583037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6906231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3127595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4690334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26781988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0318085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8469813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8945890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4621638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0209288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1478240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8079210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0A810BC" id="Group 791" o:spid="_x0000_s1026" style="position:absolute;margin-left:40pt;margin-top:0;width:553.3pt;height:102.3pt;z-index:-251651072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51145D" w14:textId="77777777" w:rsidR="00ED3EFA" w:rsidRDefault="00ED3EFA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6B871198" w14:textId="17D4DD96" w:rsidR="00ED3EFA" w:rsidRPr="007D1106" w:rsidRDefault="00ED3EFA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7456" behindDoc="1" locked="1" layoutInCell="1" allowOverlap="1" wp14:anchorId="4D222778" wp14:editId="4A5E1EEA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1912127261" name="Group 10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687334276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9508344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5404680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6167658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3676049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9112209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9794063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1781501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30776453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2785818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8180649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9452341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4288516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3976627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8209457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9346049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5447781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4753507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445983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4316946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280513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1559990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1384626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79846992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1071752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8784898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4934494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4939540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9620333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5936093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6471876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3702399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4329803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3334304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1224532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29105811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5665218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69258972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9222812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0235717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652717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8871986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1858656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9883360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8367575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7714204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5378603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9835207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68678445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1764301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6059308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5176491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760806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6879659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47119196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55027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77497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2539755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7652032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4828054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200265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05489784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34017138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43842096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8255501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8142321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0008422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2389315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6400813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4114407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2091191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8348347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6415618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4363496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0295443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1615594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0170054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4504749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0872030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7989643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750981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4823132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3005621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9366043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0389203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87095376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2179831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0840564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5754131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2824268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8503864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7317065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8005861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0735939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3639170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8438092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26338614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2225340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5124416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9931348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08297730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8490490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100314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3057546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2367775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6485732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575262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4736842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6332123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9640148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8407110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19340467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6710813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9204296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4166748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88261589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0864612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8189748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038228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8895918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1347298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0205214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5328873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850468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4159905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0328864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4817635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2378377" id="Group 1047" o:spid="_x0000_s1026" style="position:absolute;margin-left:40pt;margin-top:0;width:553.3pt;height:102.3pt;z-index:-251649024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A78DED" w14:textId="77777777" w:rsidR="00331351" w:rsidRDefault="00331351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19FC893A" w14:textId="581A8CA9" w:rsidR="00331351" w:rsidRPr="007D1106" w:rsidRDefault="00331351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69504" behindDoc="1" locked="1" layoutInCell="1" allowOverlap="1" wp14:anchorId="50AAB326" wp14:editId="51C6F10E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1178519498" name="Group 14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872339373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8085665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6717248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7933626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9053401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9343472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761647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2808472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15145465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0457381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9487292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298165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4421041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2450547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0176176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04853579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0672796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49880573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2015756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0985398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4602038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4075203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6357649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1406673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3442157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2023729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7697259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1442781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7460969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46575906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5939087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6399267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9658118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9178264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70270513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4512929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1767062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7518953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9172872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0774544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4394158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966725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7353809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533470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7197625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5722033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5243764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03223836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8886395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50587158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7962000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01000540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3839317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7778280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0246872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4532042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6388663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4699894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2033362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9241167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80471160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8461005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0698611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7331240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815225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13798042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3281060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51124041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2245632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9361211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0974924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0994845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4300184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47382864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42473976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8404998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7537763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113112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132360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7953384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20946697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1135755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7872843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0466851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4366656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6455083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4985634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5860048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4178399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3695600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2683041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5519032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3981512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13692266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4867915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5043313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97913798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5685871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4405062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872700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77035511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954316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35597512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5759850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2853130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96466411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6067927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5721112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7049974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8249324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2756492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84945418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2714636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0660579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7560467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2848437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1006344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1288419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87436579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20549554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53201236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0126749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655758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1404832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7924036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52151729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5236682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B713C1A" id="Group 1438" o:spid="_x0000_s1026" style="position:absolute;margin-left:40pt;margin-top:0;width:553.3pt;height:102.3pt;z-index:-251646976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D12954" w14:textId="77777777" w:rsidR="00E70D00" w:rsidRDefault="00E70D00" w:rsidP="007D1106">
    <w:pPr>
      <w:widowControl w:val="0"/>
      <w:tabs>
        <w:tab w:val="center" w:pos="4419"/>
        <w:tab w:val="right" w:pos="8838"/>
      </w:tabs>
      <w:suppressAutoHyphens/>
      <w:spacing w:line="360" w:lineRule="auto"/>
      <w:rPr>
        <w:noProof/>
      </w:rPr>
    </w:pPr>
  </w:p>
  <w:p w14:paraId="4D2B3E80" w14:textId="0814298F" w:rsidR="00E70D00" w:rsidRPr="007D1106" w:rsidRDefault="00E70D00" w:rsidP="00D81E35">
    <w:pPr>
      <w:widowControl w:val="0"/>
      <w:tabs>
        <w:tab w:val="center" w:pos="4419"/>
        <w:tab w:val="right" w:pos="8838"/>
      </w:tabs>
      <w:suppressAutoHyphens/>
      <w:spacing w:line="360" w:lineRule="auto"/>
      <w:jc w:val="left"/>
      <w:rPr>
        <w:rFonts w:ascii="Microstile" w:hAnsi="Microstile" w:cs="Arial"/>
        <w:snapToGrid w:val="0"/>
        <w:sz w:val="24"/>
        <w:szCs w:val="24"/>
        <w:lang w:eastAsia="ar-SA"/>
      </w:rPr>
    </w:pPr>
    <w:r>
      <w:rPr>
        <w:noProof/>
      </w:rPr>
      <w:t xml:space="preserve">  </w:t>
    </w:r>
    <w:r w:rsidR="00907475">
      <w:rPr>
        <w:noProof/>
      </w:rPr>
      <mc:AlternateContent>
        <mc:Choice Requires="wpg">
          <w:drawing>
            <wp:anchor distT="0" distB="0" distL="114300" distR="114300" simplePos="0" relativeHeight="251671552" behindDoc="1" locked="1" layoutInCell="1" allowOverlap="1" wp14:anchorId="5F3F84A9" wp14:editId="087EEB43">
              <wp:simplePos x="0" y="0"/>
              <wp:positionH relativeFrom="page">
                <wp:posOffset>508000</wp:posOffset>
              </wp:positionH>
              <wp:positionV relativeFrom="page">
                <wp:posOffset>0</wp:posOffset>
              </wp:positionV>
              <wp:extent cx="7026910" cy="1299210"/>
              <wp:effectExtent l="0" t="0" r="0" b="0"/>
              <wp:wrapNone/>
              <wp:docPr id="1955903230" name="Group 15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6910" cy="1299210"/>
                        <a:chOff x="0" y="0"/>
                        <a:chExt cx="70286" cy="12995"/>
                      </a:xfrm>
                    </wpg:grpSpPr>
                    <wps:wsp>
                      <wps:cNvPr id="1874296875" name="Shape 6"/>
                      <wps:cNvSpPr>
                        <a:spLocks/>
                      </wps:cNvSpPr>
                      <wps:spPr bwMode="auto">
                        <a:xfrm>
                          <a:off x="18311" y="0"/>
                          <a:ext cx="51975" cy="8412"/>
                        </a:xfrm>
                        <a:custGeom>
                          <a:avLst/>
                          <a:gdLst>
                            <a:gd name="T0" fmla="*/ 0 w 5197516"/>
                            <a:gd name="T1" fmla="*/ 0 h 841212"/>
                            <a:gd name="T2" fmla="*/ 5197516 w 5197516"/>
                            <a:gd name="T3" fmla="*/ 0 h 841212"/>
                            <a:gd name="T4" fmla="*/ 5197516 w 5197516"/>
                            <a:gd name="T5" fmla="*/ 838265 h 841212"/>
                            <a:gd name="T6" fmla="*/ 4028914 w 5197516"/>
                            <a:gd name="T7" fmla="*/ 838265 h 841212"/>
                            <a:gd name="T8" fmla="*/ 4028914 w 5197516"/>
                            <a:gd name="T9" fmla="*/ 841212 h 841212"/>
                            <a:gd name="T10" fmla="*/ 933619 w 5197516"/>
                            <a:gd name="T11" fmla="*/ 841212 h 841212"/>
                            <a:gd name="T12" fmla="*/ 13994 w 5197516"/>
                            <a:gd name="T13" fmla="*/ 91696 h 841212"/>
                            <a:gd name="T14" fmla="*/ 0 w 5197516"/>
                            <a:gd name="T15" fmla="*/ 0 h 841212"/>
                            <a:gd name="T16" fmla="*/ 0 w 5197516"/>
                            <a:gd name="T17" fmla="*/ 0 h 841212"/>
                            <a:gd name="T18" fmla="*/ 5197516 w 5197516"/>
                            <a:gd name="T19" fmla="*/ 841212 h 841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5197516" h="841212">
                              <a:moveTo>
                                <a:pt x="0" y="0"/>
                              </a:moveTo>
                              <a:lnTo>
                                <a:pt x="5197516" y="0"/>
                              </a:lnTo>
                              <a:lnTo>
                                <a:pt x="5197516" y="838265"/>
                              </a:lnTo>
                              <a:lnTo>
                                <a:pt x="4028914" y="838265"/>
                              </a:lnTo>
                              <a:lnTo>
                                <a:pt x="4028914" y="841212"/>
                              </a:lnTo>
                              <a:lnTo>
                                <a:pt x="933619" y="841212"/>
                              </a:lnTo>
                              <a:cubicBezTo>
                                <a:pt x="479995" y="841212"/>
                                <a:pt x="101524" y="519444"/>
                                <a:pt x="13994" y="9169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74063862" name="Shape 8"/>
                      <wps:cNvSpPr>
                        <a:spLocks/>
                      </wps:cNvSpPr>
                      <wps:spPr bwMode="auto">
                        <a:xfrm>
                          <a:off x="13683" y="8386"/>
                          <a:ext cx="3028" cy="2356"/>
                        </a:xfrm>
                        <a:custGeom>
                          <a:avLst/>
                          <a:gdLst>
                            <a:gd name="T0" fmla="*/ 62636 w 302844"/>
                            <a:gd name="T1" fmla="*/ 76 h 235636"/>
                            <a:gd name="T2" fmla="*/ 133807 w 302844"/>
                            <a:gd name="T3" fmla="*/ 89 h 235636"/>
                            <a:gd name="T4" fmla="*/ 143091 w 302844"/>
                            <a:gd name="T5" fmla="*/ 5867 h 235636"/>
                            <a:gd name="T6" fmla="*/ 203568 w 302844"/>
                            <a:gd name="T7" fmla="*/ 128562 h 235636"/>
                            <a:gd name="T8" fmla="*/ 207023 w 302844"/>
                            <a:gd name="T9" fmla="*/ 133045 h 235636"/>
                            <a:gd name="T10" fmla="*/ 220446 w 302844"/>
                            <a:gd name="T11" fmla="*/ 76784 h 235636"/>
                            <a:gd name="T12" fmla="*/ 237718 w 302844"/>
                            <a:gd name="T13" fmla="*/ 3924 h 235636"/>
                            <a:gd name="T14" fmla="*/ 243421 w 302844"/>
                            <a:gd name="T15" fmla="*/ 178 h 235636"/>
                            <a:gd name="T16" fmla="*/ 302844 w 302844"/>
                            <a:gd name="T17" fmla="*/ 343 h 235636"/>
                            <a:gd name="T18" fmla="*/ 302844 w 302844"/>
                            <a:gd name="T19" fmla="*/ 4254 h 235636"/>
                            <a:gd name="T20" fmla="*/ 290220 w 302844"/>
                            <a:gd name="T21" fmla="*/ 53467 h 235636"/>
                            <a:gd name="T22" fmla="*/ 269113 w 302844"/>
                            <a:gd name="T23" fmla="*/ 140233 h 235636"/>
                            <a:gd name="T24" fmla="*/ 248094 w 302844"/>
                            <a:gd name="T25" fmla="*/ 229730 h 235636"/>
                            <a:gd name="T26" fmla="*/ 240741 w 302844"/>
                            <a:gd name="T27" fmla="*/ 235471 h 235636"/>
                            <a:gd name="T28" fmla="*/ 187211 w 302844"/>
                            <a:gd name="T29" fmla="*/ 235509 h 235636"/>
                            <a:gd name="T30" fmla="*/ 175628 w 302844"/>
                            <a:gd name="T31" fmla="*/ 228244 h 235636"/>
                            <a:gd name="T32" fmla="*/ 105321 w 302844"/>
                            <a:gd name="T33" fmla="*/ 79350 h 235636"/>
                            <a:gd name="T34" fmla="*/ 102641 w 302844"/>
                            <a:gd name="T35" fmla="*/ 74587 h 235636"/>
                            <a:gd name="T36" fmla="*/ 93269 w 302844"/>
                            <a:gd name="T37" fmla="*/ 113919 h 235636"/>
                            <a:gd name="T38" fmla="*/ 65138 w 302844"/>
                            <a:gd name="T39" fmla="*/ 231597 h 235636"/>
                            <a:gd name="T40" fmla="*/ 60884 w 302844"/>
                            <a:gd name="T41" fmla="*/ 235394 h 235636"/>
                            <a:gd name="T42" fmla="*/ 0 w 302844"/>
                            <a:gd name="T43" fmla="*/ 235356 h 235636"/>
                            <a:gd name="T44" fmla="*/ 27394 w 302844"/>
                            <a:gd name="T45" fmla="*/ 120269 h 235636"/>
                            <a:gd name="T46" fmla="*/ 54572 w 302844"/>
                            <a:gd name="T47" fmla="*/ 6490 h 235636"/>
                            <a:gd name="T48" fmla="*/ 62636 w 302844"/>
                            <a:gd name="T49" fmla="*/ 76 h 235636"/>
                            <a:gd name="T50" fmla="*/ 0 w 302844"/>
                            <a:gd name="T51" fmla="*/ 0 h 235636"/>
                            <a:gd name="T52" fmla="*/ 302844 w 302844"/>
                            <a:gd name="T53" fmla="*/ 235636 h 235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T50" t="T51" r="T52" b="T53"/>
                          <a:pathLst>
                            <a:path w="302844" h="235636">
                              <a:moveTo>
                                <a:pt x="62636" y="76"/>
                              </a:moveTo>
                              <a:cubicBezTo>
                                <a:pt x="86360" y="406"/>
                                <a:pt x="110084" y="406"/>
                                <a:pt x="133807" y="89"/>
                              </a:cubicBezTo>
                              <a:cubicBezTo>
                                <a:pt x="138697" y="25"/>
                                <a:pt x="141008" y="1600"/>
                                <a:pt x="143091" y="5867"/>
                              </a:cubicBezTo>
                              <a:cubicBezTo>
                                <a:pt x="163106" y="46838"/>
                                <a:pt x="183362" y="87681"/>
                                <a:pt x="203568" y="128562"/>
                              </a:cubicBezTo>
                              <a:cubicBezTo>
                                <a:pt x="204292" y="130061"/>
                                <a:pt x="204673" y="131864"/>
                                <a:pt x="207023" y="133045"/>
                              </a:cubicBezTo>
                              <a:cubicBezTo>
                                <a:pt x="211531" y="114160"/>
                                <a:pt x="216002" y="95479"/>
                                <a:pt x="220446" y="76784"/>
                              </a:cubicBezTo>
                              <a:cubicBezTo>
                                <a:pt x="226225" y="52502"/>
                                <a:pt x="231978" y="28207"/>
                                <a:pt x="237718" y="3924"/>
                              </a:cubicBezTo>
                              <a:cubicBezTo>
                                <a:pt x="238468" y="813"/>
                                <a:pt x="240436" y="152"/>
                                <a:pt x="243421" y="178"/>
                              </a:cubicBezTo>
                              <a:cubicBezTo>
                                <a:pt x="263233" y="330"/>
                                <a:pt x="283032" y="305"/>
                                <a:pt x="302844" y="343"/>
                              </a:cubicBezTo>
                              <a:lnTo>
                                <a:pt x="302844" y="4254"/>
                              </a:lnTo>
                              <a:cubicBezTo>
                                <a:pt x="297180" y="20282"/>
                                <a:pt x="294399" y="37059"/>
                                <a:pt x="290220" y="53467"/>
                              </a:cubicBezTo>
                              <a:cubicBezTo>
                                <a:pt x="282892" y="82309"/>
                                <a:pt x="276034" y="111277"/>
                                <a:pt x="269113" y="140233"/>
                              </a:cubicBezTo>
                              <a:cubicBezTo>
                                <a:pt x="261975" y="170040"/>
                                <a:pt x="254914" y="199860"/>
                                <a:pt x="248094" y="229730"/>
                              </a:cubicBezTo>
                              <a:cubicBezTo>
                                <a:pt x="247066" y="234264"/>
                                <a:pt x="245262" y="235534"/>
                                <a:pt x="240741" y="235471"/>
                              </a:cubicBezTo>
                              <a:cubicBezTo>
                                <a:pt x="222910" y="235217"/>
                                <a:pt x="205054" y="235115"/>
                                <a:pt x="187211" y="235509"/>
                              </a:cubicBezTo>
                              <a:cubicBezTo>
                                <a:pt x="181229" y="235636"/>
                                <a:pt x="178257" y="233896"/>
                                <a:pt x="175628" y="228244"/>
                              </a:cubicBezTo>
                              <a:cubicBezTo>
                                <a:pt x="152438" y="178499"/>
                                <a:pt x="128829" y="128943"/>
                                <a:pt x="105321" y="79350"/>
                              </a:cubicBezTo>
                              <a:cubicBezTo>
                                <a:pt x="104788" y="78219"/>
                                <a:pt x="104115" y="77178"/>
                                <a:pt x="102641" y="74587"/>
                              </a:cubicBezTo>
                              <a:cubicBezTo>
                                <a:pt x="99301" y="88659"/>
                                <a:pt x="96291" y="101295"/>
                                <a:pt x="93269" y="113919"/>
                              </a:cubicBezTo>
                              <a:cubicBezTo>
                                <a:pt x="83883" y="153149"/>
                                <a:pt x="74485" y="192367"/>
                                <a:pt x="65138" y="231597"/>
                              </a:cubicBezTo>
                              <a:cubicBezTo>
                                <a:pt x="64554" y="234036"/>
                                <a:pt x="63665" y="235394"/>
                                <a:pt x="60884" y="235394"/>
                              </a:cubicBezTo>
                              <a:cubicBezTo>
                                <a:pt x="40678" y="235318"/>
                                <a:pt x="20498" y="235356"/>
                                <a:pt x="0" y="235356"/>
                              </a:cubicBezTo>
                              <a:cubicBezTo>
                                <a:pt x="9220" y="196596"/>
                                <a:pt x="18275" y="158420"/>
                                <a:pt x="27394" y="120269"/>
                              </a:cubicBezTo>
                              <a:cubicBezTo>
                                <a:pt x="36449" y="82334"/>
                                <a:pt x="45682" y="44450"/>
                                <a:pt x="54572" y="6490"/>
                              </a:cubicBezTo>
                              <a:cubicBezTo>
                                <a:pt x="55715" y="1638"/>
                                <a:pt x="57480" y="0"/>
                                <a:pt x="62636" y="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21959087" name="Shape 9"/>
                      <wps:cNvSpPr>
                        <a:spLocks/>
                      </wps:cNvSpPr>
                      <wps:spPr bwMode="auto">
                        <a:xfrm>
                          <a:off x="6055" y="8388"/>
                          <a:ext cx="1478" cy="2353"/>
                        </a:xfrm>
                        <a:custGeom>
                          <a:avLst/>
                          <a:gdLst>
                            <a:gd name="T0" fmla="*/ 61786 w 147773"/>
                            <a:gd name="T1" fmla="*/ 13 h 235331"/>
                            <a:gd name="T2" fmla="*/ 147773 w 147773"/>
                            <a:gd name="T3" fmla="*/ 241 h 235331"/>
                            <a:gd name="T4" fmla="*/ 147773 w 147773"/>
                            <a:gd name="T5" fmla="*/ 43285 h 235331"/>
                            <a:gd name="T6" fmla="*/ 142126 w 147773"/>
                            <a:gd name="T7" fmla="*/ 43243 h 235331"/>
                            <a:gd name="T8" fmla="*/ 124524 w 147773"/>
                            <a:gd name="T9" fmla="*/ 43091 h 235331"/>
                            <a:gd name="T10" fmla="*/ 114694 w 147773"/>
                            <a:gd name="T11" fmla="*/ 51359 h 235331"/>
                            <a:gd name="T12" fmla="*/ 102565 w 147773"/>
                            <a:gd name="T13" fmla="*/ 101498 h 235331"/>
                            <a:gd name="T14" fmla="*/ 105766 w 147773"/>
                            <a:gd name="T15" fmla="*/ 106312 h 235331"/>
                            <a:gd name="T16" fmla="*/ 131189 w 147773"/>
                            <a:gd name="T17" fmla="*/ 106420 h 235331"/>
                            <a:gd name="T18" fmla="*/ 147773 w 147773"/>
                            <a:gd name="T19" fmla="*/ 104990 h 235331"/>
                            <a:gd name="T20" fmla="*/ 147773 w 147773"/>
                            <a:gd name="T21" fmla="*/ 187558 h 235331"/>
                            <a:gd name="T22" fmla="*/ 127051 w 147773"/>
                            <a:gd name="T23" fmla="*/ 153899 h 235331"/>
                            <a:gd name="T24" fmla="*/ 118313 w 147773"/>
                            <a:gd name="T25" fmla="*/ 148933 h 235331"/>
                            <a:gd name="T26" fmla="*/ 96114 w 147773"/>
                            <a:gd name="T27" fmla="*/ 148996 h 235331"/>
                            <a:gd name="T28" fmla="*/ 90754 w 147773"/>
                            <a:gd name="T29" fmla="*/ 152756 h 235331"/>
                            <a:gd name="T30" fmla="*/ 78194 w 147773"/>
                            <a:gd name="T31" fmla="*/ 204940 h 235331"/>
                            <a:gd name="T32" fmla="*/ 71907 w 147773"/>
                            <a:gd name="T33" fmla="*/ 231838 h 235331"/>
                            <a:gd name="T34" fmla="*/ 67513 w 147773"/>
                            <a:gd name="T35" fmla="*/ 235217 h 235331"/>
                            <a:gd name="T36" fmla="*/ 5474 w 147773"/>
                            <a:gd name="T37" fmla="*/ 235280 h 235331"/>
                            <a:gd name="T38" fmla="*/ 2553 w 147773"/>
                            <a:gd name="T39" fmla="*/ 229781 h 235331"/>
                            <a:gd name="T40" fmla="*/ 20422 w 147773"/>
                            <a:gd name="T41" fmla="*/ 156299 h 235331"/>
                            <a:gd name="T42" fmla="*/ 45263 w 147773"/>
                            <a:gd name="T43" fmla="*/ 51905 h 235331"/>
                            <a:gd name="T44" fmla="*/ 56744 w 147773"/>
                            <a:gd name="T45" fmla="*/ 4127 h 235331"/>
                            <a:gd name="T46" fmla="*/ 61786 w 147773"/>
                            <a:gd name="T47" fmla="*/ 13 h 235331"/>
                            <a:gd name="T48" fmla="*/ 0 w 147773"/>
                            <a:gd name="T49" fmla="*/ 0 h 235331"/>
                            <a:gd name="T50" fmla="*/ 147773 w 147773"/>
                            <a:gd name="T51" fmla="*/ 235331 h 2353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147773" h="235331">
                              <a:moveTo>
                                <a:pt x="61786" y="13"/>
                              </a:moveTo>
                              <a:lnTo>
                                <a:pt x="147773" y="241"/>
                              </a:lnTo>
                              <a:lnTo>
                                <a:pt x="147773" y="43285"/>
                              </a:lnTo>
                              <a:lnTo>
                                <a:pt x="142126" y="43243"/>
                              </a:lnTo>
                              <a:cubicBezTo>
                                <a:pt x="136246" y="43243"/>
                                <a:pt x="130302" y="43840"/>
                                <a:pt x="124524" y="43091"/>
                              </a:cubicBezTo>
                              <a:cubicBezTo>
                                <a:pt x="117627" y="42189"/>
                                <a:pt x="115964" y="45580"/>
                                <a:pt x="114694" y="51359"/>
                              </a:cubicBezTo>
                              <a:cubicBezTo>
                                <a:pt x="110998" y="68148"/>
                                <a:pt x="106896" y="84861"/>
                                <a:pt x="102565" y="101498"/>
                              </a:cubicBezTo>
                              <a:cubicBezTo>
                                <a:pt x="101638" y="105131"/>
                                <a:pt x="102171" y="106363"/>
                                <a:pt x="105766" y="106312"/>
                              </a:cubicBezTo>
                              <a:cubicBezTo>
                                <a:pt x="114224" y="106172"/>
                                <a:pt x="122720" y="106486"/>
                                <a:pt x="131189" y="106420"/>
                              </a:cubicBezTo>
                              <a:lnTo>
                                <a:pt x="147773" y="104990"/>
                              </a:lnTo>
                              <a:lnTo>
                                <a:pt x="147773" y="187558"/>
                              </a:lnTo>
                              <a:lnTo>
                                <a:pt x="127051" y="153899"/>
                              </a:lnTo>
                              <a:cubicBezTo>
                                <a:pt x="124841" y="150266"/>
                                <a:pt x="122580" y="148730"/>
                                <a:pt x="118313" y="148933"/>
                              </a:cubicBezTo>
                              <a:cubicBezTo>
                                <a:pt x="110922" y="149288"/>
                                <a:pt x="103505" y="149085"/>
                                <a:pt x="96114" y="148996"/>
                              </a:cubicBezTo>
                              <a:cubicBezTo>
                                <a:pt x="93307" y="148958"/>
                                <a:pt x="91580" y="149136"/>
                                <a:pt x="90754" y="152756"/>
                              </a:cubicBezTo>
                              <a:cubicBezTo>
                                <a:pt x="86830" y="170205"/>
                                <a:pt x="82410" y="187541"/>
                                <a:pt x="78194" y="204940"/>
                              </a:cubicBezTo>
                              <a:cubicBezTo>
                                <a:pt x="76022" y="213893"/>
                                <a:pt x="73736" y="222821"/>
                                <a:pt x="71907" y="231838"/>
                              </a:cubicBezTo>
                              <a:cubicBezTo>
                                <a:pt x="71311" y="234747"/>
                                <a:pt x="69964" y="235229"/>
                                <a:pt x="67513" y="235217"/>
                              </a:cubicBezTo>
                              <a:cubicBezTo>
                                <a:pt x="46825" y="235179"/>
                                <a:pt x="26149" y="235064"/>
                                <a:pt x="5474" y="235280"/>
                              </a:cubicBezTo>
                              <a:cubicBezTo>
                                <a:pt x="0" y="235331"/>
                                <a:pt x="2032" y="231940"/>
                                <a:pt x="2553" y="229781"/>
                              </a:cubicBezTo>
                              <a:cubicBezTo>
                                <a:pt x="8407" y="205270"/>
                                <a:pt x="14542" y="180823"/>
                                <a:pt x="20422" y="156299"/>
                              </a:cubicBezTo>
                              <a:cubicBezTo>
                                <a:pt x="28778" y="121526"/>
                                <a:pt x="36957" y="86690"/>
                                <a:pt x="45263" y="51905"/>
                              </a:cubicBezTo>
                              <a:cubicBezTo>
                                <a:pt x="49073" y="35979"/>
                                <a:pt x="53137" y="20104"/>
                                <a:pt x="56744" y="4127"/>
                              </a:cubicBezTo>
                              <a:cubicBezTo>
                                <a:pt x="57480" y="889"/>
                                <a:pt x="58649" y="0"/>
                                <a:pt x="61786" y="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4959394" name="Shape 10"/>
                      <wps:cNvSpPr>
                        <a:spLocks/>
                      </wps:cNvSpPr>
                      <wps:spPr bwMode="auto">
                        <a:xfrm>
                          <a:off x="7533" y="8390"/>
                          <a:ext cx="1250" cy="2351"/>
                        </a:xfrm>
                        <a:custGeom>
                          <a:avLst/>
                          <a:gdLst>
                            <a:gd name="T0" fmla="*/ 0 w 125023"/>
                            <a:gd name="T1" fmla="*/ 0 h 235052"/>
                            <a:gd name="T2" fmla="*/ 47884 w 125023"/>
                            <a:gd name="T3" fmla="*/ 127 h 235052"/>
                            <a:gd name="T4" fmla="*/ 99573 w 125023"/>
                            <a:gd name="T5" fmla="*/ 13068 h 235052"/>
                            <a:gd name="T6" fmla="*/ 117708 w 125023"/>
                            <a:gd name="T7" fmla="*/ 69203 h 235052"/>
                            <a:gd name="T8" fmla="*/ 67353 w 125023"/>
                            <a:gd name="T9" fmla="*/ 125705 h 235052"/>
                            <a:gd name="T10" fmla="*/ 53764 w 125023"/>
                            <a:gd name="T11" fmla="*/ 131864 h 235052"/>
                            <a:gd name="T12" fmla="*/ 51795 w 125023"/>
                            <a:gd name="T13" fmla="*/ 139179 h 235052"/>
                            <a:gd name="T14" fmla="*/ 109085 w 125023"/>
                            <a:gd name="T15" fmla="*/ 226022 h 235052"/>
                            <a:gd name="T16" fmla="*/ 114711 w 125023"/>
                            <a:gd name="T17" fmla="*/ 234963 h 235052"/>
                            <a:gd name="T18" fmla="*/ 33037 w 125023"/>
                            <a:gd name="T19" fmla="*/ 235039 h 235052"/>
                            <a:gd name="T20" fmla="*/ 26979 w 125023"/>
                            <a:gd name="T21" fmla="*/ 231140 h 235052"/>
                            <a:gd name="T22" fmla="*/ 0 w 125023"/>
                            <a:gd name="T23" fmla="*/ 187316 h 235052"/>
                            <a:gd name="T24" fmla="*/ 0 w 125023"/>
                            <a:gd name="T25" fmla="*/ 104749 h 235052"/>
                            <a:gd name="T26" fmla="*/ 8679 w 125023"/>
                            <a:gd name="T27" fmla="*/ 104001 h 235052"/>
                            <a:gd name="T28" fmla="*/ 44404 w 125023"/>
                            <a:gd name="T29" fmla="*/ 72885 h 235052"/>
                            <a:gd name="T30" fmla="*/ 29240 w 125023"/>
                            <a:gd name="T31" fmla="*/ 45669 h 235052"/>
                            <a:gd name="T32" fmla="*/ 11897 w 125023"/>
                            <a:gd name="T33" fmla="*/ 43131 h 235052"/>
                            <a:gd name="T34" fmla="*/ 0 w 125023"/>
                            <a:gd name="T35" fmla="*/ 43044 h 235052"/>
                            <a:gd name="T36" fmla="*/ 0 w 125023"/>
                            <a:gd name="T37" fmla="*/ 0 h 235052"/>
                            <a:gd name="T38" fmla="*/ 0 w 125023"/>
                            <a:gd name="T39" fmla="*/ 0 h 235052"/>
                            <a:gd name="T40" fmla="*/ 125023 w 125023"/>
                            <a:gd name="T41" fmla="*/ 235052 h 235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25023" h="235052">
                              <a:moveTo>
                                <a:pt x="0" y="0"/>
                              </a:moveTo>
                              <a:lnTo>
                                <a:pt x="47884" y="127"/>
                              </a:lnTo>
                              <a:cubicBezTo>
                                <a:pt x="65905" y="368"/>
                                <a:pt x="83837" y="2909"/>
                                <a:pt x="99573" y="13068"/>
                              </a:cubicBezTo>
                              <a:cubicBezTo>
                                <a:pt x="119486" y="25883"/>
                                <a:pt x="125023" y="43599"/>
                                <a:pt x="117708" y="69203"/>
                              </a:cubicBezTo>
                              <a:cubicBezTo>
                                <a:pt x="109987" y="96177"/>
                                <a:pt x="91305" y="113271"/>
                                <a:pt x="67353" y="125705"/>
                              </a:cubicBezTo>
                              <a:cubicBezTo>
                                <a:pt x="62933" y="127991"/>
                                <a:pt x="58412" y="130163"/>
                                <a:pt x="53764" y="131864"/>
                              </a:cubicBezTo>
                              <a:cubicBezTo>
                                <a:pt x="49128" y="133541"/>
                                <a:pt x="49154" y="135230"/>
                                <a:pt x="51795" y="139179"/>
                              </a:cubicBezTo>
                              <a:cubicBezTo>
                                <a:pt x="71061" y="168021"/>
                                <a:pt x="90035" y="197041"/>
                                <a:pt x="109085" y="226022"/>
                              </a:cubicBezTo>
                              <a:cubicBezTo>
                                <a:pt x="110838" y="228676"/>
                                <a:pt x="112476" y="231394"/>
                                <a:pt x="114711" y="234963"/>
                              </a:cubicBezTo>
                              <a:cubicBezTo>
                                <a:pt x="86568" y="234963"/>
                                <a:pt x="59796" y="234912"/>
                                <a:pt x="33037" y="235039"/>
                              </a:cubicBezTo>
                              <a:cubicBezTo>
                                <a:pt x="29875" y="235052"/>
                                <a:pt x="28465" y="233515"/>
                                <a:pt x="26979" y="231140"/>
                              </a:cubicBezTo>
                              <a:lnTo>
                                <a:pt x="0" y="187316"/>
                              </a:lnTo>
                              <a:lnTo>
                                <a:pt x="0" y="104749"/>
                              </a:lnTo>
                              <a:lnTo>
                                <a:pt x="8679" y="104001"/>
                              </a:lnTo>
                              <a:cubicBezTo>
                                <a:pt x="26217" y="100495"/>
                                <a:pt x="39527" y="91466"/>
                                <a:pt x="44404" y="72885"/>
                              </a:cubicBezTo>
                              <a:cubicBezTo>
                                <a:pt x="48125" y="58738"/>
                                <a:pt x="43261" y="49530"/>
                                <a:pt x="29240" y="45669"/>
                              </a:cubicBezTo>
                              <a:cubicBezTo>
                                <a:pt x="23519" y="44101"/>
                                <a:pt x="17724" y="43415"/>
                                <a:pt x="11897" y="43131"/>
                              </a:cubicBezTo>
                              <a:lnTo>
                                <a:pt x="0" y="430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4314373" name="Shape 11"/>
                      <wps:cNvSpPr>
                        <a:spLocks/>
                      </wps:cNvSpPr>
                      <wps:spPr bwMode="auto">
                        <a:xfrm>
                          <a:off x="11036" y="8415"/>
                          <a:ext cx="1378" cy="2326"/>
                        </a:xfrm>
                        <a:custGeom>
                          <a:avLst/>
                          <a:gdLst>
                            <a:gd name="T0" fmla="*/ 137738 w 137738"/>
                            <a:gd name="T1" fmla="*/ 0 h 232552"/>
                            <a:gd name="T2" fmla="*/ 137738 w 137738"/>
                            <a:gd name="T3" fmla="*/ 44349 h 232552"/>
                            <a:gd name="T4" fmla="*/ 119494 w 137738"/>
                            <a:gd name="T5" fmla="*/ 49367 h 232552"/>
                            <a:gd name="T6" fmla="*/ 93421 w 137738"/>
                            <a:gd name="T7" fmla="*/ 71872 h 232552"/>
                            <a:gd name="T8" fmla="*/ 70256 w 137738"/>
                            <a:gd name="T9" fmla="*/ 139588 h 232552"/>
                            <a:gd name="T10" fmla="*/ 78130 w 137738"/>
                            <a:gd name="T11" fmla="*/ 170614 h 232552"/>
                            <a:gd name="T12" fmla="*/ 119964 w 137738"/>
                            <a:gd name="T13" fmla="*/ 189677 h 232552"/>
                            <a:gd name="T14" fmla="*/ 137738 w 137738"/>
                            <a:gd name="T15" fmla="*/ 186360 h 232552"/>
                            <a:gd name="T16" fmla="*/ 137738 w 137738"/>
                            <a:gd name="T17" fmla="*/ 229870 h 232552"/>
                            <a:gd name="T18" fmla="*/ 120959 w 137738"/>
                            <a:gd name="T19" fmla="*/ 232203 h 232552"/>
                            <a:gd name="T20" fmla="*/ 98476 w 137738"/>
                            <a:gd name="T21" fmla="*/ 232171 h 232552"/>
                            <a:gd name="T22" fmla="*/ 48082 w 137738"/>
                            <a:gd name="T23" fmla="*/ 221465 h 232552"/>
                            <a:gd name="T24" fmla="*/ 254 w 137738"/>
                            <a:gd name="T25" fmla="*/ 138661 h 232552"/>
                            <a:gd name="T26" fmla="*/ 64567 w 137738"/>
                            <a:gd name="T27" fmla="*/ 26546 h 232552"/>
                            <a:gd name="T28" fmla="*/ 125362 w 137738"/>
                            <a:gd name="T29" fmla="*/ 1654 h 232552"/>
                            <a:gd name="T30" fmla="*/ 137738 w 137738"/>
                            <a:gd name="T31" fmla="*/ 0 h 232552"/>
                            <a:gd name="T32" fmla="*/ 0 w 137738"/>
                            <a:gd name="T33" fmla="*/ 0 h 232552"/>
                            <a:gd name="T34" fmla="*/ 137738 w 137738"/>
                            <a:gd name="T35" fmla="*/ 232552 h 2325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137738" h="232552">
                              <a:moveTo>
                                <a:pt x="137738" y="0"/>
                              </a:moveTo>
                              <a:lnTo>
                                <a:pt x="137738" y="44349"/>
                              </a:lnTo>
                              <a:lnTo>
                                <a:pt x="119494" y="49367"/>
                              </a:lnTo>
                              <a:cubicBezTo>
                                <a:pt x="109411" y="54730"/>
                                <a:pt x="100408" y="62352"/>
                                <a:pt x="93421" y="71872"/>
                              </a:cubicBezTo>
                              <a:cubicBezTo>
                                <a:pt x="78588" y="92065"/>
                                <a:pt x="71666" y="114988"/>
                                <a:pt x="70256" y="139588"/>
                              </a:cubicBezTo>
                              <a:cubicBezTo>
                                <a:pt x="69621" y="150447"/>
                                <a:pt x="71920" y="161255"/>
                                <a:pt x="78130" y="170614"/>
                              </a:cubicBezTo>
                              <a:cubicBezTo>
                                <a:pt x="88049" y="185562"/>
                                <a:pt x="103213" y="189461"/>
                                <a:pt x="119964" y="189677"/>
                              </a:cubicBezTo>
                              <a:lnTo>
                                <a:pt x="137738" y="186360"/>
                              </a:lnTo>
                              <a:lnTo>
                                <a:pt x="137738" y="229870"/>
                              </a:lnTo>
                              <a:lnTo>
                                <a:pt x="120959" y="232203"/>
                              </a:lnTo>
                              <a:cubicBezTo>
                                <a:pt x="113465" y="232552"/>
                                <a:pt x="105975" y="232374"/>
                                <a:pt x="98476" y="232171"/>
                              </a:cubicBezTo>
                              <a:cubicBezTo>
                                <a:pt x="81115" y="231714"/>
                                <a:pt x="63970" y="228819"/>
                                <a:pt x="48082" y="221465"/>
                              </a:cubicBezTo>
                              <a:cubicBezTo>
                                <a:pt x="16192" y="206721"/>
                                <a:pt x="0" y="181702"/>
                                <a:pt x="254" y="138661"/>
                              </a:cubicBezTo>
                              <a:cubicBezTo>
                                <a:pt x="3175" y="96497"/>
                                <a:pt x="22250" y="55514"/>
                                <a:pt x="64567" y="26546"/>
                              </a:cubicBezTo>
                              <a:cubicBezTo>
                                <a:pt x="83185" y="13795"/>
                                <a:pt x="103530" y="5603"/>
                                <a:pt x="125362" y="1654"/>
                              </a:cubicBezTo>
                              <a:lnTo>
                                <a:pt x="1377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5944936" name="Shape 12"/>
                      <wps:cNvSpPr>
                        <a:spLocks/>
                      </wps:cNvSpPr>
                      <wps:spPr bwMode="auto">
                        <a:xfrm>
                          <a:off x="12414" y="8384"/>
                          <a:ext cx="1408" cy="2330"/>
                        </a:xfrm>
                        <a:custGeom>
                          <a:avLst/>
                          <a:gdLst>
                            <a:gd name="T0" fmla="*/ 18373 w 140836"/>
                            <a:gd name="T1" fmla="*/ 676 h 233001"/>
                            <a:gd name="T2" fmla="*/ 49333 w 140836"/>
                            <a:gd name="T3" fmla="*/ 2092 h 233001"/>
                            <a:gd name="T4" fmla="*/ 88804 w 140836"/>
                            <a:gd name="T5" fmla="*/ 11287 h 233001"/>
                            <a:gd name="T6" fmla="*/ 138131 w 140836"/>
                            <a:gd name="T7" fmla="*/ 91373 h 233001"/>
                            <a:gd name="T8" fmla="*/ 108261 w 140836"/>
                            <a:gd name="T9" fmla="*/ 174203 h 233001"/>
                            <a:gd name="T10" fmla="*/ 28175 w 140836"/>
                            <a:gd name="T11" fmla="*/ 227848 h 233001"/>
                            <a:gd name="T12" fmla="*/ 5734 w 140836"/>
                            <a:gd name="T13" fmla="*/ 232204 h 233001"/>
                            <a:gd name="T14" fmla="*/ 0 w 140836"/>
                            <a:gd name="T15" fmla="*/ 233001 h 233001"/>
                            <a:gd name="T16" fmla="*/ 0 w 140836"/>
                            <a:gd name="T17" fmla="*/ 189491 h 233001"/>
                            <a:gd name="T18" fmla="*/ 12128 w 140836"/>
                            <a:gd name="T19" fmla="*/ 187228 h 233001"/>
                            <a:gd name="T20" fmla="*/ 37154 w 140836"/>
                            <a:gd name="T21" fmla="*/ 170151 h 233001"/>
                            <a:gd name="T22" fmla="*/ 67456 w 140836"/>
                            <a:gd name="T23" fmla="*/ 86471 h 233001"/>
                            <a:gd name="T24" fmla="*/ 36836 w 140836"/>
                            <a:gd name="T25" fmla="*/ 46174 h 233001"/>
                            <a:gd name="T26" fmla="*/ 14308 w 140836"/>
                            <a:gd name="T27" fmla="*/ 43546 h 233001"/>
                            <a:gd name="T28" fmla="*/ 0 w 140836"/>
                            <a:gd name="T29" fmla="*/ 47480 h 233001"/>
                            <a:gd name="T30" fmla="*/ 0 w 140836"/>
                            <a:gd name="T31" fmla="*/ 3131 h 233001"/>
                            <a:gd name="T32" fmla="*/ 18373 w 140836"/>
                            <a:gd name="T33" fmla="*/ 676 h 233001"/>
                            <a:gd name="T34" fmla="*/ 0 w 140836"/>
                            <a:gd name="T35" fmla="*/ 0 h 233001"/>
                            <a:gd name="T36" fmla="*/ 140836 w 140836"/>
                            <a:gd name="T37" fmla="*/ 233001 h 233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140836" h="233001">
                              <a:moveTo>
                                <a:pt x="18373" y="676"/>
                              </a:moveTo>
                              <a:cubicBezTo>
                                <a:pt x="28689" y="0"/>
                                <a:pt x="39039" y="244"/>
                                <a:pt x="49333" y="2092"/>
                              </a:cubicBezTo>
                              <a:cubicBezTo>
                                <a:pt x="62566" y="4467"/>
                                <a:pt x="76168" y="5775"/>
                                <a:pt x="88804" y="11287"/>
                              </a:cubicBezTo>
                              <a:cubicBezTo>
                                <a:pt x="122142" y="25841"/>
                                <a:pt x="140836" y="55039"/>
                                <a:pt x="138131" y="91373"/>
                              </a:cubicBezTo>
                              <a:cubicBezTo>
                                <a:pt x="135896" y="121548"/>
                                <a:pt x="126955" y="149755"/>
                                <a:pt x="108261" y="174203"/>
                              </a:cubicBezTo>
                              <a:cubicBezTo>
                                <a:pt x="87662" y="201139"/>
                                <a:pt x="60738" y="218894"/>
                                <a:pt x="28175" y="227848"/>
                              </a:cubicBezTo>
                              <a:cubicBezTo>
                                <a:pt x="20910" y="229854"/>
                                <a:pt x="12884" y="230375"/>
                                <a:pt x="5734" y="232204"/>
                              </a:cubicBezTo>
                              <a:lnTo>
                                <a:pt x="0" y="233001"/>
                              </a:lnTo>
                              <a:lnTo>
                                <a:pt x="0" y="189491"/>
                              </a:lnTo>
                              <a:lnTo>
                                <a:pt x="12128" y="187228"/>
                              </a:lnTo>
                              <a:cubicBezTo>
                                <a:pt x="21393" y="183455"/>
                                <a:pt x="29845" y="177765"/>
                                <a:pt x="37154" y="170151"/>
                              </a:cubicBezTo>
                              <a:cubicBezTo>
                                <a:pt x="59569" y="146821"/>
                                <a:pt x="68802" y="118081"/>
                                <a:pt x="67456" y="86471"/>
                              </a:cubicBezTo>
                              <a:cubicBezTo>
                                <a:pt x="66618" y="66824"/>
                                <a:pt x="57728" y="52143"/>
                                <a:pt x="36836" y="46174"/>
                              </a:cubicBezTo>
                              <a:cubicBezTo>
                                <a:pt x="29448" y="44063"/>
                                <a:pt x="21846" y="43222"/>
                                <a:pt x="14308" y="43546"/>
                              </a:cubicBezTo>
                              <a:lnTo>
                                <a:pt x="0" y="47480"/>
                              </a:lnTo>
                              <a:lnTo>
                                <a:pt x="0" y="3131"/>
                              </a:lnTo>
                              <a:lnTo>
                                <a:pt x="18373" y="6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281894" name="Shape 13"/>
                      <wps:cNvSpPr>
                        <a:spLocks/>
                      </wps:cNvSpPr>
                      <wps:spPr bwMode="auto">
                        <a:xfrm>
                          <a:off x="3160" y="8398"/>
                          <a:ext cx="1610" cy="2343"/>
                        </a:xfrm>
                        <a:custGeom>
                          <a:avLst/>
                          <a:gdLst>
                            <a:gd name="T0" fmla="*/ 161045 w 161045"/>
                            <a:gd name="T1" fmla="*/ 0 h 234214"/>
                            <a:gd name="T2" fmla="*/ 161045 w 161045"/>
                            <a:gd name="T3" fmla="*/ 91441 h 234214"/>
                            <a:gd name="T4" fmla="*/ 128029 w 161045"/>
                            <a:gd name="T5" fmla="*/ 143485 h 234214"/>
                            <a:gd name="T6" fmla="*/ 161045 w 161045"/>
                            <a:gd name="T7" fmla="*/ 143499 h 234214"/>
                            <a:gd name="T8" fmla="*/ 161045 w 161045"/>
                            <a:gd name="T9" fmla="*/ 186706 h 234214"/>
                            <a:gd name="T10" fmla="*/ 104648 w 161045"/>
                            <a:gd name="T11" fmla="*/ 186691 h 234214"/>
                            <a:gd name="T12" fmla="*/ 98057 w 161045"/>
                            <a:gd name="T13" fmla="*/ 190767 h 234214"/>
                            <a:gd name="T14" fmla="*/ 73025 w 161045"/>
                            <a:gd name="T15" fmla="*/ 230290 h 234214"/>
                            <a:gd name="T16" fmla="*/ 67754 w 161045"/>
                            <a:gd name="T17" fmla="*/ 234201 h 234214"/>
                            <a:gd name="T18" fmla="*/ 0 w 161045"/>
                            <a:gd name="T19" fmla="*/ 234125 h 234214"/>
                            <a:gd name="T20" fmla="*/ 44336 w 161045"/>
                            <a:gd name="T21" fmla="*/ 167463 h 234214"/>
                            <a:gd name="T22" fmla="*/ 152705 w 161045"/>
                            <a:gd name="T23" fmla="*/ 4357 h 234214"/>
                            <a:gd name="T24" fmla="*/ 161045 w 161045"/>
                            <a:gd name="T25" fmla="*/ 0 h 234214"/>
                            <a:gd name="T26" fmla="*/ 0 w 161045"/>
                            <a:gd name="T27" fmla="*/ 0 h 234214"/>
                            <a:gd name="T28" fmla="*/ 161045 w 161045"/>
                            <a:gd name="T29" fmla="*/ 234214 h 2342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61045" h="234214">
                              <a:moveTo>
                                <a:pt x="161045" y="0"/>
                              </a:moveTo>
                              <a:lnTo>
                                <a:pt x="161045" y="91441"/>
                              </a:lnTo>
                              <a:lnTo>
                                <a:pt x="128029" y="143485"/>
                              </a:lnTo>
                              <a:lnTo>
                                <a:pt x="161045" y="143499"/>
                              </a:lnTo>
                              <a:lnTo>
                                <a:pt x="161045" y="186706"/>
                              </a:lnTo>
                              <a:lnTo>
                                <a:pt x="104648" y="186691"/>
                              </a:lnTo>
                              <a:cubicBezTo>
                                <a:pt x="101308" y="186678"/>
                                <a:pt x="99695" y="188126"/>
                                <a:pt x="98057" y="190767"/>
                              </a:cubicBezTo>
                              <a:cubicBezTo>
                                <a:pt x="89814" y="204001"/>
                                <a:pt x="81356" y="217107"/>
                                <a:pt x="73025" y="230290"/>
                              </a:cubicBezTo>
                              <a:cubicBezTo>
                                <a:pt x="71742" y="232322"/>
                                <a:pt x="70828" y="234214"/>
                                <a:pt x="67754" y="234201"/>
                              </a:cubicBezTo>
                              <a:cubicBezTo>
                                <a:pt x="45618" y="234062"/>
                                <a:pt x="23470" y="234125"/>
                                <a:pt x="0" y="234125"/>
                              </a:cubicBezTo>
                              <a:cubicBezTo>
                                <a:pt x="15329" y="211087"/>
                                <a:pt x="29832" y="189269"/>
                                <a:pt x="44336" y="167463"/>
                              </a:cubicBezTo>
                              <a:cubicBezTo>
                                <a:pt x="80493" y="113120"/>
                                <a:pt x="116688" y="58802"/>
                                <a:pt x="152705" y="4357"/>
                              </a:cubicBezTo>
                              <a:lnTo>
                                <a:pt x="1610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0419184" name="Shape 14"/>
                      <wps:cNvSpPr>
                        <a:spLocks/>
                      </wps:cNvSpPr>
                      <wps:spPr bwMode="auto">
                        <a:xfrm>
                          <a:off x="4770" y="8387"/>
                          <a:ext cx="1204" cy="2354"/>
                        </a:xfrm>
                        <a:custGeom>
                          <a:avLst/>
                          <a:gdLst>
                            <a:gd name="T0" fmla="*/ 2163 w 120400"/>
                            <a:gd name="T1" fmla="*/ 63 h 235420"/>
                            <a:gd name="T2" fmla="*/ 68749 w 120400"/>
                            <a:gd name="T3" fmla="*/ 76 h 235420"/>
                            <a:gd name="T4" fmla="*/ 77753 w 120400"/>
                            <a:gd name="T5" fmla="*/ 7595 h 235420"/>
                            <a:gd name="T6" fmla="*/ 91037 w 120400"/>
                            <a:gd name="T7" fmla="*/ 79337 h 235420"/>
                            <a:gd name="T8" fmla="*/ 107497 w 120400"/>
                            <a:gd name="T9" fmla="*/ 170383 h 235420"/>
                            <a:gd name="T10" fmla="*/ 118698 w 120400"/>
                            <a:gd name="T11" fmla="*/ 227482 h 235420"/>
                            <a:gd name="T12" fmla="*/ 112767 w 120400"/>
                            <a:gd name="T13" fmla="*/ 235318 h 235420"/>
                            <a:gd name="T14" fmla="*/ 53369 w 120400"/>
                            <a:gd name="T15" fmla="*/ 235394 h 235420"/>
                            <a:gd name="T16" fmla="*/ 46841 w 120400"/>
                            <a:gd name="T17" fmla="*/ 230188 h 235420"/>
                            <a:gd name="T18" fmla="*/ 40796 w 120400"/>
                            <a:gd name="T19" fmla="*/ 191757 h 235420"/>
                            <a:gd name="T20" fmla="*/ 36313 w 120400"/>
                            <a:gd name="T21" fmla="*/ 187909 h 235420"/>
                            <a:gd name="T22" fmla="*/ 0 w 120400"/>
                            <a:gd name="T23" fmla="*/ 187899 h 235420"/>
                            <a:gd name="T24" fmla="*/ 0 w 120400"/>
                            <a:gd name="T25" fmla="*/ 144692 h 235420"/>
                            <a:gd name="T26" fmla="*/ 30192 w 120400"/>
                            <a:gd name="T27" fmla="*/ 144704 h 235420"/>
                            <a:gd name="T28" fmla="*/ 32871 w 120400"/>
                            <a:gd name="T29" fmla="*/ 141224 h 235420"/>
                            <a:gd name="T30" fmla="*/ 27525 w 120400"/>
                            <a:gd name="T31" fmla="*/ 105537 h 235420"/>
                            <a:gd name="T32" fmla="*/ 20489 w 120400"/>
                            <a:gd name="T33" fmla="*/ 60338 h 235420"/>
                            <a:gd name="T34" fmla="*/ 0 w 120400"/>
                            <a:gd name="T35" fmla="*/ 92634 h 235420"/>
                            <a:gd name="T36" fmla="*/ 0 w 120400"/>
                            <a:gd name="T37" fmla="*/ 1193 h 235420"/>
                            <a:gd name="T38" fmla="*/ 2163 w 120400"/>
                            <a:gd name="T39" fmla="*/ 63 h 235420"/>
                            <a:gd name="T40" fmla="*/ 0 w 120400"/>
                            <a:gd name="T41" fmla="*/ 0 h 235420"/>
                            <a:gd name="T42" fmla="*/ 120400 w 120400"/>
                            <a:gd name="T43" fmla="*/ 235420 h 235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120400" h="235420">
                              <a:moveTo>
                                <a:pt x="2163" y="63"/>
                              </a:moveTo>
                              <a:cubicBezTo>
                                <a:pt x="24362" y="368"/>
                                <a:pt x="46562" y="368"/>
                                <a:pt x="68749" y="76"/>
                              </a:cubicBezTo>
                              <a:cubicBezTo>
                                <a:pt x="74502" y="0"/>
                                <a:pt x="76724" y="1194"/>
                                <a:pt x="77753" y="7595"/>
                              </a:cubicBezTo>
                              <a:cubicBezTo>
                                <a:pt x="81627" y="31598"/>
                                <a:pt x="86643" y="55423"/>
                                <a:pt x="91037" y="79337"/>
                              </a:cubicBezTo>
                              <a:cubicBezTo>
                                <a:pt x="96600" y="109677"/>
                                <a:pt x="101883" y="140056"/>
                                <a:pt x="107497" y="170383"/>
                              </a:cubicBezTo>
                              <a:cubicBezTo>
                                <a:pt x="111040" y="189459"/>
                                <a:pt x="114888" y="208458"/>
                                <a:pt x="118698" y="227482"/>
                              </a:cubicBezTo>
                              <a:cubicBezTo>
                                <a:pt x="120273" y="235331"/>
                                <a:pt x="120400" y="235306"/>
                                <a:pt x="112767" y="235318"/>
                              </a:cubicBezTo>
                              <a:cubicBezTo>
                                <a:pt x="92980" y="235318"/>
                                <a:pt x="73168" y="235255"/>
                                <a:pt x="53369" y="235394"/>
                              </a:cubicBezTo>
                              <a:cubicBezTo>
                                <a:pt x="49470" y="235420"/>
                                <a:pt x="47413" y="235191"/>
                                <a:pt x="46841" y="230188"/>
                              </a:cubicBezTo>
                              <a:cubicBezTo>
                                <a:pt x="45343" y="217322"/>
                                <a:pt x="42663" y="204597"/>
                                <a:pt x="40796" y="191757"/>
                              </a:cubicBezTo>
                              <a:cubicBezTo>
                                <a:pt x="40352" y="188595"/>
                                <a:pt x="39196" y="187896"/>
                                <a:pt x="36313" y="187909"/>
                              </a:cubicBezTo>
                              <a:lnTo>
                                <a:pt x="0" y="187899"/>
                              </a:lnTo>
                              <a:lnTo>
                                <a:pt x="0" y="144692"/>
                              </a:lnTo>
                              <a:lnTo>
                                <a:pt x="30192" y="144704"/>
                              </a:lnTo>
                              <a:cubicBezTo>
                                <a:pt x="32871" y="144716"/>
                                <a:pt x="33303" y="143827"/>
                                <a:pt x="32871" y="141224"/>
                              </a:cubicBezTo>
                              <a:cubicBezTo>
                                <a:pt x="30941" y="129349"/>
                                <a:pt x="29328" y="117424"/>
                                <a:pt x="27525" y="105537"/>
                              </a:cubicBezTo>
                              <a:cubicBezTo>
                                <a:pt x="25277" y="90856"/>
                                <a:pt x="22953" y="76175"/>
                                <a:pt x="20489" y="60338"/>
                              </a:cubicBezTo>
                              <a:lnTo>
                                <a:pt x="0" y="92634"/>
                              </a:lnTo>
                              <a:lnTo>
                                <a:pt x="0" y="1193"/>
                              </a:lnTo>
                              <a:lnTo>
                                <a:pt x="2163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0994132" name="Shape 15"/>
                      <wps:cNvSpPr>
                        <a:spLocks/>
                      </wps:cNvSpPr>
                      <wps:spPr bwMode="auto">
                        <a:xfrm>
                          <a:off x="0" y="8370"/>
                          <a:ext cx="2512" cy="2378"/>
                        </a:xfrm>
                        <a:custGeom>
                          <a:avLst/>
                          <a:gdLst>
                            <a:gd name="T0" fmla="*/ 149784 w 251206"/>
                            <a:gd name="T1" fmla="*/ 1384 h 237858"/>
                            <a:gd name="T2" fmla="*/ 197193 w 251206"/>
                            <a:gd name="T3" fmla="*/ 3696 h 237858"/>
                            <a:gd name="T4" fmla="*/ 233972 w 251206"/>
                            <a:gd name="T5" fmla="*/ 11062 h 237858"/>
                            <a:gd name="T6" fmla="*/ 248552 w 251206"/>
                            <a:gd name="T7" fmla="*/ 16320 h 237858"/>
                            <a:gd name="T8" fmla="*/ 249720 w 251206"/>
                            <a:gd name="T9" fmla="*/ 20612 h 237858"/>
                            <a:gd name="T10" fmla="*/ 238277 w 251206"/>
                            <a:gd name="T11" fmla="*/ 69012 h 237858"/>
                            <a:gd name="T12" fmla="*/ 232804 w 251206"/>
                            <a:gd name="T13" fmla="*/ 70536 h 237858"/>
                            <a:gd name="T14" fmla="*/ 159156 w 251206"/>
                            <a:gd name="T15" fmla="*/ 43663 h 237858"/>
                            <a:gd name="T16" fmla="*/ 118097 w 251206"/>
                            <a:gd name="T17" fmla="*/ 47549 h 237858"/>
                            <a:gd name="T18" fmla="*/ 99543 w 251206"/>
                            <a:gd name="T19" fmla="*/ 58966 h 237858"/>
                            <a:gd name="T20" fmla="*/ 106363 w 251206"/>
                            <a:gd name="T21" fmla="*/ 81877 h 237858"/>
                            <a:gd name="T22" fmla="*/ 136741 w 251206"/>
                            <a:gd name="T23" fmla="*/ 89903 h 237858"/>
                            <a:gd name="T24" fmla="*/ 172072 w 251206"/>
                            <a:gd name="T25" fmla="*/ 97079 h 237858"/>
                            <a:gd name="T26" fmla="*/ 195720 w 251206"/>
                            <a:gd name="T27" fmla="*/ 104927 h 237858"/>
                            <a:gd name="T28" fmla="*/ 221526 w 251206"/>
                            <a:gd name="T29" fmla="*/ 177711 h 237858"/>
                            <a:gd name="T30" fmla="*/ 172110 w 251206"/>
                            <a:gd name="T31" fmla="*/ 221628 h 237858"/>
                            <a:gd name="T32" fmla="*/ 93002 w 251206"/>
                            <a:gd name="T33" fmla="*/ 237858 h 237858"/>
                            <a:gd name="T34" fmla="*/ 7493 w 251206"/>
                            <a:gd name="T35" fmla="*/ 225108 h 237858"/>
                            <a:gd name="T36" fmla="*/ 1702 w 251206"/>
                            <a:gd name="T37" fmla="*/ 214109 h 237858"/>
                            <a:gd name="T38" fmla="*/ 12065 w 251206"/>
                            <a:gd name="T39" fmla="*/ 172072 h 237858"/>
                            <a:gd name="T40" fmla="*/ 18872 w 251206"/>
                            <a:gd name="T41" fmla="*/ 169342 h 237858"/>
                            <a:gd name="T42" fmla="*/ 76657 w 251206"/>
                            <a:gd name="T43" fmla="*/ 194285 h 237858"/>
                            <a:gd name="T44" fmla="*/ 111100 w 251206"/>
                            <a:gd name="T45" fmla="*/ 195783 h 237858"/>
                            <a:gd name="T46" fmla="*/ 148692 w 251206"/>
                            <a:gd name="T47" fmla="*/ 182169 h 237858"/>
                            <a:gd name="T48" fmla="*/ 143789 w 251206"/>
                            <a:gd name="T49" fmla="*/ 156756 h 237858"/>
                            <a:gd name="T50" fmla="*/ 107315 w 251206"/>
                            <a:gd name="T51" fmla="*/ 148260 h 237858"/>
                            <a:gd name="T52" fmla="*/ 60465 w 251206"/>
                            <a:gd name="T53" fmla="*/ 136322 h 237858"/>
                            <a:gd name="T54" fmla="*/ 35268 w 251206"/>
                            <a:gd name="T55" fmla="*/ 50305 h 237858"/>
                            <a:gd name="T56" fmla="*/ 90564 w 251206"/>
                            <a:gd name="T57" fmla="*/ 12217 h 237858"/>
                            <a:gd name="T58" fmla="*/ 119291 w 251206"/>
                            <a:gd name="T59" fmla="*/ 5258 h 237858"/>
                            <a:gd name="T60" fmla="*/ 149784 w 251206"/>
                            <a:gd name="T61" fmla="*/ 1384 h 237858"/>
                            <a:gd name="T62" fmla="*/ 0 w 251206"/>
                            <a:gd name="T63" fmla="*/ 0 h 237858"/>
                            <a:gd name="T64" fmla="*/ 251206 w 251206"/>
                            <a:gd name="T65" fmla="*/ 237858 h 237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T62" t="T63" r="T64" b="T65"/>
                          <a:pathLst>
                            <a:path w="251206" h="237858">
                              <a:moveTo>
                                <a:pt x="149784" y="1384"/>
                              </a:moveTo>
                              <a:cubicBezTo>
                                <a:pt x="165684" y="0"/>
                                <a:pt x="181648" y="1054"/>
                                <a:pt x="197193" y="3696"/>
                              </a:cubicBezTo>
                              <a:cubicBezTo>
                                <a:pt x="209461" y="5779"/>
                                <a:pt x="222123" y="6642"/>
                                <a:pt x="233972" y="11062"/>
                              </a:cubicBezTo>
                              <a:cubicBezTo>
                                <a:pt x="238811" y="12865"/>
                                <a:pt x="243662" y="14643"/>
                                <a:pt x="248552" y="16320"/>
                              </a:cubicBezTo>
                              <a:cubicBezTo>
                                <a:pt x="251206" y="17221"/>
                                <a:pt x="250038" y="19228"/>
                                <a:pt x="249720" y="20612"/>
                              </a:cubicBezTo>
                              <a:cubicBezTo>
                                <a:pt x="245986" y="36767"/>
                                <a:pt x="242100" y="52883"/>
                                <a:pt x="238277" y="69012"/>
                              </a:cubicBezTo>
                              <a:cubicBezTo>
                                <a:pt x="237350" y="72923"/>
                                <a:pt x="236106" y="73190"/>
                                <a:pt x="232804" y="70536"/>
                              </a:cubicBezTo>
                              <a:cubicBezTo>
                                <a:pt x="211328" y="53277"/>
                                <a:pt x="186690" y="44704"/>
                                <a:pt x="159156" y="43663"/>
                              </a:cubicBezTo>
                              <a:cubicBezTo>
                                <a:pt x="145225" y="43142"/>
                                <a:pt x="131509" y="43358"/>
                                <a:pt x="118097" y="47549"/>
                              </a:cubicBezTo>
                              <a:cubicBezTo>
                                <a:pt x="110935" y="49784"/>
                                <a:pt x="104381" y="52997"/>
                                <a:pt x="99543" y="58966"/>
                              </a:cubicBezTo>
                              <a:cubicBezTo>
                                <a:pt x="92062" y="68161"/>
                                <a:pt x="95098" y="78626"/>
                                <a:pt x="106363" y="81877"/>
                              </a:cubicBezTo>
                              <a:cubicBezTo>
                                <a:pt x="116421" y="84773"/>
                                <a:pt x="126276" y="88024"/>
                                <a:pt x="136741" y="89903"/>
                              </a:cubicBezTo>
                              <a:cubicBezTo>
                                <a:pt x="148514" y="92024"/>
                                <a:pt x="160668" y="93116"/>
                                <a:pt x="172072" y="97079"/>
                              </a:cubicBezTo>
                              <a:cubicBezTo>
                                <a:pt x="179908" y="99809"/>
                                <a:pt x="188112" y="101181"/>
                                <a:pt x="195720" y="104927"/>
                              </a:cubicBezTo>
                              <a:cubicBezTo>
                                <a:pt x="225831" y="119774"/>
                                <a:pt x="235725" y="147231"/>
                                <a:pt x="221526" y="177711"/>
                              </a:cubicBezTo>
                              <a:cubicBezTo>
                                <a:pt x="211392" y="199466"/>
                                <a:pt x="193065" y="212154"/>
                                <a:pt x="172110" y="221628"/>
                              </a:cubicBezTo>
                              <a:cubicBezTo>
                                <a:pt x="146241" y="233324"/>
                                <a:pt x="118758" y="237515"/>
                                <a:pt x="93002" y="237858"/>
                              </a:cubicBezTo>
                              <a:cubicBezTo>
                                <a:pt x="62294" y="237414"/>
                                <a:pt x="34481" y="233959"/>
                                <a:pt x="7493" y="225108"/>
                              </a:cubicBezTo>
                              <a:cubicBezTo>
                                <a:pt x="1003" y="222974"/>
                                <a:pt x="0" y="220815"/>
                                <a:pt x="1702" y="214109"/>
                              </a:cubicBezTo>
                              <a:cubicBezTo>
                                <a:pt x="5271" y="200127"/>
                                <a:pt x="8966" y="186169"/>
                                <a:pt x="12065" y="172072"/>
                              </a:cubicBezTo>
                              <a:cubicBezTo>
                                <a:pt x="13233" y="166776"/>
                                <a:pt x="14999" y="166243"/>
                                <a:pt x="18872" y="169342"/>
                              </a:cubicBezTo>
                              <a:cubicBezTo>
                                <a:pt x="35865" y="182931"/>
                                <a:pt x="55651" y="189433"/>
                                <a:pt x="76657" y="194285"/>
                              </a:cubicBezTo>
                              <a:cubicBezTo>
                                <a:pt x="88367" y="196990"/>
                                <a:pt x="99924" y="196634"/>
                                <a:pt x="111100" y="195783"/>
                              </a:cubicBezTo>
                              <a:cubicBezTo>
                                <a:pt x="124295" y="194755"/>
                                <a:pt x="138252" y="192354"/>
                                <a:pt x="148692" y="182169"/>
                              </a:cubicBezTo>
                              <a:cubicBezTo>
                                <a:pt x="158534" y="172568"/>
                                <a:pt x="156502" y="161836"/>
                                <a:pt x="143789" y="156756"/>
                              </a:cubicBezTo>
                              <a:cubicBezTo>
                                <a:pt x="132080" y="152083"/>
                                <a:pt x="119558" y="150711"/>
                                <a:pt x="107315" y="148260"/>
                              </a:cubicBezTo>
                              <a:cubicBezTo>
                                <a:pt x="91491" y="145110"/>
                                <a:pt x="75489" y="142494"/>
                                <a:pt x="60465" y="136322"/>
                              </a:cubicBezTo>
                              <a:cubicBezTo>
                                <a:pt x="17615" y="118732"/>
                                <a:pt x="13513" y="82766"/>
                                <a:pt x="35268" y="50305"/>
                              </a:cubicBezTo>
                              <a:cubicBezTo>
                                <a:pt x="48463" y="30632"/>
                                <a:pt x="68809" y="20028"/>
                                <a:pt x="90564" y="12217"/>
                              </a:cubicBezTo>
                              <a:cubicBezTo>
                                <a:pt x="99860" y="8877"/>
                                <a:pt x="109588" y="7201"/>
                                <a:pt x="119291" y="5258"/>
                              </a:cubicBezTo>
                              <a:cubicBezTo>
                                <a:pt x="129464" y="3213"/>
                                <a:pt x="139573" y="2273"/>
                                <a:pt x="149784" y="13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30167861" name="Shape 16"/>
                      <wps:cNvSpPr>
                        <a:spLocks/>
                      </wps:cNvSpPr>
                      <wps:spPr bwMode="auto">
                        <a:xfrm>
                          <a:off x="8651" y="8392"/>
                          <a:ext cx="2537" cy="2356"/>
                        </a:xfrm>
                        <a:custGeom>
                          <a:avLst/>
                          <a:gdLst>
                            <a:gd name="T0" fmla="*/ 157517 w 253746"/>
                            <a:gd name="T1" fmla="*/ 570 h 235585"/>
                            <a:gd name="T2" fmla="*/ 183655 w 253746"/>
                            <a:gd name="T3" fmla="*/ 1588 h 235585"/>
                            <a:gd name="T4" fmla="*/ 211773 w 253746"/>
                            <a:gd name="T5" fmla="*/ 5613 h 235585"/>
                            <a:gd name="T6" fmla="*/ 248298 w 253746"/>
                            <a:gd name="T7" fmla="*/ 16878 h 235585"/>
                            <a:gd name="T8" fmla="*/ 252476 w 253746"/>
                            <a:gd name="T9" fmla="*/ 25133 h 235585"/>
                            <a:gd name="T10" fmla="*/ 242049 w 253746"/>
                            <a:gd name="T11" fmla="*/ 68516 h 235585"/>
                            <a:gd name="T12" fmla="*/ 231038 w 253746"/>
                            <a:gd name="T13" fmla="*/ 72149 h 235585"/>
                            <a:gd name="T14" fmla="*/ 199758 w 253746"/>
                            <a:gd name="T15" fmla="*/ 51384 h 235585"/>
                            <a:gd name="T16" fmla="*/ 154711 w 253746"/>
                            <a:gd name="T17" fmla="*/ 44971 h 235585"/>
                            <a:gd name="T18" fmla="*/ 99797 w 253746"/>
                            <a:gd name="T19" fmla="*/ 71082 h 235585"/>
                            <a:gd name="T20" fmla="*/ 77013 w 253746"/>
                            <a:gd name="T21" fmla="*/ 112649 h 235585"/>
                            <a:gd name="T22" fmla="*/ 74155 w 253746"/>
                            <a:gd name="T23" fmla="*/ 154559 h 235585"/>
                            <a:gd name="T24" fmla="*/ 104673 w 253746"/>
                            <a:gd name="T25" fmla="*/ 187211 h 235585"/>
                            <a:gd name="T26" fmla="*/ 146660 w 253746"/>
                            <a:gd name="T27" fmla="*/ 190881 h 235585"/>
                            <a:gd name="T28" fmla="*/ 189967 w 253746"/>
                            <a:gd name="T29" fmla="*/ 174930 h 235585"/>
                            <a:gd name="T30" fmla="*/ 205130 w 253746"/>
                            <a:gd name="T31" fmla="*/ 166154 h 235585"/>
                            <a:gd name="T32" fmla="*/ 219418 w 253746"/>
                            <a:gd name="T33" fmla="*/ 163258 h 235585"/>
                            <a:gd name="T34" fmla="*/ 208191 w 253746"/>
                            <a:gd name="T35" fmla="*/ 210541 h 235585"/>
                            <a:gd name="T36" fmla="*/ 201714 w 253746"/>
                            <a:gd name="T37" fmla="*/ 217437 h 235585"/>
                            <a:gd name="T38" fmla="*/ 161442 w 253746"/>
                            <a:gd name="T39" fmla="*/ 228752 h 235585"/>
                            <a:gd name="T40" fmla="*/ 98019 w 253746"/>
                            <a:gd name="T41" fmla="*/ 234480 h 235585"/>
                            <a:gd name="T42" fmla="*/ 43574 w 253746"/>
                            <a:gd name="T43" fmla="*/ 221145 h 235585"/>
                            <a:gd name="T44" fmla="*/ 1816 w 253746"/>
                            <a:gd name="T45" fmla="*/ 145847 h 235585"/>
                            <a:gd name="T46" fmla="*/ 46495 w 253746"/>
                            <a:gd name="T47" fmla="*/ 45568 h 235585"/>
                            <a:gd name="T48" fmla="*/ 131407 w 253746"/>
                            <a:gd name="T49" fmla="*/ 3924 h 235585"/>
                            <a:gd name="T50" fmla="*/ 157517 w 253746"/>
                            <a:gd name="T51" fmla="*/ 570 h 235585"/>
                            <a:gd name="T52" fmla="*/ 0 w 253746"/>
                            <a:gd name="T53" fmla="*/ 0 h 235585"/>
                            <a:gd name="T54" fmla="*/ 253746 w 253746"/>
                            <a:gd name="T55" fmla="*/ 235585 h 2355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253746" h="235585">
                              <a:moveTo>
                                <a:pt x="157517" y="570"/>
                              </a:moveTo>
                              <a:cubicBezTo>
                                <a:pt x="166272" y="0"/>
                                <a:pt x="175031" y="159"/>
                                <a:pt x="183655" y="1588"/>
                              </a:cubicBezTo>
                              <a:cubicBezTo>
                                <a:pt x="192938" y="3124"/>
                                <a:pt x="202425" y="3404"/>
                                <a:pt x="211773" y="5613"/>
                              </a:cubicBezTo>
                              <a:cubicBezTo>
                                <a:pt x="224295" y="8572"/>
                                <a:pt x="236474" y="11989"/>
                                <a:pt x="248298" y="16878"/>
                              </a:cubicBezTo>
                              <a:cubicBezTo>
                                <a:pt x="252108" y="18453"/>
                                <a:pt x="253746" y="20345"/>
                                <a:pt x="252476" y="25133"/>
                              </a:cubicBezTo>
                              <a:cubicBezTo>
                                <a:pt x="248615" y="39484"/>
                                <a:pt x="245516" y="54051"/>
                                <a:pt x="242049" y="68516"/>
                              </a:cubicBezTo>
                              <a:cubicBezTo>
                                <a:pt x="240525" y="74866"/>
                                <a:pt x="236233" y="76365"/>
                                <a:pt x="231038" y="72149"/>
                              </a:cubicBezTo>
                              <a:cubicBezTo>
                                <a:pt x="221272" y="64224"/>
                                <a:pt x="211455" y="56388"/>
                                <a:pt x="199758" y="51384"/>
                              </a:cubicBezTo>
                              <a:cubicBezTo>
                                <a:pt x="185318" y="45199"/>
                                <a:pt x="170498" y="43434"/>
                                <a:pt x="154711" y="44971"/>
                              </a:cubicBezTo>
                              <a:cubicBezTo>
                                <a:pt x="132956" y="47066"/>
                                <a:pt x="114808" y="56502"/>
                                <a:pt x="99797" y="71082"/>
                              </a:cubicBezTo>
                              <a:cubicBezTo>
                                <a:pt x="88341" y="82220"/>
                                <a:pt x="81153" y="96863"/>
                                <a:pt x="77013" y="112649"/>
                              </a:cubicBezTo>
                              <a:cubicBezTo>
                                <a:pt x="73393" y="126454"/>
                                <a:pt x="70333" y="140132"/>
                                <a:pt x="74155" y="154559"/>
                              </a:cubicBezTo>
                              <a:cubicBezTo>
                                <a:pt x="78549" y="171069"/>
                                <a:pt x="88963" y="181229"/>
                                <a:pt x="104673" y="187211"/>
                              </a:cubicBezTo>
                              <a:cubicBezTo>
                                <a:pt x="118453" y="192443"/>
                                <a:pt x="132994" y="193357"/>
                                <a:pt x="146660" y="190881"/>
                              </a:cubicBezTo>
                              <a:cubicBezTo>
                                <a:pt x="161633" y="188176"/>
                                <a:pt x="176505" y="182893"/>
                                <a:pt x="189967" y="174930"/>
                              </a:cubicBezTo>
                              <a:cubicBezTo>
                                <a:pt x="194996" y="171958"/>
                                <a:pt x="200254" y="169342"/>
                                <a:pt x="205130" y="166154"/>
                              </a:cubicBezTo>
                              <a:cubicBezTo>
                                <a:pt x="209334" y="163398"/>
                                <a:pt x="213589" y="161925"/>
                                <a:pt x="219418" y="163258"/>
                              </a:cubicBezTo>
                              <a:cubicBezTo>
                                <a:pt x="215582" y="179108"/>
                                <a:pt x="211531" y="194742"/>
                                <a:pt x="208191" y="210541"/>
                              </a:cubicBezTo>
                              <a:cubicBezTo>
                                <a:pt x="207302" y="214782"/>
                                <a:pt x="205245" y="216357"/>
                                <a:pt x="201714" y="217437"/>
                              </a:cubicBezTo>
                              <a:cubicBezTo>
                                <a:pt x="188379" y="221501"/>
                                <a:pt x="175019" y="225400"/>
                                <a:pt x="161442" y="228752"/>
                              </a:cubicBezTo>
                              <a:cubicBezTo>
                                <a:pt x="140373" y="233959"/>
                                <a:pt x="119355" y="235585"/>
                                <a:pt x="98019" y="234480"/>
                              </a:cubicBezTo>
                              <a:cubicBezTo>
                                <a:pt x="79121" y="233515"/>
                                <a:pt x="60579" y="229933"/>
                                <a:pt x="43574" y="221145"/>
                              </a:cubicBezTo>
                              <a:cubicBezTo>
                                <a:pt x="13081" y="205334"/>
                                <a:pt x="0" y="179146"/>
                                <a:pt x="1816" y="145847"/>
                              </a:cubicBezTo>
                              <a:cubicBezTo>
                                <a:pt x="3937" y="107023"/>
                                <a:pt x="18491" y="73101"/>
                                <a:pt x="46495" y="45568"/>
                              </a:cubicBezTo>
                              <a:cubicBezTo>
                                <a:pt x="70129" y="22314"/>
                                <a:pt x="99212" y="9474"/>
                                <a:pt x="131407" y="3924"/>
                              </a:cubicBezTo>
                              <a:cubicBezTo>
                                <a:pt x="140011" y="2438"/>
                                <a:pt x="148761" y="1140"/>
                                <a:pt x="157517" y="57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0216135" name="Shape 17"/>
                      <wps:cNvSpPr>
                        <a:spLocks/>
                      </wps:cNvSpPr>
                      <wps:spPr bwMode="auto">
                        <a:xfrm>
                          <a:off x="2265" y="8385"/>
                          <a:ext cx="1268" cy="2356"/>
                        </a:xfrm>
                        <a:custGeom>
                          <a:avLst/>
                          <a:gdLst>
                            <a:gd name="T0" fmla="*/ 67005 w 126784"/>
                            <a:gd name="T1" fmla="*/ 165 h 235572"/>
                            <a:gd name="T2" fmla="*/ 119875 w 126784"/>
                            <a:gd name="T3" fmla="*/ 305 h 235572"/>
                            <a:gd name="T4" fmla="*/ 126784 w 126784"/>
                            <a:gd name="T5" fmla="*/ 305 h 235572"/>
                            <a:gd name="T6" fmla="*/ 111709 w 126784"/>
                            <a:gd name="T7" fmla="*/ 62535 h 235572"/>
                            <a:gd name="T8" fmla="*/ 91415 w 126784"/>
                            <a:gd name="T9" fmla="*/ 146126 h 235572"/>
                            <a:gd name="T10" fmla="*/ 70612 w 126784"/>
                            <a:gd name="T11" fmla="*/ 232042 h 235572"/>
                            <a:gd name="T12" fmla="*/ 66218 w 126784"/>
                            <a:gd name="T13" fmla="*/ 235445 h 235572"/>
                            <a:gd name="T14" fmla="*/ 4851 w 126784"/>
                            <a:gd name="T15" fmla="*/ 235521 h 235572"/>
                            <a:gd name="T16" fmla="*/ 1473 w 126784"/>
                            <a:gd name="T17" fmla="*/ 230124 h 235572"/>
                            <a:gd name="T18" fmla="*/ 29159 w 126784"/>
                            <a:gd name="T19" fmla="*/ 116484 h 235572"/>
                            <a:gd name="T20" fmla="*/ 55220 w 126784"/>
                            <a:gd name="T21" fmla="*/ 9220 h 235572"/>
                            <a:gd name="T22" fmla="*/ 67005 w 126784"/>
                            <a:gd name="T23" fmla="*/ 165 h 235572"/>
                            <a:gd name="T24" fmla="*/ 0 w 126784"/>
                            <a:gd name="T25" fmla="*/ 0 h 235572"/>
                            <a:gd name="T26" fmla="*/ 126784 w 126784"/>
                            <a:gd name="T27" fmla="*/ 235572 h 2355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126784" h="235572">
                              <a:moveTo>
                                <a:pt x="67005" y="165"/>
                              </a:moveTo>
                              <a:cubicBezTo>
                                <a:pt x="84620" y="597"/>
                                <a:pt x="102248" y="305"/>
                                <a:pt x="119875" y="305"/>
                              </a:cubicBezTo>
                              <a:lnTo>
                                <a:pt x="126784" y="305"/>
                              </a:lnTo>
                              <a:cubicBezTo>
                                <a:pt x="121653" y="21501"/>
                                <a:pt x="116700" y="42024"/>
                                <a:pt x="111709" y="62535"/>
                              </a:cubicBezTo>
                              <a:cubicBezTo>
                                <a:pt x="104953" y="90399"/>
                                <a:pt x="98184" y="118262"/>
                                <a:pt x="91415" y="146126"/>
                              </a:cubicBezTo>
                              <a:cubicBezTo>
                                <a:pt x="84455" y="174765"/>
                                <a:pt x="77419" y="203378"/>
                                <a:pt x="70612" y="232042"/>
                              </a:cubicBezTo>
                              <a:cubicBezTo>
                                <a:pt x="69939" y="234887"/>
                                <a:pt x="68707" y="235445"/>
                                <a:pt x="66218" y="235445"/>
                              </a:cubicBezTo>
                              <a:cubicBezTo>
                                <a:pt x="45771" y="235407"/>
                                <a:pt x="25311" y="235318"/>
                                <a:pt x="4851" y="235521"/>
                              </a:cubicBezTo>
                              <a:cubicBezTo>
                                <a:pt x="0" y="235572"/>
                                <a:pt x="800" y="232893"/>
                                <a:pt x="1473" y="230124"/>
                              </a:cubicBezTo>
                              <a:cubicBezTo>
                                <a:pt x="10668" y="192240"/>
                                <a:pt x="19876" y="154343"/>
                                <a:pt x="29159" y="116484"/>
                              </a:cubicBezTo>
                              <a:cubicBezTo>
                                <a:pt x="37922" y="80734"/>
                                <a:pt x="47244" y="45123"/>
                                <a:pt x="55220" y="9220"/>
                              </a:cubicBezTo>
                              <a:cubicBezTo>
                                <a:pt x="57036" y="1105"/>
                                <a:pt x="59995" y="0"/>
                                <a:pt x="67005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1589130" name="Shape 18"/>
                      <wps:cNvSpPr>
                        <a:spLocks/>
                      </wps:cNvSpPr>
                      <wps:spPr bwMode="auto">
                        <a:xfrm>
                          <a:off x="14293" y="11482"/>
                          <a:ext cx="1705" cy="99"/>
                        </a:xfrm>
                        <a:custGeom>
                          <a:avLst/>
                          <a:gdLst>
                            <a:gd name="T0" fmla="*/ 1414 w 170459"/>
                            <a:gd name="T1" fmla="*/ 71 h 9928"/>
                            <a:gd name="T2" fmla="*/ 3848 w 170459"/>
                            <a:gd name="T3" fmla="*/ 327 h 9928"/>
                            <a:gd name="T4" fmla="*/ 165062 w 170459"/>
                            <a:gd name="T5" fmla="*/ 187 h 9928"/>
                            <a:gd name="T6" fmla="*/ 170193 w 170459"/>
                            <a:gd name="T7" fmla="*/ 5013 h 9928"/>
                            <a:gd name="T8" fmla="*/ 165328 w 170459"/>
                            <a:gd name="T9" fmla="*/ 7439 h 9928"/>
                            <a:gd name="T10" fmla="*/ 85687 w 170459"/>
                            <a:gd name="T11" fmla="*/ 7553 h 9928"/>
                            <a:gd name="T12" fmla="*/ 8014 w 170459"/>
                            <a:gd name="T13" fmla="*/ 7553 h 9928"/>
                            <a:gd name="T14" fmla="*/ 3442 w 170459"/>
                            <a:gd name="T15" fmla="*/ 7515 h 9928"/>
                            <a:gd name="T16" fmla="*/ 114 w 170459"/>
                            <a:gd name="T17" fmla="*/ 2207 h 9928"/>
                            <a:gd name="T18" fmla="*/ 1414 w 170459"/>
                            <a:gd name="T19" fmla="*/ 71 h 9928"/>
                            <a:gd name="T20" fmla="*/ 0 w 170459"/>
                            <a:gd name="T21" fmla="*/ 0 h 9928"/>
                            <a:gd name="T22" fmla="*/ 170459 w 170459"/>
                            <a:gd name="T23" fmla="*/ 9928 h 99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170459" h="9928">
                              <a:moveTo>
                                <a:pt x="1414" y="71"/>
                              </a:moveTo>
                              <a:cubicBezTo>
                                <a:pt x="2197" y="0"/>
                                <a:pt x="3169" y="327"/>
                                <a:pt x="3848" y="327"/>
                              </a:cubicBezTo>
                              <a:cubicBezTo>
                                <a:pt x="57582" y="264"/>
                                <a:pt x="111328" y="302"/>
                                <a:pt x="165062" y="187"/>
                              </a:cubicBezTo>
                              <a:cubicBezTo>
                                <a:pt x="168783" y="187"/>
                                <a:pt x="170002" y="1495"/>
                                <a:pt x="170193" y="5013"/>
                              </a:cubicBezTo>
                              <a:cubicBezTo>
                                <a:pt x="170459" y="9928"/>
                                <a:pt x="166878" y="7426"/>
                                <a:pt x="165328" y="7439"/>
                              </a:cubicBezTo>
                              <a:cubicBezTo>
                                <a:pt x="138786" y="7604"/>
                                <a:pt x="112230" y="7553"/>
                                <a:pt x="85687" y="7553"/>
                              </a:cubicBezTo>
                              <a:cubicBezTo>
                                <a:pt x="59792" y="7553"/>
                                <a:pt x="33909" y="7553"/>
                                <a:pt x="8014" y="7553"/>
                              </a:cubicBezTo>
                              <a:cubicBezTo>
                                <a:pt x="6490" y="7553"/>
                                <a:pt x="4966" y="7629"/>
                                <a:pt x="3442" y="7515"/>
                              </a:cubicBezTo>
                              <a:cubicBezTo>
                                <a:pt x="0" y="7248"/>
                                <a:pt x="228" y="4556"/>
                                <a:pt x="114" y="2207"/>
                              </a:cubicBezTo>
                              <a:cubicBezTo>
                                <a:pt x="38" y="613"/>
                                <a:pt x="632" y="143"/>
                                <a:pt x="1414" y="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18591587" name="Shape 19"/>
                      <wps:cNvSpPr>
                        <a:spLocks/>
                      </wps:cNvSpPr>
                      <wps:spPr bwMode="auto">
                        <a:xfrm>
                          <a:off x="18" y="11473"/>
                          <a:ext cx="1699" cy="85"/>
                        </a:xfrm>
                        <a:custGeom>
                          <a:avLst/>
                          <a:gdLst>
                            <a:gd name="T0" fmla="*/ 1907 w 169990"/>
                            <a:gd name="T1" fmla="*/ 1011 h 8573"/>
                            <a:gd name="T2" fmla="*/ 5423 w 169990"/>
                            <a:gd name="T3" fmla="*/ 1270 h 8573"/>
                            <a:gd name="T4" fmla="*/ 84379 w 169990"/>
                            <a:gd name="T5" fmla="*/ 1194 h 8573"/>
                            <a:gd name="T6" fmla="*/ 163995 w 169990"/>
                            <a:gd name="T7" fmla="*/ 1219 h 8573"/>
                            <a:gd name="T8" fmla="*/ 169723 w 169990"/>
                            <a:gd name="T9" fmla="*/ 4382 h 8573"/>
                            <a:gd name="T10" fmla="*/ 166345 w 169990"/>
                            <a:gd name="T11" fmla="*/ 8573 h 8573"/>
                            <a:gd name="T12" fmla="*/ 5169 w 169990"/>
                            <a:gd name="T13" fmla="*/ 8509 h 8573"/>
                            <a:gd name="T14" fmla="*/ 114 w 169990"/>
                            <a:gd name="T15" fmla="*/ 4420 h 8573"/>
                            <a:gd name="T16" fmla="*/ 1907 w 169990"/>
                            <a:gd name="T17" fmla="*/ 1011 h 8573"/>
                            <a:gd name="T18" fmla="*/ 0 w 169990"/>
                            <a:gd name="T19" fmla="*/ 0 h 8573"/>
                            <a:gd name="T20" fmla="*/ 169990 w 169990"/>
                            <a:gd name="T21" fmla="*/ 8573 h 8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69990" h="8573">
                              <a:moveTo>
                                <a:pt x="1907" y="1011"/>
                              </a:moveTo>
                              <a:cubicBezTo>
                                <a:pt x="3004" y="838"/>
                                <a:pt x="4388" y="1276"/>
                                <a:pt x="5423" y="1270"/>
                              </a:cubicBezTo>
                              <a:cubicBezTo>
                                <a:pt x="31737" y="1168"/>
                                <a:pt x="58064" y="1194"/>
                                <a:pt x="84379" y="1194"/>
                              </a:cubicBezTo>
                              <a:cubicBezTo>
                                <a:pt x="110922" y="1194"/>
                                <a:pt x="137465" y="1168"/>
                                <a:pt x="163995" y="1219"/>
                              </a:cubicBezTo>
                              <a:cubicBezTo>
                                <a:pt x="166307" y="1232"/>
                                <a:pt x="169405" y="0"/>
                                <a:pt x="169723" y="4382"/>
                              </a:cubicBezTo>
                              <a:cubicBezTo>
                                <a:pt x="169913" y="7201"/>
                                <a:pt x="169990" y="8573"/>
                                <a:pt x="166345" y="8573"/>
                              </a:cubicBezTo>
                              <a:cubicBezTo>
                                <a:pt x="112624" y="8433"/>
                                <a:pt x="58890" y="8458"/>
                                <a:pt x="5169" y="8509"/>
                              </a:cubicBezTo>
                              <a:cubicBezTo>
                                <a:pt x="2146" y="8522"/>
                                <a:pt x="305" y="8128"/>
                                <a:pt x="114" y="4420"/>
                              </a:cubicBezTo>
                              <a:cubicBezTo>
                                <a:pt x="0" y="1968"/>
                                <a:pt x="810" y="1184"/>
                                <a:pt x="1907" y="101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4670030" name="Shape 20"/>
                      <wps:cNvSpPr>
                        <a:spLocks/>
                      </wps:cNvSpPr>
                      <wps:spPr bwMode="auto">
                        <a:xfrm>
                          <a:off x="2197" y="11097"/>
                          <a:ext cx="1256" cy="710"/>
                        </a:xfrm>
                        <a:custGeom>
                          <a:avLst/>
                          <a:gdLst>
                            <a:gd name="T0" fmla="*/ 31648 w 125578"/>
                            <a:gd name="T1" fmla="*/ 0 h 71018"/>
                            <a:gd name="T2" fmla="*/ 125578 w 125578"/>
                            <a:gd name="T3" fmla="*/ 0 h 71018"/>
                            <a:gd name="T4" fmla="*/ 120586 w 125578"/>
                            <a:gd name="T5" fmla="*/ 11189 h 71018"/>
                            <a:gd name="T6" fmla="*/ 47181 w 125578"/>
                            <a:gd name="T7" fmla="*/ 11189 h 71018"/>
                            <a:gd name="T8" fmla="*/ 39332 w 125578"/>
                            <a:gd name="T9" fmla="*/ 28702 h 71018"/>
                            <a:gd name="T10" fmla="*/ 110858 w 125578"/>
                            <a:gd name="T11" fmla="*/ 28702 h 71018"/>
                            <a:gd name="T12" fmla="*/ 105880 w 125578"/>
                            <a:gd name="T13" fmla="*/ 39878 h 71018"/>
                            <a:gd name="T14" fmla="*/ 34341 w 125578"/>
                            <a:gd name="T15" fmla="*/ 39878 h 71018"/>
                            <a:gd name="T16" fmla="*/ 25489 w 125578"/>
                            <a:gd name="T17" fmla="*/ 59893 h 71018"/>
                            <a:gd name="T18" fmla="*/ 104102 w 125578"/>
                            <a:gd name="T19" fmla="*/ 59893 h 71018"/>
                            <a:gd name="T20" fmla="*/ 99123 w 125578"/>
                            <a:gd name="T21" fmla="*/ 71018 h 71018"/>
                            <a:gd name="T22" fmla="*/ 0 w 125578"/>
                            <a:gd name="T23" fmla="*/ 71018 h 71018"/>
                            <a:gd name="T24" fmla="*/ 31648 w 125578"/>
                            <a:gd name="T25" fmla="*/ 0 h 71018"/>
                            <a:gd name="T26" fmla="*/ 0 w 125578"/>
                            <a:gd name="T27" fmla="*/ 0 h 71018"/>
                            <a:gd name="T28" fmla="*/ 125578 w 125578"/>
                            <a:gd name="T29" fmla="*/ 71018 h 71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125578" h="71018">
                              <a:moveTo>
                                <a:pt x="31648" y="0"/>
                              </a:moveTo>
                              <a:lnTo>
                                <a:pt x="125578" y="0"/>
                              </a:lnTo>
                              <a:lnTo>
                                <a:pt x="120586" y="11189"/>
                              </a:lnTo>
                              <a:lnTo>
                                <a:pt x="47181" y="11189"/>
                              </a:lnTo>
                              <a:lnTo>
                                <a:pt x="39332" y="28702"/>
                              </a:lnTo>
                              <a:lnTo>
                                <a:pt x="110858" y="28702"/>
                              </a:lnTo>
                              <a:lnTo>
                                <a:pt x="105880" y="39878"/>
                              </a:lnTo>
                              <a:lnTo>
                                <a:pt x="34341" y="39878"/>
                              </a:lnTo>
                              <a:lnTo>
                                <a:pt x="25489" y="59893"/>
                              </a:lnTo>
                              <a:lnTo>
                                <a:pt x="104102" y="59893"/>
                              </a:lnTo>
                              <a:lnTo>
                                <a:pt x="99123" y="71018"/>
                              </a:lnTo>
                              <a:lnTo>
                                <a:pt x="0" y="71018"/>
                              </a:lnTo>
                              <a:lnTo>
                                <a:pt x="31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4271145" name="Shape 21"/>
                      <wps:cNvSpPr>
                        <a:spLocks/>
                      </wps:cNvSpPr>
                      <wps:spPr bwMode="auto">
                        <a:xfrm>
                          <a:off x="3612" y="11272"/>
                          <a:ext cx="932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39 w 93193"/>
                            <a:gd name="T5" fmla="*/ 13691 h 53505"/>
                            <a:gd name="T6" fmla="*/ 90081 w 93193"/>
                            <a:gd name="T7" fmla="*/ 22847 h 53505"/>
                            <a:gd name="T8" fmla="*/ 76390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104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71 w 93193"/>
                            <a:gd name="T19" fmla="*/ 10350 h 53505"/>
                            <a:gd name="T20" fmla="*/ 43485 w 93193"/>
                            <a:gd name="T21" fmla="*/ 14783 h 53505"/>
                            <a:gd name="T22" fmla="*/ 29807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23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39" y="13691"/>
                              </a:cubicBezTo>
                              <a:cubicBezTo>
                                <a:pt x="92824" y="15723"/>
                                <a:pt x="91885" y="18720"/>
                                <a:pt x="90081" y="22847"/>
                              </a:cubicBezTo>
                              <a:lnTo>
                                <a:pt x="76390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54" y="14821"/>
                                <a:pt x="74104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71" y="10350"/>
                              </a:cubicBezTo>
                              <a:cubicBezTo>
                                <a:pt x="56477" y="10350"/>
                                <a:pt x="49543" y="11836"/>
                                <a:pt x="43485" y="14783"/>
                              </a:cubicBezTo>
                              <a:cubicBezTo>
                                <a:pt x="37554" y="17653"/>
                                <a:pt x="32944" y="22682"/>
                                <a:pt x="29807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23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38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0388212" name="Shape 22"/>
                      <wps:cNvSpPr>
                        <a:spLocks/>
                      </wps:cNvSpPr>
                      <wps:spPr bwMode="auto">
                        <a:xfrm>
                          <a:off x="4845" y="11816"/>
                          <a:ext cx="492" cy="187"/>
                        </a:xfrm>
                        <a:custGeom>
                          <a:avLst/>
                          <a:gdLst>
                            <a:gd name="T0" fmla="*/ 1321 w 49224"/>
                            <a:gd name="T1" fmla="*/ 0 h 18707"/>
                            <a:gd name="T2" fmla="*/ 19990 w 49224"/>
                            <a:gd name="T3" fmla="*/ 940 h 18707"/>
                            <a:gd name="T4" fmla="*/ 19761 w 49224"/>
                            <a:gd name="T5" fmla="*/ 2794 h 18707"/>
                            <a:gd name="T6" fmla="*/ 20320 w 49224"/>
                            <a:gd name="T7" fmla="*/ 5664 h 18707"/>
                            <a:gd name="T8" fmla="*/ 23965 w 49224"/>
                            <a:gd name="T9" fmla="*/ 7391 h 18707"/>
                            <a:gd name="T10" fmla="*/ 34290 w 49224"/>
                            <a:gd name="T11" fmla="*/ 8357 h 18707"/>
                            <a:gd name="T12" fmla="*/ 49224 w 49224"/>
                            <a:gd name="T13" fmla="*/ 5544 h 18707"/>
                            <a:gd name="T14" fmla="*/ 49224 w 49224"/>
                            <a:gd name="T15" fmla="*/ 17074 h 18707"/>
                            <a:gd name="T16" fmla="*/ 35585 w 49224"/>
                            <a:gd name="T17" fmla="*/ 18707 h 18707"/>
                            <a:gd name="T18" fmla="*/ 16561 w 49224"/>
                            <a:gd name="T19" fmla="*/ 17145 h 18707"/>
                            <a:gd name="T20" fmla="*/ 4318 w 49224"/>
                            <a:gd name="T21" fmla="*/ 12370 h 18707"/>
                            <a:gd name="T22" fmla="*/ 178 w 49224"/>
                            <a:gd name="T23" fmla="*/ 4191 h 18707"/>
                            <a:gd name="T24" fmla="*/ 864 w 49224"/>
                            <a:gd name="T25" fmla="*/ 1194 h 18707"/>
                            <a:gd name="T26" fmla="*/ 1321 w 49224"/>
                            <a:gd name="T27" fmla="*/ 0 h 18707"/>
                            <a:gd name="T28" fmla="*/ 0 w 49224"/>
                            <a:gd name="T29" fmla="*/ 0 h 18707"/>
                            <a:gd name="T30" fmla="*/ 49224 w 49224"/>
                            <a:gd name="T31" fmla="*/ 18707 h 187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9224" h="18707">
                              <a:moveTo>
                                <a:pt x="1321" y="0"/>
                              </a:moveTo>
                              <a:lnTo>
                                <a:pt x="19990" y="940"/>
                              </a:lnTo>
                              <a:lnTo>
                                <a:pt x="19761" y="2794"/>
                              </a:lnTo>
                              <a:cubicBezTo>
                                <a:pt x="19596" y="4153"/>
                                <a:pt x="19799" y="5118"/>
                                <a:pt x="20320" y="5664"/>
                              </a:cubicBezTo>
                              <a:cubicBezTo>
                                <a:pt x="20993" y="6363"/>
                                <a:pt x="22238" y="6960"/>
                                <a:pt x="23965" y="7391"/>
                              </a:cubicBezTo>
                              <a:cubicBezTo>
                                <a:pt x="26543" y="8026"/>
                                <a:pt x="30035" y="8357"/>
                                <a:pt x="34290" y="8357"/>
                              </a:cubicBezTo>
                              <a:lnTo>
                                <a:pt x="49224" y="5544"/>
                              </a:lnTo>
                              <a:lnTo>
                                <a:pt x="49224" y="17074"/>
                              </a:lnTo>
                              <a:lnTo>
                                <a:pt x="35585" y="18707"/>
                              </a:lnTo>
                              <a:cubicBezTo>
                                <a:pt x="28257" y="18707"/>
                                <a:pt x="21844" y="18186"/>
                                <a:pt x="16561" y="17145"/>
                              </a:cubicBezTo>
                              <a:cubicBezTo>
                                <a:pt x="11036" y="16078"/>
                                <a:pt x="7036" y="14503"/>
                                <a:pt x="4318" y="12370"/>
                              </a:cubicBezTo>
                              <a:cubicBezTo>
                                <a:pt x="1397" y="10046"/>
                                <a:pt x="0" y="7303"/>
                                <a:pt x="178" y="4191"/>
                              </a:cubicBezTo>
                              <a:cubicBezTo>
                                <a:pt x="241" y="3239"/>
                                <a:pt x="457" y="2235"/>
                                <a:pt x="864" y="1194"/>
                              </a:cubicBezTo>
                              <a:lnTo>
                                <a:pt x="13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70140456" name="Shape 23"/>
                      <wps:cNvSpPr>
                        <a:spLocks/>
                      </wps:cNvSpPr>
                      <wps:spPr bwMode="auto">
                        <a:xfrm>
                          <a:off x="4899" y="11281"/>
                          <a:ext cx="438" cy="526"/>
                        </a:xfrm>
                        <a:custGeom>
                          <a:avLst/>
                          <a:gdLst>
                            <a:gd name="T0" fmla="*/ 43839 w 43839"/>
                            <a:gd name="T1" fmla="*/ 0 h 52603"/>
                            <a:gd name="T2" fmla="*/ 43839 w 43839"/>
                            <a:gd name="T3" fmla="*/ 10090 h 52603"/>
                            <a:gd name="T4" fmla="*/ 38633 w 43839"/>
                            <a:gd name="T5" fmla="*/ 10858 h 52603"/>
                            <a:gd name="T6" fmla="*/ 29007 w 43839"/>
                            <a:gd name="T7" fmla="*/ 15595 h 52603"/>
                            <a:gd name="T8" fmla="*/ 22162 w 43839"/>
                            <a:gd name="T9" fmla="*/ 23012 h 52603"/>
                            <a:gd name="T10" fmla="*/ 19622 w 43839"/>
                            <a:gd name="T11" fmla="*/ 29311 h 52603"/>
                            <a:gd name="T12" fmla="*/ 20688 w 43839"/>
                            <a:gd name="T13" fmla="*/ 35814 h 52603"/>
                            <a:gd name="T14" fmla="*/ 26848 w 43839"/>
                            <a:gd name="T15" fmla="*/ 40564 h 52603"/>
                            <a:gd name="T16" fmla="*/ 36601 w 43839"/>
                            <a:gd name="T17" fmla="*/ 42304 h 52603"/>
                            <a:gd name="T18" fmla="*/ 43839 w 43839"/>
                            <a:gd name="T19" fmla="*/ 40934 h 52603"/>
                            <a:gd name="T20" fmla="*/ 43839 w 43839"/>
                            <a:gd name="T21" fmla="*/ 50360 h 52603"/>
                            <a:gd name="T22" fmla="*/ 33147 w 43839"/>
                            <a:gd name="T23" fmla="*/ 52603 h 52603"/>
                            <a:gd name="T24" fmla="*/ 9601 w 43839"/>
                            <a:gd name="T25" fmla="*/ 46888 h 52603"/>
                            <a:gd name="T26" fmla="*/ 432 w 43839"/>
                            <a:gd name="T27" fmla="*/ 29845 h 52603"/>
                            <a:gd name="T28" fmla="*/ 9182 w 43839"/>
                            <a:gd name="T29" fmla="*/ 13500 h 52603"/>
                            <a:gd name="T30" fmla="*/ 27724 w 43839"/>
                            <a:gd name="T31" fmla="*/ 2718 h 52603"/>
                            <a:gd name="T32" fmla="*/ 43839 w 43839"/>
                            <a:gd name="T33" fmla="*/ 0 h 52603"/>
                            <a:gd name="T34" fmla="*/ 0 w 43839"/>
                            <a:gd name="T35" fmla="*/ 0 h 52603"/>
                            <a:gd name="T36" fmla="*/ 43839 w 43839"/>
                            <a:gd name="T37" fmla="*/ 52603 h 526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3839" h="52603">
                              <a:moveTo>
                                <a:pt x="43839" y="0"/>
                              </a:moveTo>
                              <a:lnTo>
                                <a:pt x="43839" y="10090"/>
                              </a:lnTo>
                              <a:lnTo>
                                <a:pt x="38633" y="10858"/>
                              </a:lnTo>
                              <a:cubicBezTo>
                                <a:pt x="35255" y="11887"/>
                                <a:pt x="32017" y="13487"/>
                                <a:pt x="29007" y="15595"/>
                              </a:cubicBezTo>
                              <a:cubicBezTo>
                                <a:pt x="26073" y="17665"/>
                                <a:pt x="23762" y="20155"/>
                                <a:pt x="22162" y="23012"/>
                              </a:cubicBezTo>
                              <a:cubicBezTo>
                                <a:pt x="20155" y="26568"/>
                                <a:pt x="19672" y="28397"/>
                                <a:pt x="19622" y="29311"/>
                              </a:cubicBezTo>
                              <a:cubicBezTo>
                                <a:pt x="19444" y="32271"/>
                                <a:pt x="19812" y="34455"/>
                                <a:pt x="20688" y="35814"/>
                              </a:cubicBezTo>
                              <a:cubicBezTo>
                                <a:pt x="22047" y="37859"/>
                                <a:pt x="24117" y="39459"/>
                                <a:pt x="26848" y="40564"/>
                              </a:cubicBezTo>
                              <a:cubicBezTo>
                                <a:pt x="29705" y="41719"/>
                                <a:pt x="32982" y="42304"/>
                                <a:pt x="36601" y="42304"/>
                              </a:cubicBezTo>
                              <a:lnTo>
                                <a:pt x="43839" y="40934"/>
                              </a:lnTo>
                              <a:lnTo>
                                <a:pt x="43839" y="50360"/>
                              </a:lnTo>
                              <a:lnTo>
                                <a:pt x="33147" y="52603"/>
                              </a:lnTo>
                              <a:cubicBezTo>
                                <a:pt x="23711" y="52603"/>
                                <a:pt x="15786" y="50686"/>
                                <a:pt x="9601" y="46888"/>
                              </a:cubicBezTo>
                              <a:cubicBezTo>
                                <a:pt x="3086" y="42900"/>
                                <a:pt x="0" y="37173"/>
                                <a:pt x="432" y="29845"/>
                              </a:cubicBezTo>
                              <a:cubicBezTo>
                                <a:pt x="787" y="23901"/>
                                <a:pt x="3721" y="18402"/>
                                <a:pt x="9182" y="13500"/>
                              </a:cubicBezTo>
                              <a:cubicBezTo>
                                <a:pt x="14453" y="8750"/>
                                <a:pt x="20688" y="5131"/>
                                <a:pt x="27724" y="2718"/>
                              </a:cubicBezTo>
                              <a:lnTo>
                                <a:pt x="438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43817156" name="Shape 24"/>
                      <wps:cNvSpPr>
                        <a:spLocks/>
                      </wps:cNvSpPr>
                      <wps:spPr bwMode="auto">
                        <a:xfrm>
                          <a:off x="5337" y="11272"/>
                          <a:ext cx="526" cy="715"/>
                        </a:xfrm>
                        <a:custGeom>
                          <a:avLst/>
                          <a:gdLst>
                            <a:gd name="T0" fmla="*/ 5348 w 52592"/>
                            <a:gd name="T1" fmla="*/ 0 h 71455"/>
                            <a:gd name="T2" fmla="*/ 31624 w 52592"/>
                            <a:gd name="T3" fmla="*/ 7938 h 71455"/>
                            <a:gd name="T4" fmla="*/ 34634 w 52592"/>
                            <a:gd name="T5" fmla="*/ 1105 h 71455"/>
                            <a:gd name="T6" fmla="*/ 52592 w 52592"/>
                            <a:gd name="T7" fmla="*/ 1105 h 71455"/>
                            <a:gd name="T8" fmla="*/ 30519 w 52592"/>
                            <a:gd name="T9" fmla="*/ 50762 h 71455"/>
                            <a:gd name="T10" fmla="*/ 21502 w 52592"/>
                            <a:gd name="T11" fmla="*/ 63525 h 71455"/>
                            <a:gd name="T12" fmla="*/ 6935 w 52592"/>
                            <a:gd name="T13" fmla="*/ 70625 h 71455"/>
                            <a:gd name="T14" fmla="*/ 0 w 52592"/>
                            <a:gd name="T15" fmla="*/ 71455 h 71455"/>
                            <a:gd name="T16" fmla="*/ 0 w 52592"/>
                            <a:gd name="T17" fmla="*/ 59925 h 71455"/>
                            <a:gd name="T18" fmla="*/ 4484 w 52592"/>
                            <a:gd name="T19" fmla="*/ 59080 h 71455"/>
                            <a:gd name="T20" fmla="*/ 11711 w 52592"/>
                            <a:gd name="T21" fmla="*/ 48806 h 71455"/>
                            <a:gd name="T22" fmla="*/ 0 w 52592"/>
                            <a:gd name="T23" fmla="*/ 51262 h 71455"/>
                            <a:gd name="T24" fmla="*/ 0 w 52592"/>
                            <a:gd name="T25" fmla="*/ 41836 h 71455"/>
                            <a:gd name="T26" fmla="*/ 7393 w 52592"/>
                            <a:gd name="T27" fmla="*/ 40437 h 71455"/>
                            <a:gd name="T28" fmla="*/ 19331 w 52592"/>
                            <a:gd name="T29" fmla="*/ 32042 h 71455"/>
                            <a:gd name="T30" fmla="*/ 24246 w 52592"/>
                            <a:gd name="T31" fmla="*/ 21539 h 71455"/>
                            <a:gd name="T32" fmla="*/ 19483 w 52592"/>
                            <a:gd name="T33" fmla="*/ 13538 h 71455"/>
                            <a:gd name="T34" fmla="*/ 5284 w 52592"/>
                            <a:gd name="T35" fmla="*/ 10211 h 71455"/>
                            <a:gd name="T36" fmla="*/ 0 w 52592"/>
                            <a:gd name="T37" fmla="*/ 10991 h 71455"/>
                            <a:gd name="T38" fmla="*/ 0 w 52592"/>
                            <a:gd name="T39" fmla="*/ 902 h 71455"/>
                            <a:gd name="T40" fmla="*/ 5348 w 52592"/>
                            <a:gd name="T41" fmla="*/ 0 h 71455"/>
                            <a:gd name="T42" fmla="*/ 0 w 52592"/>
                            <a:gd name="T43" fmla="*/ 0 h 71455"/>
                            <a:gd name="T44" fmla="*/ 52592 w 52592"/>
                            <a:gd name="T45" fmla="*/ 71455 h 714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52592" h="71455">
                              <a:moveTo>
                                <a:pt x="5348" y="0"/>
                              </a:moveTo>
                              <a:cubicBezTo>
                                <a:pt x="16499" y="0"/>
                                <a:pt x="25312" y="2667"/>
                                <a:pt x="31624" y="7938"/>
                              </a:cubicBezTo>
                              <a:lnTo>
                                <a:pt x="34634" y="1105"/>
                              </a:lnTo>
                              <a:lnTo>
                                <a:pt x="52592" y="1105"/>
                              </a:lnTo>
                              <a:lnTo>
                                <a:pt x="30519" y="50762"/>
                              </a:lnTo>
                              <a:cubicBezTo>
                                <a:pt x="28119" y="56172"/>
                                <a:pt x="25096" y="60465"/>
                                <a:pt x="21502" y="63525"/>
                              </a:cubicBezTo>
                              <a:cubicBezTo>
                                <a:pt x="17908" y="66573"/>
                                <a:pt x="13019" y="68974"/>
                                <a:pt x="6935" y="70625"/>
                              </a:cubicBezTo>
                              <a:lnTo>
                                <a:pt x="0" y="71455"/>
                              </a:lnTo>
                              <a:lnTo>
                                <a:pt x="0" y="59925"/>
                              </a:lnTo>
                              <a:lnTo>
                                <a:pt x="4484" y="59080"/>
                              </a:lnTo>
                              <a:cubicBezTo>
                                <a:pt x="6859" y="57569"/>
                                <a:pt x="9310" y="54115"/>
                                <a:pt x="11711" y="48806"/>
                              </a:cubicBezTo>
                              <a:lnTo>
                                <a:pt x="0" y="51262"/>
                              </a:lnTo>
                              <a:lnTo>
                                <a:pt x="0" y="41836"/>
                              </a:lnTo>
                              <a:lnTo>
                                <a:pt x="7393" y="40437"/>
                              </a:lnTo>
                              <a:cubicBezTo>
                                <a:pt x="12193" y="38633"/>
                                <a:pt x="16206" y="35801"/>
                                <a:pt x="19331" y="32042"/>
                              </a:cubicBezTo>
                              <a:cubicBezTo>
                                <a:pt x="22391" y="28334"/>
                                <a:pt x="24055" y="24790"/>
                                <a:pt x="24246" y="21539"/>
                              </a:cubicBezTo>
                              <a:cubicBezTo>
                                <a:pt x="24436" y="18186"/>
                                <a:pt x="22874" y="15570"/>
                                <a:pt x="19483" y="13538"/>
                              </a:cubicBezTo>
                              <a:cubicBezTo>
                                <a:pt x="15787" y="11328"/>
                                <a:pt x="11012" y="10211"/>
                                <a:pt x="5284" y="10211"/>
                              </a:cubicBezTo>
                              <a:lnTo>
                                <a:pt x="0" y="10991"/>
                              </a:lnTo>
                              <a:lnTo>
                                <a:pt x="0" y="902"/>
                              </a:lnTo>
                              <a:lnTo>
                                <a:pt x="5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3400710" name="Shape 25"/>
                      <wps:cNvSpPr>
                        <a:spLocks/>
                      </wps:cNvSpPr>
                      <wps:spPr bwMode="auto">
                        <a:xfrm>
                          <a:off x="6147" y="11279"/>
                          <a:ext cx="472" cy="539"/>
                        </a:xfrm>
                        <a:custGeom>
                          <a:avLst/>
                          <a:gdLst>
                            <a:gd name="T0" fmla="*/ 47208 w 47208"/>
                            <a:gd name="T1" fmla="*/ 0 h 53887"/>
                            <a:gd name="T2" fmla="*/ 47208 w 47208"/>
                            <a:gd name="T3" fmla="*/ 10206 h 53887"/>
                            <a:gd name="T4" fmla="*/ 34430 w 47208"/>
                            <a:gd name="T5" fmla="*/ 12789 h 53887"/>
                            <a:gd name="T6" fmla="*/ 24244 w 47208"/>
                            <a:gd name="T7" fmla="*/ 20549 h 53887"/>
                            <a:gd name="T8" fmla="*/ 47208 w 47208"/>
                            <a:gd name="T9" fmla="*/ 20549 h 53887"/>
                            <a:gd name="T10" fmla="*/ 47208 w 47208"/>
                            <a:gd name="T11" fmla="*/ 30392 h 53887"/>
                            <a:gd name="T12" fmla="*/ 19456 w 47208"/>
                            <a:gd name="T13" fmla="*/ 30392 h 53887"/>
                            <a:gd name="T14" fmla="*/ 19342 w 47208"/>
                            <a:gd name="T15" fmla="*/ 31331 h 53887"/>
                            <a:gd name="T16" fmla="*/ 23762 w 47208"/>
                            <a:gd name="T17" fmla="*/ 40234 h 53887"/>
                            <a:gd name="T18" fmla="*/ 36881 w 47208"/>
                            <a:gd name="T19" fmla="*/ 43587 h 53887"/>
                            <a:gd name="T20" fmla="*/ 47208 w 47208"/>
                            <a:gd name="T21" fmla="*/ 41736 h 53887"/>
                            <a:gd name="T22" fmla="*/ 47208 w 47208"/>
                            <a:gd name="T23" fmla="*/ 51784 h 53887"/>
                            <a:gd name="T24" fmla="*/ 36386 w 47208"/>
                            <a:gd name="T25" fmla="*/ 53887 h 53887"/>
                            <a:gd name="T26" fmla="*/ 17590 w 47208"/>
                            <a:gd name="T27" fmla="*/ 51308 h 53887"/>
                            <a:gd name="T28" fmla="*/ 4432 w 47208"/>
                            <a:gd name="T29" fmla="*/ 43460 h 53887"/>
                            <a:gd name="T30" fmla="*/ 267 w 47208"/>
                            <a:gd name="T31" fmla="*/ 31306 h 53887"/>
                            <a:gd name="T32" fmla="*/ 8522 w 47208"/>
                            <a:gd name="T33" fmla="*/ 14656 h 53887"/>
                            <a:gd name="T34" fmla="*/ 27635 w 47208"/>
                            <a:gd name="T35" fmla="*/ 3010 h 53887"/>
                            <a:gd name="T36" fmla="*/ 47208 w 47208"/>
                            <a:gd name="T37" fmla="*/ 0 h 53887"/>
                            <a:gd name="T38" fmla="*/ 0 w 47208"/>
                            <a:gd name="T39" fmla="*/ 0 h 53887"/>
                            <a:gd name="T40" fmla="*/ 47208 w 47208"/>
                            <a:gd name="T41" fmla="*/ 53887 h 538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7208" h="53887">
                              <a:moveTo>
                                <a:pt x="47208" y="0"/>
                              </a:moveTo>
                              <a:lnTo>
                                <a:pt x="47208" y="10206"/>
                              </a:lnTo>
                              <a:lnTo>
                                <a:pt x="34430" y="12789"/>
                              </a:lnTo>
                              <a:cubicBezTo>
                                <a:pt x="30264" y="14618"/>
                                <a:pt x="26848" y="17222"/>
                                <a:pt x="24244" y="20549"/>
                              </a:cubicBezTo>
                              <a:lnTo>
                                <a:pt x="47208" y="20549"/>
                              </a:lnTo>
                              <a:lnTo>
                                <a:pt x="47208" y="30392"/>
                              </a:lnTo>
                              <a:lnTo>
                                <a:pt x="19456" y="30392"/>
                              </a:lnTo>
                              <a:cubicBezTo>
                                <a:pt x="19406" y="30722"/>
                                <a:pt x="19368" y="31039"/>
                                <a:pt x="19342" y="31331"/>
                              </a:cubicBezTo>
                              <a:cubicBezTo>
                                <a:pt x="19114" y="35268"/>
                                <a:pt x="20549" y="38177"/>
                                <a:pt x="23762" y="40234"/>
                              </a:cubicBezTo>
                              <a:cubicBezTo>
                                <a:pt x="27203" y="42457"/>
                                <a:pt x="31610" y="43587"/>
                                <a:pt x="36881" y="43587"/>
                              </a:cubicBezTo>
                              <a:lnTo>
                                <a:pt x="47208" y="41736"/>
                              </a:lnTo>
                              <a:lnTo>
                                <a:pt x="47208" y="51784"/>
                              </a:lnTo>
                              <a:lnTo>
                                <a:pt x="36386" y="53887"/>
                              </a:lnTo>
                              <a:cubicBezTo>
                                <a:pt x="29553" y="53887"/>
                                <a:pt x="23228" y="53010"/>
                                <a:pt x="17590" y="51308"/>
                              </a:cubicBezTo>
                              <a:cubicBezTo>
                                <a:pt x="11798" y="49531"/>
                                <a:pt x="7366" y="46902"/>
                                <a:pt x="4432" y="43460"/>
                              </a:cubicBezTo>
                              <a:cubicBezTo>
                                <a:pt x="1410" y="39942"/>
                                <a:pt x="0" y="35840"/>
                                <a:pt x="267" y="31306"/>
                              </a:cubicBezTo>
                              <a:cubicBezTo>
                                <a:pt x="597" y="25566"/>
                                <a:pt x="3378" y="19952"/>
                                <a:pt x="8522" y="14656"/>
                              </a:cubicBezTo>
                              <a:cubicBezTo>
                                <a:pt x="13564" y="9449"/>
                                <a:pt x="19990" y="5538"/>
                                <a:pt x="27635" y="3010"/>
                              </a:cubicBezTo>
                              <a:lnTo>
                                <a:pt x="472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3730344" name="Shape 26"/>
                      <wps:cNvSpPr>
                        <a:spLocks/>
                      </wps:cNvSpPr>
                      <wps:spPr bwMode="auto">
                        <a:xfrm>
                          <a:off x="6619" y="11605"/>
                          <a:ext cx="357" cy="192"/>
                        </a:xfrm>
                        <a:custGeom>
                          <a:avLst/>
                          <a:gdLst>
                            <a:gd name="T0" fmla="*/ 17054 w 35723"/>
                            <a:gd name="T1" fmla="*/ 0 h 19170"/>
                            <a:gd name="T2" fmla="*/ 35723 w 35723"/>
                            <a:gd name="T3" fmla="*/ 1041 h 19170"/>
                            <a:gd name="T4" fmla="*/ 34250 w 35723"/>
                            <a:gd name="T5" fmla="*/ 3518 h 19170"/>
                            <a:gd name="T6" fmla="*/ 17943 w 35723"/>
                            <a:gd name="T7" fmla="*/ 15685 h 19170"/>
                            <a:gd name="T8" fmla="*/ 0 w 35723"/>
                            <a:gd name="T9" fmla="*/ 19170 h 19170"/>
                            <a:gd name="T10" fmla="*/ 0 w 35723"/>
                            <a:gd name="T11" fmla="*/ 9122 h 19170"/>
                            <a:gd name="T12" fmla="*/ 4837 w 35723"/>
                            <a:gd name="T13" fmla="*/ 8255 h 19170"/>
                            <a:gd name="T14" fmla="*/ 16495 w 35723"/>
                            <a:gd name="T15" fmla="*/ 660 h 19170"/>
                            <a:gd name="T16" fmla="*/ 17054 w 35723"/>
                            <a:gd name="T17" fmla="*/ 0 h 19170"/>
                            <a:gd name="T18" fmla="*/ 0 w 35723"/>
                            <a:gd name="T19" fmla="*/ 0 h 19170"/>
                            <a:gd name="T20" fmla="*/ 35723 w 35723"/>
                            <a:gd name="T21" fmla="*/ 19170 h 191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5723" h="19170">
                              <a:moveTo>
                                <a:pt x="17054" y="0"/>
                              </a:moveTo>
                              <a:lnTo>
                                <a:pt x="35723" y="1041"/>
                              </a:lnTo>
                              <a:lnTo>
                                <a:pt x="34250" y="3518"/>
                              </a:lnTo>
                              <a:cubicBezTo>
                                <a:pt x="31646" y="7887"/>
                                <a:pt x="26312" y="11875"/>
                                <a:pt x="17943" y="15685"/>
                              </a:cubicBezTo>
                              <a:lnTo>
                                <a:pt x="0" y="19170"/>
                              </a:lnTo>
                              <a:lnTo>
                                <a:pt x="0" y="9122"/>
                              </a:lnTo>
                              <a:lnTo>
                                <a:pt x="4837" y="8255"/>
                              </a:lnTo>
                              <a:cubicBezTo>
                                <a:pt x="9739" y="6502"/>
                                <a:pt x="13663" y="3937"/>
                                <a:pt x="16495" y="660"/>
                              </a:cubicBezTo>
                              <a:lnTo>
                                <a:pt x="17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8589733" name="Shape 27"/>
                      <wps:cNvSpPr>
                        <a:spLocks/>
                      </wps:cNvSpPr>
                      <wps:spPr bwMode="auto">
                        <a:xfrm>
                          <a:off x="6619" y="11272"/>
                          <a:ext cx="413" cy="311"/>
                        </a:xfrm>
                        <a:custGeom>
                          <a:avLst/>
                          <a:gdLst>
                            <a:gd name="T0" fmla="*/ 4786 w 41260"/>
                            <a:gd name="T1" fmla="*/ 0 h 31128"/>
                            <a:gd name="T2" fmla="*/ 31189 w 41260"/>
                            <a:gd name="T3" fmla="*/ 5677 h 31128"/>
                            <a:gd name="T4" fmla="*/ 40854 w 41260"/>
                            <a:gd name="T5" fmla="*/ 22123 h 31128"/>
                            <a:gd name="T6" fmla="*/ 39114 w 41260"/>
                            <a:gd name="T7" fmla="*/ 29997 h 31128"/>
                            <a:gd name="T8" fmla="*/ 38695 w 41260"/>
                            <a:gd name="T9" fmla="*/ 31128 h 31128"/>
                            <a:gd name="T10" fmla="*/ 0 w 41260"/>
                            <a:gd name="T11" fmla="*/ 31128 h 31128"/>
                            <a:gd name="T12" fmla="*/ 0 w 41260"/>
                            <a:gd name="T13" fmla="*/ 21285 h 31128"/>
                            <a:gd name="T14" fmla="*/ 22934 w 41260"/>
                            <a:gd name="T15" fmla="*/ 21285 h 31128"/>
                            <a:gd name="T16" fmla="*/ 22947 w 41260"/>
                            <a:gd name="T17" fmla="*/ 21082 h 31128"/>
                            <a:gd name="T18" fmla="*/ 18565 w 41260"/>
                            <a:gd name="T19" fmla="*/ 13081 h 31128"/>
                            <a:gd name="T20" fmla="*/ 4748 w 41260"/>
                            <a:gd name="T21" fmla="*/ 9982 h 31128"/>
                            <a:gd name="T22" fmla="*/ 0 w 41260"/>
                            <a:gd name="T23" fmla="*/ 10942 h 31128"/>
                            <a:gd name="T24" fmla="*/ 0 w 41260"/>
                            <a:gd name="T25" fmla="*/ 736 h 31128"/>
                            <a:gd name="T26" fmla="*/ 4786 w 41260"/>
                            <a:gd name="T27" fmla="*/ 0 h 31128"/>
                            <a:gd name="T28" fmla="*/ 0 w 41260"/>
                            <a:gd name="T29" fmla="*/ 0 h 31128"/>
                            <a:gd name="T30" fmla="*/ 41260 w 41260"/>
                            <a:gd name="T31" fmla="*/ 31128 h 31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1260" h="31128">
                              <a:moveTo>
                                <a:pt x="4786" y="0"/>
                              </a:moveTo>
                              <a:cubicBezTo>
                                <a:pt x="15822" y="0"/>
                                <a:pt x="24712" y="1918"/>
                                <a:pt x="31189" y="5677"/>
                              </a:cubicBezTo>
                              <a:cubicBezTo>
                                <a:pt x="38009" y="9639"/>
                                <a:pt x="41260" y="15176"/>
                                <a:pt x="40854" y="22123"/>
                              </a:cubicBezTo>
                              <a:cubicBezTo>
                                <a:pt x="40701" y="24676"/>
                                <a:pt x="40117" y="27330"/>
                                <a:pt x="39114" y="29997"/>
                              </a:cubicBezTo>
                              <a:lnTo>
                                <a:pt x="38695" y="31128"/>
                              </a:lnTo>
                              <a:lnTo>
                                <a:pt x="0" y="31128"/>
                              </a:lnTo>
                              <a:lnTo>
                                <a:pt x="0" y="21285"/>
                              </a:lnTo>
                              <a:lnTo>
                                <a:pt x="22934" y="21285"/>
                              </a:lnTo>
                              <a:cubicBezTo>
                                <a:pt x="22934" y="21209"/>
                                <a:pt x="22947" y="21146"/>
                                <a:pt x="22947" y="21082"/>
                              </a:cubicBezTo>
                              <a:cubicBezTo>
                                <a:pt x="23137" y="17577"/>
                                <a:pt x="21715" y="14961"/>
                                <a:pt x="18565" y="13081"/>
                              </a:cubicBezTo>
                              <a:cubicBezTo>
                                <a:pt x="15111" y="11024"/>
                                <a:pt x="10463" y="9982"/>
                                <a:pt x="4748" y="9982"/>
                              </a:cubicBezTo>
                              <a:lnTo>
                                <a:pt x="0" y="10942"/>
                              </a:lnTo>
                              <a:lnTo>
                                <a:pt x="0" y="736"/>
                              </a:lnTo>
                              <a:lnTo>
                                <a:pt x="4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55203498" name="Shape 28"/>
                      <wps:cNvSpPr>
                        <a:spLocks/>
                      </wps:cNvSpPr>
                      <wps:spPr bwMode="auto">
                        <a:xfrm>
                          <a:off x="7339" y="11272"/>
                          <a:ext cx="931" cy="535"/>
                        </a:xfrm>
                        <a:custGeom>
                          <a:avLst/>
                          <a:gdLst>
                            <a:gd name="T0" fmla="*/ 68390 w 93193"/>
                            <a:gd name="T1" fmla="*/ 0 h 53505"/>
                            <a:gd name="T2" fmla="*/ 86258 w 93193"/>
                            <a:gd name="T3" fmla="*/ 3429 h 53505"/>
                            <a:gd name="T4" fmla="*/ 92926 w 93193"/>
                            <a:gd name="T5" fmla="*/ 13691 h 53505"/>
                            <a:gd name="T6" fmla="*/ 90081 w 93193"/>
                            <a:gd name="T7" fmla="*/ 22847 h 53505"/>
                            <a:gd name="T8" fmla="*/ 76378 w 93193"/>
                            <a:gd name="T9" fmla="*/ 53505 h 53505"/>
                            <a:gd name="T10" fmla="*/ 57150 w 93193"/>
                            <a:gd name="T11" fmla="*/ 53505 h 53505"/>
                            <a:gd name="T12" fmla="*/ 72073 w 93193"/>
                            <a:gd name="T13" fmla="*/ 20066 h 53505"/>
                            <a:gd name="T14" fmla="*/ 74092 w 93193"/>
                            <a:gd name="T15" fmla="*/ 13983 h 53505"/>
                            <a:gd name="T16" fmla="*/ 72187 w 93193"/>
                            <a:gd name="T17" fmla="*/ 11684 h 53505"/>
                            <a:gd name="T18" fmla="*/ 64059 w 93193"/>
                            <a:gd name="T19" fmla="*/ 10350 h 53505"/>
                            <a:gd name="T20" fmla="*/ 43472 w 93193"/>
                            <a:gd name="T21" fmla="*/ 14783 h 53505"/>
                            <a:gd name="T22" fmla="*/ 29794 w 93193"/>
                            <a:gd name="T23" fmla="*/ 29718 h 53505"/>
                            <a:gd name="T24" fmla="*/ 19240 w 93193"/>
                            <a:gd name="T25" fmla="*/ 53505 h 53505"/>
                            <a:gd name="T26" fmla="*/ 0 w 93193"/>
                            <a:gd name="T27" fmla="*/ 53505 h 53505"/>
                            <a:gd name="T28" fmla="*/ 23330 w 93193"/>
                            <a:gd name="T29" fmla="*/ 1105 h 53505"/>
                            <a:gd name="T30" fmla="*/ 41110 w 93193"/>
                            <a:gd name="T31" fmla="*/ 1105 h 53505"/>
                            <a:gd name="T32" fmla="*/ 38214 w 93193"/>
                            <a:gd name="T33" fmla="*/ 7582 h 53505"/>
                            <a:gd name="T34" fmla="*/ 51600 w 93193"/>
                            <a:gd name="T35" fmla="*/ 2375 h 53505"/>
                            <a:gd name="T36" fmla="*/ 68390 w 93193"/>
                            <a:gd name="T37" fmla="*/ 0 h 53505"/>
                            <a:gd name="T38" fmla="*/ 0 w 93193"/>
                            <a:gd name="T39" fmla="*/ 0 h 53505"/>
                            <a:gd name="T40" fmla="*/ 93193 w 93193"/>
                            <a:gd name="T4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93193" h="53505">
                              <a:moveTo>
                                <a:pt x="68390" y="0"/>
                              </a:moveTo>
                              <a:cubicBezTo>
                                <a:pt x="75959" y="0"/>
                                <a:pt x="81979" y="1156"/>
                                <a:pt x="86258" y="3429"/>
                              </a:cubicBezTo>
                              <a:cubicBezTo>
                                <a:pt x="90945" y="5918"/>
                                <a:pt x="93193" y="9360"/>
                                <a:pt x="92926" y="13691"/>
                              </a:cubicBezTo>
                              <a:cubicBezTo>
                                <a:pt x="92824" y="15723"/>
                                <a:pt x="91872" y="18720"/>
                                <a:pt x="90081" y="22847"/>
                              </a:cubicBezTo>
                              <a:lnTo>
                                <a:pt x="76378" y="53505"/>
                              </a:lnTo>
                              <a:lnTo>
                                <a:pt x="57150" y="53505"/>
                              </a:lnTo>
                              <a:lnTo>
                                <a:pt x="72073" y="20066"/>
                              </a:lnTo>
                              <a:cubicBezTo>
                                <a:pt x="73660" y="16561"/>
                                <a:pt x="74041" y="14821"/>
                                <a:pt x="74092" y="13983"/>
                              </a:cubicBezTo>
                              <a:cubicBezTo>
                                <a:pt x="74117" y="13627"/>
                                <a:pt x="74181" y="12687"/>
                                <a:pt x="72187" y="11684"/>
                              </a:cubicBezTo>
                              <a:cubicBezTo>
                                <a:pt x="70421" y="10795"/>
                                <a:pt x="67691" y="10350"/>
                                <a:pt x="64059" y="10350"/>
                              </a:cubicBezTo>
                              <a:cubicBezTo>
                                <a:pt x="56464" y="10350"/>
                                <a:pt x="49543" y="11836"/>
                                <a:pt x="43472" y="14783"/>
                              </a:cubicBezTo>
                              <a:cubicBezTo>
                                <a:pt x="37541" y="17653"/>
                                <a:pt x="32944" y="22682"/>
                                <a:pt x="29794" y="29718"/>
                              </a:cubicBezTo>
                              <a:lnTo>
                                <a:pt x="19240" y="53505"/>
                              </a:lnTo>
                              <a:lnTo>
                                <a:pt x="0" y="53505"/>
                              </a:lnTo>
                              <a:lnTo>
                                <a:pt x="23330" y="1105"/>
                              </a:lnTo>
                              <a:lnTo>
                                <a:pt x="41110" y="1105"/>
                              </a:lnTo>
                              <a:lnTo>
                                <a:pt x="38214" y="7582"/>
                              </a:lnTo>
                              <a:cubicBezTo>
                                <a:pt x="42939" y="5309"/>
                                <a:pt x="47409" y="3556"/>
                                <a:pt x="51600" y="2375"/>
                              </a:cubicBezTo>
                              <a:cubicBezTo>
                                <a:pt x="57087" y="800"/>
                                <a:pt x="62725" y="0"/>
                                <a:pt x="6839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5042588" name="Shape 29"/>
                      <wps:cNvSpPr>
                        <a:spLocks/>
                      </wps:cNvSpPr>
                      <wps:spPr bwMode="auto">
                        <a:xfrm>
                          <a:off x="8581" y="11097"/>
                          <a:ext cx="933" cy="710"/>
                        </a:xfrm>
                        <a:custGeom>
                          <a:avLst/>
                          <a:gdLst>
                            <a:gd name="T0" fmla="*/ 31572 w 93370"/>
                            <a:gd name="T1" fmla="*/ 0 h 71006"/>
                            <a:gd name="T2" fmla="*/ 50787 w 93370"/>
                            <a:gd name="T3" fmla="*/ 0 h 71006"/>
                            <a:gd name="T4" fmla="*/ 40157 w 93370"/>
                            <a:gd name="T5" fmla="*/ 24041 h 71006"/>
                            <a:gd name="T6" fmla="*/ 52578 w 93370"/>
                            <a:gd name="T7" fmla="*/ 19520 h 71006"/>
                            <a:gd name="T8" fmla="*/ 68377 w 93370"/>
                            <a:gd name="T9" fmla="*/ 17501 h 71006"/>
                            <a:gd name="T10" fmla="*/ 86474 w 93370"/>
                            <a:gd name="T11" fmla="*/ 20904 h 71006"/>
                            <a:gd name="T12" fmla="*/ 93116 w 93370"/>
                            <a:gd name="T13" fmla="*/ 31001 h 71006"/>
                            <a:gd name="T14" fmla="*/ 89687 w 93370"/>
                            <a:gd name="T15" fmla="*/ 41097 h 71006"/>
                            <a:gd name="T16" fmla="*/ 76378 w 93370"/>
                            <a:gd name="T17" fmla="*/ 71006 h 71006"/>
                            <a:gd name="T18" fmla="*/ 57137 w 93370"/>
                            <a:gd name="T19" fmla="*/ 71006 h 71006"/>
                            <a:gd name="T20" fmla="*/ 71463 w 93370"/>
                            <a:gd name="T21" fmla="*/ 38938 h 71006"/>
                            <a:gd name="T22" fmla="*/ 74270 w 93370"/>
                            <a:gd name="T23" fmla="*/ 31445 h 71006"/>
                            <a:gd name="T24" fmla="*/ 72390 w 93370"/>
                            <a:gd name="T25" fmla="*/ 29172 h 71006"/>
                            <a:gd name="T26" fmla="*/ 64414 w 93370"/>
                            <a:gd name="T27" fmla="*/ 27851 h 71006"/>
                            <a:gd name="T28" fmla="*/ 48844 w 93370"/>
                            <a:gd name="T29" fmla="*/ 30150 h 71006"/>
                            <a:gd name="T30" fmla="*/ 37249 w 93370"/>
                            <a:gd name="T31" fmla="*/ 36259 h 71006"/>
                            <a:gd name="T32" fmla="*/ 29019 w 93370"/>
                            <a:gd name="T33" fmla="*/ 48971 h 71006"/>
                            <a:gd name="T34" fmla="*/ 19240 w 93370"/>
                            <a:gd name="T35" fmla="*/ 71006 h 71006"/>
                            <a:gd name="T36" fmla="*/ 0 w 93370"/>
                            <a:gd name="T37" fmla="*/ 71006 h 71006"/>
                            <a:gd name="T38" fmla="*/ 31572 w 93370"/>
                            <a:gd name="T39" fmla="*/ 0 h 71006"/>
                            <a:gd name="T40" fmla="*/ 0 w 93370"/>
                            <a:gd name="T41" fmla="*/ 0 h 71006"/>
                            <a:gd name="T42" fmla="*/ 93370 w 93370"/>
                            <a:gd name="T43" fmla="*/ 71006 h 710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93370" h="71006">
                              <a:moveTo>
                                <a:pt x="31572" y="0"/>
                              </a:moveTo>
                              <a:lnTo>
                                <a:pt x="50787" y="0"/>
                              </a:lnTo>
                              <a:lnTo>
                                <a:pt x="40157" y="24041"/>
                              </a:lnTo>
                              <a:cubicBezTo>
                                <a:pt x="44539" y="22035"/>
                                <a:pt x="48704" y="20523"/>
                                <a:pt x="52578" y="19520"/>
                              </a:cubicBezTo>
                              <a:cubicBezTo>
                                <a:pt x="57709" y="18174"/>
                                <a:pt x="63030" y="17501"/>
                                <a:pt x="68377" y="17501"/>
                              </a:cubicBezTo>
                              <a:cubicBezTo>
                                <a:pt x="76136" y="17501"/>
                                <a:pt x="82220" y="18644"/>
                                <a:pt x="86474" y="20904"/>
                              </a:cubicBezTo>
                              <a:cubicBezTo>
                                <a:pt x="91122" y="23381"/>
                                <a:pt x="93370" y="26772"/>
                                <a:pt x="93116" y="31001"/>
                              </a:cubicBezTo>
                              <a:cubicBezTo>
                                <a:pt x="93002" y="32982"/>
                                <a:pt x="91910" y="36182"/>
                                <a:pt x="89687" y="41097"/>
                              </a:cubicBezTo>
                              <a:lnTo>
                                <a:pt x="76378" y="71006"/>
                              </a:lnTo>
                              <a:lnTo>
                                <a:pt x="57137" y="71006"/>
                              </a:lnTo>
                              <a:lnTo>
                                <a:pt x="71463" y="38938"/>
                              </a:lnTo>
                              <a:cubicBezTo>
                                <a:pt x="74003" y="33223"/>
                                <a:pt x="74244" y="31750"/>
                                <a:pt x="74270" y="31445"/>
                              </a:cubicBezTo>
                              <a:cubicBezTo>
                                <a:pt x="74295" y="31102"/>
                                <a:pt x="74346" y="30175"/>
                                <a:pt x="72390" y="29172"/>
                              </a:cubicBezTo>
                              <a:cubicBezTo>
                                <a:pt x="70650" y="28296"/>
                                <a:pt x="67970" y="27851"/>
                                <a:pt x="64414" y="27851"/>
                              </a:cubicBezTo>
                              <a:cubicBezTo>
                                <a:pt x="59042" y="27851"/>
                                <a:pt x="53810" y="28626"/>
                                <a:pt x="48844" y="30150"/>
                              </a:cubicBezTo>
                              <a:cubicBezTo>
                                <a:pt x="43967" y="31648"/>
                                <a:pt x="40081" y="33706"/>
                                <a:pt x="37249" y="36259"/>
                              </a:cubicBezTo>
                              <a:cubicBezTo>
                                <a:pt x="34404" y="38837"/>
                                <a:pt x="31648" y="43117"/>
                                <a:pt x="29019" y="48971"/>
                              </a:cubicBezTo>
                              <a:lnTo>
                                <a:pt x="19240" y="71006"/>
                              </a:lnTo>
                              <a:lnTo>
                                <a:pt x="0" y="71006"/>
                              </a:lnTo>
                              <a:lnTo>
                                <a:pt x="315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195417" name="Shape 30"/>
                      <wps:cNvSpPr>
                        <a:spLocks/>
                      </wps:cNvSpPr>
                      <wps:spPr bwMode="auto">
                        <a:xfrm>
                          <a:off x="9856" y="11484"/>
                          <a:ext cx="419" cy="334"/>
                        </a:xfrm>
                        <a:custGeom>
                          <a:avLst/>
                          <a:gdLst>
                            <a:gd name="T0" fmla="*/ 41886 w 41886"/>
                            <a:gd name="T1" fmla="*/ 0 h 33390"/>
                            <a:gd name="T2" fmla="*/ 41886 w 41886"/>
                            <a:gd name="T3" fmla="*/ 9874 h 33390"/>
                            <a:gd name="T4" fmla="*/ 29299 w 41886"/>
                            <a:gd name="T5" fmla="*/ 10949 h 33390"/>
                            <a:gd name="T6" fmla="*/ 21514 w 41886"/>
                            <a:gd name="T7" fmla="*/ 13794 h 33390"/>
                            <a:gd name="T8" fmla="*/ 19114 w 41886"/>
                            <a:gd name="T9" fmla="*/ 17274 h 33390"/>
                            <a:gd name="T10" fmla="*/ 22314 w 41886"/>
                            <a:gd name="T11" fmla="*/ 21389 h 33390"/>
                            <a:gd name="T12" fmla="*/ 34112 w 41886"/>
                            <a:gd name="T13" fmla="*/ 23446 h 33390"/>
                            <a:gd name="T14" fmla="*/ 41886 w 41886"/>
                            <a:gd name="T15" fmla="*/ 22298 h 33390"/>
                            <a:gd name="T16" fmla="*/ 41886 w 41886"/>
                            <a:gd name="T17" fmla="*/ 31993 h 33390"/>
                            <a:gd name="T18" fmla="*/ 29045 w 41886"/>
                            <a:gd name="T19" fmla="*/ 33390 h 33390"/>
                            <a:gd name="T20" fmla="*/ 8280 w 41886"/>
                            <a:gd name="T21" fmla="*/ 29187 h 33390"/>
                            <a:gd name="T22" fmla="*/ 292 w 41886"/>
                            <a:gd name="T23" fmla="*/ 17350 h 33390"/>
                            <a:gd name="T24" fmla="*/ 4763 w 41886"/>
                            <a:gd name="T25" fmla="*/ 8879 h 33390"/>
                            <a:gd name="T26" fmla="*/ 14808 w 41886"/>
                            <a:gd name="T27" fmla="*/ 3469 h 33390"/>
                            <a:gd name="T28" fmla="*/ 29312 w 41886"/>
                            <a:gd name="T29" fmla="*/ 650 h 33390"/>
                            <a:gd name="T30" fmla="*/ 36890 w 41886"/>
                            <a:gd name="T31" fmla="*/ 154 h 33390"/>
                            <a:gd name="T32" fmla="*/ 41886 w 41886"/>
                            <a:gd name="T33" fmla="*/ 0 h 33390"/>
                            <a:gd name="T34" fmla="*/ 0 w 41886"/>
                            <a:gd name="T35" fmla="*/ 0 h 33390"/>
                            <a:gd name="T36" fmla="*/ 41886 w 41886"/>
                            <a:gd name="T37" fmla="*/ 33390 h 33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86" h="33390">
                              <a:moveTo>
                                <a:pt x="41886" y="0"/>
                              </a:moveTo>
                              <a:lnTo>
                                <a:pt x="41886" y="9874"/>
                              </a:lnTo>
                              <a:lnTo>
                                <a:pt x="29299" y="10949"/>
                              </a:lnTo>
                              <a:cubicBezTo>
                                <a:pt x="25845" y="11559"/>
                                <a:pt x="23228" y="12512"/>
                                <a:pt x="21514" y="13794"/>
                              </a:cubicBezTo>
                              <a:cubicBezTo>
                                <a:pt x="19964" y="14925"/>
                                <a:pt x="19190" y="16055"/>
                                <a:pt x="19114" y="17274"/>
                              </a:cubicBezTo>
                              <a:cubicBezTo>
                                <a:pt x="19075" y="17858"/>
                                <a:pt x="18974" y="19649"/>
                                <a:pt x="22314" y="21389"/>
                              </a:cubicBezTo>
                              <a:cubicBezTo>
                                <a:pt x="24943" y="22760"/>
                                <a:pt x="28918" y="23446"/>
                                <a:pt x="34112" y="23446"/>
                              </a:cubicBezTo>
                              <a:lnTo>
                                <a:pt x="41886" y="22298"/>
                              </a:lnTo>
                              <a:lnTo>
                                <a:pt x="41886" y="31993"/>
                              </a:lnTo>
                              <a:lnTo>
                                <a:pt x="29045" y="33390"/>
                              </a:lnTo>
                              <a:cubicBezTo>
                                <a:pt x="20460" y="33390"/>
                                <a:pt x="13462" y="31968"/>
                                <a:pt x="8280" y="29187"/>
                              </a:cubicBezTo>
                              <a:cubicBezTo>
                                <a:pt x="2692" y="26202"/>
                                <a:pt x="0" y="22214"/>
                                <a:pt x="292" y="17350"/>
                              </a:cubicBezTo>
                              <a:cubicBezTo>
                                <a:pt x="470" y="14137"/>
                                <a:pt x="1981" y="11292"/>
                                <a:pt x="4763" y="8879"/>
                              </a:cubicBezTo>
                              <a:cubicBezTo>
                                <a:pt x="7341" y="6631"/>
                                <a:pt x="10732" y="4815"/>
                                <a:pt x="14808" y="3469"/>
                              </a:cubicBezTo>
                              <a:cubicBezTo>
                                <a:pt x="18796" y="2161"/>
                                <a:pt x="23673" y="1209"/>
                                <a:pt x="29312" y="650"/>
                              </a:cubicBezTo>
                              <a:cubicBezTo>
                                <a:pt x="31077" y="466"/>
                                <a:pt x="33588" y="301"/>
                                <a:pt x="36890" y="154"/>
                              </a:cubicBezTo>
                              <a:lnTo>
                                <a:pt x="418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05583606" name="Shape 31"/>
                      <wps:cNvSpPr>
                        <a:spLocks/>
                      </wps:cNvSpPr>
                      <wps:spPr bwMode="auto">
                        <a:xfrm>
                          <a:off x="9945" y="11290"/>
                          <a:ext cx="330" cy="175"/>
                        </a:xfrm>
                        <a:custGeom>
                          <a:avLst/>
                          <a:gdLst>
                            <a:gd name="T0" fmla="*/ 32996 w 32996"/>
                            <a:gd name="T1" fmla="*/ 0 h 17450"/>
                            <a:gd name="T2" fmla="*/ 32996 w 32996"/>
                            <a:gd name="T3" fmla="*/ 10089 h 17450"/>
                            <a:gd name="T4" fmla="*/ 28804 w 32996"/>
                            <a:gd name="T5" fmla="*/ 10693 h 17450"/>
                            <a:gd name="T6" fmla="*/ 20244 w 32996"/>
                            <a:gd name="T7" fmla="*/ 16675 h 17450"/>
                            <a:gd name="T8" fmla="*/ 19685 w 32996"/>
                            <a:gd name="T9" fmla="*/ 17450 h 17450"/>
                            <a:gd name="T10" fmla="*/ 0 w 32996"/>
                            <a:gd name="T11" fmla="*/ 16522 h 17450"/>
                            <a:gd name="T12" fmla="*/ 1867 w 32996"/>
                            <a:gd name="T13" fmla="*/ 13919 h 17450"/>
                            <a:gd name="T14" fmla="*/ 18453 w 32996"/>
                            <a:gd name="T15" fmla="*/ 2146 h 17450"/>
                            <a:gd name="T16" fmla="*/ 32996 w 32996"/>
                            <a:gd name="T17" fmla="*/ 0 h 17450"/>
                            <a:gd name="T18" fmla="*/ 0 w 32996"/>
                            <a:gd name="T19" fmla="*/ 0 h 17450"/>
                            <a:gd name="T20" fmla="*/ 32996 w 32996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96" h="17450">
                              <a:moveTo>
                                <a:pt x="32996" y="0"/>
                              </a:moveTo>
                              <a:lnTo>
                                <a:pt x="32996" y="10089"/>
                              </a:lnTo>
                              <a:lnTo>
                                <a:pt x="28804" y="10693"/>
                              </a:lnTo>
                              <a:cubicBezTo>
                                <a:pt x="24943" y="12103"/>
                                <a:pt x="22073" y="14122"/>
                                <a:pt x="20244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67" y="13919"/>
                              </a:lnTo>
                              <a:cubicBezTo>
                                <a:pt x="5524" y="8788"/>
                                <a:pt x="11100" y="4838"/>
                                <a:pt x="18453" y="2146"/>
                              </a:cubicBezTo>
                              <a:lnTo>
                                <a:pt x="329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5138399" name="Shape 32"/>
                      <wps:cNvSpPr>
                        <a:spLocks/>
                      </wps:cNvSpPr>
                      <wps:spPr bwMode="auto">
                        <a:xfrm>
                          <a:off x="10275" y="11272"/>
                          <a:ext cx="477" cy="535"/>
                        </a:xfrm>
                        <a:custGeom>
                          <a:avLst/>
                          <a:gdLst>
                            <a:gd name="T0" fmla="*/ 12394 w 47700"/>
                            <a:gd name="T1" fmla="*/ 0 h 53505"/>
                            <a:gd name="T2" fmla="*/ 39432 w 47700"/>
                            <a:gd name="T3" fmla="*/ 4483 h 53505"/>
                            <a:gd name="T4" fmla="*/ 47446 w 47700"/>
                            <a:gd name="T5" fmla="*/ 14554 h 53505"/>
                            <a:gd name="T6" fmla="*/ 44627 w 47700"/>
                            <a:gd name="T7" fmla="*/ 24270 h 53505"/>
                            <a:gd name="T8" fmla="*/ 38899 w 47700"/>
                            <a:gd name="T9" fmla="*/ 36436 h 53505"/>
                            <a:gd name="T10" fmla="*/ 36118 w 47700"/>
                            <a:gd name="T11" fmla="*/ 45237 h 53505"/>
                            <a:gd name="T12" fmla="*/ 37489 w 47700"/>
                            <a:gd name="T13" fmla="*/ 51156 h 53505"/>
                            <a:gd name="T14" fmla="*/ 38378 w 47700"/>
                            <a:gd name="T15" fmla="*/ 53505 h 53505"/>
                            <a:gd name="T16" fmla="*/ 19176 w 47700"/>
                            <a:gd name="T17" fmla="*/ 53505 h 53505"/>
                            <a:gd name="T18" fmla="*/ 18706 w 47700"/>
                            <a:gd name="T19" fmla="*/ 52515 h 53505"/>
                            <a:gd name="T20" fmla="*/ 17398 w 47700"/>
                            <a:gd name="T21" fmla="*/ 48222 h 53505"/>
                            <a:gd name="T22" fmla="*/ 3491 w 47700"/>
                            <a:gd name="T23" fmla="*/ 52845 h 53505"/>
                            <a:gd name="T24" fmla="*/ 0 w 47700"/>
                            <a:gd name="T25" fmla="*/ 53225 h 53505"/>
                            <a:gd name="T26" fmla="*/ 0 w 47700"/>
                            <a:gd name="T27" fmla="*/ 43531 h 53505"/>
                            <a:gd name="T28" fmla="*/ 6590 w 47700"/>
                            <a:gd name="T29" fmla="*/ 42558 h 53505"/>
                            <a:gd name="T30" fmla="*/ 17436 w 47700"/>
                            <a:gd name="T31" fmla="*/ 36843 h 53505"/>
                            <a:gd name="T32" fmla="*/ 22783 w 47700"/>
                            <a:gd name="T33" fmla="*/ 29274 h 53505"/>
                            <a:gd name="T34" fmla="*/ 18820 w 47700"/>
                            <a:gd name="T35" fmla="*/ 29782 h 53505"/>
                            <a:gd name="T36" fmla="*/ 6285 w 47700"/>
                            <a:gd name="T37" fmla="*/ 30569 h 53505"/>
                            <a:gd name="T38" fmla="*/ 0 w 47700"/>
                            <a:gd name="T39" fmla="*/ 31106 h 53505"/>
                            <a:gd name="T40" fmla="*/ 0 w 47700"/>
                            <a:gd name="T41" fmla="*/ 21232 h 53505"/>
                            <a:gd name="T42" fmla="*/ 7327 w 47700"/>
                            <a:gd name="T43" fmla="*/ 21006 h 53505"/>
                            <a:gd name="T44" fmla="*/ 27164 w 47700"/>
                            <a:gd name="T45" fmla="*/ 19533 h 53505"/>
                            <a:gd name="T46" fmla="*/ 28675 w 47700"/>
                            <a:gd name="T47" fmla="*/ 15316 h 53505"/>
                            <a:gd name="T48" fmla="*/ 26059 w 47700"/>
                            <a:gd name="T49" fmla="*/ 12459 h 53505"/>
                            <a:gd name="T50" fmla="*/ 11226 w 47700"/>
                            <a:gd name="T51" fmla="*/ 10300 h 53505"/>
                            <a:gd name="T52" fmla="*/ 0 w 47700"/>
                            <a:gd name="T53" fmla="*/ 11918 h 53505"/>
                            <a:gd name="T54" fmla="*/ 0 w 47700"/>
                            <a:gd name="T55" fmla="*/ 1829 h 53505"/>
                            <a:gd name="T56" fmla="*/ 12394 w 47700"/>
                            <a:gd name="T57" fmla="*/ 0 h 53505"/>
                            <a:gd name="T58" fmla="*/ 0 w 47700"/>
                            <a:gd name="T59" fmla="*/ 0 h 53505"/>
                            <a:gd name="T60" fmla="*/ 47700 w 47700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700" h="53505">
                              <a:moveTo>
                                <a:pt x="12394" y="0"/>
                              </a:moveTo>
                              <a:cubicBezTo>
                                <a:pt x="23761" y="0"/>
                                <a:pt x="32867" y="1499"/>
                                <a:pt x="39432" y="4483"/>
                              </a:cubicBezTo>
                              <a:cubicBezTo>
                                <a:pt x="44995" y="6934"/>
                                <a:pt x="47700" y="10325"/>
                                <a:pt x="47446" y="14554"/>
                              </a:cubicBezTo>
                              <a:cubicBezTo>
                                <a:pt x="47294" y="17374"/>
                                <a:pt x="46328" y="20638"/>
                                <a:pt x="44627" y="24270"/>
                              </a:cubicBezTo>
                              <a:lnTo>
                                <a:pt x="38899" y="36436"/>
                              </a:lnTo>
                              <a:cubicBezTo>
                                <a:pt x="37185" y="40081"/>
                                <a:pt x="36245" y="43040"/>
                                <a:pt x="36118" y="45237"/>
                              </a:cubicBezTo>
                              <a:cubicBezTo>
                                <a:pt x="36067" y="46126"/>
                                <a:pt x="36270" y="47866"/>
                                <a:pt x="37489" y="51156"/>
                              </a:cubicBezTo>
                              <a:lnTo>
                                <a:pt x="38378" y="53505"/>
                              </a:lnTo>
                              <a:lnTo>
                                <a:pt x="19176" y="53505"/>
                              </a:lnTo>
                              <a:lnTo>
                                <a:pt x="18706" y="52515"/>
                              </a:lnTo>
                              <a:cubicBezTo>
                                <a:pt x="18122" y="51295"/>
                                <a:pt x="17690" y="49860"/>
                                <a:pt x="17398" y="48222"/>
                              </a:cubicBezTo>
                              <a:cubicBezTo>
                                <a:pt x="12597" y="50267"/>
                                <a:pt x="7936" y="51816"/>
                                <a:pt x="3491" y="52845"/>
                              </a:cubicBezTo>
                              <a:lnTo>
                                <a:pt x="0" y="53225"/>
                              </a:lnTo>
                              <a:lnTo>
                                <a:pt x="0" y="43531"/>
                              </a:lnTo>
                              <a:lnTo>
                                <a:pt x="6590" y="42558"/>
                              </a:lnTo>
                              <a:cubicBezTo>
                                <a:pt x="11111" y="41186"/>
                                <a:pt x="14756" y="39268"/>
                                <a:pt x="17436" y="36843"/>
                              </a:cubicBezTo>
                              <a:cubicBezTo>
                                <a:pt x="19493" y="34976"/>
                                <a:pt x="21284" y="32436"/>
                                <a:pt x="22783" y="29274"/>
                              </a:cubicBezTo>
                              <a:cubicBezTo>
                                <a:pt x="21487" y="29477"/>
                                <a:pt x="20167" y="29642"/>
                                <a:pt x="18820" y="29782"/>
                              </a:cubicBezTo>
                              <a:cubicBezTo>
                                <a:pt x="16293" y="30035"/>
                                <a:pt x="12204" y="30290"/>
                                <a:pt x="6285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7" y="21006"/>
                              </a:lnTo>
                              <a:cubicBezTo>
                                <a:pt x="16306" y="20803"/>
                                <a:pt x="22973" y="20307"/>
                                <a:pt x="27164" y="19533"/>
                              </a:cubicBezTo>
                              <a:cubicBezTo>
                                <a:pt x="28320" y="17412"/>
                                <a:pt x="28625" y="16078"/>
                                <a:pt x="28675" y="15316"/>
                              </a:cubicBezTo>
                              <a:cubicBezTo>
                                <a:pt x="28701" y="14859"/>
                                <a:pt x="28764" y="13640"/>
                                <a:pt x="26059" y="12459"/>
                              </a:cubicBezTo>
                              <a:cubicBezTo>
                                <a:pt x="22808" y="11024"/>
                                <a:pt x="17804" y="10300"/>
                                <a:pt x="11226" y="10300"/>
                              </a:cubicBezTo>
                              <a:lnTo>
                                <a:pt x="0" y="11918"/>
                              </a:lnTo>
                              <a:lnTo>
                                <a:pt x="0" y="1829"/>
                              </a:lnTo>
                              <a:lnTo>
                                <a:pt x="123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2863739" name="Shape 33"/>
                      <wps:cNvSpPr>
                        <a:spLocks/>
                      </wps:cNvSpPr>
                      <wps:spPr bwMode="auto">
                        <a:xfrm>
                          <a:off x="11065" y="11272"/>
                          <a:ext cx="760" cy="535"/>
                        </a:xfrm>
                        <a:custGeom>
                          <a:avLst/>
                          <a:gdLst>
                            <a:gd name="T0" fmla="*/ 61646 w 76010"/>
                            <a:gd name="T1" fmla="*/ 0 h 53505"/>
                            <a:gd name="T2" fmla="*/ 73317 w 76010"/>
                            <a:gd name="T3" fmla="*/ 1854 h 53505"/>
                            <a:gd name="T4" fmla="*/ 76010 w 76010"/>
                            <a:gd name="T5" fmla="*/ 2591 h 53505"/>
                            <a:gd name="T6" fmla="*/ 66612 w 76010"/>
                            <a:gd name="T7" fmla="*/ 13360 h 53505"/>
                            <a:gd name="T8" fmla="*/ 65468 w 76010"/>
                            <a:gd name="T9" fmla="*/ 12903 h 53505"/>
                            <a:gd name="T10" fmla="*/ 57429 w 76010"/>
                            <a:gd name="T11" fmla="*/ 11455 h 53505"/>
                            <a:gd name="T12" fmla="*/ 41377 w 76010"/>
                            <a:gd name="T13" fmla="*/ 16116 h 53505"/>
                            <a:gd name="T14" fmla="*/ 27737 w 76010"/>
                            <a:gd name="T15" fmla="*/ 32842 h 53505"/>
                            <a:gd name="T16" fmla="*/ 18453 w 76010"/>
                            <a:gd name="T17" fmla="*/ 53505 h 53505"/>
                            <a:gd name="T18" fmla="*/ 0 w 76010"/>
                            <a:gd name="T19" fmla="*/ 53505 h 53505"/>
                            <a:gd name="T20" fmla="*/ 23305 w 76010"/>
                            <a:gd name="T21" fmla="*/ 1105 h 53505"/>
                            <a:gd name="T22" fmla="*/ 40742 w 76010"/>
                            <a:gd name="T23" fmla="*/ 1105 h 53505"/>
                            <a:gd name="T24" fmla="*/ 37808 w 76010"/>
                            <a:gd name="T25" fmla="*/ 7747 h 53505"/>
                            <a:gd name="T26" fmla="*/ 47168 w 76010"/>
                            <a:gd name="T27" fmla="*/ 2845 h 53505"/>
                            <a:gd name="T28" fmla="*/ 61646 w 76010"/>
                            <a:gd name="T29" fmla="*/ 0 h 53505"/>
                            <a:gd name="T30" fmla="*/ 0 w 76010"/>
                            <a:gd name="T31" fmla="*/ 0 h 53505"/>
                            <a:gd name="T32" fmla="*/ 76010 w 76010"/>
                            <a:gd name="T33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76010" h="53505">
                              <a:moveTo>
                                <a:pt x="61646" y="0"/>
                              </a:moveTo>
                              <a:cubicBezTo>
                                <a:pt x="64846" y="0"/>
                                <a:pt x="68783" y="622"/>
                                <a:pt x="73317" y="1854"/>
                              </a:cubicBezTo>
                              <a:lnTo>
                                <a:pt x="76010" y="2591"/>
                              </a:lnTo>
                              <a:lnTo>
                                <a:pt x="66612" y="13360"/>
                              </a:lnTo>
                              <a:lnTo>
                                <a:pt x="65468" y="12903"/>
                              </a:lnTo>
                              <a:cubicBezTo>
                                <a:pt x="63068" y="11938"/>
                                <a:pt x="60363" y="11455"/>
                                <a:pt x="57429" y="11455"/>
                              </a:cubicBezTo>
                              <a:cubicBezTo>
                                <a:pt x="52362" y="11455"/>
                                <a:pt x="46965" y="13018"/>
                                <a:pt x="41377" y="16116"/>
                              </a:cubicBezTo>
                              <a:cubicBezTo>
                                <a:pt x="35890" y="19177"/>
                                <a:pt x="31280" y="24803"/>
                                <a:pt x="27737" y="32842"/>
                              </a:cubicBezTo>
                              <a:lnTo>
                                <a:pt x="18453" y="53505"/>
                              </a:lnTo>
                              <a:lnTo>
                                <a:pt x="0" y="53505"/>
                              </a:lnTo>
                              <a:lnTo>
                                <a:pt x="23305" y="1105"/>
                              </a:lnTo>
                              <a:lnTo>
                                <a:pt x="40742" y="1105"/>
                              </a:lnTo>
                              <a:lnTo>
                                <a:pt x="37808" y="7747"/>
                              </a:lnTo>
                              <a:cubicBezTo>
                                <a:pt x="40996" y="5690"/>
                                <a:pt x="44133" y="4051"/>
                                <a:pt x="47168" y="2845"/>
                              </a:cubicBezTo>
                              <a:cubicBezTo>
                                <a:pt x="51918" y="952"/>
                                <a:pt x="56782" y="0"/>
                                <a:pt x="6164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7167963" name="Shape 34"/>
                      <wps:cNvSpPr>
                        <a:spLocks/>
                      </wps:cNvSpPr>
                      <wps:spPr bwMode="auto">
                        <a:xfrm>
                          <a:off x="12171" y="11097"/>
                          <a:ext cx="249" cy="129"/>
                        </a:xfrm>
                        <a:custGeom>
                          <a:avLst/>
                          <a:gdLst>
                            <a:gd name="T0" fmla="*/ 5766 w 24917"/>
                            <a:gd name="T1" fmla="*/ 0 h 12929"/>
                            <a:gd name="T2" fmla="*/ 24917 w 24917"/>
                            <a:gd name="T3" fmla="*/ 0 h 12929"/>
                            <a:gd name="T4" fmla="*/ 19152 w 24917"/>
                            <a:gd name="T5" fmla="*/ 12929 h 12929"/>
                            <a:gd name="T6" fmla="*/ 0 w 24917"/>
                            <a:gd name="T7" fmla="*/ 12929 h 12929"/>
                            <a:gd name="T8" fmla="*/ 5766 w 24917"/>
                            <a:gd name="T9" fmla="*/ 0 h 12929"/>
                            <a:gd name="T10" fmla="*/ 0 w 24917"/>
                            <a:gd name="T11" fmla="*/ 0 h 12929"/>
                            <a:gd name="T12" fmla="*/ 24917 w 24917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4917" h="12929">
                              <a:moveTo>
                                <a:pt x="5766" y="0"/>
                              </a:moveTo>
                              <a:lnTo>
                                <a:pt x="24917" y="0"/>
                              </a:lnTo>
                              <a:lnTo>
                                <a:pt x="19152" y="12929"/>
                              </a:lnTo>
                              <a:lnTo>
                                <a:pt x="0" y="12929"/>
                              </a:lnTo>
                              <a:lnTo>
                                <a:pt x="5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1691927" name="Shape 35"/>
                      <wps:cNvSpPr>
                        <a:spLocks/>
                      </wps:cNvSpPr>
                      <wps:spPr bwMode="auto">
                        <a:xfrm>
                          <a:off x="11912" y="11283"/>
                          <a:ext cx="426" cy="524"/>
                        </a:xfrm>
                        <a:custGeom>
                          <a:avLst/>
                          <a:gdLst>
                            <a:gd name="T0" fmla="*/ 23330 w 42558"/>
                            <a:gd name="T1" fmla="*/ 0 h 52400"/>
                            <a:gd name="T2" fmla="*/ 42558 w 42558"/>
                            <a:gd name="T3" fmla="*/ 0 h 52400"/>
                            <a:gd name="T4" fmla="*/ 19240 w 42558"/>
                            <a:gd name="T5" fmla="*/ 52400 h 52400"/>
                            <a:gd name="T6" fmla="*/ 0 w 42558"/>
                            <a:gd name="T7" fmla="*/ 52400 h 52400"/>
                            <a:gd name="T8" fmla="*/ 23330 w 42558"/>
                            <a:gd name="T9" fmla="*/ 0 h 52400"/>
                            <a:gd name="T10" fmla="*/ 0 w 42558"/>
                            <a:gd name="T11" fmla="*/ 0 h 52400"/>
                            <a:gd name="T12" fmla="*/ 42558 w 42558"/>
                            <a:gd name="T13" fmla="*/ 52400 h 524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42558" h="52400">
                              <a:moveTo>
                                <a:pt x="23330" y="0"/>
                              </a:moveTo>
                              <a:lnTo>
                                <a:pt x="42558" y="0"/>
                              </a:lnTo>
                              <a:lnTo>
                                <a:pt x="19240" y="52400"/>
                              </a:lnTo>
                              <a:lnTo>
                                <a:pt x="0" y="52400"/>
                              </a:lnTo>
                              <a:lnTo>
                                <a:pt x="23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50617166" name="Shape 36"/>
                      <wps:cNvSpPr>
                        <a:spLocks/>
                      </wps:cNvSpPr>
                      <wps:spPr bwMode="auto">
                        <a:xfrm>
                          <a:off x="12611" y="11484"/>
                          <a:ext cx="418" cy="334"/>
                        </a:xfrm>
                        <a:custGeom>
                          <a:avLst/>
                          <a:gdLst>
                            <a:gd name="T0" fmla="*/ 41879 w 41879"/>
                            <a:gd name="T1" fmla="*/ 0 h 33391"/>
                            <a:gd name="T2" fmla="*/ 41879 w 41879"/>
                            <a:gd name="T3" fmla="*/ 9874 h 33391"/>
                            <a:gd name="T4" fmla="*/ 29299 w 41879"/>
                            <a:gd name="T5" fmla="*/ 10950 h 33391"/>
                            <a:gd name="T6" fmla="*/ 21501 w 41879"/>
                            <a:gd name="T7" fmla="*/ 13795 h 33391"/>
                            <a:gd name="T8" fmla="*/ 19114 w 41879"/>
                            <a:gd name="T9" fmla="*/ 17274 h 33391"/>
                            <a:gd name="T10" fmla="*/ 22301 w 41879"/>
                            <a:gd name="T11" fmla="*/ 21389 h 33391"/>
                            <a:gd name="T12" fmla="*/ 34099 w 41879"/>
                            <a:gd name="T13" fmla="*/ 23446 h 33391"/>
                            <a:gd name="T14" fmla="*/ 41879 w 41879"/>
                            <a:gd name="T15" fmla="*/ 22298 h 33391"/>
                            <a:gd name="T16" fmla="*/ 41879 w 41879"/>
                            <a:gd name="T17" fmla="*/ 31992 h 33391"/>
                            <a:gd name="T18" fmla="*/ 29045 w 41879"/>
                            <a:gd name="T19" fmla="*/ 33391 h 33391"/>
                            <a:gd name="T20" fmla="*/ 8268 w 41879"/>
                            <a:gd name="T21" fmla="*/ 29187 h 33391"/>
                            <a:gd name="T22" fmla="*/ 292 w 41879"/>
                            <a:gd name="T23" fmla="*/ 17350 h 33391"/>
                            <a:gd name="T24" fmla="*/ 4750 w 41879"/>
                            <a:gd name="T25" fmla="*/ 8880 h 33391"/>
                            <a:gd name="T26" fmla="*/ 14796 w 41879"/>
                            <a:gd name="T27" fmla="*/ 3469 h 33391"/>
                            <a:gd name="T28" fmla="*/ 29312 w 41879"/>
                            <a:gd name="T29" fmla="*/ 650 h 33391"/>
                            <a:gd name="T30" fmla="*/ 36879 w 41879"/>
                            <a:gd name="T31" fmla="*/ 155 h 33391"/>
                            <a:gd name="T32" fmla="*/ 41879 w 41879"/>
                            <a:gd name="T33" fmla="*/ 0 h 33391"/>
                            <a:gd name="T34" fmla="*/ 0 w 41879"/>
                            <a:gd name="T35" fmla="*/ 0 h 33391"/>
                            <a:gd name="T36" fmla="*/ 41879 w 41879"/>
                            <a:gd name="T37" fmla="*/ 33391 h 333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T34" t="T35" r="T36" b="T37"/>
                          <a:pathLst>
                            <a:path w="41879" h="33391">
                              <a:moveTo>
                                <a:pt x="41879" y="0"/>
                              </a:moveTo>
                              <a:lnTo>
                                <a:pt x="41879" y="9874"/>
                              </a:lnTo>
                              <a:lnTo>
                                <a:pt x="29299" y="10950"/>
                              </a:lnTo>
                              <a:cubicBezTo>
                                <a:pt x="25845" y="11559"/>
                                <a:pt x="23216" y="12512"/>
                                <a:pt x="21501" y="13795"/>
                              </a:cubicBezTo>
                              <a:cubicBezTo>
                                <a:pt x="19952" y="14925"/>
                                <a:pt x="19177" y="16055"/>
                                <a:pt x="19114" y="17274"/>
                              </a:cubicBezTo>
                              <a:cubicBezTo>
                                <a:pt x="19075" y="17859"/>
                                <a:pt x="18961" y="19649"/>
                                <a:pt x="22301" y="21389"/>
                              </a:cubicBezTo>
                              <a:cubicBezTo>
                                <a:pt x="24930" y="22761"/>
                                <a:pt x="28905" y="23446"/>
                                <a:pt x="34099" y="23446"/>
                              </a:cubicBezTo>
                              <a:lnTo>
                                <a:pt x="41879" y="22298"/>
                              </a:lnTo>
                              <a:lnTo>
                                <a:pt x="41879" y="31992"/>
                              </a:lnTo>
                              <a:lnTo>
                                <a:pt x="29045" y="33391"/>
                              </a:lnTo>
                              <a:cubicBezTo>
                                <a:pt x="20447" y="33391"/>
                                <a:pt x="13449" y="31968"/>
                                <a:pt x="8268" y="29187"/>
                              </a:cubicBezTo>
                              <a:cubicBezTo>
                                <a:pt x="2680" y="26202"/>
                                <a:pt x="0" y="22215"/>
                                <a:pt x="292" y="17350"/>
                              </a:cubicBezTo>
                              <a:cubicBezTo>
                                <a:pt x="470" y="14137"/>
                                <a:pt x="1968" y="11293"/>
                                <a:pt x="4750" y="8880"/>
                              </a:cubicBezTo>
                              <a:cubicBezTo>
                                <a:pt x="7341" y="6632"/>
                                <a:pt x="10719" y="4816"/>
                                <a:pt x="14796" y="3469"/>
                              </a:cubicBezTo>
                              <a:cubicBezTo>
                                <a:pt x="18796" y="2161"/>
                                <a:pt x="23660" y="1209"/>
                                <a:pt x="29312" y="650"/>
                              </a:cubicBezTo>
                              <a:cubicBezTo>
                                <a:pt x="31071" y="466"/>
                                <a:pt x="33579" y="301"/>
                                <a:pt x="36879" y="155"/>
                              </a:cubicBezTo>
                              <a:lnTo>
                                <a:pt x="418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43816994" name="Shape 37"/>
                      <wps:cNvSpPr>
                        <a:spLocks/>
                      </wps:cNvSpPr>
                      <wps:spPr bwMode="auto">
                        <a:xfrm>
                          <a:off x="12700" y="11290"/>
                          <a:ext cx="329" cy="175"/>
                        </a:xfrm>
                        <a:custGeom>
                          <a:avLst/>
                          <a:gdLst>
                            <a:gd name="T0" fmla="*/ 32989 w 32989"/>
                            <a:gd name="T1" fmla="*/ 0 h 17450"/>
                            <a:gd name="T2" fmla="*/ 32989 w 32989"/>
                            <a:gd name="T3" fmla="*/ 10088 h 17450"/>
                            <a:gd name="T4" fmla="*/ 28791 w 32989"/>
                            <a:gd name="T5" fmla="*/ 10693 h 17450"/>
                            <a:gd name="T6" fmla="*/ 20231 w 32989"/>
                            <a:gd name="T7" fmla="*/ 16675 h 17450"/>
                            <a:gd name="T8" fmla="*/ 19685 w 32989"/>
                            <a:gd name="T9" fmla="*/ 17450 h 17450"/>
                            <a:gd name="T10" fmla="*/ 0 w 32989"/>
                            <a:gd name="T11" fmla="*/ 16522 h 17450"/>
                            <a:gd name="T12" fmla="*/ 1854 w 32989"/>
                            <a:gd name="T13" fmla="*/ 13919 h 17450"/>
                            <a:gd name="T14" fmla="*/ 18453 w 32989"/>
                            <a:gd name="T15" fmla="*/ 2146 h 17450"/>
                            <a:gd name="T16" fmla="*/ 32989 w 32989"/>
                            <a:gd name="T17" fmla="*/ 0 h 17450"/>
                            <a:gd name="T18" fmla="*/ 0 w 32989"/>
                            <a:gd name="T19" fmla="*/ 0 h 17450"/>
                            <a:gd name="T20" fmla="*/ 32989 w 32989"/>
                            <a:gd name="T21" fmla="*/ 17450 h 174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2989" h="17450">
                              <a:moveTo>
                                <a:pt x="32989" y="0"/>
                              </a:moveTo>
                              <a:lnTo>
                                <a:pt x="32989" y="10088"/>
                              </a:lnTo>
                              <a:lnTo>
                                <a:pt x="28791" y="10693"/>
                              </a:lnTo>
                              <a:cubicBezTo>
                                <a:pt x="24930" y="12103"/>
                                <a:pt x="22060" y="14122"/>
                                <a:pt x="20231" y="16675"/>
                              </a:cubicBezTo>
                              <a:lnTo>
                                <a:pt x="19685" y="17450"/>
                              </a:lnTo>
                              <a:lnTo>
                                <a:pt x="0" y="16522"/>
                              </a:lnTo>
                              <a:lnTo>
                                <a:pt x="1854" y="13919"/>
                              </a:lnTo>
                              <a:cubicBezTo>
                                <a:pt x="5512" y="8788"/>
                                <a:pt x="11087" y="4838"/>
                                <a:pt x="18453" y="2146"/>
                              </a:cubicBezTo>
                              <a:lnTo>
                                <a:pt x="329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4476427" name="Shape 38"/>
                      <wps:cNvSpPr>
                        <a:spLocks/>
                      </wps:cNvSpPr>
                      <wps:spPr bwMode="auto">
                        <a:xfrm>
                          <a:off x="13029" y="11272"/>
                          <a:ext cx="477" cy="535"/>
                        </a:xfrm>
                        <a:custGeom>
                          <a:avLst/>
                          <a:gdLst>
                            <a:gd name="T0" fmla="*/ 12388 w 47694"/>
                            <a:gd name="T1" fmla="*/ 0 h 53505"/>
                            <a:gd name="T2" fmla="*/ 39426 w 47694"/>
                            <a:gd name="T3" fmla="*/ 4483 h 53505"/>
                            <a:gd name="T4" fmla="*/ 47440 w 47694"/>
                            <a:gd name="T5" fmla="*/ 14554 h 53505"/>
                            <a:gd name="T6" fmla="*/ 44633 w 47694"/>
                            <a:gd name="T7" fmla="*/ 24270 h 53505"/>
                            <a:gd name="T8" fmla="*/ 38893 w 47694"/>
                            <a:gd name="T9" fmla="*/ 36436 h 53505"/>
                            <a:gd name="T10" fmla="*/ 36112 w 47694"/>
                            <a:gd name="T11" fmla="*/ 45237 h 53505"/>
                            <a:gd name="T12" fmla="*/ 37483 w 47694"/>
                            <a:gd name="T13" fmla="*/ 51156 h 53505"/>
                            <a:gd name="T14" fmla="*/ 38385 w 47694"/>
                            <a:gd name="T15" fmla="*/ 53505 h 53505"/>
                            <a:gd name="T16" fmla="*/ 19170 w 47694"/>
                            <a:gd name="T17" fmla="*/ 53505 h 53505"/>
                            <a:gd name="T18" fmla="*/ 18700 w 47694"/>
                            <a:gd name="T19" fmla="*/ 52515 h 53505"/>
                            <a:gd name="T20" fmla="*/ 17405 w 47694"/>
                            <a:gd name="T21" fmla="*/ 48222 h 53505"/>
                            <a:gd name="T22" fmla="*/ 3485 w 47694"/>
                            <a:gd name="T23" fmla="*/ 52845 h 53505"/>
                            <a:gd name="T24" fmla="*/ 0 w 47694"/>
                            <a:gd name="T25" fmla="*/ 53224 h 53505"/>
                            <a:gd name="T26" fmla="*/ 0 w 47694"/>
                            <a:gd name="T27" fmla="*/ 43530 h 53505"/>
                            <a:gd name="T28" fmla="*/ 6584 w 47694"/>
                            <a:gd name="T29" fmla="*/ 42558 h 53505"/>
                            <a:gd name="T30" fmla="*/ 17430 w 47694"/>
                            <a:gd name="T31" fmla="*/ 36843 h 53505"/>
                            <a:gd name="T32" fmla="*/ 22777 w 47694"/>
                            <a:gd name="T33" fmla="*/ 29274 h 53505"/>
                            <a:gd name="T34" fmla="*/ 18814 w 47694"/>
                            <a:gd name="T35" fmla="*/ 29782 h 53505"/>
                            <a:gd name="T36" fmla="*/ 6279 w 47694"/>
                            <a:gd name="T37" fmla="*/ 30569 h 53505"/>
                            <a:gd name="T38" fmla="*/ 0 w 47694"/>
                            <a:gd name="T39" fmla="*/ 31106 h 53505"/>
                            <a:gd name="T40" fmla="*/ 0 w 47694"/>
                            <a:gd name="T41" fmla="*/ 21232 h 53505"/>
                            <a:gd name="T42" fmla="*/ 7321 w 47694"/>
                            <a:gd name="T43" fmla="*/ 21006 h 53505"/>
                            <a:gd name="T44" fmla="*/ 27171 w 47694"/>
                            <a:gd name="T45" fmla="*/ 19533 h 53505"/>
                            <a:gd name="T46" fmla="*/ 28670 w 47694"/>
                            <a:gd name="T47" fmla="*/ 15316 h 53505"/>
                            <a:gd name="T48" fmla="*/ 26066 w 47694"/>
                            <a:gd name="T49" fmla="*/ 12459 h 53505"/>
                            <a:gd name="T50" fmla="*/ 11220 w 47694"/>
                            <a:gd name="T51" fmla="*/ 10300 h 53505"/>
                            <a:gd name="T52" fmla="*/ 0 w 47694"/>
                            <a:gd name="T53" fmla="*/ 11917 h 53505"/>
                            <a:gd name="T54" fmla="*/ 0 w 47694"/>
                            <a:gd name="T55" fmla="*/ 1829 h 53505"/>
                            <a:gd name="T56" fmla="*/ 12388 w 47694"/>
                            <a:gd name="T57" fmla="*/ 0 h 53505"/>
                            <a:gd name="T58" fmla="*/ 0 w 47694"/>
                            <a:gd name="T59" fmla="*/ 0 h 53505"/>
                            <a:gd name="T60" fmla="*/ 47694 w 47694"/>
                            <a:gd name="T61" fmla="*/ 53505 h 53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47694" h="53505">
                              <a:moveTo>
                                <a:pt x="12388" y="0"/>
                              </a:moveTo>
                              <a:cubicBezTo>
                                <a:pt x="23767" y="0"/>
                                <a:pt x="32861" y="1499"/>
                                <a:pt x="39426" y="4483"/>
                              </a:cubicBezTo>
                              <a:cubicBezTo>
                                <a:pt x="44989" y="6934"/>
                                <a:pt x="47694" y="10325"/>
                                <a:pt x="47440" y="14554"/>
                              </a:cubicBezTo>
                              <a:cubicBezTo>
                                <a:pt x="47288" y="17374"/>
                                <a:pt x="46323" y="20638"/>
                                <a:pt x="44633" y="24270"/>
                              </a:cubicBezTo>
                              <a:lnTo>
                                <a:pt x="38893" y="36436"/>
                              </a:lnTo>
                              <a:cubicBezTo>
                                <a:pt x="37179" y="40081"/>
                                <a:pt x="36251" y="43040"/>
                                <a:pt x="36112" y="45237"/>
                              </a:cubicBezTo>
                              <a:cubicBezTo>
                                <a:pt x="36061" y="46126"/>
                                <a:pt x="36264" y="47866"/>
                                <a:pt x="37483" y="51156"/>
                              </a:cubicBezTo>
                              <a:lnTo>
                                <a:pt x="38385" y="53505"/>
                              </a:lnTo>
                              <a:lnTo>
                                <a:pt x="19170" y="53505"/>
                              </a:lnTo>
                              <a:lnTo>
                                <a:pt x="18700" y="52515"/>
                              </a:lnTo>
                              <a:cubicBezTo>
                                <a:pt x="18129" y="51295"/>
                                <a:pt x="17697" y="49860"/>
                                <a:pt x="17405" y="48222"/>
                              </a:cubicBezTo>
                              <a:cubicBezTo>
                                <a:pt x="12604" y="50267"/>
                                <a:pt x="7930" y="51816"/>
                                <a:pt x="3485" y="52845"/>
                              </a:cubicBezTo>
                              <a:lnTo>
                                <a:pt x="0" y="53224"/>
                              </a:lnTo>
                              <a:lnTo>
                                <a:pt x="0" y="43530"/>
                              </a:lnTo>
                              <a:lnTo>
                                <a:pt x="6584" y="42558"/>
                              </a:lnTo>
                              <a:cubicBezTo>
                                <a:pt x="11105" y="41186"/>
                                <a:pt x="14750" y="39268"/>
                                <a:pt x="17430" y="36843"/>
                              </a:cubicBezTo>
                              <a:cubicBezTo>
                                <a:pt x="19487" y="34976"/>
                                <a:pt x="21291" y="32436"/>
                                <a:pt x="22777" y="29274"/>
                              </a:cubicBezTo>
                              <a:cubicBezTo>
                                <a:pt x="21494" y="29477"/>
                                <a:pt x="20161" y="29642"/>
                                <a:pt x="18814" y="29782"/>
                              </a:cubicBezTo>
                              <a:cubicBezTo>
                                <a:pt x="16287" y="30035"/>
                                <a:pt x="12198" y="30290"/>
                                <a:pt x="6279" y="30569"/>
                              </a:cubicBezTo>
                              <a:lnTo>
                                <a:pt x="0" y="31106"/>
                              </a:lnTo>
                              <a:lnTo>
                                <a:pt x="0" y="21232"/>
                              </a:lnTo>
                              <a:lnTo>
                                <a:pt x="7321" y="21006"/>
                              </a:lnTo>
                              <a:cubicBezTo>
                                <a:pt x="16300" y="20803"/>
                                <a:pt x="22980" y="20307"/>
                                <a:pt x="27171" y="19533"/>
                              </a:cubicBezTo>
                              <a:cubicBezTo>
                                <a:pt x="28327" y="17412"/>
                                <a:pt x="28619" y="16078"/>
                                <a:pt x="28670" y="15316"/>
                              </a:cubicBezTo>
                              <a:cubicBezTo>
                                <a:pt x="28695" y="14859"/>
                                <a:pt x="28771" y="13640"/>
                                <a:pt x="26066" y="12459"/>
                              </a:cubicBezTo>
                              <a:cubicBezTo>
                                <a:pt x="22802" y="11024"/>
                                <a:pt x="17811" y="10300"/>
                                <a:pt x="11220" y="10300"/>
                              </a:cubicBezTo>
                              <a:lnTo>
                                <a:pt x="0" y="11917"/>
                              </a:lnTo>
                              <a:lnTo>
                                <a:pt x="0" y="1829"/>
                              </a:lnTo>
                              <a:lnTo>
                                <a:pt x="123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9200616" name="Shape 39"/>
                      <wps:cNvSpPr>
                        <a:spLocks/>
                      </wps:cNvSpPr>
                      <wps:spPr bwMode="auto">
                        <a:xfrm>
                          <a:off x="5188" y="7368"/>
                          <a:ext cx="132" cy="122"/>
                        </a:xfrm>
                        <a:custGeom>
                          <a:avLst/>
                          <a:gdLst>
                            <a:gd name="T0" fmla="*/ 6769 w 13195"/>
                            <a:gd name="T1" fmla="*/ 25 h 12205"/>
                            <a:gd name="T2" fmla="*/ 13106 w 13195"/>
                            <a:gd name="T3" fmla="*/ 5766 h 12205"/>
                            <a:gd name="T4" fmla="*/ 6452 w 13195"/>
                            <a:gd name="T5" fmla="*/ 12205 h 12205"/>
                            <a:gd name="T6" fmla="*/ 13 w 13195"/>
                            <a:gd name="T7" fmla="*/ 6083 h 12205"/>
                            <a:gd name="T8" fmla="*/ 6769 w 13195"/>
                            <a:gd name="T9" fmla="*/ 25 h 12205"/>
                            <a:gd name="T10" fmla="*/ 0 w 13195"/>
                            <a:gd name="T11" fmla="*/ 0 h 12205"/>
                            <a:gd name="T12" fmla="*/ 13195 w 13195"/>
                            <a:gd name="T13" fmla="*/ 12205 h 122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195" h="12205">
                              <a:moveTo>
                                <a:pt x="6769" y="25"/>
                              </a:moveTo>
                              <a:cubicBezTo>
                                <a:pt x="10325" y="0"/>
                                <a:pt x="13043" y="1651"/>
                                <a:pt x="13106" y="5766"/>
                              </a:cubicBezTo>
                              <a:cubicBezTo>
                                <a:pt x="13195" y="10020"/>
                                <a:pt x="10947" y="12065"/>
                                <a:pt x="6452" y="12205"/>
                              </a:cubicBezTo>
                              <a:cubicBezTo>
                                <a:pt x="2959" y="11874"/>
                                <a:pt x="25" y="10554"/>
                                <a:pt x="13" y="6083"/>
                              </a:cubicBezTo>
                              <a:cubicBezTo>
                                <a:pt x="0" y="1600"/>
                                <a:pt x="3010" y="38"/>
                                <a:pt x="676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7729962" name="Shape 40"/>
                      <wps:cNvSpPr>
                        <a:spLocks/>
                      </wps:cNvSpPr>
                      <wps:spPr bwMode="auto">
                        <a:xfrm>
                          <a:off x="7376" y="5020"/>
                          <a:ext cx="4437" cy="2329"/>
                        </a:xfrm>
                        <a:custGeom>
                          <a:avLst/>
                          <a:gdLst>
                            <a:gd name="T0" fmla="*/ 153200 w 443738"/>
                            <a:gd name="T1" fmla="*/ 152 h 232880"/>
                            <a:gd name="T2" fmla="*/ 216370 w 443738"/>
                            <a:gd name="T3" fmla="*/ 1600 h 232880"/>
                            <a:gd name="T4" fmla="*/ 293497 w 443738"/>
                            <a:gd name="T5" fmla="*/ 8852 h 232880"/>
                            <a:gd name="T6" fmla="*/ 348183 w 443738"/>
                            <a:gd name="T7" fmla="*/ 19825 h 232880"/>
                            <a:gd name="T8" fmla="*/ 414782 w 443738"/>
                            <a:gd name="T9" fmla="*/ 49174 h 232880"/>
                            <a:gd name="T10" fmla="*/ 424498 w 443738"/>
                            <a:gd name="T11" fmla="*/ 119139 h 232880"/>
                            <a:gd name="T12" fmla="*/ 365506 w 443738"/>
                            <a:gd name="T13" fmla="*/ 165799 h 232880"/>
                            <a:gd name="T14" fmla="*/ 263258 w 443738"/>
                            <a:gd name="T15" fmla="*/ 208039 h 232880"/>
                            <a:gd name="T16" fmla="*/ 189268 w 443738"/>
                            <a:gd name="T17" fmla="*/ 227279 h 232880"/>
                            <a:gd name="T18" fmla="*/ 93790 w 443738"/>
                            <a:gd name="T19" fmla="*/ 228905 h 232880"/>
                            <a:gd name="T20" fmla="*/ 2756 w 443738"/>
                            <a:gd name="T21" fmla="*/ 203873 h 232880"/>
                            <a:gd name="T22" fmla="*/ 0 w 443738"/>
                            <a:gd name="T23" fmla="*/ 202171 h 232880"/>
                            <a:gd name="T24" fmla="*/ 14211 w 443738"/>
                            <a:gd name="T25" fmla="*/ 198158 h 232880"/>
                            <a:gd name="T26" fmla="*/ 28118 w 443738"/>
                            <a:gd name="T27" fmla="*/ 194818 h 232880"/>
                            <a:gd name="T28" fmla="*/ 127673 w 443738"/>
                            <a:gd name="T29" fmla="*/ 169964 h 232880"/>
                            <a:gd name="T30" fmla="*/ 227025 w 443738"/>
                            <a:gd name="T31" fmla="*/ 139802 h 232880"/>
                            <a:gd name="T32" fmla="*/ 318986 w 443738"/>
                            <a:gd name="T33" fmla="*/ 98171 h 232880"/>
                            <a:gd name="T34" fmla="*/ 337655 w 443738"/>
                            <a:gd name="T35" fmla="*/ 80632 h 232880"/>
                            <a:gd name="T36" fmla="*/ 334455 w 443738"/>
                            <a:gd name="T37" fmla="*/ 53327 h 232880"/>
                            <a:gd name="T38" fmla="*/ 303086 w 443738"/>
                            <a:gd name="T39" fmla="*/ 35585 h 232880"/>
                            <a:gd name="T40" fmla="*/ 215494 w 443738"/>
                            <a:gd name="T41" fmla="*/ 14389 h 232880"/>
                            <a:gd name="T42" fmla="*/ 149847 w 443738"/>
                            <a:gd name="T43" fmla="*/ 4928 h 232880"/>
                            <a:gd name="T44" fmla="*/ 125349 w 443738"/>
                            <a:gd name="T45" fmla="*/ 2604 h 232880"/>
                            <a:gd name="T46" fmla="*/ 153200 w 443738"/>
                            <a:gd name="T47" fmla="*/ 152 h 232880"/>
                            <a:gd name="T48" fmla="*/ 0 w 443738"/>
                            <a:gd name="T49" fmla="*/ 0 h 232880"/>
                            <a:gd name="T50" fmla="*/ 443738 w 443738"/>
                            <a:gd name="T51" fmla="*/ 232880 h 232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443738" h="232880">
                              <a:moveTo>
                                <a:pt x="153200" y="152"/>
                              </a:moveTo>
                              <a:cubicBezTo>
                                <a:pt x="174269" y="229"/>
                                <a:pt x="195326" y="851"/>
                                <a:pt x="216370" y="1600"/>
                              </a:cubicBezTo>
                              <a:cubicBezTo>
                                <a:pt x="242214" y="2527"/>
                                <a:pt x="267894" y="5144"/>
                                <a:pt x="293497" y="8852"/>
                              </a:cubicBezTo>
                              <a:cubicBezTo>
                                <a:pt x="311937" y="11519"/>
                                <a:pt x="330213" y="14948"/>
                                <a:pt x="348183" y="19825"/>
                              </a:cubicBezTo>
                              <a:cubicBezTo>
                                <a:pt x="371843" y="26264"/>
                                <a:pt x="394818" y="34392"/>
                                <a:pt x="414782" y="49174"/>
                              </a:cubicBezTo>
                              <a:cubicBezTo>
                                <a:pt x="440144" y="67983"/>
                                <a:pt x="443738" y="93688"/>
                                <a:pt x="424498" y="119139"/>
                              </a:cubicBezTo>
                              <a:cubicBezTo>
                                <a:pt x="408902" y="139764"/>
                                <a:pt x="387884" y="153734"/>
                                <a:pt x="365506" y="165799"/>
                              </a:cubicBezTo>
                              <a:cubicBezTo>
                                <a:pt x="332905" y="183363"/>
                                <a:pt x="298133" y="195821"/>
                                <a:pt x="263258" y="208039"/>
                              </a:cubicBezTo>
                              <a:cubicBezTo>
                                <a:pt x="239103" y="216510"/>
                                <a:pt x="214516" y="223215"/>
                                <a:pt x="189268" y="227279"/>
                              </a:cubicBezTo>
                              <a:cubicBezTo>
                                <a:pt x="157556" y="232385"/>
                                <a:pt x="125743" y="232880"/>
                                <a:pt x="93790" y="228905"/>
                              </a:cubicBezTo>
                              <a:cubicBezTo>
                                <a:pt x="62154" y="224981"/>
                                <a:pt x="32080" y="215900"/>
                                <a:pt x="2756" y="203873"/>
                              </a:cubicBezTo>
                              <a:cubicBezTo>
                                <a:pt x="1968" y="203556"/>
                                <a:pt x="1295" y="202984"/>
                                <a:pt x="0" y="202171"/>
                              </a:cubicBezTo>
                              <a:cubicBezTo>
                                <a:pt x="4712" y="199466"/>
                                <a:pt x="9728" y="199631"/>
                                <a:pt x="14211" y="198158"/>
                              </a:cubicBezTo>
                              <a:cubicBezTo>
                                <a:pt x="18720" y="196698"/>
                                <a:pt x="23470" y="195859"/>
                                <a:pt x="28118" y="194818"/>
                              </a:cubicBezTo>
                              <a:cubicBezTo>
                                <a:pt x="61493" y="187287"/>
                                <a:pt x="94628" y="178829"/>
                                <a:pt x="127673" y="169964"/>
                              </a:cubicBezTo>
                              <a:cubicBezTo>
                                <a:pt x="161100" y="160973"/>
                                <a:pt x="194335" y="151219"/>
                                <a:pt x="227025" y="139802"/>
                              </a:cubicBezTo>
                              <a:cubicBezTo>
                                <a:pt x="258902" y="128664"/>
                                <a:pt x="290551" y="116904"/>
                                <a:pt x="318986" y="98171"/>
                              </a:cubicBezTo>
                              <a:cubicBezTo>
                                <a:pt x="326187" y="93421"/>
                                <a:pt x="332867" y="87973"/>
                                <a:pt x="337655" y="80632"/>
                              </a:cubicBezTo>
                              <a:cubicBezTo>
                                <a:pt x="344335" y="70396"/>
                                <a:pt x="343319" y="61862"/>
                                <a:pt x="334455" y="53327"/>
                              </a:cubicBezTo>
                              <a:cubicBezTo>
                                <a:pt x="325539" y="44729"/>
                                <a:pt x="314503" y="39713"/>
                                <a:pt x="303086" y="35585"/>
                              </a:cubicBezTo>
                              <a:cubicBezTo>
                                <a:pt x="274676" y="25324"/>
                                <a:pt x="245199" y="19495"/>
                                <a:pt x="215494" y="14389"/>
                              </a:cubicBezTo>
                              <a:cubicBezTo>
                                <a:pt x="193675" y="10643"/>
                                <a:pt x="171729" y="8001"/>
                                <a:pt x="149847" y="4928"/>
                              </a:cubicBezTo>
                              <a:cubicBezTo>
                                <a:pt x="141732" y="3785"/>
                                <a:pt x="133528" y="3353"/>
                                <a:pt x="125349" y="2604"/>
                              </a:cubicBezTo>
                              <a:cubicBezTo>
                                <a:pt x="134544" y="0"/>
                                <a:pt x="143942" y="127"/>
                                <a:pt x="15320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01109703" name="Shape 41"/>
                      <wps:cNvSpPr>
                        <a:spLocks/>
                      </wps:cNvSpPr>
                      <wps:spPr bwMode="auto">
                        <a:xfrm>
                          <a:off x="6404" y="3484"/>
                          <a:ext cx="2875" cy="1519"/>
                        </a:xfrm>
                        <a:custGeom>
                          <a:avLst/>
                          <a:gdLst>
                            <a:gd name="T0" fmla="*/ 207899 w 287553"/>
                            <a:gd name="T1" fmla="*/ 1283 h 151867"/>
                            <a:gd name="T2" fmla="*/ 287553 w 287553"/>
                            <a:gd name="T3" fmla="*/ 20587 h 151867"/>
                            <a:gd name="T4" fmla="*/ 261760 w 287553"/>
                            <a:gd name="T5" fmla="*/ 26911 h 151867"/>
                            <a:gd name="T6" fmla="*/ 214897 w 287553"/>
                            <a:gd name="T7" fmla="*/ 38621 h 151867"/>
                            <a:gd name="T8" fmla="*/ 164440 w 287553"/>
                            <a:gd name="T9" fmla="*/ 52984 h 151867"/>
                            <a:gd name="T10" fmla="*/ 92977 w 287553"/>
                            <a:gd name="T11" fmla="*/ 80226 h 151867"/>
                            <a:gd name="T12" fmla="*/ 70498 w 287553"/>
                            <a:gd name="T13" fmla="*/ 96063 h 151867"/>
                            <a:gd name="T14" fmla="*/ 70752 w 287553"/>
                            <a:gd name="T15" fmla="*/ 117437 h 151867"/>
                            <a:gd name="T16" fmla="*/ 92342 w 287553"/>
                            <a:gd name="T17" fmla="*/ 129134 h 151867"/>
                            <a:gd name="T18" fmla="*/ 130810 w 287553"/>
                            <a:gd name="T19" fmla="*/ 139433 h 151867"/>
                            <a:gd name="T20" fmla="*/ 164376 w 287553"/>
                            <a:gd name="T21" fmla="*/ 145110 h 151867"/>
                            <a:gd name="T22" fmla="*/ 208255 w 287553"/>
                            <a:gd name="T23" fmla="*/ 150990 h 151867"/>
                            <a:gd name="T24" fmla="*/ 150190 w 287553"/>
                            <a:gd name="T25" fmla="*/ 150812 h 151867"/>
                            <a:gd name="T26" fmla="*/ 118986 w 287553"/>
                            <a:gd name="T27" fmla="*/ 148641 h 151867"/>
                            <a:gd name="T28" fmla="*/ 27838 w 287553"/>
                            <a:gd name="T29" fmla="*/ 125768 h 151867"/>
                            <a:gd name="T30" fmla="*/ 12217 w 287553"/>
                            <a:gd name="T31" fmla="*/ 114160 h 151867"/>
                            <a:gd name="T32" fmla="*/ 15672 w 287553"/>
                            <a:gd name="T33" fmla="*/ 69545 h 151867"/>
                            <a:gd name="T34" fmla="*/ 67424 w 287553"/>
                            <a:gd name="T35" fmla="*/ 35497 h 151867"/>
                            <a:gd name="T36" fmla="*/ 162789 w 287553"/>
                            <a:gd name="T37" fmla="*/ 4610 h 151867"/>
                            <a:gd name="T38" fmla="*/ 207899 w 287553"/>
                            <a:gd name="T39" fmla="*/ 1283 h 151867"/>
                            <a:gd name="T40" fmla="*/ 0 w 287553"/>
                            <a:gd name="T41" fmla="*/ 0 h 151867"/>
                            <a:gd name="T42" fmla="*/ 287553 w 287553"/>
                            <a:gd name="T43" fmla="*/ 151867 h 1518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T40" t="T41" r="T42" b="T43"/>
                          <a:pathLst>
                            <a:path w="287553" h="151867">
                              <a:moveTo>
                                <a:pt x="207899" y="1283"/>
                              </a:moveTo>
                              <a:cubicBezTo>
                                <a:pt x="235026" y="3581"/>
                                <a:pt x="261696" y="8014"/>
                                <a:pt x="287553" y="20587"/>
                              </a:cubicBezTo>
                              <a:cubicBezTo>
                                <a:pt x="278359" y="22835"/>
                                <a:pt x="270053" y="24854"/>
                                <a:pt x="261760" y="26911"/>
                              </a:cubicBezTo>
                              <a:cubicBezTo>
                                <a:pt x="246126" y="30785"/>
                                <a:pt x="230441" y="34455"/>
                                <a:pt x="214897" y="38621"/>
                              </a:cubicBezTo>
                              <a:cubicBezTo>
                                <a:pt x="198006" y="43155"/>
                                <a:pt x="181242" y="48120"/>
                                <a:pt x="164440" y="52984"/>
                              </a:cubicBezTo>
                              <a:cubicBezTo>
                                <a:pt x="139865" y="60096"/>
                                <a:pt x="116091" y="69228"/>
                                <a:pt x="92977" y="80226"/>
                              </a:cubicBezTo>
                              <a:cubicBezTo>
                                <a:pt x="84455" y="84290"/>
                                <a:pt x="77457" y="90043"/>
                                <a:pt x="70498" y="96063"/>
                              </a:cubicBezTo>
                              <a:cubicBezTo>
                                <a:pt x="63157" y="102400"/>
                                <a:pt x="64402" y="112014"/>
                                <a:pt x="70752" y="117437"/>
                              </a:cubicBezTo>
                              <a:cubicBezTo>
                                <a:pt x="77165" y="122898"/>
                                <a:pt x="84772" y="125870"/>
                                <a:pt x="92342" y="129134"/>
                              </a:cubicBezTo>
                              <a:cubicBezTo>
                                <a:pt x="104699" y="134480"/>
                                <a:pt x="117881" y="136411"/>
                                <a:pt x="130810" y="139433"/>
                              </a:cubicBezTo>
                              <a:cubicBezTo>
                                <a:pt x="141910" y="142024"/>
                                <a:pt x="153238" y="143116"/>
                                <a:pt x="164376" y="145110"/>
                              </a:cubicBezTo>
                              <a:cubicBezTo>
                                <a:pt x="178956" y="147714"/>
                                <a:pt x="193840" y="147256"/>
                                <a:pt x="208255" y="150990"/>
                              </a:cubicBezTo>
                              <a:cubicBezTo>
                                <a:pt x="188900" y="151194"/>
                                <a:pt x="169545" y="151867"/>
                                <a:pt x="150190" y="150812"/>
                              </a:cubicBezTo>
                              <a:cubicBezTo>
                                <a:pt x="139776" y="150228"/>
                                <a:pt x="129337" y="149835"/>
                                <a:pt x="118986" y="148641"/>
                              </a:cubicBezTo>
                              <a:cubicBezTo>
                                <a:pt x="87617" y="145034"/>
                                <a:pt x="56350" y="140792"/>
                                <a:pt x="27838" y="125768"/>
                              </a:cubicBezTo>
                              <a:cubicBezTo>
                                <a:pt x="22022" y="122720"/>
                                <a:pt x="16624" y="118999"/>
                                <a:pt x="12217" y="114160"/>
                              </a:cubicBezTo>
                              <a:cubicBezTo>
                                <a:pt x="0" y="100736"/>
                                <a:pt x="1270" y="85281"/>
                                <a:pt x="15672" y="69545"/>
                              </a:cubicBezTo>
                              <a:cubicBezTo>
                                <a:pt x="30035" y="53835"/>
                                <a:pt x="48311" y="43815"/>
                                <a:pt x="67424" y="35497"/>
                              </a:cubicBezTo>
                              <a:cubicBezTo>
                                <a:pt x="98171" y="22123"/>
                                <a:pt x="129438" y="9931"/>
                                <a:pt x="162789" y="4610"/>
                              </a:cubicBezTo>
                              <a:cubicBezTo>
                                <a:pt x="177673" y="2223"/>
                                <a:pt x="192722" y="0"/>
                                <a:pt x="207899" y="128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0080296" name="Shape 42"/>
                      <wps:cNvSpPr>
                        <a:spLocks/>
                      </wps:cNvSpPr>
                      <wps:spPr bwMode="auto">
                        <a:xfrm>
                          <a:off x="8884" y="7393"/>
                          <a:ext cx="108" cy="18"/>
                        </a:xfrm>
                        <a:custGeom>
                          <a:avLst/>
                          <a:gdLst>
                            <a:gd name="T0" fmla="*/ 10805 w 10805"/>
                            <a:gd name="T1" fmla="*/ 127 h 1885"/>
                            <a:gd name="T2" fmla="*/ 531 w 10805"/>
                            <a:gd name="T3" fmla="*/ 1880 h 1885"/>
                            <a:gd name="T4" fmla="*/ 0 w 10805"/>
                            <a:gd name="T5" fmla="*/ 1885 h 1885"/>
                            <a:gd name="T6" fmla="*/ 10805 w 10805"/>
                            <a:gd name="T7" fmla="*/ 127 h 1885"/>
                            <a:gd name="T8" fmla="*/ 0 w 10805"/>
                            <a:gd name="T9" fmla="*/ 0 h 1885"/>
                            <a:gd name="T10" fmla="*/ 10805 w 10805"/>
                            <a:gd name="T11" fmla="*/ 1885 h 18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T8" t="T9" r="T10" b="T11"/>
                          <a:pathLst>
                            <a:path w="10805" h="1885">
                              <a:moveTo>
                                <a:pt x="10805" y="127"/>
                              </a:moveTo>
                              <a:cubicBezTo>
                                <a:pt x="7973" y="0"/>
                                <a:pt x="4264" y="1727"/>
                                <a:pt x="531" y="1880"/>
                              </a:cubicBezTo>
                              <a:lnTo>
                                <a:pt x="0" y="1885"/>
                              </a:lnTo>
                              <a:lnTo>
                                <a:pt x="10805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3465441" name="Shape 43"/>
                      <wps:cNvSpPr>
                        <a:spLocks/>
                      </wps:cNvSpPr>
                      <wps:spPr bwMode="auto">
                        <a:xfrm>
                          <a:off x="5429" y="6975"/>
                          <a:ext cx="3455" cy="642"/>
                        </a:xfrm>
                        <a:custGeom>
                          <a:avLst/>
                          <a:gdLst>
                            <a:gd name="T0" fmla="*/ 124219 w 345468"/>
                            <a:gd name="T1" fmla="*/ 432 h 64249"/>
                            <a:gd name="T2" fmla="*/ 160909 w 345468"/>
                            <a:gd name="T3" fmla="*/ 8166 h 64249"/>
                            <a:gd name="T4" fmla="*/ 275107 w 345468"/>
                            <a:gd name="T5" fmla="*/ 40653 h 64249"/>
                            <a:gd name="T6" fmla="*/ 310467 w 345468"/>
                            <a:gd name="T7" fmla="*/ 44021 h 64249"/>
                            <a:gd name="T8" fmla="*/ 345468 w 345468"/>
                            <a:gd name="T9" fmla="*/ 43643 h 64249"/>
                            <a:gd name="T10" fmla="*/ 297586 w 345468"/>
                            <a:gd name="T11" fmla="*/ 51435 h 64249"/>
                            <a:gd name="T12" fmla="*/ 74524 w 345468"/>
                            <a:gd name="T13" fmla="*/ 55461 h 64249"/>
                            <a:gd name="T14" fmla="*/ 0 w 345468"/>
                            <a:gd name="T15" fmla="*/ 64249 h 64249"/>
                            <a:gd name="T16" fmla="*/ 54305 w 345468"/>
                            <a:gd name="T17" fmla="*/ 41034 h 64249"/>
                            <a:gd name="T18" fmla="*/ 107798 w 345468"/>
                            <a:gd name="T19" fmla="*/ 17729 h 64249"/>
                            <a:gd name="T20" fmla="*/ 114656 w 345468"/>
                            <a:gd name="T21" fmla="*/ 8064 h 64249"/>
                            <a:gd name="T22" fmla="*/ 124219 w 345468"/>
                            <a:gd name="T23" fmla="*/ 432 h 64249"/>
                            <a:gd name="T24" fmla="*/ 0 w 345468"/>
                            <a:gd name="T25" fmla="*/ 0 h 64249"/>
                            <a:gd name="T26" fmla="*/ 345468 w 345468"/>
                            <a:gd name="T27" fmla="*/ 64249 h 642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345468" h="64249">
                              <a:moveTo>
                                <a:pt x="124219" y="432"/>
                              </a:moveTo>
                              <a:cubicBezTo>
                                <a:pt x="137071" y="0"/>
                                <a:pt x="149022" y="4178"/>
                                <a:pt x="160909" y="8166"/>
                              </a:cubicBezTo>
                              <a:cubicBezTo>
                                <a:pt x="198476" y="20777"/>
                                <a:pt x="235928" y="33833"/>
                                <a:pt x="275107" y="40653"/>
                              </a:cubicBezTo>
                              <a:cubicBezTo>
                                <a:pt x="286836" y="42697"/>
                                <a:pt x="298637" y="43672"/>
                                <a:pt x="310467" y="44021"/>
                              </a:cubicBezTo>
                              <a:lnTo>
                                <a:pt x="345468" y="43643"/>
                              </a:lnTo>
                              <a:lnTo>
                                <a:pt x="297586" y="51435"/>
                              </a:lnTo>
                              <a:cubicBezTo>
                                <a:pt x="223329" y="58636"/>
                                <a:pt x="148882" y="54051"/>
                                <a:pt x="74524" y="55461"/>
                              </a:cubicBezTo>
                              <a:cubicBezTo>
                                <a:pt x="49873" y="55931"/>
                                <a:pt x="25286" y="57518"/>
                                <a:pt x="0" y="64249"/>
                              </a:cubicBezTo>
                              <a:cubicBezTo>
                                <a:pt x="17843" y="53632"/>
                                <a:pt x="36640" y="48654"/>
                                <a:pt x="54305" y="41034"/>
                              </a:cubicBezTo>
                              <a:cubicBezTo>
                                <a:pt x="72161" y="33338"/>
                                <a:pt x="90576" y="26924"/>
                                <a:pt x="107798" y="17729"/>
                              </a:cubicBezTo>
                              <a:cubicBezTo>
                                <a:pt x="111811" y="15583"/>
                                <a:pt x="114656" y="13538"/>
                                <a:pt x="114656" y="8064"/>
                              </a:cubicBezTo>
                              <a:cubicBezTo>
                                <a:pt x="114656" y="2731"/>
                                <a:pt x="119164" y="610"/>
                                <a:pt x="124219" y="4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6905220" name="Shape 44"/>
                      <wps:cNvSpPr>
                        <a:spLocks/>
                      </wps:cNvSpPr>
                      <wps:spPr bwMode="auto">
                        <a:xfrm>
                          <a:off x="8357" y="3304"/>
                          <a:ext cx="2342" cy="433"/>
                        </a:xfrm>
                        <a:custGeom>
                          <a:avLst/>
                          <a:gdLst>
                            <a:gd name="T0" fmla="*/ 234175 w 234175"/>
                            <a:gd name="T1" fmla="*/ 1041 h 43345"/>
                            <a:gd name="T2" fmla="*/ 227584 w 234175"/>
                            <a:gd name="T3" fmla="*/ 4928 h 43345"/>
                            <a:gd name="T4" fmla="*/ 170777 w 234175"/>
                            <a:gd name="T5" fmla="*/ 28588 h 43345"/>
                            <a:gd name="T6" fmla="*/ 161862 w 234175"/>
                            <a:gd name="T7" fmla="*/ 38354 h 43345"/>
                            <a:gd name="T8" fmla="*/ 155042 w 234175"/>
                            <a:gd name="T9" fmla="*/ 42964 h 43345"/>
                            <a:gd name="T10" fmla="*/ 134099 w 234175"/>
                            <a:gd name="T11" fmla="*/ 39243 h 43345"/>
                            <a:gd name="T12" fmla="*/ 56045 w 234175"/>
                            <a:gd name="T13" fmla="*/ 16015 h 43345"/>
                            <a:gd name="T14" fmla="*/ 0 w 234175"/>
                            <a:gd name="T15" fmla="*/ 11519 h 43345"/>
                            <a:gd name="T16" fmla="*/ 8407 w 234175"/>
                            <a:gd name="T17" fmla="*/ 8636 h 43345"/>
                            <a:gd name="T18" fmla="*/ 176530 w 234175"/>
                            <a:gd name="T19" fmla="*/ 3531 h 43345"/>
                            <a:gd name="T20" fmla="*/ 221437 w 234175"/>
                            <a:gd name="T21" fmla="*/ 1105 h 43345"/>
                            <a:gd name="T22" fmla="*/ 234175 w 234175"/>
                            <a:gd name="T23" fmla="*/ 1041 h 43345"/>
                            <a:gd name="T24" fmla="*/ 0 w 234175"/>
                            <a:gd name="T25" fmla="*/ 0 h 43345"/>
                            <a:gd name="T26" fmla="*/ 234175 w 234175"/>
                            <a:gd name="T27" fmla="*/ 43345 h 4334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34175" h="43345">
                              <a:moveTo>
                                <a:pt x="234175" y="1041"/>
                              </a:moveTo>
                              <a:cubicBezTo>
                                <a:pt x="232613" y="4026"/>
                                <a:pt x="229743" y="4039"/>
                                <a:pt x="227584" y="4928"/>
                              </a:cubicBezTo>
                              <a:cubicBezTo>
                                <a:pt x="208610" y="12725"/>
                                <a:pt x="189332" y="19774"/>
                                <a:pt x="170777" y="28588"/>
                              </a:cubicBezTo>
                              <a:cubicBezTo>
                                <a:pt x="166510" y="30607"/>
                                <a:pt x="162179" y="32309"/>
                                <a:pt x="161862" y="38354"/>
                              </a:cubicBezTo>
                              <a:cubicBezTo>
                                <a:pt x="161684" y="41999"/>
                                <a:pt x="158344" y="42786"/>
                                <a:pt x="155042" y="42964"/>
                              </a:cubicBezTo>
                              <a:cubicBezTo>
                                <a:pt x="147765" y="43345"/>
                                <a:pt x="140945" y="41377"/>
                                <a:pt x="134099" y="39243"/>
                              </a:cubicBezTo>
                              <a:cubicBezTo>
                                <a:pt x="108179" y="31179"/>
                                <a:pt x="82753" y="21514"/>
                                <a:pt x="56045" y="16015"/>
                              </a:cubicBezTo>
                              <a:cubicBezTo>
                                <a:pt x="37910" y="12294"/>
                                <a:pt x="19660" y="10668"/>
                                <a:pt x="0" y="11519"/>
                              </a:cubicBezTo>
                              <a:cubicBezTo>
                                <a:pt x="3213" y="8217"/>
                                <a:pt x="5956" y="9017"/>
                                <a:pt x="8407" y="8636"/>
                              </a:cubicBezTo>
                              <a:cubicBezTo>
                                <a:pt x="64249" y="0"/>
                                <a:pt x="120447" y="3950"/>
                                <a:pt x="176530" y="3531"/>
                              </a:cubicBezTo>
                              <a:cubicBezTo>
                                <a:pt x="191541" y="3416"/>
                                <a:pt x="206489" y="2502"/>
                                <a:pt x="221437" y="1105"/>
                              </a:cubicBezTo>
                              <a:cubicBezTo>
                                <a:pt x="225476" y="724"/>
                                <a:pt x="229578" y="1041"/>
                                <a:pt x="234175" y="10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6897566" name="Shape 45"/>
                      <wps:cNvSpPr>
                        <a:spLocks/>
                      </wps:cNvSpPr>
                      <wps:spPr bwMode="auto">
                        <a:xfrm>
                          <a:off x="6035" y="6746"/>
                          <a:ext cx="395" cy="359"/>
                        </a:xfrm>
                        <a:custGeom>
                          <a:avLst/>
                          <a:gdLst>
                            <a:gd name="T0" fmla="*/ 19914 w 39535"/>
                            <a:gd name="T1" fmla="*/ 127 h 35890"/>
                            <a:gd name="T2" fmla="*/ 39421 w 39535"/>
                            <a:gd name="T3" fmla="*/ 18961 h 35890"/>
                            <a:gd name="T4" fmla="*/ 19545 w 39535"/>
                            <a:gd name="T5" fmla="*/ 35700 h 35890"/>
                            <a:gd name="T6" fmla="*/ 203 w 39535"/>
                            <a:gd name="T7" fmla="*/ 17856 h 35890"/>
                            <a:gd name="T8" fmla="*/ 19914 w 39535"/>
                            <a:gd name="T9" fmla="*/ 127 h 35890"/>
                            <a:gd name="T10" fmla="*/ 0 w 39535"/>
                            <a:gd name="T11" fmla="*/ 0 h 35890"/>
                            <a:gd name="T12" fmla="*/ 39535 w 39535"/>
                            <a:gd name="T13" fmla="*/ 35890 h 358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535" h="35890">
                              <a:moveTo>
                                <a:pt x="19914" y="127"/>
                              </a:moveTo>
                              <a:cubicBezTo>
                                <a:pt x="31013" y="0"/>
                                <a:pt x="39535" y="8230"/>
                                <a:pt x="39421" y="18961"/>
                              </a:cubicBezTo>
                              <a:cubicBezTo>
                                <a:pt x="39307" y="28804"/>
                                <a:pt x="30874" y="35890"/>
                                <a:pt x="19545" y="35700"/>
                              </a:cubicBezTo>
                              <a:cubicBezTo>
                                <a:pt x="8839" y="35522"/>
                                <a:pt x="0" y="27368"/>
                                <a:pt x="203" y="17856"/>
                              </a:cubicBezTo>
                              <a:cubicBezTo>
                                <a:pt x="406" y="8572"/>
                                <a:pt x="9652" y="241"/>
                                <a:pt x="19914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5093790" name="Shape 46"/>
                      <wps:cNvSpPr>
                        <a:spLocks/>
                      </wps:cNvSpPr>
                      <wps:spPr bwMode="auto">
                        <a:xfrm>
                          <a:off x="5685" y="7026"/>
                          <a:ext cx="288" cy="255"/>
                        </a:xfrm>
                        <a:custGeom>
                          <a:avLst/>
                          <a:gdLst>
                            <a:gd name="T0" fmla="*/ 14478 w 28740"/>
                            <a:gd name="T1" fmla="*/ 140 h 25413"/>
                            <a:gd name="T2" fmla="*/ 28562 w 28740"/>
                            <a:gd name="T3" fmla="*/ 12751 h 25413"/>
                            <a:gd name="T4" fmla="*/ 14135 w 28740"/>
                            <a:gd name="T5" fmla="*/ 25400 h 25413"/>
                            <a:gd name="T6" fmla="*/ 63 w 28740"/>
                            <a:gd name="T7" fmla="*/ 13030 h 25413"/>
                            <a:gd name="T8" fmla="*/ 14478 w 28740"/>
                            <a:gd name="T9" fmla="*/ 140 h 25413"/>
                            <a:gd name="T10" fmla="*/ 0 w 28740"/>
                            <a:gd name="T11" fmla="*/ 0 h 25413"/>
                            <a:gd name="T12" fmla="*/ 28740 w 28740"/>
                            <a:gd name="T13" fmla="*/ 25413 h 25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8740" h="25413">
                              <a:moveTo>
                                <a:pt x="14478" y="140"/>
                              </a:moveTo>
                              <a:cubicBezTo>
                                <a:pt x="22060" y="267"/>
                                <a:pt x="28385" y="5944"/>
                                <a:pt x="28562" y="12751"/>
                              </a:cubicBezTo>
                              <a:cubicBezTo>
                                <a:pt x="28740" y="19723"/>
                                <a:pt x="22238" y="25413"/>
                                <a:pt x="14135" y="25400"/>
                              </a:cubicBezTo>
                              <a:cubicBezTo>
                                <a:pt x="6515" y="25387"/>
                                <a:pt x="114" y="19749"/>
                                <a:pt x="63" y="13030"/>
                              </a:cubicBezTo>
                              <a:cubicBezTo>
                                <a:pt x="0" y="6083"/>
                                <a:pt x="6807" y="0"/>
                                <a:pt x="14478" y="1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460165" name="Shape 47"/>
                      <wps:cNvSpPr>
                        <a:spLocks/>
                      </wps:cNvSpPr>
                      <wps:spPr bwMode="auto">
                        <a:xfrm>
                          <a:off x="5596" y="6650"/>
                          <a:ext cx="275" cy="257"/>
                        </a:xfrm>
                        <a:custGeom>
                          <a:avLst/>
                          <a:gdLst>
                            <a:gd name="T0" fmla="*/ 14414 w 27508"/>
                            <a:gd name="T1" fmla="*/ 419 h 25641"/>
                            <a:gd name="T2" fmla="*/ 27216 w 27508"/>
                            <a:gd name="T3" fmla="*/ 13881 h 25641"/>
                            <a:gd name="T4" fmla="*/ 12725 w 27508"/>
                            <a:gd name="T5" fmla="*/ 25197 h 25641"/>
                            <a:gd name="T6" fmla="*/ 457 w 27508"/>
                            <a:gd name="T7" fmla="*/ 12103 h 25641"/>
                            <a:gd name="T8" fmla="*/ 14414 w 27508"/>
                            <a:gd name="T9" fmla="*/ 419 h 25641"/>
                            <a:gd name="T10" fmla="*/ 0 w 27508"/>
                            <a:gd name="T11" fmla="*/ 0 h 25641"/>
                            <a:gd name="T12" fmla="*/ 27508 w 27508"/>
                            <a:gd name="T13" fmla="*/ 25641 h 25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508" h="25641">
                              <a:moveTo>
                                <a:pt x="14414" y="419"/>
                              </a:moveTo>
                              <a:cubicBezTo>
                                <a:pt x="22035" y="889"/>
                                <a:pt x="27508" y="6642"/>
                                <a:pt x="27216" y="13881"/>
                              </a:cubicBezTo>
                              <a:cubicBezTo>
                                <a:pt x="26937" y="20879"/>
                                <a:pt x="20828" y="25641"/>
                                <a:pt x="12725" y="25197"/>
                              </a:cubicBezTo>
                              <a:cubicBezTo>
                                <a:pt x="5626" y="24790"/>
                                <a:pt x="0" y="18821"/>
                                <a:pt x="457" y="12103"/>
                              </a:cubicBezTo>
                              <a:cubicBezTo>
                                <a:pt x="889" y="5512"/>
                                <a:pt x="7468" y="0"/>
                                <a:pt x="14414" y="4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9913020" name="Shape 48"/>
                      <wps:cNvSpPr>
                        <a:spLocks/>
                      </wps:cNvSpPr>
                      <wps:spPr bwMode="auto">
                        <a:xfrm>
                          <a:off x="5417" y="7234"/>
                          <a:ext cx="195" cy="179"/>
                        </a:xfrm>
                        <a:custGeom>
                          <a:avLst/>
                          <a:gdLst>
                            <a:gd name="T0" fmla="*/ 9703 w 19469"/>
                            <a:gd name="T1" fmla="*/ 63 h 17869"/>
                            <a:gd name="T2" fmla="*/ 19342 w 19469"/>
                            <a:gd name="T3" fmla="*/ 9220 h 17869"/>
                            <a:gd name="T4" fmla="*/ 9474 w 19469"/>
                            <a:gd name="T5" fmla="*/ 17767 h 17869"/>
                            <a:gd name="T6" fmla="*/ 165 w 19469"/>
                            <a:gd name="T7" fmla="*/ 8712 h 17869"/>
                            <a:gd name="T8" fmla="*/ 9703 w 19469"/>
                            <a:gd name="T9" fmla="*/ 63 h 17869"/>
                            <a:gd name="T10" fmla="*/ 0 w 19469"/>
                            <a:gd name="T11" fmla="*/ 0 h 17869"/>
                            <a:gd name="T12" fmla="*/ 19469 w 19469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469" h="17869">
                              <a:moveTo>
                                <a:pt x="9703" y="63"/>
                              </a:moveTo>
                              <a:cubicBezTo>
                                <a:pt x="14846" y="0"/>
                                <a:pt x="19469" y="4394"/>
                                <a:pt x="19342" y="9220"/>
                              </a:cubicBezTo>
                              <a:cubicBezTo>
                                <a:pt x="19215" y="14732"/>
                                <a:pt x="15570" y="17869"/>
                                <a:pt x="9474" y="17767"/>
                              </a:cubicBezTo>
                              <a:cubicBezTo>
                                <a:pt x="3454" y="17666"/>
                                <a:pt x="0" y="14300"/>
                                <a:pt x="165" y="8712"/>
                              </a:cubicBezTo>
                              <a:cubicBezTo>
                                <a:pt x="292" y="4242"/>
                                <a:pt x="4839" y="127"/>
                                <a:pt x="9703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0507244" name="Shape 49"/>
                      <wps:cNvSpPr>
                        <a:spLocks/>
                      </wps:cNvSpPr>
                      <wps:spPr bwMode="auto">
                        <a:xfrm>
                          <a:off x="5328" y="6900"/>
                          <a:ext cx="202" cy="179"/>
                        </a:xfrm>
                        <a:custGeom>
                          <a:avLst/>
                          <a:gdLst>
                            <a:gd name="T0" fmla="*/ 10122 w 20142"/>
                            <a:gd name="T1" fmla="*/ 190 h 17869"/>
                            <a:gd name="T2" fmla="*/ 19812 w 20142"/>
                            <a:gd name="T3" fmla="*/ 9589 h 17869"/>
                            <a:gd name="T4" fmla="*/ 9754 w 20142"/>
                            <a:gd name="T5" fmla="*/ 17780 h 17869"/>
                            <a:gd name="T6" fmla="*/ 330 w 20142"/>
                            <a:gd name="T7" fmla="*/ 8585 h 17869"/>
                            <a:gd name="T8" fmla="*/ 10122 w 20142"/>
                            <a:gd name="T9" fmla="*/ 190 h 17869"/>
                            <a:gd name="T10" fmla="*/ 0 w 20142"/>
                            <a:gd name="T11" fmla="*/ 0 h 17869"/>
                            <a:gd name="T12" fmla="*/ 20142 w 20142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142" h="17869">
                              <a:moveTo>
                                <a:pt x="10122" y="190"/>
                              </a:moveTo>
                              <a:cubicBezTo>
                                <a:pt x="15164" y="381"/>
                                <a:pt x="20142" y="5207"/>
                                <a:pt x="19812" y="9589"/>
                              </a:cubicBezTo>
                              <a:cubicBezTo>
                                <a:pt x="19469" y="14110"/>
                                <a:pt x="14859" y="17869"/>
                                <a:pt x="9754" y="17780"/>
                              </a:cubicBezTo>
                              <a:cubicBezTo>
                                <a:pt x="4077" y="17678"/>
                                <a:pt x="0" y="13691"/>
                                <a:pt x="330" y="8585"/>
                              </a:cubicBezTo>
                              <a:cubicBezTo>
                                <a:pt x="635" y="3746"/>
                                <a:pt x="5016" y="0"/>
                                <a:pt x="10122" y="19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2043135" name="Shape 50"/>
                      <wps:cNvSpPr>
                        <a:spLocks/>
                      </wps:cNvSpPr>
                      <wps:spPr bwMode="auto">
                        <a:xfrm>
                          <a:off x="5218" y="6601"/>
                          <a:ext cx="195" cy="172"/>
                        </a:xfrm>
                        <a:custGeom>
                          <a:avLst/>
                          <a:gdLst>
                            <a:gd name="T0" fmla="*/ 10071 w 19507"/>
                            <a:gd name="T1" fmla="*/ 89 h 17208"/>
                            <a:gd name="T2" fmla="*/ 19304 w 19507"/>
                            <a:gd name="T3" fmla="*/ 8814 h 17208"/>
                            <a:gd name="T4" fmla="*/ 9449 w 19507"/>
                            <a:gd name="T5" fmla="*/ 17031 h 17208"/>
                            <a:gd name="T6" fmla="*/ 140 w 19507"/>
                            <a:gd name="T7" fmla="*/ 8230 h 17208"/>
                            <a:gd name="T8" fmla="*/ 10071 w 19507"/>
                            <a:gd name="T9" fmla="*/ 89 h 17208"/>
                            <a:gd name="T10" fmla="*/ 0 w 19507"/>
                            <a:gd name="T11" fmla="*/ 0 h 17208"/>
                            <a:gd name="T12" fmla="*/ 19507 w 19507"/>
                            <a:gd name="T13" fmla="*/ 17208 h 172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507" h="17208">
                              <a:moveTo>
                                <a:pt x="10071" y="89"/>
                              </a:moveTo>
                              <a:cubicBezTo>
                                <a:pt x="15189" y="178"/>
                                <a:pt x="19507" y="4254"/>
                                <a:pt x="19304" y="8814"/>
                              </a:cubicBezTo>
                              <a:cubicBezTo>
                                <a:pt x="19075" y="13500"/>
                                <a:pt x="14618" y="17208"/>
                                <a:pt x="9449" y="17031"/>
                              </a:cubicBezTo>
                              <a:cubicBezTo>
                                <a:pt x="4204" y="16853"/>
                                <a:pt x="0" y="12890"/>
                                <a:pt x="140" y="8230"/>
                              </a:cubicBezTo>
                              <a:cubicBezTo>
                                <a:pt x="267" y="3835"/>
                                <a:pt x="4953" y="0"/>
                                <a:pt x="10071" y="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3367014" name="Shape 51"/>
                      <wps:cNvSpPr>
                        <a:spLocks/>
                      </wps:cNvSpPr>
                      <wps:spPr bwMode="auto">
                        <a:xfrm>
                          <a:off x="5016" y="6808"/>
                          <a:ext cx="141" cy="129"/>
                        </a:xfrm>
                        <a:custGeom>
                          <a:avLst/>
                          <a:gdLst>
                            <a:gd name="T0" fmla="*/ 7518 w 14148"/>
                            <a:gd name="T1" fmla="*/ 241 h 12929"/>
                            <a:gd name="T2" fmla="*/ 14148 w 14148"/>
                            <a:gd name="T3" fmla="*/ 6617 h 12929"/>
                            <a:gd name="T4" fmla="*/ 6960 w 14148"/>
                            <a:gd name="T5" fmla="*/ 12675 h 12929"/>
                            <a:gd name="T6" fmla="*/ 356 w 14148"/>
                            <a:gd name="T7" fmla="*/ 6185 h 12929"/>
                            <a:gd name="T8" fmla="*/ 7518 w 14148"/>
                            <a:gd name="T9" fmla="*/ 241 h 12929"/>
                            <a:gd name="T10" fmla="*/ 0 w 14148"/>
                            <a:gd name="T11" fmla="*/ 0 h 12929"/>
                            <a:gd name="T12" fmla="*/ 14148 w 14148"/>
                            <a:gd name="T13" fmla="*/ 12929 h 129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48" h="12929">
                              <a:moveTo>
                                <a:pt x="7518" y="241"/>
                              </a:moveTo>
                              <a:cubicBezTo>
                                <a:pt x="11722" y="470"/>
                                <a:pt x="13500" y="2985"/>
                                <a:pt x="14148" y="6617"/>
                              </a:cubicBezTo>
                              <a:cubicBezTo>
                                <a:pt x="13437" y="10846"/>
                                <a:pt x="10897" y="12929"/>
                                <a:pt x="6960" y="12675"/>
                              </a:cubicBezTo>
                              <a:cubicBezTo>
                                <a:pt x="3124" y="12433"/>
                                <a:pt x="0" y="10096"/>
                                <a:pt x="356" y="6185"/>
                              </a:cubicBezTo>
                              <a:cubicBezTo>
                                <a:pt x="660" y="2667"/>
                                <a:pt x="3200" y="0"/>
                                <a:pt x="7518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3306606" name="Shape 52"/>
                      <wps:cNvSpPr>
                        <a:spLocks/>
                      </wps:cNvSpPr>
                      <wps:spPr bwMode="auto">
                        <a:xfrm>
                          <a:off x="5129" y="7100"/>
                          <a:ext cx="138" cy="127"/>
                        </a:xfrm>
                        <a:custGeom>
                          <a:avLst/>
                          <a:gdLst>
                            <a:gd name="T0" fmla="*/ 6985 w 13843"/>
                            <a:gd name="T1" fmla="*/ 127 h 12764"/>
                            <a:gd name="T2" fmla="*/ 13843 w 13843"/>
                            <a:gd name="T3" fmla="*/ 6502 h 12764"/>
                            <a:gd name="T4" fmla="*/ 6528 w 13843"/>
                            <a:gd name="T5" fmla="*/ 12700 h 12764"/>
                            <a:gd name="T6" fmla="*/ 76 w 13843"/>
                            <a:gd name="T7" fmla="*/ 6223 h 12764"/>
                            <a:gd name="T8" fmla="*/ 6985 w 13843"/>
                            <a:gd name="T9" fmla="*/ 127 h 12764"/>
                            <a:gd name="T10" fmla="*/ 0 w 13843"/>
                            <a:gd name="T11" fmla="*/ 0 h 12764"/>
                            <a:gd name="T12" fmla="*/ 13843 w 13843"/>
                            <a:gd name="T13" fmla="*/ 12764 h 127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843" h="12764">
                              <a:moveTo>
                                <a:pt x="6985" y="127"/>
                              </a:moveTo>
                              <a:cubicBezTo>
                                <a:pt x="10960" y="241"/>
                                <a:pt x="13157" y="2667"/>
                                <a:pt x="13843" y="6502"/>
                              </a:cubicBezTo>
                              <a:cubicBezTo>
                                <a:pt x="12763" y="10363"/>
                                <a:pt x="10490" y="12649"/>
                                <a:pt x="6528" y="12700"/>
                              </a:cubicBezTo>
                              <a:cubicBezTo>
                                <a:pt x="2273" y="12764"/>
                                <a:pt x="0" y="10071"/>
                                <a:pt x="76" y="6223"/>
                              </a:cubicBezTo>
                              <a:cubicBezTo>
                                <a:pt x="152" y="2235"/>
                                <a:pt x="2997" y="0"/>
                                <a:pt x="6985" y="12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0135081" name="Shape 53"/>
                      <wps:cNvSpPr>
                        <a:spLocks/>
                      </wps:cNvSpPr>
                      <wps:spPr bwMode="auto">
                        <a:xfrm>
                          <a:off x="4977" y="6552"/>
                          <a:ext cx="127" cy="123"/>
                        </a:xfrm>
                        <a:custGeom>
                          <a:avLst/>
                          <a:gdLst>
                            <a:gd name="T0" fmla="*/ 6325 w 12776"/>
                            <a:gd name="T1" fmla="*/ 254 h 12243"/>
                            <a:gd name="T2" fmla="*/ 12776 w 12776"/>
                            <a:gd name="T3" fmla="*/ 6350 h 12243"/>
                            <a:gd name="T4" fmla="*/ 6159 w 12776"/>
                            <a:gd name="T5" fmla="*/ 12065 h 12243"/>
                            <a:gd name="T6" fmla="*/ 25 w 12776"/>
                            <a:gd name="T7" fmla="*/ 6071 h 12243"/>
                            <a:gd name="T8" fmla="*/ 6325 w 12776"/>
                            <a:gd name="T9" fmla="*/ 254 h 12243"/>
                            <a:gd name="T10" fmla="*/ 0 w 12776"/>
                            <a:gd name="T11" fmla="*/ 0 h 12243"/>
                            <a:gd name="T12" fmla="*/ 12776 w 12776"/>
                            <a:gd name="T13" fmla="*/ 12243 h 1224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2776" h="12243">
                              <a:moveTo>
                                <a:pt x="6325" y="254"/>
                              </a:moveTo>
                              <a:cubicBezTo>
                                <a:pt x="9563" y="495"/>
                                <a:pt x="12522" y="2261"/>
                                <a:pt x="12776" y="6350"/>
                              </a:cubicBezTo>
                              <a:cubicBezTo>
                                <a:pt x="12484" y="10389"/>
                                <a:pt x="9474" y="11900"/>
                                <a:pt x="6159" y="12065"/>
                              </a:cubicBezTo>
                              <a:cubicBezTo>
                                <a:pt x="2464" y="12243"/>
                                <a:pt x="0" y="9893"/>
                                <a:pt x="25" y="6071"/>
                              </a:cubicBezTo>
                              <a:cubicBezTo>
                                <a:pt x="51" y="2172"/>
                                <a:pt x="2819" y="0"/>
                                <a:pt x="6325" y="25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0938847" name="Shape 54"/>
                      <wps:cNvSpPr>
                        <a:spLocks/>
                      </wps:cNvSpPr>
                      <wps:spPr bwMode="auto">
                        <a:xfrm>
                          <a:off x="10072" y="3614"/>
                          <a:ext cx="277" cy="253"/>
                        </a:xfrm>
                        <a:custGeom>
                          <a:avLst/>
                          <a:gdLst>
                            <a:gd name="T0" fmla="*/ 13907 w 27699"/>
                            <a:gd name="T1" fmla="*/ 63 h 25248"/>
                            <a:gd name="T2" fmla="*/ 27610 w 27699"/>
                            <a:gd name="T3" fmla="*/ 12497 h 25248"/>
                            <a:gd name="T4" fmla="*/ 13868 w 27699"/>
                            <a:gd name="T5" fmla="*/ 25095 h 25248"/>
                            <a:gd name="T6" fmla="*/ 13 w 27699"/>
                            <a:gd name="T7" fmla="*/ 11963 h 25248"/>
                            <a:gd name="T8" fmla="*/ 13907 w 27699"/>
                            <a:gd name="T9" fmla="*/ 63 h 25248"/>
                            <a:gd name="T10" fmla="*/ 0 w 27699"/>
                            <a:gd name="T11" fmla="*/ 0 h 25248"/>
                            <a:gd name="T12" fmla="*/ 27699 w 27699"/>
                            <a:gd name="T13" fmla="*/ 25248 h 252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7699" h="25248">
                              <a:moveTo>
                                <a:pt x="13907" y="63"/>
                              </a:moveTo>
                              <a:cubicBezTo>
                                <a:pt x="21438" y="114"/>
                                <a:pt x="27699" y="5804"/>
                                <a:pt x="27610" y="12497"/>
                              </a:cubicBezTo>
                              <a:cubicBezTo>
                                <a:pt x="27534" y="19037"/>
                                <a:pt x="21069" y="24943"/>
                                <a:pt x="13868" y="25095"/>
                              </a:cubicBezTo>
                              <a:cubicBezTo>
                                <a:pt x="6045" y="25248"/>
                                <a:pt x="0" y="19520"/>
                                <a:pt x="13" y="11963"/>
                              </a:cubicBezTo>
                              <a:cubicBezTo>
                                <a:pt x="25" y="5042"/>
                                <a:pt x="5918" y="0"/>
                                <a:pt x="13907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36836001" name="Shape 55"/>
                      <wps:cNvSpPr>
                        <a:spLocks/>
                      </wps:cNvSpPr>
                      <wps:spPr bwMode="auto">
                        <a:xfrm>
                          <a:off x="10392" y="3488"/>
                          <a:ext cx="203" cy="178"/>
                        </a:xfrm>
                        <a:custGeom>
                          <a:avLst/>
                          <a:gdLst>
                            <a:gd name="T0" fmla="*/ 10249 w 20320"/>
                            <a:gd name="T1" fmla="*/ 38 h 17869"/>
                            <a:gd name="T2" fmla="*/ 20231 w 20320"/>
                            <a:gd name="T3" fmla="*/ 8649 h 17869"/>
                            <a:gd name="T4" fmla="*/ 10160 w 20320"/>
                            <a:gd name="T5" fmla="*/ 17818 h 17869"/>
                            <a:gd name="T6" fmla="*/ 178 w 20320"/>
                            <a:gd name="T7" fmla="*/ 9030 h 17869"/>
                            <a:gd name="T8" fmla="*/ 10249 w 20320"/>
                            <a:gd name="T9" fmla="*/ 38 h 17869"/>
                            <a:gd name="T10" fmla="*/ 0 w 20320"/>
                            <a:gd name="T11" fmla="*/ 0 h 17869"/>
                            <a:gd name="T12" fmla="*/ 20320 w 20320"/>
                            <a:gd name="T13" fmla="*/ 17869 h 178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17869">
                              <a:moveTo>
                                <a:pt x="10249" y="38"/>
                              </a:moveTo>
                              <a:cubicBezTo>
                                <a:pt x="15608" y="0"/>
                                <a:pt x="20155" y="3924"/>
                                <a:pt x="20231" y="8649"/>
                              </a:cubicBezTo>
                              <a:cubicBezTo>
                                <a:pt x="20320" y="13538"/>
                                <a:pt x="15557" y="17869"/>
                                <a:pt x="10160" y="17818"/>
                              </a:cubicBezTo>
                              <a:cubicBezTo>
                                <a:pt x="4826" y="17767"/>
                                <a:pt x="343" y="13818"/>
                                <a:pt x="178" y="9030"/>
                              </a:cubicBezTo>
                              <a:cubicBezTo>
                                <a:pt x="0" y="4128"/>
                                <a:pt x="4547" y="76"/>
                                <a:pt x="10249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616607" name="Shape 56"/>
                      <wps:cNvSpPr>
                        <a:spLocks/>
                      </wps:cNvSpPr>
                      <wps:spPr bwMode="auto">
                        <a:xfrm>
                          <a:off x="10467" y="3751"/>
                          <a:ext cx="193" cy="179"/>
                        </a:xfrm>
                        <a:custGeom>
                          <a:avLst/>
                          <a:gdLst>
                            <a:gd name="T0" fmla="*/ 10300 w 19279"/>
                            <a:gd name="T1" fmla="*/ 267 h 17958"/>
                            <a:gd name="T2" fmla="*/ 19012 w 19279"/>
                            <a:gd name="T3" fmla="*/ 9398 h 17958"/>
                            <a:gd name="T4" fmla="*/ 9258 w 19279"/>
                            <a:gd name="T5" fmla="*/ 17717 h 17958"/>
                            <a:gd name="T6" fmla="*/ 165 w 19279"/>
                            <a:gd name="T7" fmla="*/ 8319 h 17958"/>
                            <a:gd name="T8" fmla="*/ 10300 w 19279"/>
                            <a:gd name="T9" fmla="*/ 267 h 17958"/>
                            <a:gd name="T10" fmla="*/ 0 w 19279"/>
                            <a:gd name="T11" fmla="*/ 0 h 17958"/>
                            <a:gd name="T12" fmla="*/ 19279 w 19279"/>
                            <a:gd name="T13" fmla="*/ 17958 h 179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9279" h="17958">
                              <a:moveTo>
                                <a:pt x="10300" y="267"/>
                              </a:moveTo>
                              <a:cubicBezTo>
                                <a:pt x="15291" y="495"/>
                                <a:pt x="19279" y="4674"/>
                                <a:pt x="19012" y="9398"/>
                              </a:cubicBezTo>
                              <a:cubicBezTo>
                                <a:pt x="18758" y="14046"/>
                                <a:pt x="14160" y="17958"/>
                                <a:pt x="9258" y="17717"/>
                              </a:cubicBezTo>
                              <a:cubicBezTo>
                                <a:pt x="3899" y="17437"/>
                                <a:pt x="0" y="13411"/>
                                <a:pt x="165" y="8319"/>
                              </a:cubicBezTo>
                              <a:cubicBezTo>
                                <a:pt x="330" y="3391"/>
                                <a:pt x="4597" y="0"/>
                                <a:pt x="10300" y="26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7548095" name="Shape 57"/>
                      <wps:cNvSpPr>
                        <a:spLocks/>
                      </wps:cNvSpPr>
                      <wps:spPr bwMode="auto">
                        <a:xfrm>
                          <a:off x="10645" y="3393"/>
                          <a:ext cx="137" cy="126"/>
                        </a:xfrm>
                        <a:custGeom>
                          <a:avLst/>
                          <a:gdLst>
                            <a:gd name="T0" fmla="*/ 6960 w 13640"/>
                            <a:gd name="T1" fmla="*/ 38 h 12573"/>
                            <a:gd name="T2" fmla="*/ 13576 w 13640"/>
                            <a:gd name="T3" fmla="*/ 6350 h 12573"/>
                            <a:gd name="T4" fmla="*/ 6909 w 13640"/>
                            <a:gd name="T5" fmla="*/ 12484 h 12573"/>
                            <a:gd name="T6" fmla="*/ 63 w 13640"/>
                            <a:gd name="T7" fmla="*/ 6121 h 12573"/>
                            <a:gd name="T8" fmla="*/ 6960 w 13640"/>
                            <a:gd name="T9" fmla="*/ 38 h 12573"/>
                            <a:gd name="T10" fmla="*/ 0 w 13640"/>
                            <a:gd name="T11" fmla="*/ 0 h 12573"/>
                            <a:gd name="T12" fmla="*/ 13640 w 13640"/>
                            <a:gd name="T13" fmla="*/ 12573 h 125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40" h="12573">
                              <a:moveTo>
                                <a:pt x="6960" y="38"/>
                              </a:moveTo>
                              <a:cubicBezTo>
                                <a:pt x="11189" y="64"/>
                                <a:pt x="13640" y="2413"/>
                                <a:pt x="13576" y="6350"/>
                              </a:cubicBezTo>
                              <a:cubicBezTo>
                                <a:pt x="13500" y="9500"/>
                                <a:pt x="10338" y="12421"/>
                                <a:pt x="6909" y="12484"/>
                              </a:cubicBezTo>
                              <a:cubicBezTo>
                                <a:pt x="3289" y="12573"/>
                                <a:pt x="0" y="9512"/>
                                <a:pt x="63" y="6121"/>
                              </a:cubicBezTo>
                              <a:cubicBezTo>
                                <a:pt x="127" y="2235"/>
                                <a:pt x="2654" y="0"/>
                                <a:pt x="6960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50609877" name="Shape 58"/>
                      <wps:cNvSpPr>
                        <a:spLocks/>
                      </wps:cNvSpPr>
                      <wps:spPr bwMode="auto">
                        <a:xfrm>
                          <a:off x="10705" y="3628"/>
                          <a:ext cx="142" cy="125"/>
                        </a:xfrm>
                        <a:custGeom>
                          <a:avLst/>
                          <a:gdLst>
                            <a:gd name="T0" fmla="*/ 7239 w 14122"/>
                            <a:gd name="T1" fmla="*/ 25 h 12509"/>
                            <a:gd name="T2" fmla="*/ 13919 w 14122"/>
                            <a:gd name="T3" fmla="*/ 6439 h 12509"/>
                            <a:gd name="T4" fmla="*/ 7087 w 14122"/>
                            <a:gd name="T5" fmla="*/ 12408 h 12509"/>
                            <a:gd name="T6" fmla="*/ 203 w 14122"/>
                            <a:gd name="T7" fmla="*/ 5855 h 12509"/>
                            <a:gd name="T8" fmla="*/ 7239 w 14122"/>
                            <a:gd name="T9" fmla="*/ 25 h 12509"/>
                            <a:gd name="T10" fmla="*/ 0 w 14122"/>
                            <a:gd name="T11" fmla="*/ 0 h 12509"/>
                            <a:gd name="T12" fmla="*/ 14122 w 14122"/>
                            <a:gd name="T13" fmla="*/ 12509 h 125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4122" h="12509">
                              <a:moveTo>
                                <a:pt x="7239" y="25"/>
                              </a:moveTo>
                              <a:cubicBezTo>
                                <a:pt x="11227" y="63"/>
                                <a:pt x="14122" y="2845"/>
                                <a:pt x="13919" y="6439"/>
                              </a:cubicBezTo>
                              <a:cubicBezTo>
                                <a:pt x="13729" y="9842"/>
                                <a:pt x="10681" y="12509"/>
                                <a:pt x="7087" y="12408"/>
                              </a:cubicBezTo>
                              <a:cubicBezTo>
                                <a:pt x="3531" y="12306"/>
                                <a:pt x="0" y="8941"/>
                                <a:pt x="203" y="5855"/>
                              </a:cubicBezTo>
                              <a:cubicBezTo>
                                <a:pt x="419" y="2667"/>
                                <a:pt x="3645" y="0"/>
                                <a:pt x="7239" y="2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1511319" name="Shape 59"/>
                      <wps:cNvSpPr>
                        <a:spLocks/>
                      </wps:cNvSpPr>
                      <wps:spPr bwMode="auto">
                        <a:xfrm>
                          <a:off x="10790" y="3842"/>
                          <a:ext cx="137" cy="121"/>
                        </a:xfrm>
                        <a:custGeom>
                          <a:avLst/>
                          <a:gdLst>
                            <a:gd name="T0" fmla="*/ 6998 w 13678"/>
                            <a:gd name="T1" fmla="*/ 102 h 12052"/>
                            <a:gd name="T2" fmla="*/ 13614 w 13678"/>
                            <a:gd name="T3" fmla="*/ 6236 h 12052"/>
                            <a:gd name="T4" fmla="*/ 6668 w 13678"/>
                            <a:gd name="T5" fmla="*/ 12027 h 12052"/>
                            <a:gd name="T6" fmla="*/ 114 w 13678"/>
                            <a:gd name="T7" fmla="*/ 5944 h 12052"/>
                            <a:gd name="T8" fmla="*/ 6998 w 13678"/>
                            <a:gd name="T9" fmla="*/ 102 h 12052"/>
                            <a:gd name="T10" fmla="*/ 0 w 13678"/>
                            <a:gd name="T11" fmla="*/ 0 h 12052"/>
                            <a:gd name="T12" fmla="*/ 13678 w 13678"/>
                            <a:gd name="T13" fmla="*/ 12052 h 120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3678" h="12052">
                              <a:moveTo>
                                <a:pt x="6998" y="102"/>
                              </a:moveTo>
                              <a:cubicBezTo>
                                <a:pt x="10693" y="191"/>
                                <a:pt x="13678" y="2959"/>
                                <a:pt x="13614" y="6236"/>
                              </a:cubicBezTo>
                              <a:cubicBezTo>
                                <a:pt x="13551" y="9322"/>
                                <a:pt x="10274" y="12052"/>
                                <a:pt x="6668" y="12027"/>
                              </a:cubicBezTo>
                              <a:cubicBezTo>
                                <a:pt x="3061" y="12001"/>
                                <a:pt x="0" y="9144"/>
                                <a:pt x="114" y="5944"/>
                              </a:cubicBezTo>
                              <a:cubicBezTo>
                                <a:pt x="254" y="2642"/>
                                <a:pt x="3353" y="0"/>
                                <a:pt x="6998" y="10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9515817" name="Shape 60"/>
                      <wps:cNvSpPr>
                        <a:spLocks/>
                      </wps:cNvSpPr>
                      <wps:spPr bwMode="auto">
                        <a:xfrm>
                          <a:off x="10968" y="3725"/>
                          <a:ext cx="99" cy="90"/>
                        </a:xfrm>
                        <a:custGeom>
                          <a:avLst/>
                          <a:gdLst>
                            <a:gd name="T0" fmla="*/ 5029 w 9931"/>
                            <a:gd name="T1" fmla="*/ 165 h 9068"/>
                            <a:gd name="T2" fmla="*/ 9715 w 9931"/>
                            <a:gd name="T3" fmla="*/ 4686 h 9068"/>
                            <a:gd name="T4" fmla="*/ 4712 w 9931"/>
                            <a:gd name="T5" fmla="*/ 8928 h 9068"/>
                            <a:gd name="T6" fmla="*/ 0 w 9931"/>
                            <a:gd name="T7" fmla="*/ 4470 h 9068"/>
                            <a:gd name="T8" fmla="*/ 5029 w 9931"/>
                            <a:gd name="T9" fmla="*/ 165 h 9068"/>
                            <a:gd name="T10" fmla="*/ 0 w 9931"/>
                            <a:gd name="T11" fmla="*/ 0 h 9068"/>
                            <a:gd name="T12" fmla="*/ 9931 w 9931"/>
                            <a:gd name="T13" fmla="*/ 9068 h 90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931" h="9068">
                              <a:moveTo>
                                <a:pt x="5029" y="165"/>
                              </a:moveTo>
                              <a:cubicBezTo>
                                <a:pt x="7709" y="305"/>
                                <a:pt x="9931" y="1930"/>
                                <a:pt x="9715" y="4686"/>
                              </a:cubicBezTo>
                              <a:cubicBezTo>
                                <a:pt x="9500" y="7163"/>
                                <a:pt x="7734" y="9068"/>
                                <a:pt x="4712" y="8928"/>
                              </a:cubicBezTo>
                              <a:cubicBezTo>
                                <a:pt x="1753" y="8776"/>
                                <a:pt x="470" y="7023"/>
                                <a:pt x="0" y="4470"/>
                              </a:cubicBezTo>
                              <a:cubicBezTo>
                                <a:pt x="470" y="1486"/>
                                <a:pt x="2248" y="0"/>
                                <a:pt x="5029" y="16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1931181" name="Shape 61"/>
                      <wps:cNvSpPr>
                        <a:spLocks/>
                      </wps:cNvSpPr>
                      <wps:spPr bwMode="auto">
                        <a:xfrm>
                          <a:off x="10889" y="3521"/>
                          <a:ext cx="97" cy="90"/>
                        </a:xfrm>
                        <a:custGeom>
                          <a:avLst/>
                          <a:gdLst>
                            <a:gd name="T0" fmla="*/ 5105 w 9716"/>
                            <a:gd name="T1" fmla="*/ 63 h 8979"/>
                            <a:gd name="T2" fmla="*/ 9690 w 9716"/>
                            <a:gd name="T3" fmla="*/ 4585 h 8979"/>
                            <a:gd name="T4" fmla="*/ 4864 w 9716"/>
                            <a:gd name="T5" fmla="*/ 8915 h 8979"/>
                            <a:gd name="T6" fmla="*/ 0 w 9716"/>
                            <a:gd name="T7" fmla="*/ 4470 h 8979"/>
                            <a:gd name="T8" fmla="*/ 5105 w 9716"/>
                            <a:gd name="T9" fmla="*/ 63 h 8979"/>
                            <a:gd name="T10" fmla="*/ 0 w 9716"/>
                            <a:gd name="T11" fmla="*/ 0 h 8979"/>
                            <a:gd name="T12" fmla="*/ 9716 w 9716"/>
                            <a:gd name="T13" fmla="*/ 8979 h 89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716" h="8979">
                              <a:moveTo>
                                <a:pt x="5105" y="63"/>
                              </a:moveTo>
                              <a:cubicBezTo>
                                <a:pt x="8103" y="0"/>
                                <a:pt x="9716" y="1867"/>
                                <a:pt x="9690" y="4585"/>
                              </a:cubicBezTo>
                              <a:cubicBezTo>
                                <a:pt x="9665" y="7391"/>
                                <a:pt x="7671" y="8979"/>
                                <a:pt x="4864" y="8915"/>
                              </a:cubicBezTo>
                              <a:cubicBezTo>
                                <a:pt x="2057" y="8865"/>
                                <a:pt x="495" y="7163"/>
                                <a:pt x="0" y="4470"/>
                              </a:cubicBezTo>
                              <a:cubicBezTo>
                                <a:pt x="737" y="1753"/>
                                <a:pt x="2324" y="127"/>
                                <a:pt x="5105" y="6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3138666" name="Shape 62"/>
                      <wps:cNvSpPr>
                        <a:spLocks/>
                      </wps:cNvSpPr>
                      <wps:spPr bwMode="auto">
                        <a:xfrm>
                          <a:off x="11007" y="3909"/>
                          <a:ext cx="90" cy="86"/>
                        </a:xfrm>
                        <a:custGeom>
                          <a:avLst/>
                          <a:gdLst>
                            <a:gd name="T0" fmla="*/ 4610 w 8992"/>
                            <a:gd name="T1" fmla="*/ 152 h 8636"/>
                            <a:gd name="T2" fmla="*/ 8979 w 8992"/>
                            <a:gd name="T3" fmla="*/ 4343 h 8636"/>
                            <a:gd name="T4" fmla="*/ 4572 w 8992"/>
                            <a:gd name="T5" fmla="*/ 8471 h 8636"/>
                            <a:gd name="T6" fmla="*/ 0 w 8992"/>
                            <a:gd name="T7" fmla="*/ 4216 h 8636"/>
                            <a:gd name="T8" fmla="*/ 4610 w 8992"/>
                            <a:gd name="T9" fmla="*/ 152 h 8636"/>
                            <a:gd name="T10" fmla="*/ 0 w 8992"/>
                            <a:gd name="T11" fmla="*/ 0 h 8636"/>
                            <a:gd name="T12" fmla="*/ 8992 w 8992"/>
                            <a:gd name="T13" fmla="*/ 8636 h 86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8992" h="8636">
                              <a:moveTo>
                                <a:pt x="4610" y="152"/>
                              </a:moveTo>
                              <a:cubicBezTo>
                                <a:pt x="7226" y="0"/>
                                <a:pt x="8966" y="1638"/>
                                <a:pt x="8979" y="4343"/>
                              </a:cubicBezTo>
                              <a:cubicBezTo>
                                <a:pt x="8992" y="7087"/>
                                <a:pt x="7061" y="8636"/>
                                <a:pt x="4572" y="8471"/>
                              </a:cubicBezTo>
                              <a:cubicBezTo>
                                <a:pt x="2311" y="8319"/>
                                <a:pt x="216" y="7099"/>
                                <a:pt x="0" y="4216"/>
                              </a:cubicBezTo>
                              <a:cubicBezTo>
                                <a:pt x="190" y="1372"/>
                                <a:pt x="2299" y="292"/>
                                <a:pt x="4610" y="15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7980030" name="Shape 63"/>
                      <wps:cNvSpPr>
                        <a:spLocks/>
                      </wps:cNvSpPr>
                      <wps:spPr bwMode="auto">
                        <a:xfrm>
                          <a:off x="10850" y="3337"/>
                          <a:ext cx="93" cy="86"/>
                        </a:xfrm>
                        <a:custGeom>
                          <a:avLst/>
                          <a:gdLst>
                            <a:gd name="T0" fmla="*/ 4724 w 9335"/>
                            <a:gd name="T1" fmla="*/ 0 h 8611"/>
                            <a:gd name="T2" fmla="*/ 9296 w 9335"/>
                            <a:gd name="T3" fmla="*/ 4267 h 8611"/>
                            <a:gd name="T4" fmla="*/ 4585 w 9335"/>
                            <a:gd name="T5" fmla="*/ 8572 h 8611"/>
                            <a:gd name="T6" fmla="*/ 76 w 9335"/>
                            <a:gd name="T7" fmla="*/ 4572 h 8611"/>
                            <a:gd name="T8" fmla="*/ 4724 w 9335"/>
                            <a:gd name="T9" fmla="*/ 0 h 8611"/>
                            <a:gd name="T10" fmla="*/ 0 w 9335"/>
                            <a:gd name="T11" fmla="*/ 0 h 8611"/>
                            <a:gd name="T12" fmla="*/ 9335 w 9335"/>
                            <a:gd name="T13" fmla="*/ 8611 h 86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9335" h="8611">
                              <a:moveTo>
                                <a:pt x="4724" y="0"/>
                              </a:moveTo>
                              <a:cubicBezTo>
                                <a:pt x="7188" y="216"/>
                                <a:pt x="9258" y="1118"/>
                                <a:pt x="9296" y="4267"/>
                              </a:cubicBezTo>
                              <a:cubicBezTo>
                                <a:pt x="9335" y="7417"/>
                                <a:pt x="7226" y="8547"/>
                                <a:pt x="4585" y="8572"/>
                              </a:cubicBezTo>
                              <a:cubicBezTo>
                                <a:pt x="2083" y="8611"/>
                                <a:pt x="165" y="7455"/>
                                <a:pt x="76" y="4572"/>
                              </a:cubicBezTo>
                              <a:cubicBezTo>
                                <a:pt x="0" y="1588"/>
                                <a:pt x="1562" y="127"/>
                                <a:pt x="472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61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1035640" name="Shape 64"/>
                      <wps:cNvSpPr>
                        <a:spLocks/>
                      </wps:cNvSpPr>
                      <wps:spPr bwMode="auto">
                        <a:xfrm>
                          <a:off x="5441" y="12472"/>
                          <a:ext cx="240" cy="513"/>
                        </a:xfrm>
                        <a:custGeom>
                          <a:avLst/>
                          <a:gdLst>
                            <a:gd name="T0" fmla="*/ 0 w 23965"/>
                            <a:gd name="T1" fmla="*/ 0 h 51257"/>
                            <a:gd name="T2" fmla="*/ 19596 w 23965"/>
                            <a:gd name="T3" fmla="*/ 0 h 51257"/>
                            <a:gd name="T4" fmla="*/ 23965 w 23965"/>
                            <a:gd name="T5" fmla="*/ 1470 h 51257"/>
                            <a:gd name="T6" fmla="*/ 23965 w 23965"/>
                            <a:gd name="T7" fmla="*/ 13973 h 51257"/>
                            <a:gd name="T8" fmla="*/ 19825 w 23965"/>
                            <a:gd name="T9" fmla="*/ 12586 h 51257"/>
                            <a:gd name="T10" fmla="*/ 14084 w 23965"/>
                            <a:gd name="T11" fmla="*/ 12586 h 51257"/>
                            <a:gd name="T12" fmla="*/ 14084 w 23965"/>
                            <a:gd name="T13" fmla="*/ 38659 h 51257"/>
                            <a:gd name="T14" fmla="*/ 19825 w 23965"/>
                            <a:gd name="T15" fmla="*/ 38659 h 51257"/>
                            <a:gd name="T16" fmla="*/ 23965 w 23965"/>
                            <a:gd name="T17" fmla="*/ 37283 h 51257"/>
                            <a:gd name="T18" fmla="*/ 23965 w 23965"/>
                            <a:gd name="T19" fmla="*/ 49658 h 51257"/>
                            <a:gd name="T20" fmla="*/ 19317 w 23965"/>
                            <a:gd name="T21" fmla="*/ 51257 h 51257"/>
                            <a:gd name="T22" fmla="*/ 0 w 23965"/>
                            <a:gd name="T23" fmla="*/ 51257 h 51257"/>
                            <a:gd name="T24" fmla="*/ 0 w 23965"/>
                            <a:gd name="T25" fmla="*/ 0 h 51257"/>
                            <a:gd name="T26" fmla="*/ 0 w 23965"/>
                            <a:gd name="T27" fmla="*/ 0 h 51257"/>
                            <a:gd name="T28" fmla="*/ 23965 w 23965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65" h="51257">
                              <a:moveTo>
                                <a:pt x="0" y="0"/>
                              </a:moveTo>
                              <a:lnTo>
                                <a:pt x="19596" y="0"/>
                              </a:lnTo>
                              <a:lnTo>
                                <a:pt x="23965" y="1470"/>
                              </a:lnTo>
                              <a:lnTo>
                                <a:pt x="23965" y="13973"/>
                              </a:lnTo>
                              <a:lnTo>
                                <a:pt x="19825" y="12586"/>
                              </a:lnTo>
                              <a:lnTo>
                                <a:pt x="14084" y="12586"/>
                              </a:lnTo>
                              <a:lnTo>
                                <a:pt x="14084" y="38659"/>
                              </a:lnTo>
                              <a:lnTo>
                                <a:pt x="19825" y="38659"/>
                              </a:lnTo>
                              <a:lnTo>
                                <a:pt x="23965" y="37283"/>
                              </a:lnTo>
                              <a:lnTo>
                                <a:pt x="23965" y="49658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1673608" name="Shape 65"/>
                      <wps:cNvSpPr>
                        <a:spLocks/>
                      </wps:cNvSpPr>
                      <wps:spPr bwMode="auto">
                        <a:xfrm>
                          <a:off x="5681" y="12487"/>
                          <a:ext cx="243" cy="482"/>
                        </a:xfrm>
                        <a:custGeom>
                          <a:avLst/>
                          <a:gdLst>
                            <a:gd name="T0" fmla="*/ 0 w 24321"/>
                            <a:gd name="T1" fmla="*/ 0 h 48188"/>
                            <a:gd name="T2" fmla="*/ 16786 w 24321"/>
                            <a:gd name="T3" fmla="*/ 5650 h 48188"/>
                            <a:gd name="T4" fmla="*/ 24321 w 24321"/>
                            <a:gd name="T5" fmla="*/ 23866 h 48188"/>
                            <a:gd name="T6" fmla="*/ 24321 w 24321"/>
                            <a:gd name="T7" fmla="*/ 24006 h 48188"/>
                            <a:gd name="T8" fmla="*/ 16694 w 24321"/>
                            <a:gd name="T9" fmla="*/ 42445 h 48188"/>
                            <a:gd name="T10" fmla="*/ 0 w 24321"/>
                            <a:gd name="T11" fmla="*/ 48188 h 48188"/>
                            <a:gd name="T12" fmla="*/ 0 w 24321"/>
                            <a:gd name="T13" fmla="*/ 35813 h 48188"/>
                            <a:gd name="T14" fmla="*/ 6028 w 24321"/>
                            <a:gd name="T15" fmla="*/ 33810 h 48188"/>
                            <a:gd name="T16" fmla="*/ 9881 w 24321"/>
                            <a:gd name="T17" fmla="*/ 24222 h 48188"/>
                            <a:gd name="T18" fmla="*/ 9881 w 24321"/>
                            <a:gd name="T19" fmla="*/ 24082 h 48188"/>
                            <a:gd name="T20" fmla="*/ 6028 w 24321"/>
                            <a:gd name="T21" fmla="*/ 14522 h 48188"/>
                            <a:gd name="T22" fmla="*/ 0 w 24321"/>
                            <a:gd name="T23" fmla="*/ 12502 h 48188"/>
                            <a:gd name="T24" fmla="*/ 0 w 24321"/>
                            <a:gd name="T25" fmla="*/ 0 h 48188"/>
                            <a:gd name="T26" fmla="*/ 0 w 24321"/>
                            <a:gd name="T27" fmla="*/ 0 h 48188"/>
                            <a:gd name="T28" fmla="*/ 24321 w 24321"/>
                            <a:gd name="T29" fmla="*/ 48188 h 481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21" h="48188">
                              <a:moveTo>
                                <a:pt x="0" y="0"/>
                              </a:moveTo>
                              <a:lnTo>
                                <a:pt x="16786" y="5650"/>
                              </a:lnTo>
                              <a:cubicBezTo>
                                <a:pt x="21689" y="10134"/>
                                <a:pt x="24321" y="16468"/>
                                <a:pt x="24321" y="23866"/>
                              </a:cubicBezTo>
                              <a:lnTo>
                                <a:pt x="24321" y="24006"/>
                              </a:lnTo>
                              <a:cubicBezTo>
                                <a:pt x="24321" y="31404"/>
                                <a:pt x="21650" y="37849"/>
                                <a:pt x="16694" y="42445"/>
                              </a:cubicBezTo>
                              <a:lnTo>
                                <a:pt x="0" y="48188"/>
                              </a:lnTo>
                              <a:lnTo>
                                <a:pt x="0" y="35813"/>
                              </a:lnTo>
                              <a:lnTo>
                                <a:pt x="6028" y="33810"/>
                              </a:lnTo>
                              <a:cubicBezTo>
                                <a:pt x="8480" y="31604"/>
                                <a:pt x="9881" y="28362"/>
                                <a:pt x="9881" y="24222"/>
                              </a:cubicBezTo>
                              <a:lnTo>
                                <a:pt x="9881" y="24082"/>
                              </a:lnTo>
                              <a:cubicBezTo>
                                <a:pt x="9881" y="19980"/>
                                <a:pt x="8480" y="16738"/>
                                <a:pt x="6028" y="14522"/>
                              </a:cubicBezTo>
                              <a:lnTo>
                                <a:pt x="0" y="125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1221221" name="Shape 66"/>
                      <wps:cNvSpPr>
                        <a:spLocks/>
                      </wps:cNvSpPr>
                      <wps:spPr bwMode="auto">
                        <a:xfrm>
                          <a:off x="6142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69 w 41237"/>
                            <a:gd name="T3" fmla="*/ 0 h 51257"/>
                            <a:gd name="T4" fmla="*/ 40869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69" y="0"/>
                              </a:lnTo>
                              <a:lnTo>
                                <a:pt x="40869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884641" name="Shape 67"/>
                      <wps:cNvSpPr>
                        <a:spLocks/>
                      </wps:cNvSpPr>
                      <wps:spPr bwMode="auto">
                        <a:xfrm>
                          <a:off x="6733" y="12463"/>
                          <a:ext cx="443" cy="530"/>
                        </a:xfrm>
                        <a:custGeom>
                          <a:avLst/>
                          <a:gdLst>
                            <a:gd name="T0" fmla="*/ 22060 w 44348"/>
                            <a:gd name="T1" fmla="*/ 0 h 53010"/>
                            <a:gd name="T2" fmla="*/ 42977 w 44348"/>
                            <a:gd name="T3" fmla="*/ 6807 h 53010"/>
                            <a:gd name="T4" fmla="*/ 35928 w 44348"/>
                            <a:gd name="T5" fmla="*/ 16827 h 53010"/>
                            <a:gd name="T6" fmla="*/ 21704 w 44348"/>
                            <a:gd name="T7" fmla="*/ 11786 h 53010"/>
                            <a:gd name="T8" fmla="*/ 16624 w 44348"/>
                            <a:gd name="T9" fmla="*/ 15075 h 53010"/>
                            <a:gd name="T10" fmla="*/ 16624 w 44348"/>
                            <a:gd name="T11" fmla="*/ 15227 h 53010"/>
                            <a:gd name="T12" fmla="*/ 25413 w 44348"/>
                            <a:gd name="T13" fmla="*/ 20206 h 53010"/>
                            <a:gd name="T14" fmla="*/ 44348 w 44348"/>
                            <a:gd name="T15" fmla="*/ 36170 h 53010"/>
                            <a:gd name="T16" fmla="*/ 44348 w 44348"/>
                            <a:gd name="T17" fmla="*/ 36309 h 53010"/>
                            <a:gd name="T18" fmla="*/ 23813 w 44348"/>
                            <a:gd name="T19" fmla="*/ 53010 h 53010"/>
                            <a:gd name="T20" fmla="*/ 0 w 44348"/>
                            <a:gd name="T21" fmla="*/ 44513 h 53010"/>
                            <a:gd name="T22" fmla="*/ 7836 w 44348"/>
                            <a:gd name="T23" fmla="*/ 35065 h 53010"/>
                            <a:gd name="T24" fmla="*/ 24321 w 44348"/>
                            <a:gd name="T25" fmla="*/ 41211 h 53010"/>
                            <a:gd name="T26" fmla="*/ 30124 w 44348"/>
                            <a:gd name="T27" fmla="*/ 37706 h 53010"/>
                            <a:gd name="T28" fmla="*/ 30124 w 44348"/>
                            <a:gd name="T29" fmla="*/ 37554 h 53010"/>
                            <a:gd name="T30" fmla="*/ 21552 w 44348"/>
                            <a:gd name="T31" fmla="*/ 32652 h 53010"/>
                            <a:gd name="T32" fmla="*/ 2388 w 44348"/>
                            <a:gd name="T33" fmla="*/ 16535 h 53010"/>
                            <a:gd name="T34" fmla="*/ 2388 w 44348"/>
                            <a:gd name="T35" fmla="*/ 16396 h 53010"/>
                            <a:gd name="T36" fmla="*/ 22060 w 44348"/>
                            <a:gd name="T37" fmla="*/ 0 h 53010"/>
                            <a:gd name="T38" fmla="*/ 0 w 44348"/>
                            <a:gd name="T39" fmla="*/ 0 h 53010"/>
                            <a:gd name="T40" fmla="*/ 44348 w 44348"/>
                            <a:gd name="T41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348" h="53010">
                              <a:moveTo>
                                <a:pt x="22060" y="0"/>
                              </a:moveTo>
                              <a:cubicBezTo>
                                <a:pt x="30709" y="0"/>
                                <a:pt x="37452" y="2337"/>
                                <a:pt x="42977" y="6807"/>
                              </a:cubicBezTo>
                              <a:lnTo>
                                <a:pt x="35928" y="16827"/>
                              </a:lnTo>
                              <a:cubicBezTo>
                                <a:pt x="31293" y="13538"/>
                                <a:pt x="26200" y="11786"/>
                                <a:pt x="21704" y="11786"/>
                              </a:cubicBezTo>
                              <a:cubicBezTo>
                                <a:pt x="18288" y="11786"/>
                                <a:pt x="16624" y="13246"/>
                                <a:pt x="16624" y="15075"/>
                              </a:cubicBezTo>
                              <a:lnTo>
                                <a:pt x="16624" y="15227"/>
                              </a:lnTo>
                              <a:cubicBezTo>
                                <a:pt x="16624" y="17564"/>
                                <a:pt x="18364" y="18593"/>
                                <a:pt x="25413" y="20206"/>
                              </a:cubicBezTo>
                              <a:cubicBezTo>
                                <a:pt x="37097" y="22771"/>
                                <a:pt x="44348" y="26568"/>
                                <a:pt x="44348" y="36170"/>
                              </a:cubicBezTo>
                              <a:lnTo>
                                <a:pt x="44348" y="36309"/>
                              </a:lnTo>
                              <a:cubicBezTo>
                                <a:pt x="44348" y="46787"/>
                                <a:pt x="36157" y="53010"/>
                                <a:pt x="23813" y="53010"/>
                              </a:cubicBezTo>
                              <a:cubicBezTo>
                                <a:pt x="14808" y="53010"/>
                                <a:pt x="6236" y="50152"/>
                                <a:pt x="0" y="44513"/>
                              </a:cubicBezTo>
                              <a:lnTo>
                                <a:pt x="7836" y="35065"/>
                              </a:lnTo>
                              <a:cubicBezTo>
                                <a:pt x="12852" y="39091"/>
                                <a:pt x="18440" y="41211"/>
                                <a:pt x="24321" y="41211"/>
                              </a:cubicBezTo>
                              <a:cubicBezTo>
                                <a:pt x="28092" y="41211"/>
                                <a:pt x="30124" y="39903"/>
                                <a:pt x="30124" y="37706"/>
                              </a:cubicBezTo>
                              <a:lnTo>
                                <a:pt x="30124" y="37554"/>
                              </a:lnTo>
                              <a:cubicBezTo>
                                <a:pt x="30124" y="35433"/>
                                <a:pt x="28448" y="34265"/>
                                <a:pt x="21552" y="32652"/>
                              </a:cubicBezTo>
                              <a:cubicBezTo>
                                <a:pt x="10744" y="30163"/>
                                <a:pt x="2388" y="27089"/>
                                <a:pt x="2388" y="16535"/>
                              </a:cubicBezTo>
                              <a:lnTo>
                                <a:pt x="2388" y="16396"/>
                              </a:lnTo>
                              <a:cubicBezTo>
                                <a:pt x="2388" y="6883"/>
                                <a:pt x="9868" y="0"/>
                                <a:pt x="2206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64976456" name="Shape 68"/>
                      <wps:cNvSpPr>
                        <a:spLocks/>
                      </wps:cNvSpPr>
                      <wps:spPr bwMode="auto">
                        <a:xfrm>
                          <a:off x="7390" y="12472"/>
                          <a:ext cx="240" cy="513"/>
                        </a:xfrm>
                        <a:custGeom>
                          <a:avLst/>
                          <a:gdLst>
                            <a:gd name="T0" fmla="*/ 0 w 23971"/>
                            <a:gd name="T1" fmla="*/ 0 h 51257"/>
                            <a:gd name="T2" fmla="*/ 19609 w 23971"/>
                            <a:gd name="T3" fmla="*/ 0 h 51257"/>
                            <a:gd name="T4" fmla="*/ 23971 w 23971"/>
                            <a:gd name="T5" fmla="*/ 1469 h 51257"/>
                            <a:gd name="T6" fmla="*/ 23971 w 23971"/>
                            <a:gd name="T7" fmla="*/ 13975 h 51257"/>
                            <a:gd name="T8" fmla="*/ 19825 w 23971"/>
                            <a:gd name="T9" fmla="*/ 12586 h 51257"/>
                            <a:gd name="T10" fmla="*/ 14097 w 23971"/>
                            <a:gd name="T11" fmla="*/ 12586 h 51257"/>
                            <a:gd name="T12" fmla="*/ 14097 w 23971"/>
                            <a:gd name="T13" fmla="*/ 38659 h 51257"/>
                            <a:gd name="T14" fmla="*/ 19825 w 23971"/>
                            <a:gd name="T15" fmla="*/ 38659 h 51257"/>
                            <a:gd name="T16" fmla="*/ 23971 w 23971"/>
                            <a:gd name="T17" fmla="*/ 37281 h 51257"/>
                            <a:gd name="T18" fmla="*/ 23971 w 23971"/>
                            <a:gd name="T19" fmla="*/ 49656 h 51257"/>
                            <a:gd name="T20" fmla="*/ 19317 w 23971"/>
                            <a:gd name="T21" fmla="*/ 51257 h 51257"/>
                            <a:gd name="T22" fmla="*/ 0 w 23971"/>
                            <a:gd name="T23" fmla="*/ 51257 h 51257"/>
                            <a:gd name="T24" fmla="*/ 0 w 23971"/>
                            <a:gd name="T25" fmla="*/ 0 h 51257"/>
                            <a:gd name="T26" fmla="*/ 0 w 23971"/>
                            <a:gd name="T27" fmla="*/ 0 h 51257"/>
                            <a:gd name="T28" fmla="*/ 23971 w 23971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3971" h="51257">
                              <a:moveTo>
                                <a:pt x="0" y="0"/>
                              </a:moveTo>
                              <a:lnTo>
                                <a:pt x="19609" y="0"/>
                              </a:lnTo>
                              <a:lnTo>
                                <a:pt x="23971" y="1469"/>
                              </a:lnTo>
                              <a:lnTo>
                                <a:pt x="23971" y="13975"/>
                              </a:lnTo>
                              <a:lnTo>
                                <a:pt x="19825" y="12586"/>
                              </a:lnTo>
                              <a:lnTo>
                                <a:pt x="14097" y="12586"/>
                              </a:lnTo>
                              <a:lnTo>
                                <a:pt x="14097" y="38659"/>
                              </a:lnTo>
                              <a:lnTo>
                                <a:pt x="19825" y="38659"/>
                              </a:lnTo>
                              <a:lnTo>
                                <a:pt x="23971" y="37281"/>
                              </a:lnTo>
                              <a:lnTo>
                                <a:pt x="23971" y="49656"/>
                              </a:lnTo>
                              <a:lnTo>
                                <a:pt x="1931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751705" name="Shape 69"/>
                      <wps:cNvSpPr>
                        <a:spLocks/>
                      </wps:cNvSpPr>
                      <wps:spPr bwMode="auto">
                        <a:xfrm>
                          <a:off x="7630" y="12487"/>
                          <a:ext cx="243" cy="481"/>
                        </a:xfrm>
                        <a:custGeom>
                          <a:avLst/>
                          <a:gdLst>
                            <a:gd name="T0" fmla="*/ 0 w 24314"/>
                            <a:gd name="T1" fmla="*/ 0 h 48187"/>
                            <a:gd name="T2" fmla="*/ 16781 w 24314"/>
                            <a:gd name="T3" fmla="*/ 5651 h 48187"/>
                            <a:gd name="T4" fmla="*/ 24314 w 24314"/>
                            <a:gd name="T5" fmla="*/ 23867 h 48187"/>
                            <a:gd name="T6" fmla="*/ 24314 w 24314"/>
                            <a:gd name="T7" fmla="*/ 24007 h 48187"/>
                            <a:gd name="T8" fmla="*/ 16688 w 24314"/>
                            <a:gd name="T9" fmla="*/ 42446 h 48187"/>
                            <a:gd name="T10" fmla="*/ 0 w 24314"/>
                            <a:gd name="T11" fmla="*/ 48187 h 48187"/>
                            <a:gd name="T12" fmla="*/ 0 w 24314"/>
                            <a:gd name="T13" fmla="*/ 35812 h 48187"/>
                            <a:gd name="T14" fmla="*/ 6021 w 24314"/>
                            <a:gd name="T15" fmla="*/ 33812 h 48187"/>
                            <a:gd name="T16" fmla="*/ 9874 w 24314"/>
                            <a:gd name="T17" fmla="*/ 24223 h 48187"/>
                            <a:gd name="T18" fmla="*/ 9874 w 24314"/>
                            <a:gd name="T19" fmla="*/ 24083 h 48187"/>
                            <a:gd name="T20" fmla="*/ 6021 w 24314"/>
                            <a:gd name="T21" fmla="*/ 14523 h 48187"/>
                            <a:gd name="T22" fmla="*/ 0 w 24314"/>
                            <a:gd name="T23" fmla="*/ 12506 h 48187"/>
                            <a:gd name="T24" fmla="*/ 0 w 24314"/>
                            <a:gd name="T25" fmla="*/ 0 h 48187"/>
                            <a:gd name="T26" fmla="*/ 0 w 24314"/>
                            <a:gd name="T27" fmla="*/ 0 h 48187"/>
                            <a:gd name="T28" fmla="*/ 24314 w 24314"/>
                            <a:gd name="T29" fmla="*/ 48187 h 48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24314" h="48187">
                              <a:moveTo>
                                <a:pt x="0" y="0"/>
                              </a:moveTo>
                              <a:lnTo>
                                <a:pt x="16781" y="5651"/>
                              </a:lnTo>
                              <a:cubicBezTo>
                                <a:pt x="21682" y="10136"/>
                                <a:pt x="24314" y="16470"/>
                                <a:pt x="24314" y="23867"/>
                              </a:cubicBezTo>
                              <a:lnTo>
                                <a:pt x="24314" y="24007"/>
                              </a:lnTo>
                              <a:cubicBezTo>
                                <a:pt x="24314" y="31405"/>
                                <a:pt x="21644" y="37850"/>
                                <a:pt x="16688" y="42446"/>
                              </a:cubicBezTo>
                              <a:lnTo>
                                <a:pt x="0" y="48187"/>
                              </a:lnTo>
                              <a:lnTo>
                                <a:pt x="0" y="35812"/>
                              </a:lnTo>
                              <a:lnTo>
                                <a:pt x="6021" y="33812"/>
                              </a:lnTo>
                              <a:cubicBezTo>
                                <a:pt x="8474" y="31605"/>
                                <a:pt x="9874" y="28363"/>
                                <a:pt x="9874" y="24223"/>
                              </a:cubicBezTo>
                              <a:lnTo>
                                <a:pt x="9874" y="24083"/>
                              </a:lnTo>
                              <a:cubicBezTo>
                                <a:pt x="9874" y="19981"/>
                                <a:pt x="8474" y="16740"/>
                                <a:pt x="6021" y="14523"/>
                              </a:cubicBezTo>
                              <a:lnTo>
                                <a:pt x="0" y="125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1423380" name="Shape 70"/>
                      <wps:cNvSpPr>
                        <a:spLocks/>
                      </wps:cNvSpPr>
                      <wps:spPr bwMode="auto">
                        <a:xfrm>
                          <a:off x="8091" y="12472"/>
                          <a:ext cx="412" cy="512"/>
                        </a:xfrm>
                        <a:custGeom>
                          <a:avLst/>
                          <a:gdLst>
                            <a:gd name="T0" fmla="*/ 0 w 41237"/>
                            <a:gd name="T1" fmla="*/ 0 h 51257"/>
                            <a:gd name="T2" fmla="*/ 40881 w 41237"/>
                            <a:gd name="T3" fmla="*/ 0 h 51257"/>
                            <a:gd name="T4" fmla="*/ 40881 w 41237"/>
                            <a:gd name="T5" fmla="*/ 12090 h 51257"/>
                            <a:gd name="T6" fmla="*/ 13945 w 41237"/>
                            <a:gd name="T7" fmla="*/ 12090 h 51257"/>
                            <a:gd name="T8" fmla="*/ 13945 w 41237"/>
                            <a:gd name="T9" fmla="*/ 19837 h 51257"/>
                            <a:gd name="T10" fmla="*/ 38341 w 41237"/>
                            <a:gd name="T11" fmla="*/ 19837 h 51257"/>
                            <a:gd name="T12" fmla="*/ 38341 w 41237"/>
                            <a:gd name="T13" fmla="*/ 31051 h 51257"/>
                            <a:gd name="T14" fmla="*/ 13945 w 41237"/>
                            <a:gd name="T15" fmla="*/ 31051 h 51257"/>
                            <a:gd name="T16" fmla="*/ 13945 w 41237"/>
                            <a:gd name="T17" fmla="*/ 39179 h 51257"/>
                            <a:gd name="T18" fmla="*/ 41237 w 41237"/>
                            <a:gd name="T19" fmla="*/ 39179 h 51257"/>
                            <a:gd name="T20" fmla="*/ 41237 w 41237"/>
                            <a:gd name="T21" fmla="*/ 51257 h 51257"/>
                            <a:gd name="T22" fmla="*/ 0 w 41237"/>
                            <a:gd name="T23" fmla="*/ 51257 h 51257"/>
                            <a:gd name="T24" fmla="*/ 0 w 41237"/>
                            <a:gd name="T25" fmla="*/ 0 h 51257"/>
                            <a:gd name="T26" fmla="*/ 0 w 41237"/>
                            <a:gd name="T27" fmla="*/ 0 h 51257"/>
                            <a:gd name="T28" fmla="*/ 41237 w 41237"/>
                            <a:gd name="T29" fmla="*/ 51257 h 5125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T26" t="T27" r="T28" b="T29"/>
                          <a:pathLst>
                            <a:path w="41237" h="51257">
                              <a:moveTo>
                                <a:pt x="0" y="0"/>
                              </a:moveTo>
                              <a:lnTo>
                                <a:pt x="40881" y="0"/>
                              </a:lnTo>
                              <a:lnTo>
                                <a:pt x="40881" y="12090"/>
                              </a:lnTo>
                              <a:lnTo>
                                <a:pt x="13945" y="12090"/>
                              </a:lnTo>
                              <a:lnTo>
                                <a:pt x="13945" y="19837"/>
                              </a:lnTo>
                              <a:lnTo>
                                <a:pt x="38341" y="19837"/>
                              </a:lnTo>
                              <a:lnTo>
                                <a:pt x="38341" y="31051"/>
                              </a:lnTo>
                              <a:lnTo>
                                <a:pt x="13945" y="31051"/>
                              </a:lnTo>
                              <a:lnTo>
                                <a:pt x="13945" y="39179"/>
                              </a:lnTo>
                              <a:lnTo>
                                <a:pt x="41237" y="39179"/>
                              </a:lnTo>
                              <a:lnTo>
                                <a:pt x="41237" y="51257"/>
                              </a:lnTo>
                              <a:lnTo>
                                <a:pt x="0" y="512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83879246" name="Shape 71"/>
                      <wps:cNvSpPr>
                        <a:spLocks/>
                      </wps:cNvSpPr>
                      <wps:spPr bwMode="auto">
                        <a:xfrm>
                          <a:off x="9027" y="12468"/>
                          <a:ext cx="252" cy="516"/>
                        </a:xfrm>
                        <a:custGeom>
                          <a:avLst/>
                          <a:gdLst>
                            <a:gd name="T0" fmla="*/ 14884 w 25121"/>
                            <a:gd name="T1" fmla="*/ 0 h 51613"/>
                            <a:gd name="T2" fmla="*/ 25121 w 25121"/>
                            <a:gd name="T3" fmla="*/ 0 h 51613"/>
                            <a:gd name="T4" fmla="*/ 25121 w 25121"/>
                            <a:gd name="T5" fmla="*/ 51613 h 51613"/>
                            <a:gd name="T6" fmla="*/ 11252 w 25121"/>
                            <a:gd name="T7" fmla="*/ 51613 h 51613"/>
                            <a:gd name="T8" fmla="*/ 11252 w 25121"/>
                            <a:gd name="T9" fmla="*/ 13246 h 51613"/>
                            <a:gd name="T10" fmla="*/ 2692 w 25121"/>
                            <a:gd name="T11" fmla="*/ 15227 h 51613"/>
                            <a:gd name="T12" fmla="*/ 0 w 25121"/>
                            <a:gd name="T13" fmla="*/ 4242 h 51613"/>
                            <a:gd name="T14" fmla="*/ 14884 w 25121"/>
                            <a:gd name="T15" fmla="*/ 0 h 51613"/>
                            <a:gd name="T16" fmla="*/ 0 w 25121"/>
                            <a:gd name="T17" fmla="*/ 0 h 51613"/>
                            <a:gd name="T18" fmla="*/ 25121 w 25121"/>
                            <a:gd name="T19" fmla="*/ 51613 h 516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T16" t="T17" r="T18" b="T19"/>
                          <a:pathLst>
                            <a:path w="25121" h="51613">
                              <a:moveTo>
                                <a:pt x="14884" y="0"/>
                              </a:moveTo>
                              <a:lnTo>
                                <a:pt x="25121" y="0"/>
                              </a:lnTo>
                              <a:lnTo>
                                <a:pt x="25121" y="51613"/>
                              </a:lnTo>
                              <a:lnTo>
                                <a:pt x="11252" y="51613"/>
                              </a:lnTo>
                              <a:lnTo>
                                <a:pt x="11252" y="13246"/>
                              </a:lnTo>
                              <a:lnTo>
                                <a:pt x="2692" y="15227"/>
                              </a:lnTo>
                              <a:lnTo>
                                <a:pt x="0" y="4242"/>
                              </a:lnTo>
                              <a:lnTo>
                                <a:pt x="148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3931669" name="Shape 72"/>
                      <wps:cNvSpPr>
                        <a:spLocks/>
                      </wps:cNvSpPr>
                      <wps:spPr bwMode="auto">
                        <a:xfrm>
                          <a:off x="9512" y="12836"/>
                          <a:ext cx="201" cy="159"/>
                        </a:xfrm>
                        <a:custGeom>
                          <a:avLst/>
                          <a:gdLst>
                            <a:gd name="T0" fmla="*/ 6604 w 20104"/>
                            <a:gd name="T1" fmla="*/ 0 h 15888"/>
                            <a:gd name="T2" fmla="*/ 17501 w 20104"/>
                            <a:gd name="T3" fmla="*/ 4089 h 15888"/>
                            <a:gd name="T4" fmla="*/ 20104 w 20104"/>
                            <a:gd name="T5" fmla="*/ 2978 h 15888"/>
                            <a:gd name="T6" fmla="*/ 20104 w 20104"/>
                            <a:gd name="T7" fmla="*/ 14816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604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604" y="0"/>
                              </a:moveTo>
                              <a:cubicBezTo>
                                <a:pt x="10097" y="2781"/>
                                <a:pt x="13424" y="4089"/>
                                <a:pt x="17501" y="4089"/>
                              </a:cubicBezTo>
                              <a:lnTo>
                                <a:pt x="20104" y="2978"/>
                              </a:lnTo>
                              <a:lnTo>
                                <a:pt x="20104" y="14816"/>
                              </a:lnTo>
                              <a:lnTo>
                                <a:pt x="17704" y="15888"/>
                              </a:lnTo>
                              <a:cubicBezTo>
                                <a:pt x="10160" y="15888"/>
                                <a:pt x="4648" y="13462"/>
                                <a:pt x="0" y="9804"/>
                              </a:cubicBezTo>
                              <a:lnTo>
                                <a:pt x="66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7645440" name="Shape 73"/>
                      <wps:cNvSpPr>
                        <a:spLocks/>
                      </wps:cNvSpPr>
                      <wps:spPr bwMode="auto">
                        <a:xfrm>
                          <a:off x="9505" y="12462"/>
                          <a:ext cx="208" cy="350"/>
                        </a:xfrm>
                        <a:custGeom>
                          <a:avLst/>
                          <a:gdLst>
                            <a:gd name="T0" fmla="*/ 20257 w 20828"/>
                            <a:gd name="T1" fmla="*/ 0 h 35001"/>
                            <a:gd name="T2" fmla="*/ 20828 w 20828"/>
                            <a:gd name="T3" fmla="*/ 220 h 35001"/>
                            <a:gd name="T4" fmla="*/ 20828 w 20828"/>
                            <a:gd name="T5" fmla="*/ 11123 h 35001"/>
                            <a:gd name="T6" fmla="*/ 20765 w 20828"/>
                            <a:gd name="T7" fmla="*/ 11062 h 35001"/>
                            <a:gd name="T8" fmla="*/ 13640 w 20828"/>
                            <a:gd name="T9" fmla="*/ 17945 h 35001"/>
                            <a:gd name="T10" fmla="*/ 13640 w 20828"/>
                            <a:gd name="T11" fmla="*/ 18085 h 35001"/>
                            <a:gd name="T12" fmla="*/ 20828 w 20828"/>
                            <a:gd name="T13" fmla="*/ 24769 h 35001"/>
                            <a:gd name="T14" fmla="*/ 20828 w 20828"/>
                            <a:gd name="T15" fmla="*/ 33539 h 35001"/>
                            <a:gd name="T16" fmla="*/ 17056 w 20828"/>
                            <a:gd name="T17" fmla="*/ 35001 h 35001"/>
                            <a:gd name="T18" fmla="*/ 0 w 20828"/>
                            <a:gd name="T19" fmla="*/ 18821 h 35001"/>
                            <a:gd name="T20" fmla="*/ 0 w 20828"/>
                            <a:gd name="T21" fmla="*/ 18682 h 35001"/>
                            <a:gd name="T22" fmla="*/ 20257 w 20828"/>
                            <a:gd name="T23" fmla="*/ 0 h 35001"/>
                            <a:gd name="T24" fmla="*/ 0 w 20828"/>
                            <a:gd name="T25" fmla="*/ 0 h 35001"/>
                            <a:gd name="T26" fmla="*/ 20828 w 20828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28" h="35001">
                              <a:moveTo>
                                <a:pt x="20257" y="0"/>
                              </a:moveTo>
                              <a:lnTo>
                                <a:pt x="20828" y="220"/>
                              </a:lnTo>
                              <a:lnTo>
                                <a:pt x="20828" y="11123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40" y="13983"/>
                                <a:pt x="13640" y="17945"/>
                              </a:cubicBezTo>
                              <a:lnTo>
                                <a:pt x="13640" y="18085"/>
                              </a:lnTo>
                              <a:lnTo>
                                <a:pt x="20828" y="24769"/>
                              </a:lnTo>
                              <a:lnTo>
                                <a:pt x="20828" y="33539"/>
                              </a:lnTo>
                              <a:lnTo>
                                <a:pt x="17056" y="35001"/>
                              </a:lnTo>
                              <a:cubicBezTo>
                                <a:pt x="7176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36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3363077" name="Shape 74"/>
                      <wps:cNvSpPr>
                        <a:spLocks/>
                      </wps:cNvSpPr>
                      <wps:spPr bwMode="auto">
                        <a:xfrm>
                          <a:off x="9713" y="12464"/>
                          <a:ext cx="211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22"/>
                            <a:gd name="T2" fmla="*/ 15024 w 21133"/>
                            <a:gd name="T3" fmla="*/ 5787 h 52022"/>
                            <a:gd name="T4" fmla="*/ 21133 w 21133"/>
                            <a:gd name="T5" fmla="*/ 24748 h 52022"/>
                            <a:gd name="T6" fmla="*/ 21133 w 21133"/>
                            <a:gd name="T7" fmla="*/ 24900 h 52022"/>
                            <a:gd name="T8" fmla="*/ 15086 w 21133"/>
                            <a:gd name="T9" fmla="*/ 45284 h 52022"/>
                            <a:gd name="T10" fmla="*/ 0 w 21133"/>
                            <a:gd name="T11" fmla="*/ 52022 h 52022"/>
                            <a:gd name="T12" fmla="*/ 0 w 21133"/>
                            <a:gd name="T13" fmla="*/ 40185 h 52022"/>
                            <a:gd name="T14" fmla="*/ 4118 w 21133"/>
                            <a:gd name="T15" fmla="*/ 38428 h 52022"/>
                            <a:gd name="T16" fmla="*/ 6972 w 21133"/>
                            <a:gd name="T17" fmla="*/ 30615 h 52022"/>
                            <a:gd name="T18" fmla="*/ 0 w 21133"/>
                            <a:gd name="T19" fmla="*/ 33319 h 52022"/>
                            <a:gd name="T20" fmla="*/ 0 w 21133"/>
                            <a:gd name="T21" fmla="*/ 24549 h 52022"/>
                            <a:gd name="T22" fmla="*/ 64 w 21133"/>
                            <a:gd name="T23" fmla="*/ 24608 h 52022"/>
                            <a:gd name="T24" fmla="*/ 7188 w 21133"/>
                            <a:gd name="T25" fmla="*/ 17941 h 52022"/>
                            <a:gd name="T26" fmla="*/ 7188 w 21133"/>
                            <a:gd name="T27" fmla="*/ 17801 h 52022"/>
                            <a:gd name="T28" fmla="*/ 0 w 21133"/>
                            <a:gd name="T29" fmla="*/ 10903 h 52022"/>
                            <a:gd name="T30" fmla="*/ 0 w 21133"/>
                            <a:gd name="T31" fmla="*/ 0 h 52022"/>
                            <a:gd name="T32" fmla="*/ 0 w 21133"/>
                            <a:gd name="T33" fmla="*/ 0 h 52022"/>
                            <a:gd name="T34" fmla="*/ 21133 w 21133"/>
                            <a:gd name="T35" fmla="*/ 52022 h 5202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22">
                              <a:moveTo>
                                <a:pt x="0" y="0"/>
                              </a:moveTo>
                              <a:lnTo>
                                <a:pt x="15024" y="5787"/>
                              </a:lnTo>
                              <a:cubicBezTo>
                                <a:pt x="18732" y="9457"/>
                                <a:pt x="21133" y="15299"/>
                                <a:pt x="21133" y="24748"/>
                              </a:cubicBezTo>
                              <a:lnTo>
                                <a:pt x="21133" y="24900"/>
                              </a:lnTo>
                              <a:cubicBezTo>
                                <a:pt x="21133" y="33282"/>
                                <a:pt x="19063" y="40331"/>
                                <a:pt x="15086" y="45284"/>
                              </a:cubicBezTo>
                              <a:lnTo>
                                <a:pt x="0" y="52022"/>
                              </a:lnTo>
                              <a:lnTo>
                                <a:pt x="0" y="40185"/>
                              </a:lnTo>
                              <a:lnTo>
                                <a:pt x="4118" y="38428"/>
                              </a:lnTo>
                              <a:cubicBezTo>
                                <a:pt x="5705" y="36581"/>
                                <a:pt x="6649" y="33911"/>
                                <a:pt x="6972" y="30615"/>
                              </a:cubicBezTo>
                              <a:lnTo>
                                <a:pt x="0" y="33319"/>
                              </a:lnTo>
                              <a:lnTo>
                                <a:pt x="0" y="24549"/>
                              </a:lnTo>
                              <a:lnTo>
                                <a:pt x="64" y="24608"/>
                              </a:lnTo>
                              <a:cubicBezTo>
                                <a:pt x="4509" y="24608"/>
                                <a:pt x="7188" y="21675"/>
                                <a:pt x="7188" y="17941"/>
                              </a:cubicBezTo>
                              <a:lnTo>
                                <a:pt x="7188" y="17801"/>
                              </a:lnTo>
                              <a:lnTo>
                                <a:pt x="0" y="109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17184563" name="Shape 75"/>
                      <wps:cNvSpPr>
                        <a:spLocks/>
                      </wps:cNvSpPr>
                      <wps:spPr bwMode="auto">
                        <a:xfrm>
                          <a:off x="10134" y="12836"/>
                          <a:ext cx="201" cy="159"/>
                        </a:xfrm>
                        <a:custGeom>
                          <a:avLst/>
                          <a:gdLst>
                            <a:gd name="T0" fmla="*/ 6591 w 20104"/>
                            <a:gd name="T1" fmla="*/ 0 h 15888"/>
                            <a:gd name="T2" fmla="*/ 17488 w 20104"/>
                            <a:gd name="T3" fmla="*/ 4089 h 15888"/>
                            <a:gd name="T4" fmla="*/ 20104 w 20104"/>
                            <a:gd name="T5" fmla="*/ 2974 h 15888"/>
                            <a:gd name="T6" fmla="*/ 20104 w 20104"/>
                            <a:gd name="T7" fmla="*/ 14815 h 15888"/>
                            <a:gd name="T8" fmla="*/ 17704 w 20104"/>
                            <a:gd name="T9" fmla="*/ 15888 h 15888"/>
                            <a:gd name="T10" fmla="*/ 0 w 20104"/>
                            <a:gd name="T11" fmla="*/ 9804 h 15888"/>
                            <a:gd name="T12" fmla="*/ 6591 w 20104"/>
                            <a:gd name="T13" fmla="*/ 0 h 15888"/>
                            <a:gd name="T14" fmla="*/ 0 w 20104"/>
                            <a:gd name="T15" fmla="*/ 0 h 15888"/>
                            <a:gd name="T16" fmla="*/ 20104 w 20104"/>
                            <a:gd name="T17" fmla="*/ 15888 h 158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20104" h="15888">
                              <a:moveTo>
                                <a:pt x="6591" y="0"/>
                              </a:moveTo>
                              <a:cubicBezTo>
                                <a:pt x="10084" y="2781"/>
                                <a:pt x="13424" y="4089"/>
                                <a:pt x="17488" y="4089"/>
                              </a:cubicBezTo>
                              <a:lnTo>
                                <a:pt x="20104" y="2974"/>
                              </a:lnTo>
                              <a:lnTo>
                                <a:pt x="20104" y="14815"/>
                              </a:lnTo>
                              <a:lnTo>
                                <a:pt x="17704" y="15888"/>
                              </a:lnTo>
                              <a:cubicBezTo>
                                <a:pt x="10147" y="15888"/>
                                <a:pt x="4636" y="13462"/>
                                <a:pt x="0" y="9804"/>
                              </a:cubicBezTo>
                              <a:lnTo>
                                <a:pt x="65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0717141" name="Shape 76"/>
                      <wps:cNvSpPr>
                        <a:spLocks/>
                      </wps:cNvSpPr>
                      <wps:spPr bwMode="auto">
                        <a:xfrm>
                          <a:off x="10127" y="12462"/>
                          <a:ext cx="208" cy="350"/>
                        </a:xfrm>
                        <a:custGeom>
                          <a:avLst/>
                          <a:gdLst>
                            <a:gd name="T0" fmla="*/ 20257 w 20841"/>
                            <a:gd name="T1" fmla="*/ 0 h 35001"/>
                            <a:gd name="T2" fmla="*/ 20841 w 20841"/>
                            <a:gd name="T3" fmla="*/ 225 h 35001"/>
                            <a:gd name="T4" fmla="*/ 20841 w 20841"/>
                            <a:gd name="T5" fmla="*/ 11135 h 35001"/>
                            <a:gd name="T6" fmla="*/ 20765 w 20841"/>
                            <a:gd name="T7" fmla="*/ 11062 h 35001"/>
                            <a:gd name="T8" fmla="*/ 13653 w 20841"/>
                            <a:gd name="T9" fmla="*/ 17945 h 35001"/>
                            <a:gd name="T10" fmla="*/ 13653 w 20841"/>
                            <a:gd name="T11" fmla="*/ 18085 h 35001"/>
                            <a:gd name="T12" fmla="*/ 20841 w 20841"/>
                            <a:gd name="T13" fmla="*/ 24769 h 35001"/>
                            <a:gd name="T14" fmla="*/ 20841 w 20841"/>
                            <a:gd name="T15" fmla="*/ 33537 h 35001"/>
                            <a:gd name="T16" fmla="*/ 17069 w 20841"/>
                            <a:gd name="T17" fmla="*/ 35001 h 35001"/>
                            <a:gd name="T18" fmla="*/ 0 w 20841"/>
                            <a:gd name="T19" fmla="*/ 18821 h 35001"/>
                            <a:gd name="T20" fmla="*/ 0 w 20841"/>
                            <a:gd name="T21" fmla="*/ 18682 h 35001"/>
                            <a:gd name="T22" fmla="*/ 20257 w 20841"/>
                            <a:gd name="T23" fmla="*/ 0 h 35001"/>
                            <a:gd name="T24" fmla="*/ 0 w 20841"/>
                            <a:gd name="T25" fmla="*/ 0 h 35001"/>
                            <a:gd name="T26" fmla="*/ 20841 w 20841"/>
                            <a:gd name="T27" fmla="*/ 35001 h 350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T24" t="T25" r="T26" b="T27"/>
                          <a:pathLst>
                            <a:path w="20841" h="35001">
                              <a:moveTo>
                                <a:pt x="20257" y="0"/>
                              </a:moveTo>
                              <a:lnTo>
                                <a:pt x="20841" y="225"/>
                              </a:lnTo>
                              <a:lnTo>
                                <a:pt x="20841" y="11135"/>
                              </a:lnTo>
                              <a:lnTo>
                                <a:pt x="20765" y="11062"/>
                              </a:lnTo>
                              <a:cubicBezTo>
                                <a:pt x="16332" y="11062"/>
                                <a:pt x="13653" y="13983"/>
                                <a:pt x="13653" y="17945"/>
                              </a:cubicBezTo>
                              <a:lnTo>
                                <a:pt x="13653" y="18085"/>
                              </a:lnTo>
                              <a:lnTo>
                                <a:pt x="20841" y="24769"/>
                              </a:lnTo>
                              <a:lnTo>
                                <a:pt x="20841" y="33537"/>
                              </a:lnTo>
                              <a:lnTo>
                                <a:pt x="17069" y="35001"/>
                              </a:lnTo>
                              <a:cubicBezTo>
                                <a:pt x="7188" y="35001"/>
                                <a:pt x="0" y="28854"/>
                                <a:pt x="0" y="18821"/>
                              </a:cubicBezTo>
                              <a:lnTo>
                                <a:pt x="0" y="18682"/>
                              </a:lnTo>
                              <a:cubicBezTo>
                                <a:pt x="0" y="7328"/>
                                <a:pt x="8649" y="0"/>
                                <a:pt x="2025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17863126" name="Shape 77"/>
                      <wps:cNvSpPr>
                        <a:spLocks/>
                      </wps:cNvSpPr>
                      <wps:spPr bwMode="auto">
                        <a:xfrm>
                          <a:off x="10335" y="12464"/>
                          <a:ext cx="212" cy="520"/>
                        </a:xfrm>
                        <a:custGeom>
                          <a:avLst/>
                          <a:gdLst>
                            <a:gd name="T0" fmla="*/ 0 w 21133"/>
                            <a:gd name="T1" fmla="*/ 0 h 52017"/>
                            <a:gd name="T2" fmla="*/ 15024 w 21133"/>
                            <a:gd name="T3" fmla="*/ 5782 h 52017"/>
                            <a:gd name="T4" fmla="*/ 21133 w 21133"/>
                            <a:gd name="T5" fmla="*/ 24743 h 52017"/>
                            <a:gd name="T6" fmla="*/ 21133 w 21133"/>
                            <a:gd name="T7" fmla="*/ 24896 h 52017"/>
                            <a:gd name="T8" fmla="*/ 15081 w 21133"/>
                            <a:gd name="T9" fmla="*/ 45279 h 52017"/>
                            <a:gd name="T10" fmla="*/ 0 w 21133"/>
                            <a:gd name="T11" fmla="*/ 52017 h 52017"/>
                            <a:gd name="T12" fmla="*/ 0 w 21133"/>
                            <a:gd name="T13" fmla="*/ 40176 h 52017"/>
                            <a:gd name="T14" fmla="*/ 4110 w 21133"/>
                            <a:gd name="T15" fmla="*/ 38423 h 52017"/>
                            <a:gd name="T16" fmla="*/ 6960 w 21133"/>
                            <a:gd name="T17" fmla="*/ 30611 h 52017"/>
                            <a:gd name="T18" fmla="*/ 0 w 21133"/>
                            <a:gd name="T19" fmla="*/ 33312 h 52017"/>
                            <a:gd name="T20" fmla="*/ 0 w 21133"/>
                            <a:gd name="T21" fmla="*/ 24545 h 52017"/>
                            <a:gd name="T22" fmla="*/ 64 w 21133"/>
                            <a:gd name="T23" fmla="*/ 24604 h 52017"/>
                            <a:gd name="T24" fmla="*/ 7188 w 21133"/>
                            <a:gd name="T25" fmla="*/ 17936 h 52017"/>
                            <a:gd name="T26" fmla="*/ 7188 w 21133"/>
                            <a:gd name="T27" fmla="*/ 17796 h 52017"/>
                            <a:gd name="T28" fmla="*/ 0 w 21133"/>
                            <a:gd name="T29" fmla="*/ 10910 h 52017"/>
                            <a:gd name="T30" fmla="*/ 0 w 21133"/>
                            <a:gd name="T31" fmla="*/ 0 h 52017"/>
                            <a:gd name="T32" fmla="*/ 0 w 21133"/>
                            <a:gd name="T33" fmla="*/ 0 h 52017"/>
                            <a:gd name="T34" fmla="*/ 21133 w 21133"/>
                            <a:gd name="T35" fmla="*/ 52017 h 520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1133" h="52017">
                              <a:moveTo>
                                <a:pt x="0" y="0"/>
                              </a:moveTo>
                              <a:lnTo>
                                <a:pt x="15024" y="5782"/>
                              </a:lnTo>
                              <a:cubicBezTo>
                                <a:pt x="18732" y="9453"/>
                                <a:pt x="21133" y="15295"/>
                                <a:pt x="21133" y="24743"/>
                              </a:cubicBezTo>
                              <a:lnTo>
                                <a:pt x="21133" y="24896"/>
                              </a:lnTo>
                              <a:cubicBezTo>
                                <a:pt x="21133" y="33278"/>
                                <a:pt x="19059" y="40326"/>
                                <a:pt x="15081" y="45279"/>
                              </a:cubicBezTo>
                              <a:lnTo>
                                <a:pt x="0" y="52017"/>
                              </a:lnTo>
                              <a:lnTo>
                                <a:pt x="0" y="40176"/>
                              </a:lnTo>
                              <a:lnTo>
                                <a:pt x="4110" y="38423"/>
                              </a:lnTo>
                              <a:cubicBezTo>
                                <a:pt x="5696" y="36577"/>
                                <a:pt x="6636" y="33906"/>
                                <a:pt x="6960" y="30611"/>
                              </a:cubicBezTo>
                              <a:lnTo>
                                <a:pt x="0" y="33312"/>
                              </a:lnTo>
                              <a:lnTo>
                                <a:pt x="0" y="24545"/>
                              </a:lnTo>
                              <a:lnTo>
                                <a:pt x="64" y="24604"/>
                              </a:lnTo>
                              <a:cubicBezTo>
                                <a:pt x="4496" y="24604"/>
                                <a:pt x="7188" y="21670"/>
                                <a:pt x="7188" y="17936"/>
                              </a:cubicBezTo>
                              <a:lnTo>
                                <a:pt x="7188" y="17796"/>
                              </a:lnTo>
                              <a:lnTo>
                                <a:pt x="0" y="109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41878213" name="Shape 78"/>
                      <wps:cNvSpPr>
                        <a:spLocks/>
                      </wps:cNvSpPr>
                      <wps:spPr bwMode="auto">
                        <a:xfrm>
                          <a:off x="10741" y="12463"/>
                          <a:ext cx="209" cy="530"/>
                        </a:xfrm>
                        <a:custGeom>
                          <a:avLst/>
                          <a:gdLst>
                            <a:gd name="T0" fmla="*/ 20917 w 20917"/>
                            <a:gd name="T1" fmla="*/ 0 h 53010"/>
                            <a:gd name="T2" fmla="*/ 20917 w 20917"/>
                            <a:gd name="T3" fmla="*/ 0 h 53010"/>
                            <a:gd name="T4" fmla="*/ 20917 w 20917"/>
                            <a:gd name="T5" fmla="*/ 10541 h 53010"/>
                            <a:gd name="T6" fmla="*/ 20917 w 20917"/>
                            <a:gd name="T7" fmla="*/ 10541 h 53010"/>
                            <a:gd name="T8" fmla="*/ 14681 w 20917"/>
                            <a:gd name="T9" fmla="*/ 15888 h 53010"/>
                            <a:gd name="T10" fmla="*/ 14681 w 20917"/>
                            <a:gd name="T11" fmla="*/ 16040 h 53010"/>
                            <a:gd name="T12" fmla="*/ 20917 w 20917"/>
                            <a:gd name="T13" fmla="*/ 21666 h 53010"/>
                            <a:gd name="T14" fmla="*/ 20917 w 20917"/>
                            <a:gd name="T15" fmla="*/ 21666 h 53010"/>
                            <a:gd name="T16" fmla="*/ 20917 w 20917"/>
                            <a:gd name="T17" fmla="*/ 30899 h 53010"/>
                            <a:gd name="T18" fmla="*/ 20917 w 20917"/>
                            <a:gd name="T19" fmla="*/ 30899 h 53010"/>
                            <a:gd name="T20" fmla="*/ 13589 w 20917"/>
                            <a:gd name="T21" fmla="*/ 36462 h 53010"/>
                            <a:gd name="T22" fmla="*/ 13589 w 20917"/>
                            <a:gd name="T23" fmla="*/ 36614 h 53010"/>
                            <a:gd name="T24" fmla="*/ 20917 w 20917"/>
                            <a:gd name="T25" fmla="*/ 42393 h 53010"/>
                            <a:gd name="T26" fmla="*/ 20917 w 20917"/>
                            <a:gd name="T27" fmla="*/ 42392 h 53010"/>
                            <a:gd name="T28" fmla="*/ 20917 w 20917"/>
                            <a:gd name="T29" fmla="*/ 53010 h 53010"/>
                            <a:gd name="T30" fmla="*/ 20917 w 20917"/>
                            <a:gd name="T31" fmla="*/ 53010 h 53010"/>
                            <a:gd name="T32" fmla="*/ 0 w 20917"/>
                            <a:gd name="T33" fmla="*/ 37998 h 53010"/>
                            <a:gd name="T34" fmla="*/ 0 w 20917"/>
                            <a:gd name="T35" fmla="*/ 37846 h 53010"/>
                            <a:gd name="T36" fmla="*/ 8725 w 20917"/>
                            <a:gd name="T37" fmla="*/ 25552 h 53010"/>
                            <a:gd name="T38" fmla="*/ 1753 w 20917"/>
                            <a:gd name="T39" fmla="*/ 14427 h 53010"/>
                            <a:gd name="T40" fmla="*/ 1753 w 20917"/>
                            <a:gd name="T41" fmla="*/ 14275 h 53010"/>
                            <a:gd name="T42" fmla="*/ 20917 w 20917"/>
                            <a:gd name="T43" fmla="*/ 0 h 53010"/>
                            <a:gd name="T44" fmla="*/ 0 w 20917"/>
                            <a:gd name="T45" fmla="*/ 0 h 53010"/>
                            <a:gd name="T46" fmla="*/ 20917 w 20917"/>
                            <a:gd name="T47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20917" h="53010">
                              <a:moveTo>
                                <a:pt x="20917" y="0"/>
                              </a:moveTo>
                              <a:lnTo>
                                <a:pt x="20917" y="0"/>
                              </a:lnTo>
                              <a:lnTo>
                                <a:pt x="20917" y="10541"/>
                              </a:lnTo>
                              <a:cubicBezTo>
                                <a:pt x="17069" y="10541"/>
                                <a:pt x="14681" y="13030"/>
                                <a:pt x="14681" y="15888"/>
                              </a:cubicBezTo>
                              <a:lnTo>
                                <a:pt x="14681" y="16040"/>
                              </a:lnTo>
                              <a:cubicBezTo>
                                <a:pt x="14681" y="19253"/>
                                <a:pt x="17145" y="21666"/>
                                <a:pt x="20917" y="21666"/>
                              </a:cubicBezTo>
                              <a:lnTo>
                                <a:pt x="20917" y="30899"/>
                              </a:lnTo>
                              <a:cubicBezTo>
                                <a:pt x="16637" y="30899"/>
                                <a:pt x="13589" y="33172"/>
                                <a:pt x="13589" y="36462"/>
                              </a:cubicBezTo>
                              <a:lnTo>
                                <a:pt x="13589" y="36614"/>
                              </a:lnTo>
                              <a:cubicBezTo>
                                <a:pt x="13589" y="39688"/>
                                <a:pt x="16205" y="42393"/>
                                <a:pt x="20917" y="42393"/>
                              </a:cubicBezTo>
                              <a:lnTo>
                                <a:pt x="20917" y="42392"/>
                              </a:lnTo>
                              <a:lnTo>
                                <a:pt x="20917" y="53010"/>
                              </a:lnTo>
                              <a:cubicBezTo>
                                <a:pt x="8725" y="53010"/>
                                <a:pt x="0" y="46939"/>
                                <a:pt x="0" y="37998"/>
                              </a:cubicBezTo>
                              <a:lnTo>
                                <a:pt x="0" y="37846"/>
                              </a:lnTo>
                              <a:cubicBezTo>
                                <a:pt x="0" y="31636"/>
                                <a:pt x="3277" y="27902"/>
                                <a:pt x="8725" y="25552"/>
                              </a:cubicBezTo>
                              <a:cubicBezTo>
                                <a:pt x="4801" y="23355"/>
                                <a:pt x="1753" y="19990"/>
                                <a:pt x="1753" y="14427"/>
                              </a:cubicBezTo>
                              <a:lnTo>
                                <a:pt x="1753" y="14275"/>
                              </a:lnTo>
                              <a:cubicBezTo>
                                <a:pt x="1753" y="6071"/>
                                <a:pt x="9512" y="0"/>
                                <a:pt x="2091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7853301" name="Shape 79"/>
                      <wps:cNvSpPr>
                        <a:spLocks/>
                      </wps:cNvSpPr>
                      <wps:spPr bwMode="auto">
                        <a:xfrm>
                          <a:off x="10950" y="12463"/>
                          <a:ext cx="209" cy="530"/>
                        </a:xfrm>
                        <a:custGeom>
                          <a:avLst/>
                          <a:gdLst>
                            <a:gd name="T0" fmla="*/ 0 w 20904"/>
                            <a:gd name="T1" fmla="*/ 0 h 53010"/>
                            <a:gd name="T2" fmla="*/ 13860 w 20904"/>
                            <a:gd name="T3" fmla="*/ 4061 h 53010"/>
                            <a:gd name="T4" fmla="*/ 19177 w 20904"/>
                            <a:gd name="T5" fmla="*/ 14275 h 53010"/>
                            <a:gd name="T6" fmla="*/ 19177 w 20904"/>
                            <a:gd name="T7" fmla="*/ 14427 h 53010"/>
                            <a:gd name="T8" fmla="*/ 12204 w 20904"/>
                            <a:gd name="T9" fmla="*/ 25552 h 53010"/>
                            <a:gd name="T10" fmla="*/ 20904 w 20904"/>
                            <a:gd name="T11" fmla="*/ 37782 h 53010"/>
                            <a:gd name="T12" fmla="*/ 20904 w 20904"/>
                            <a:gd name="T13" fmla="*/ 37922 h 53010"/>
                            <a:gd name="T14" fmla="*/ 15029 w 20904"/>
                            <a:gd name="T15" fmla="*/ 48900 h 53010"/>
                            <a:gd name="T16" fmla="*/ 0 w 20904"/>
                            <a:gd name="T17" fmla="*/ 53010 h 53010"/>
                            <a:gd name="T18" fmla="*/ 0 w 20904"/>
                            <a:gd name="T19" fmla="*/ 42392 h 53010"/>
                            <a:gd name="T20" fmla="*/ 7328 w 20904"/>
                            <a:gd name="T21" fmla="*/ 36614 h 53010"/>
                            <a:gd name="T22" fmla="*/ 7328 w 20904"/>
                            <a:gd name="T23" fmla="*/ 36462 h 53010"/>
                            <a:gd name="T24" fmla="*/ 0 w 20904"/>
                            <a:gd name="T25" fmla="*/ 30899 h 53010"/>
                            <a:gd name="T26" fmla="*/ 0 w 20904"/>
                            <a:gd name="T27" fmla="*/ 21666 h 53010"/>
                            <a:gd name="T28" fmla="*/ 6248 w 20904"/>
                            <a:gd name="T29" fmla="*/ 16103 h 53010"/>
                            <a:gd name="T30" fmla="*/ 6248 w 20904"/>
                            <a:gd name="T31" fmla="*/ 15964 h 53010"/>
                            <a:gd name="T32" fmla="*/ 0 w 20904"/>
                            <a:gd name="T33" fmla="*/ 10541 h 53010"/>
                            <a:gd name="T34" fmla="*/ 0 w 20904"/>
                            <a:gd name="T35" fmla="*/ 0 h 53010"/>
                            <a:gd name="T36" fmla="*/ 0 w 20904"/>
                            <a:gd name="T37" fmla="*/ 0 h 53010"/>
                            <a:gd name="T38" fmla="*/ 20904 w 20904"/>
                            <a:gd name="T39" fmla="*/ 53010 h 530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20904" h="53010">
                              <a:moveTo>
                                <a:pt x="0" y="0"/>
                              </a:moveTo>
                              <a:lnTo>
                                <a:pt x="13860" y="4061"/>
                              </a:lnTo>
                              <a:cubicBezTo>
                                <a:pt x="17231" y="6604"/>
                                <a:pt x="19177" y="10173"/>
                                <a:pt x="19177" y="14275"/>
                              </a:cubicBezTo>
                              <a:lnTo>
                                <a:pt x="19177" y="14427"/>
                              </a:lnTo>
                              <a:cubicBezTo>
                                <a:pt x="19177" y="19990"/>
                                <a:pt x="16116" y="23355"/>
                                <a:pt x="12204" y="25552"/>
                              </a:cubicBezTo>
                              <a:cubicBezTo>
                                <a:pt x="17348" y="27965"/>
                                <a:pt x="20904" y="31407"/>
                                <a:pt x="20904" y="37782"/>
                              </a:cubicBezTo>
                              <a:lnTo>
                                <a:pt x="20904" y="37922"/>
                              </a:lnTo>
                              <a:cubicBezTo>
                                <a:pt x="20904" y="42501"/>
                                <a:pt x="18729" y="46272"/>
                                <a:pt x="15029" y="48900"/>
                              </a:cubicBezTo>
                              <a:lnTo>
                                <a:pt x="0" y="53010"/>
                              </a:lnTo>
                              <a:lnTo>
                                <a:pt x="0" y="42392"/>
                              </a:lnTo>
                              <a:lnTo>
                                <a:pt x="7328" y="36614"/>
                              </a:lnTo>
                              <a:lnTo>
                                <a:pt x="7328" y="36462"/>
                              </a:lnTo>
                              <a:lnTo>
                                <a:pt x="0" y="30899"/>
                              </a:lnTo>
                              <a:lnTo>
                                <a:pt x="0" y="21666"/>
                              </a:lnTo>
                              <a:lnTo>
                                <a:pt x="6248" y="16103"/>
                              </a:lnTo>
                              <a:lnTo>
                                <a:pt x="6248" y="15964"/>
                              </a:lnTo>
                              <a:lnTo>
                                <a:pt x="0" y="1054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BD5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2607337" name="Shape 80"/>
                      <wps:cNvSpPr>
                        <a:spLocks/>
                      </wps:cNvSpPr>
                      <wps:spPr bwMode="auto">
                        <a:xfrm>
                          <a:off x="29857" y="3934"/>
                          <a:ext cx="340" cy="1430"/>
                        </a:xfrm>
                        <a:custGeom>
                          <a:avLst/>
                          <a:gdLst>
                            <a:gd name="T0" fmla="*/ 19812 w 34010"/>
                            <a:gd name="T1" fmla="*/ 0 h 142977"/>
                            <a:gd name="T2" fmla="*/ 34010 w 34010"/>
                            <a:gd name="T3" fmla="*/ 0 h 142977"/>
                            <a:gd name="T4" fmla="*/ 19736 w 34010"/>
                            <a:gd name="T5" fmla="*/ 32690 h 142977"/>
                            <a:gd name="T6" fmla="*/ 14706 w 34010"/>
                            <a:gd name="T7" fmla="*/ 71488 h 142977"/>
                            <a:gd name="T8" fmla="*/ 19736 w 34010"/>
                            <a:gd name="T9" fmla="*/ 110287 h 142977"/>
                            <a:gd name="T10" fmla="*/ 34010 w 34010"/>
                            <a:gd name="T11" fmla="*/ 142977 h 142977"/>
                            <a:gd name="T12" fmla="*/ 19812 w 34010"/>
                            <a:gd name="T13" fmla="*/ 142977 h 142977"/>
                            <a:gd name="T14" fmla="*/ 5118 w 34010"/>
                            <a:gd name="T15" fmla="*/ 110528 h 142977"/>
                            <a:gd name="T16" fmla="*/ 0 w 34010"/>
                            <a:gd name="T17" fmla="*/ 71488 h 142977"/>
                            <a:gd name="T18" fmla="*/ 5118 w 34010"/>
                            <a:gd name="T19" fmla="*/ 32436 h 142977"/>
                            <a:gd name="T20" fmla="*/ 19812 w 34010"/>
                            <a:gd name="T21" fmla="*/ 0 h 142977"/>
                            <a:gd name="T22" fmla="*/ 0 w 34010"/>
                            <a:gd name="T23" fmla="*/ 0 h 142977"/>
                            <a:gd name="T24" fmla="*/ 34010 w 34010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0" h="142977">
                              <a:moveTo>
                                <a:pt x="19812" y="0"/>
                              </a:moveTo>
                              <a:lnTo>
                                <a:pt x="34010" y="0"/>
                              </a:lnTo>
                              <a:cubicBezTo>
                                <a:pt x="27851" y="9461"/>
                                <a:pt x="23089" y="20358"/>
                                <a:pt x="19736" y="32690"/>
                              </a:cubicBezTo>
                              <a:cubicBezTo>
                                <a:pt x="16370" y="45022"/>
                                <a:pt x="14706" y="57950"/>
                                <a:pt x="14706" y="71488"/>
                              </a:cubicBezTo>
                              <a:cubicBezTo>
                                <a:pt x="14706" y="85026"/>
                                <a:pt x="16370" y="97955"/>
                                <a:pt x="19736" y="110287"/>
                              </a:cubicBezTo>
                              <a:cubicBezTo>
                                <a:pt x="23089" y="122606"/>
                                <a:pt x="27851" y="133502"/>
                                <a:pt x="34010" y="142977"/>
                              </a:cubicBezTo>
                              <a:lnTo>
                                <a:pt x="19812" y="142977"/>
                              </a:lnTo>
                              <a:cubicBezTo>
                                <a:pt x="13424" y="133617"/>
                                <a:pt x="8522" y="122809"/>
                                <a:pt x="5118" y="110528"/>
                              </a:cubicBezTo>
                              <a:cubicBezTo>
                                <a:pt x="1701" y="98260"/>
                                <a:pt x="0" y="85242"/>
                                <a:pt x="0" y="71488"/>
                              </a:cubicBezTo>
                              <a:cubicBezTo>
                                <a:pt x="0" y="57734"/>
                                <a:pt x="1701" y="44717"/>
                                <a:pt x="5118" y="32436"/>
                              </a:cubicBezTo>
                              <a:cubicBezTo>
                                <a:pt x="8522" y="20168"/>
                                <a:pt x="13424" y="936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3192657" name="Shape 81"/>
                      <wps:cNvSpPr>
                        <a:spLocks/>
                      </wps:cNvSpPr>
                      <wps:spPr bwMode="auto">
                        <a:xfrm>
                          <a:off x="30241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22555609" name="Shape 82"/>
                      <wps:cNvSpPr>
                        <a:spLocks/>
                      </wps:cNvSpPr>
                      <wps:spPr bwMode="auto">
                        <a:xfrm>
                          <a:off x="30974" y="4961"/>
                          <a:ext cx="373" cy="206"/>
                        </a:xfrm>
                        <a:custGeom>
                          <a:avLst/>
                          <a:gdLst>
                            <a:gd name="T0" fmla="*/ 6261 w 37224"/>
                            <a:gd name="T1" fmla="*/ 0 h 20638"/>
                            <a:gd name="T2" fmla="*/ 18733 w 37224"/>
                            <a:gd name="T3" fmla="*/ 5372 h 20638"/>
                            <a:gd name="T4" fmla="*/ 32360 w 37224"/>
                            <a:gd name="T5" fmla="*/ 7264 h 20638"/>
                            <a:gd name="T6" fmla="*/ 37224 w 37224"/>
                            <a:gd name="T7" fmla="*/ 6295 h 20638"/>
                            <a:gd name="T8" fmla="*/ 37224 w 37224"/>
                            <a:gd name="T9" fmla="*/ 19495 h 20638"/>
                            <a:gd name="T10" fmla="*/ 33350 w 37224"/>
                            <a:gd name="T11" fmla="*/ 20638 h 20638"/>
                            <a:gd name="T12" fmla="*/ 16180 w 37224"/>
                            <a:gd name="T13" fmla="*/ 18250 h 20638"/>
                            <a:gd name="T14" fmla="*/ 0 w 37224"/>
                            <a:gd name="T15" fmla="*/ 12052 h 20638"/>
                            <a:gd name="T16" fmla="*/ 6261 w 37224"/>
                            <a:gd name="T17" fmla="*/ 0 h 20638"/>
                            <a:gd name="T18" fmla="*/ 0 w 37224"/>
                            <a:gd name="T19" fmla="*/ 0 h 20638"/>
                            <a:gd name="T20" fmla="*/ 37224 w 37224"/>
                            <a:gd name="T21" fmla="*/ 20638 h 20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37224" h="20638">
                              <a:moveTo>
                                <a:pt x="6261" y="0"/>
                              </a:moveTo>
                              <a:cubicBezTo>
                                <a:pt x="10008" y="2311"/>
                                <a:pt x="14173" y="4102"/>
                                <a:pt x="18733" y="5372"/>
                              </a:cubicBezTo>
                              <a:cubicBezTo>
                                <a:pt x="23304" y="6642"/>
                                <a:pt x="27851" y="7264"/>
                                <a:pt x="32360" y="7264"/>
                              </a:cubicBezTo>
                              <a:lnTo>
                                <a:pt x="37224" y="6295"/>
                              </a:lnTo>
                              <a:lnTo>
                                <a:pt x="37224" y="19495"/>
                              </a:lnTo>
                              <a:lnTo>
                                <a:pt x="33350" y="20638"/>
                              </a:lnTo>
                              <a:cubicBezTo>
                                <a:pt x="27953" y="20638"/>
                                <a:pt x="22225" y="19837"/>
                                <a:pt x="16180" y="18250"/>
                              </a:cubicBezTo>
                              <a:cubicBezTo>
                                <a:pt x="10122" y="16650"/>
                                <a:pt x="4724" y="14592"/>
                                <a:pt x="0" y="12052"/>
                              </a:cubicBezTo>
                              <a:lnTo>
                                <a:pt x="62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2353368" name="Shape 83"/>
                      <wps:cNvSpPr>
                        <a:spLocks/>
                      </wps:cNvSpPr>
                      <wps:spPr bwMode="auto">
                        <a:xfrm>
                          <a:off x="30936" y="3997"/>
                          <a:ext cx="411" cy="749"/>
                        </a:xfrm>
                        <a:custGeom>
                          <a:avLst/>
                          <a:gdLst>
                            <a:gd name="T0" fmla="*/ 39789 w 41021"/>
                            <a:gd name="T1" fmla="*/ 0 h 74955"/>
                            <a:gd name="T2" fmla="*/ 41021 w 41021"/>
                            <a:gd name="T3" fmla="*/ 331 h 74955"/>
                            <a:gd name="T4" fmla="*/ 41021 w 41021"/>
                            <a:gd name="T5" fmla="*/ 13765 h 74955"/>
                            <a:gd name="T6" fmla="*/ 40767 w 41021"/>
                            <a:gd name="T7" fmla="*/ 13703 h 74955"/>
                            <a:gd name="T8" fmla="*/ 21958 w 41021"/>
                            <a:gd name="T9" fmla="*/ 20307 h 74955"/>
                            <a:gd name="T10" fmla="*/ 14846 w 41021"/>
                            <a:gd name="T11" fmla="*/ 38468 h 74955"/>
                            <a:gd name="T12" fmla="*/ 21628 w 41021"/>
                            <a:gd name="T13" fmla="*/ 55804 h 74955"/>
                            <a:gd name="T14" fmla="*/ 39789 w 41021"/>
                            <a:gd name="T15" fmla="*/ 62243 h 74955"/>
                            <a:gd name="T16" fmla="*/ 41021 w 41021"/>
                            <a:gd name="T17" fmla="*/ 61958 h 74955"/>
                            <a:gd name="T18" fmla="*/ 41021 w 41021"/>
                            <a:gd name="T19" fmla="*/ 73983 h 74955"/>
                            <a:gd name="T20" fmla="*/ 36983 w 41021"/>
                            <a:gd name="T21" fmla="*/ 74955 h 74955"/>
                            <a:gd name="T22" fmla="*/ 9906 w 41021"/>
                            <a:gd name="T23" fmla="*/ 65049 h 74955"/>
                            <a:gd name="T24" fmla="*/ 0 w 41021"/>
                            <a:gd name="T25" fmla="*/ 38303 h 74955"/>
                            <a:gd name="T26" fmla="*/ 4953 w 41021"/>
                            <a:gd name="T27" fmla="*/ 17920 h 74955"/>
                            <a:gd name="T28" fmla="*/ 18910 w 41021"/>
                            <a:gd name="T29" fmla="*/ 4623 h 74955"/>
                            <a:gd name="T30" fmla="*/ 39789 w 41021"/>
                            <a:gd name="T31" fmla="*/ 0 h 74955"/>
                            <a:gd name="T32" fmla="*/ 0 w 41021"/>
                            <a:gd name="T33" fmla="*/ 0 h 74955"/>
                            <a:gd name="T34" fmla="*/ 41021 w 41021"/>
                            <a:gd name="T35" fmla="*/ 74955 h 7495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41021" h="74955">
                              <a:moveTo>
                                <a:pt x="39789" y="0"/>
                              </a:moveTo>
                              <a:lnTo>
                                <a:pt x="41021" y="331"/>
                              </a:lnTo>
                              <a:lnTo>
                                <a:pt x="41021" y="13765"/>
                              </a:lnTo>
                              <a:lnTo>
                                <a:pt x="40767" y="13703"/>
                              </a:lnTo>
                              <a:cubicBezTo>
                                <a:pt x="32957" y="13703"/>
                                <a:pt x="26683" y="15913"/>
                                <a:pt x="21958" y="20307"/>
                              </a:cubicBezTo>
                              <a:cubicBezTo>
                                <a:pt x="17221" y="24714"/>
                                <a:pt x="14846" y="30772"/>
                                <a:pt x="14846" y="38468"/>
                              </a:cubicBezTo>
                              <a:cubicBezTo>
                                <a:pt x="14846" y="45733"/>
                                <a:pt x="17107" y="51511"/>
                                <a:pt x="21628" y="55804"/>
                              </a:cubicBezTo>
                              <a:cubicBezTo>
                                <a:pt x="26137" y="60096"/>
                                <a:pt x="32195" y="62243"/>
                                <a:pt x="39789" y="62243"/>
                              </a:cubicBezTo>
                              <a:lnTo>
                                <a:pt x="41021" y="61958"/>
                              </a:lnTo>
                              <a:lnTo>
                                <a:pt x="41021" y="73983"/>
                              </a:lnTo>
                              <a:lnTo>
                                <a:pt x="36983" y="74955"/>
                              </a:lnTo>
                              <a:cubicBezTo>
                                <a:pt x="25527" y="74955"/>
                                <a:pt x="16510" y="71653"/>
                                <a:pt x="9906" y="65049"/>
                              </a:cubicBezTo>
                              <a:cubicBezTo>
                                <a:pt x="3302" y="58445"/>
                                <a:pt x="0" y="49530"/>
                                <a:pt x="0" y="38303"/>
                              </a:cubicBezTo>
                              <a:cubicBezTo>
                                <a:pt x="0" y="30493"/>
                                <a:pt x="1638" y="23698"/>
                                <a:pt x="4953" y="17920"/>
                              </a:cubicBezTo>
                              <a:cubicBezTo>
                                <a:pt x="8255" y="12141"/>
                                <a:pt x="12903" y="7709"/>
                                <a:pt x="18910" y="4623"/>
                              </a:cubicBezTo>
                              <a:cubicBezTo>
                                <a:pt x="24892" y="1537"/>
                                <a:pt x="31864" y="0"/>
                                <a:pt x="3978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0199617" name="Shape 84"/>
                      <wps:cNvSpPr>
                        <a:spLocks/>
                      </wps:cNvSpPr>
                      <wps:spPr bwMode="auto">
                        <a:xfrm>
                          <a:off x="31347" y="4000"/>
                          <a:ext cx="448" cy="1156"/>
                        </a:xfrm>
                        <a:custGeom>
                          <a:avLst/>
                          <a:gdLst>
                            <a:gd name="T0" fmla="*/ 0 w 44831"/>
                            <a:gd name="T1" fmla="*/ 0 h 115583"/>
                            <a:gd name="T2" fmla="*/ 23368 w 44831"/>
                            <a:gd name="T3" fmla="*/ 6273 h 115583"/>
                            <a:gd name="T4" fmla="*/ 39307 w 44831"/>
                            <a:gd name="T5" fmla="*/ 25425 h 115583"/>
                            <a:gd name="T6" fmla="*/ 44831 w 44831"/>
                            <a:gd name="T7" fmla="*/ 55473 h 115583"/>
                            <a:gd name="T8" fmla="*/ 38875 w 44831"/>
                            <a:gd name="T9" fmla="*/ 87668 h 115583"/>
                            <a:gd name="T10" fmla="*/ 21882 w 44831"/>
                            <a:gd name="T11" fmla="*/ 109131 h 115583"/>
                            <a:gd name="T12" fmla="*/ 0 w 44831"/>
                            <a:gd name="T13" fmla="*/ 115583 h 115583"/>
                            <a:gd name="T14" fmla="*/ 0 w 44831"/>
                            <a:gd name="T15" fmla="*/ 102382 h 115583"/>
                            <a:gd name="T16" fmla="*/ 9719 w 44831"/>
                            <a:gd name="T17" fmla="*/ 100445 h 115583"/>
                            <a:gd name="T18" fmla="*/ 20472 w 44831"/>
                            <a:gd name="T19" fmla="*/ 91719 h 115583"/>
                            <a:gd name="T20" fmla="*/ 29311 w 44831"/>
                            <a:gd name="T21" fmla="*/ 59931 h 115583"/>
                            <a:gd name="T22" fmla="*/ 29146 w 44831"/>
                            <a:gd name="T23" fmla="*/ 55143 h 115583"/>
                            <a:gd name="T24" fmla="*/ 16523 w 44831"/>
                            <a:gd name="T25" fmla="*/ 69672 h 115583"/>
                            <a:gd name="T26" fmla="*/ 0 w 44831"/>
                            <a:gd name="T27" fmla="*/ 73652 h 115583"/>
                            <a:gd name="T28" fmla="*/ 0 w 44831"/>
                            <a:gd name="T29" fmla="*/ 61627 h 115583"/>
                            <a:gd name="T30" fmla="*/ 13386 w 44831"/>
                            <a:gd name="T31" fmla="*/ 58534 h 115583"/>
                            <a:gd name="T32" fmla="*/ 22873 w 44831"/>
                            <a:gd name="T33" fmla="*/ 49453 h 115583"/>
                            <a:gd name="T34" fmla="*/ 26175 w 44831"/>
                            <a:gd name="T35" fmla="*/ 37147 h 115583"/>
                            <a:gd name="T36" fmla="*/ 23279 w 44831"/>
                            <a:gd name="T37" fmla="*/ 26009 h 115583"/>
                            <a:gd name="T38" fmla="*/ 14453 w 44831"/>
                            <a:gd name="T39" fmla="*/ 16928 h 115583"/>
                            <a:gd name="T40" fmla="*/ 0 w 44831"/>
                            <a:gd name="T41" fmla="*/ 13434 h 115583"/>
                            <a:gd name="T42" fmla="*/ 0 w 44831"/>
                            <a:gd name="T43" fmla="*/ 0 h 115583"/>
                            <a:gd name="T44" fmla="*/ 0 w 44831"/>
                            <a:gd name="T45" fmla="*/ 0 h 115583"/>
                            <a:gd name="T46" fmla="*/ 44831 w 44831"/>
                            <a:gd name="T47" fmla="*/ 115583 h 1155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44831" h="115583">
                              <a:moveTo>
                                <a:pt x="0" y="0"/>
                              </a:moveTo>
                              <a:lnTo>
                                <a:pt x="23368" y="6273"/>
                              </a:lnTo>
                              <a:cubicBezTo>
                                <a:pt x="30302" y="10680"/>
                                <a:pt x="35611" y="17068"/>
                                <a:pt x="39307" y="25425"/>
                              </a:cubicBezTo>
                              <a:cubicBezTo>
                                <a:pt x="42989" y="33794"/>
                                <a:pt x="44831" y="43802"/>
                                <a:pt x="44831" y="55473"/>
                              </a:cubicBezTo>
                              <a:cubicBezTo>
                                <a:pt x="44831" y="67690"/>
                                <a:pt x="42850" y="78422"/>
                                <a:pt x="38875" y="87668"/>
                              </a:cubicBezTo>
                              <a:cubicBezTo>
                                <a:pt x="34925" y="96913"/>
                                <a:pt x="29261" y="104076"/>
                                <a:pt x="21882" y="109131"/>
                              </a:cubicBezTo>
                              <a:lnTo>
                                <a:pt x="0" y="115583"/>
                              </a:lnTo>
                              <a:lnTo>
                                <a:pt x="0" y="102382"/>
                              </a:lnTo>
                              <a:lnTo>
                                <a:pt x="9719" y="100445"/>
                              </a:lnTo>
                              <a:cubicBezTo>
                                <a:pt x="13941" y="98507"/>
                                <a:pt x="17526" y="95599"/>
                                <a:pt x="20472" y="91719"/>
                              </a:cubicBezTo>
                              <a:cubicBezTo>
                                <a:pt x="26365" y="83959"/>
                                <a:pt x="29311" y="73367"/>
                                <a:pt x="29311" y="59931"/>
                              </a:cubicBezTo>
                              <a:cubicBezTo>
                                <a:pt x="29311" y="57848"/>
                                <a:pt x="29261" y="56248"/>
                                <a:pt x="29146" y="55143"/>
                              </a:cubicBezTo>
                              <a:cubicBezTo>
                                <a:pt x="26391" y="61531"/>
                                <a:pt x="22187" y="66370"/>
                                <a:pt x="16523" y="69672"/>
                              </a:cubicBezTo>
                              <a:lnTo>
                                <a:pt x="0" y="73652"/>
                              </a:lnTo>
                              <a:lnTo>
                                <a:pt x="0" y="61627"/>
                              </a:lnTo>
                              <a:lnTo>
                                <a:pt x="13386" y="58534"/>
                              </a:lnTo>
                              <a:cubicBezTo>
                                <a:pt x="17500" y="56273"/>
                                <a:pt x="20663" y="53251"/>
                                <a:pt x="22873" y="49453"/>
                              </a:cubicBezTo>
                              <a:cubicBezTo>
                                <a:pt x="25083" y="45643"/>
                                <a:pt x="26175" y="41554"/>
                                <a:pt x="26175" y="37147"/>
                              </a:cubicBezTo>
                              <a:cubicBezTo>
                                <a:pt x="26175" y="33413"/>
                                <a:pt x="25209" y="29692"/>
                                <a:pt x="23279" y="26009"/>
                              </a:cubicBezTo>
                              <a:cubicBezTo>
                                <a:pt x="21361" y="22326"/>
                                <a:pt x="18415" y="19291"/>
                                <a:pt x="14453" y="16928"/>
                              </a:cubicBezTo>
                              <a:lnTo>
                                <a:pt x="0" y="13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27276307" name="Shape 85"/>
                      <wps:cNvSpPr>
                        <a:spLocks/>
                      </wps:cNvSpPr>
                      <wps:spPr bwMode="auto">
                        <a:xfrm>
                          <a:off x="31922" y="3934"/>
                          <a:ext cx="340" cy="1430"/>
                        </a:xfrm>
                        <a:custGeom>
                          <a:avLst/>
                          <a:gdLst>
                            <a:gd name="T0" fmla="*/ 0 w 34011"/>
                            <a:gd name="T1" fmla="*/ 0 h 142977"/>
                            <a:gd name="T2" fmla="*/ 14199 w 34011"/>
                            <a:gd name="T3" fmla="*/ 0 h 142977"/>
                            <a:gd name="T4" fmla="*/ 28880 w 34011"/>
                            <a:gd name="T5" fmla="*/ 32449 h 142977"/>
                            <a:gd name="T6" fmla="*/ 34011 w 34011"/>
                            <a:gd name="T7" fmla="*/ 71488 h 142977"/>
                            <a:gd name="T8" fmla="*/ 28880 w 34011"/>
                            <a:gd name="T9" fmla="*/ 110541 h 142977"/>
                            <a:gd name="T10" fmla="*/ 14199 w 34011"/>
                            <a:gd name="T11" fmla="*/ 142977 h 142977"/>
                            <a:gd name="T12" fmla="*/ 0 w 34011"/>
                            <a:gd name="T13" fmla="*/ 142977 h 142977"/>
                            <a:gd name="T14" fmla="*/ 14275 w 34011"/>
                            <a:gd name="T15" fmla="*/ 110287 h 142977"/>
                            <a:gd name="T16" fmla="*/ 19304 w 34011"/>
                            <a:gd name="T17" fmla="*/ 71488 h 142977"/>
                            <a:gd name="T18" fmla="*/ 14275 w 34011"/>
                            <a:gd name="T19" fmla="*/ 32690 h 142977"/>
                            <a:gd name="T20" fmla="*/ 0 w 34011"/>
                            <a:gd name="T21" fmla="*/ 0 h 142977"/>
                            <a:gd name="T22" fmla="*/ 0 w 34011"/>
                            <a:gd name="T23" fmla="*/ 0 h 142977"/>
                            <a:gd name="T24" fmla="*/ 34011 w 34011"/>
                            <a:gd name="T25" fmla="*/ 142977 h 1429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34011" h="142977">
                              <a:moveTo>
                                <a:pt x="0" y="0"/>
                              </a:moveTo>
                              <a:lnTo>
                                <a:pt x="14199" y="0"/>
                              </a:lnTo>
                              <a:cubicBezTo>
                                <a:pt x="20574" y="9360"/>
                                <a:pt x="25476" y="20168"/>
                                <a:pt x="28880" y="32449"/>
                              </a:cubicBezTo>
                              <a:cubicBezTo>
                                <a:pt x="32296" y="44717"/>
                                <a:pt x="34011" y="57734"/>
                                <a:pt x="34011" y="71488"/>
                              </a:cubicBezTo>
                              <a:cubicBezTo>
                                <a:pt x="34011" y="85242"/>
                                <a:pt x="32296" y="98260"/>
                                <a:pt x="28880" y="110541"/>
                              </a:cubicBezTo>
                              <a:cubicBezTo>
                                <a:pt x="25476" y="122809"/>
                                <a:pt x="20574" y="133617"/>
                                <a:pt x="14199" y="142977"/>
                              </a:cubicBezTo>
                              <a:lnTo>
                                <a:pt x="0" y="142977"/>
                              </a:lnTo>
                              <a:cubicBezTo>
                                <a:pt x="6160" y="133515"/>
                                <a:pt x="10909" y="122606"/>
                                <a:pt x="14275" y="110287"/>
                              </a:cubicBezTo>
                              <a:cubicBezTo>
                                <a:pt x="17640" y="97955"/>
                                <a:pt x="19304" y="85027"/>
                                <a:pt x="19304" y="71488"/>
                              </a:cubicBezTo>
                              <a:cubicBezTo>
                                <a:pt x="19304" y="57950"/>
                                <a:pt x="17640" y="45021"/>
                                <a:pt x="14275" y="32690"/>
                              </a:cubicBezTo>
                              <a:cubicBezTo>
                                <a:pt x="10909" y="20371"/>
                                <a:pt x="6160" y="9474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8155063" name="Shape 86"/>
                      <wps:cNvSpPr>
                        <a:spLocks/>
                      </wps:cNvSpPr>
                      <wps:spPr bwMode="auto">
                        <a:xfrm>
                          <a:off x="32847" y="4003"/>
                          <a:ext cx="856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0700666" name="Shape 87"/>
                      <wps:cNvSpPr>
                        <a:spLocks/>
                      </wps:cNvSpPr>
                      <wps:spPr bwMode="auto">
                        <a:xfrm>
                          <a:off x="33811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36342236" name="Shape 88"/>
                      <wps:cNvSpPr>
                        <a:spLocks/>
                      </wps:cNvSpPr>
                      <wps:spPr bwMode="auto">
                        <a:xfrm>
                          <a:off x="34838" y="3997"/>
                          <a:ext cx="483" cy="1170"/>
                        </a:xfrm>
                        <a:custGeom>
                          <a:avLst/>
                          <a:gdLst>
                            <a:gd name="T0" fmla="*/ 48361 w 48374"/>
                            <a:gd name="T1" fmla="*/ 0 h 117056"/>
                            <a:gd name="T2" fmla="*/ 48374 w 48374"/>
                            <a:gd name="T3" fmla="*/ 2 h 117056"/>
                            <a:gd name="T4" fmla="*/ 48374 w 48374"/>
                            <a:gd name="T5" fmla="*/ 12550 h 117056"/>
                            <a:gd name="T6" fmla="*/ 48361 w 48374"/>
                            <a:gd name="T7" fmla="*/ 12548 h 117056"/>
                            <a:gd name="T8" fmla="*/ 16345 w 48374"/>
                            <a:gd name="T9" fmla="*/ 58445 h 117056"/>
                            <a:gd name="T10" fmla="*/ 24435 w 48374"/>
                            <a:gd name="T11" fmla="*/ 92786 h 117056"/>
                            <a:gd name="T12" fmla="*/ 48361 w 48374"/>
                            <a:gd name="T13" fmla="*/ 104343 h 117056"/>
                            <a:gd name="T14" fmla="*/ 48374 w 48374"/>
                            <a:gd name="T15" fmla="*/ 104341 h 117056"/>
                            <a:gd name="T16" fmla="*/ 48374 w 48374"/>
                            <a:gd name="T17" fmla="*/ 117054 h 117056"/>
                            <a:gd name="T18" fmla="*/ 48361 w 48374"/>
                            <a:gd name="T19" fmla="*/ 117056 h 117056"/>
                            <a:gd name="T20" fmla="*/ 12459 w 48374"/>
                            <a:gd name="T21" fmla="*/ 101867 h 117056"/>
                            <a:gd name="T22" fmla="*/ 0 w 48374"/>
                            <a:gd name="T23" fmla="*/ 58445 h 117056"/>
                            <a:gd name="T24" fmla="*/ 12459 w 48374"/>
                            <a:gd name="T25" fmla="*/ 15100 h 117056"/>
                            <a:gd name="T26" fmla="*/ 48361 w 48374"/>
                            <a:gd name="T27" fmla="*/ 0 h 117056"/>
                            <a:gd name="T28" fmla="*/ 0 w 48374"/>
                            <a:gd name="T29" fmla="*/ 0 h 117056"/>
                            <a:gd name="T30" fmla="*/ 48374 w 48374"/>
                            <a:gd name="T31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6">
                              <a:moveTo>
                                <a:pt x="48361" y="0"/>
                              </a:moveTo>
                              <a:lnTo>
                                <a:pt x="48374" y="2"/>
                              </a:lnTo>
                              <a:lnTo>
                                <a:pt x="48374" y="12550"/>
                              </a:lnTo>
                              <a:lnTo>
                                <a:pt x="48361" y="12548"/>
                              </a:lnTo>
                              <a:cubicBezTo>
                                <a:pt x="27013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37" y="85077"/>
                                <a:pt x="24435" y="92786"/>
                              </a:cubicBezTo>
                              <a:cubicBezTo>
                                <a:pt x="29832" y="100495"/>
                                <a:pt x="37795" y="104343"/>
                                <a:pt x="48361" y="104343"/>
                              </a:cubicBezTo>
                              <a:lnTo>
                                <a:pt x="48374" y="104341"/>
                              </a:lnTo>
                              <a:lnTo>
                                <a:pt x="48374" y="117054"/>
                              </a:lnTo>
                              <a:lnTo>
                                <a:pt x="48361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6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68100034" name="Shape 89"/>
                      <wps:cNvSpPr>
                        <a:spLocks/>
                      </wps:cNvSpPr>
                      <wps:spPr bwMode="auto">
                        <a:xfrm>
                          <a:off x="35321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1"/>
                            <a:gd name="T2" fmla="*/ 20593 w 48374"/>
                            <a:gd name="T3" fmla="*/ 3771 h 117051"/>
                            <a:gd name="T4" fmla="*/ 35826 w 48374"/>
                            <a:gd name="T5" fmla="*/ 15098 h 117051"/>
                            <a:gd name="T6" fmla="*/ 48374 w 48374"/>
                            <a:gd name="T7" fmla="*/ 58443 h 117051"/>
                            <a:gd name="T8" fmla="*/ 35826 w 48374"/>
                            <a:gd name="T9" fmla="*/ 101864 h 117051"/>
                            <a:gd name="T10" fmla="*/ 20593 w 48374"/>
                            <a:gd name="T11" fmla="*/ 113255 h 117051"/>
                            <a:gd name="T12" fmla="*/ 0 w 48374"/>
                            <a:gd name="T13" fmla="*/ 117051 h 117051"/>
                            <a:gd name="T14" fmla="*/ 0 w 48374"/>
                            <a:gd name="T15" fmla="*/ 104338 h 117051"/>
                            <a:gd name="T16" fmla="*/ 13905 w 48374"/>
                            <a:gd name="T17" fmla="*/ 101453 h 117051"/>
                            <a:gd name="T18" fmla="*/ 23927 w 48374"/>
                            <a:gd name="T19" fmla="*/ 92784 h 117051"/>
                            <a:gd name="T20" fmla="*/ 32029 w 48374"/>
                            <a:gd name="T21" fmla="*/ 58443 h 117051"/>
                            <a:gd name="T22" fmla="*/ 14006 w 48374"/>
                            <a:gd name="T23" fmla="*/ 15413 h 117051"/>
                            <a:gd name="T24" fmla="*/ 0 w 48374"/>
                            <a:gd name="T25" fmla="*/ 12548 h 117051"/>
                            <a:gd name="T26" fmla="*/ 0 w 48374"/>
                            <a:gd name="T27" fmla="*/ 0 h 117051"/>
                            <a:gd name="T28" fmla="*/ 0 w 48374"/>
                            <a:gd name="T29" fmla="*/ 0 h 117051"/>
                            <a:gd name="T30" fmla="*/ 48374 w 48374"/>
                            <a:gd name="T31" fmla="*/ 117051 h 1170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48374" h="117051">
                              <a:moveTo>
                                <a:pt x="0" y="0"/>
                              </a:moveTo>
                              <a:lnTo>
                                <a:pt x="20593" y="3771"/>
                              </a:lnTo>
                              <a:cubicBezTo>
                                <a:pt x="26565" y="6287"/>
                                <a:pt x="31642" y="10062"/>
                                <a:pt x="35826" y="15098"/>
                              </a:cubicBezTo>
                              <a:cubicBezTo>
                                <a:pt x="44183" y="25169"/>
                                <a:pt x="48374" y="39622"/>
                                <a:pt x="48374" y="58443"/>
                              </a:cubicBezTo>
                              <a:cubicBezTo>
                                <a:pt x="48374" y="77264"/>
                                <a:pt x="44183" y="91742"/>
                                <a:pt x="35826" y="101864"/>
                              </a:cubicBezTo>
                              <a:cubicBezTo>
                                <a:pt x="31642" y="106925"/>
                                <a:pt x="26565" y="110723"/>
                                <a:pt x="20593" y="113255"/>
                              </a:cubicBezTo>
                              <a:lnTo>
                                <a:pt x="0" y="117051"/>
                              </a:lnTo>
                              <a:lnTo>
                                <a:pt x="0" y="104338"/>
                              </a:lnTo>
                              <a:lnTo>
                                <a:pt x="13905" y="101453"/>
                              </a:lnTo>
                              <a:cubicBezTo>
                                <a:pt x="17894" y="99528"/>
                                <a:pt x="21234" y="96638"/>
                                <a:pt x="23927" y="92784"/>
                              </a:cubicBezTo>
                              <a:cubicBezTo>
                                <a:pt x="29324" y="85075"/>
                                <a:pt x="32029" y="73632"/>
                                <a:pt x="32029" y="58443"/>
                              </a:cubicBezTo>
                              <a:cubicBezTo>
                                <a:pt x="32029" y="35488"/>
                                <a:pt x="26022" y="21148"/>
                                <a:pt x="14006" y="15413"/>
                              </a:cubicBezTo>
                              <a:lnTo>
                                <a:pt x="0" y="1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2704023" name="Shape 90"/>
                      <wps:cNvSpPr>
                        <a:spLocks/>
                      </wps:cNvSpPr>
                      <wps:spPr bwMode="auto">
                        <a:xfrm>
                          <a:off x="35907" y="4003"/>
                          <a:ext cx="421" cy="1156"/>
                        </a:xfrm>
                        <a:custGeom>
                          <a:avLst/>
                          <a:gdLst>
                            <a:gd name="T0" fmla="*/ 0 w 42101"/>
                            <a:gd name="T1" fmla="*/ 0 h 115570"/>
                            <a:gd name="T2" fmla="*/ 42101 w 42101"/>
                            <a:gd name="T3" fmla="*/ 0 h 115570"/>
                            <a:gd name="T4" fmla="*/ 42101 w 42101"/>
                            <a:gd name="T5" fmla="*/ 115570 h 115570"/>
                            <a:gd name="T6" fmla="*/ 26251 w 42101"/>
                            <a:gd name="T7" fmla="*/ 115570 h 115570"/>
                            <a:gd name="T8" fmla="*/ 26251 w 42101"/>
                            <a:gd name="T9" fmla="*/ 14364 h 115570"/>
                            <a:gd name="T10" fmla="*/ 0 w 42101"/>
                            <a:gd name="T11" fmla="*/ 14364 h 115570"/>
                            <a:gd name="T12" fmla="*/ 0 w 42101"/>
                            <a:gd name="T13" fmla="*/ 0 h 115570"/>
                            <a:gd name="T14" fmla="*/ 0 w 42101"/>
                            <a:gd name="T15" fmla="*/ 0 h 115570"/>
                            <a:gd name="T16" fmla="*/ 42101 w 42101"/>
                            <a:gd name="T17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T14" t="T15" r="T16" b="T17"/>
                          <a:pathLst>
                            <a:path w="42101" h="115570">
                              <a:moveTo>
                                <a:pt x="0" y="0"/>
                              </a:moveTo>
                              <a:lnTo>
                                <a:pt x="42101" y="0"/>
                              </a:lnTo>
                              <a:lnTo>
                                <a:pt x="42101" y="115570"/>
                              </a:lnTo>
                              <a:lnTo>
                                <a:pt x="26251" y="115570"/>
                              </a:lnTo>
                              <a:lnTo>
                                <a:pt x="26251" y="14364"/>
                              </a:lnTo>
                              <a:lnTo>
                                <a:pt x="0" y="143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3225607" name="Shape 972"/>
                      <wps:cNvSpPr>
                        <a:spLocks/>
                      </wps:cNvSpPr>
                      <wps:spPr bwMode="auto">
                        <a:xfrm>
                          <a:off x="37043" y="4602"/>
                          <a:ext cx="395" cy="111"/>
                        </a:xfrm>
                        <a:custGeom>
                          <a:avLst/>
                          <a:gdLst>
                            <a:gd name="T0" fmla="*/ 0 w 39459"/>
                            <a:gd name="T1" fmla="*/ 0 h 11061"/>
                            <a:gd name="T2" fmla="*/ 39459 w 39459"/>
                            <a:gd name="T3" fmla="*/ 0 h 11061"/>
                            <a:gd name="T4" fmla="*/ 39459 w 39459"/>
                            <a:gd name="T5" fmla="*/ 11061 h 11061"/>
                            <a:gd name="T6" fmla="*/ 0 w 39459"/>
                            <a:gd name="T7" fmla="*/ 11061 h 11061"/>
                            <a:gd name="T8" fmla="*/ 0 w 39459"/>
                            <a:gd name="T9" fmla="*/ 0 h 11061"/>
                            <a:gd name="T10" fmla="*/ 0 w 39459"/>
                            <a:gd name="T11" fmla="*/ 0 h 11061"/>
                            <a:gd name="T12" fmla="*/ 39459 w 39459"/>
                            <a:gd name="T13" fmla="*/ 11061 h 11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39459" h="11061">
                              <a:moveTo>
                                <a:pt x="0" y="0"/>
                              </a:moveTo>
                              <a:lnTo>
                                <a:pt x="39459" y="0"/>
                              </a:lnTo>
                              <a:lnTo>
                                <a:pt x="39459" y="11061"/>
                              </a:lnTo>
                              <a:lnTo>
                                <a:pt x="0" y="110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3306048" name="Shape 92"/>
                      <wps:cNvSpPr>
                        <a:spLocks/>
                      </wps:cNvSpPr>
                      <wps:spPr bwMode="auto">
                        <a:xfrm>
                          <a:off x="37999" y="4003"/>
                          <a:ext cx="865" cy="1156"/>
                        </a:xfrm>
                        <a:custGeom>
                          <a:avLst/>
                          <a:gdLst>
                            <a:gd name="T0" fmla="*/ 0 w 86513"/>
                            <a:gd name="T1" fmla="*/ 0 h 115570"/>
                            <a:gd name="T2" fmla="*/ 86513 w 86513"/>
                            <a:gd name="T3" fmla="*/ 0 h 115570"/>
                            <a:gd name="T4" fmla="*/ 86513 w 86513"/>
                            <a:gd name="T5" fmla="*/ 12382 h 115570"/>
                            <a:gd name="T6" fmla="*/ 36157 w 86513"/>
                            <a:gd name="T7" fmla="*/ 115570 h 115570"/>
                            <a:gd name="T8" fmla="*/ 19317 w 86513"/>
                            <a:gd name="T9" fmla="*/ 115570 h 115570"/>
                            <a:gd name="T10" fmla="*/ 68681 w 86513"/>
                            <a:gd name="T11" fmla="*/ 14364 h 115570"/>
                            <a:gd name="T12" fmla="*/ 14364 w 86513"/>
                            <a:gd name="T13" fmla="*/ 14364 h 115570"/>
                            <a:gd name="T14" fmla="*/ 14199 w 86513"/>
                            <a:gd name="T15" fmla="*/ 31039 h 115570"/>
                            <a:gd name="T16" fmla="*/ 0 w 86513"/>
                            <a:gd name="T17" fmla="*/ 31039 h 115570"/>
                            <a:gd name="T18" fmla="*/ 0 w 86513"/>
                            <a:gd name="T19" fmla="*/ 0 h 115570"/>
                            <a:gd name="T20" fmla="*/ 0 w 86513"/>
                            <a:gd name="T21" fmla="*/ 0 h 115570"/>
                            <a:gd name="T22" fmla="*/ 86513 w 86513"/>
                            <a:gd name="T23" fmla="*/ 115570 h 1155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86513" h="115570">
                              <a:moveTo>
                                <a:pt x="0" y="0"/>
                              </a:moveTo>
                              <a:lnTo>
                                <a:pt x="86513" y="0"/>
                              </a:lnTo>
                              <a:lnTo>
                                <a:pt x="86513" y="12382"/>
                              </a:lnTo>
                              <a:lnTo>
                                <a:pt x="36157" y="115570"/>
                              </a:lnTo>
                              <a:lnTo>
                                <a:pt x="19317" y="115570"/>
                              </a:lnTo>
                              <a:lnTo>
                                <a:pt x="68681" y="14364"/>
                              </a:lnTo>
                              <a:lnTo>
                                <a:pt x="14364" y="14364"/>
                              </a:lnTo>
                              <a:lnTo>
                                <a:pt x="14199" y="31039"/>
                              </a:lnTo>
                              <a:lnTo>
                                <a:pt x="0" y="3103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9969418" name="Shape 93"/>
                      <wps:cNvSpPr>
                        <a:spLocks/>
                      </wps:cNvSpPr>
                      <wps:spPr bwMode="auto">
                        <a:xfrm>
                          <a:off x="38937" y="4003"/>
                          <a:ext cx="857" cy="1164"/>
                        </a:xfrm>
                        <a:custGeom>
                          <a:avLst/>
                          <a:gdLst>
                            <a:gd name="T0" fmla="*/ 5436 w 85687"/>
                            <a:gd name="T1" fmla="*/ 0 h 116396"/>
                            <a:gd name="T2" fmla="*/ 79744 w 85687"/>
                            <a:gd name="T3" fmla="*/ 0 h 116396"/>
                            <a:gd name="T4" fmla="*/ 79744 w 85687"/>
                            <a:gd name="T5" fmla="*/ 10071 h 116396"/>
                            <a:gd name="T6" fmla="*/ 40932 w 85687"/>
                            <a:gd name="T7" fmla="*/ 48539 h 116396"/>
                            <a:gd name="T8" fmla="*/ 47866 w 85687"/>
                            <a:gd name="T9" fmla="*/ 49035 h 116396"/>
                            <a:gd name="T10" fmla="*/ 75451 w 85687"/>
                            <a:gd name="T11" fmla="*/ 58115 h 116396"/>
                            <a:gd name="T12" fmla="*/ 85687 w 85687"/>
                            <a:gd name="T13" fmla="*/ 79908 h 116396"/>
                            <a:gd name="T14" fmla="*/ 80150 w 85687"/>
                            <a:gd name="T15" fmla="*/ 98895 h 116396"/>
                            <a:gd name="T16" fmla="*/ 64465 w 85687"/>
                            <a:gd name="T17" fmla="*/ 111773 h 116396"/>
                            <a:gd name="T18" fmla="*/ 40780 w 85687"/>
                            <a:gd name="T19" fmla="*/ 116396 h 116396"/>
                            <a:gd name="T20" fmla="*/ 18898 w 85687"/>
                            <a:gd name="T21" fmla="*/ 113093 h 116396"/>
                            <a:gd name="T22" fmla="*/ 0 w 85687"/>
                            <a:gd name="T23" fmla="*/ 104343 h 116396"/>
                            <a:gd name="T24" fmla="*/ 6769 w 85687"/>
                            <a:gd name="T25" fmla="*/ 91465 h 116396"/>
                            <a:gd name="T26" fmla="*/ 22276 w 85687"/>
                            <a:gd name="T27" fmla="*/ 99886 h 116396"/>
                            <a:gd name="T28" fmla="*/ 39777 w 85687"/>
                            <a:gd name="T29" fmla="*/ 102857 h 116396"/>
                            <a:gd name="T30" fmla="*/ 62065 w 85687"/>
                            <a:gd name="T31" fmla="*/ 96749 h 116396"/>
                            <a:gd name="T32" fmla="*/ 70168 w 85687"/>
                            <a:gd name="T33" fmla="*/ 80404 h 116396"/>
                            <a:gd name="T34" fmla="*/ 62065 w 85687"/>
                            <a:gd name="T35" fmla="*/ 64795 h 116396"/>
                            <a:gd name="T36" fmla="*/ 39281 w 85687"/>
                            <a:gd name="T37" fmla="*/ 59436 h 116396"/>
                            <a:gd name="T38" fmla="*/ 23432 w 85687"/>
                            <a:gd name="T39" fmla="*/ 59436 h 116396"/>
                            <a:gd name="T40" fmla="*/ 23432 w 85687"/>
                            <a:gd name="T41" fmla="*/ 49365 h 116396"/>
                            <a:gd name="T42" fmla="*/ 58928 w 85687"/>
                            <a:gd name="T43" fmla="*/ 14364 h 116396"/>
                            <a:gd name="T44" fmla="*/ 5614 w 85687"/>
                            <a:gd name="T45" fmla="*/ 14364 h 116396"/>
                            <a:gd name="T46" fmla="*/ 5436 w 85687"/>
                            <a:gd name="T47" fmla="*/ 0 h 116396"/>
                            <a:gd name="T48" fmla="*/ 0 w 85687"/>
                            <a:gd name="T49" fmla="*/ 0 h 116396"/>
                            <a:gd name="T50" fmla="*/ 85687 w 85687"/>
                            <a:gd name="T51" fmla="*/ 116396 h 1163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T48" t="T49" r="T50" b="T51"/>
                          <a:pathLst>
                            <a:path w="85687" h="116396">
                              <a:moveTo>
                                <a:pt x="5436" y="0"/>
                              </a:moveTo>
                              <a:lnTo>
                                <a:pt x="79744" y="0"/>
                              </a:lnTo>
                              <a:lnTo>
                                <a:pt x="79744" y="10071"/>
                              </a:lnTo>
                              <a:lnTo>
                                <a:pt x="40932" y="48539"/>
                              </a:lnTo>
                              <a:lnTo>
                                <a:pt x="47866" y="49035"/>
                              </a:lnTo>
                              <a:cubicBezTo>
                                <a:pt x="59424" y="49695"/>
                                <a:pt x="68618" y="52718"/>
                                <a:pt x="75451" y="58115"/>
                              </a:cubicBezTo>
                              <a:cubicBezTo>
                                <a:pt x="82271" y="63513"/>
                                <a:pt x="85687" y="70777"/>
                                <a:pt x="85687" y="79908"/>
                              </a:cubicBezTo>
                              <a:cubicBezTo>
                                <a:pt x="85687" y="87058"/>
                                <a:pt x="83833" y="93396"/>
                                <a:pt x="80150" y="98895"/>
                              </a:cubicBezTo>
                              <a:cubicBezTo>
                                <a:pt x="76454" y="104407"/>
                                <a:pt x="71234" y="108687"/>
                                <a:pt x="64465" y="111773"/>
                              </a:cubicBezTo>
                              <a:cubicBezTo>
                                <a:pt x="57696" y="114859"/>
                                <a:pt x="49797" y="116396"/>
                                <a:pt x="40780" y="116396"/>
                              </a:cubicBezTo>
                              <a:cubicBezTo>
                                <a:pt x="33503" y="116396"/>
                                <a:pt x="26213" y="115291"/>
                                <a:pt x="18898" y="113093"/>
                              </a:cubicBezTo>
                              <a:cubicBezTo>
                                <a:pt x="11583" y="110896"/>
                                <a:pt x="5283" y="107975"/>
                                <a:pt x="0" y="104343"/>
                              </a:cubicBezTo>
                              <a:lnTo>
                                <a:pt x="6769" y="91465"/>
                              </a:lnTo>
                              <a:cubicBezTo>
                                <a:pt x="11379" y="95098"/>
                                <a:pt x="16548" y="97904"/>
                                <a:pt x="22276" y="99886"/>
                              </a:cubicBezTo>
                              <a:cubicBezTo>
                                <a:pt x="28004" y="101867"/>
                                <a:pt x="33846" y="102857"/>
                                <a:pt x="39777" y="102857"/>
                              </a:cubicBezTo>
                              <a:cubicBezTo>
                                <a:pt x="49251" y="102857"/>
                                <a:pt x="56667" y="100825"/>
                                <a:pt x="62065" y="96749"/>
                              </a:cubicBezTo>
                              <a:cubicBezTo>
                                <a:pt x="67463" y="92672"/>
                                <a:pt x="70168" y="87224"/>
                                <a:pt x="70168" y="80404"/>
                              </a:cubicBezTo>
                              <a:cubicBezTo>
                                <a:pt x="70168" y="73584"/>
                                <a:pt x="67463" y="68377"/>
                                <a:pt x="62065" y="64795"/>
                              </a:cubicBezTo>
                              <a:cubicBezTo>
                                <a:pt x="56667" y="61227"/>
                                <a:pt x="49086" y="59436"/>
                                <a:pt x="39281" y="59436"/>
                              </a:cubicBezTo>
                              <a:lnTo>
                                <a:pt x="23432" y="59436"/>
                              </a:lnTo>
                              <a:lnTo>
                                <a:pt x="23432" y="49365"/>
                              </a:lnTo>
                              <a:lnTo>
                                <a:pt x="58928" y="14364"/>
                              </a:lnTo>
                              <a:lnTo>
                                <a:pt x="5614" y="14364"/>
                              </a:lnTo>
                              <a:lnTo>
                                <a:pt x="54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72860797" name="Shape 94"/>
                      <wps:cNvSpPr>
                        <a:spLocks/>
                      </wps:cNvSpPr>
                      <wps:spPr bwMode="auto">
                        <a:xfrm>
                          <a:off x="39992" y="3997"/>
                          <a:ext cx="484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8878893" name="Shape 95"/>
                      <wps:cNvSpPr>
                        <a:spLocks/>
                      </wps:cNvSpPr>
                      <wps:spPr bwMode="auto">
                        <a:xfrm>
                          <a:off x="40476" y="3997"/>
                          <a:ext cx="483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2031180" name="Shape 96"/>
                      <wps:cNvSpPr>
                        <a:spLocks/>
                      </wps:cNvSpPr>
                      <wps:spPr bwMode="auto">
                        <a:xfrm>
                          <a:off x="41166" y="3997"/>
                          <a:ext cx="483" cy="1170"/>
                        </a:xfrm>
                        <a:custGeom>
                          <a:avLst/>
                          <a:gdLst>
                            <a:gd name="T0" fmla="*/ 48374 w 48374"/>
                            <a:gd name="T1" fmla="*/ 0 h 117056"/>
                            <a:gd name="T2" fmla="*/ 48374 w 48374"/>
                            <a:gd name="T3" fmla="*/ 12548 h 117056"/>
                            <a:gd name="T4" fmla="*/ 16345 w 48374"/>
                            <a:gd name="T5" fmla="*/ 58445 h 117056"/>
                            <a:gd name="T6" fmla="*/ 24435 w 48374"/>
                            <a:gd name="T7" fmla="*/ 92786 h 117056"/>
                            <a:gd name="T8" fmla="*/ 48374 w 48374"/>
                            <a:gd name="T9" fmla="*/ 104343 h 117056"/>
                            <a:gd name="T10" fmla="*/ 48374 w 48374"/>
                            <a:gd name="T11" fmla="*/ 117056 h 117056"/>
                            <a:gd name="T12" fmla="*/ 12459 w 48374"/>
                            <a:gd name="T13" fmla="*/ 101867 h 117056"/>
                            <a:gd name="T14" fmla="*/ 0 w 48374"/>
                            <a:gd name="T15" fmla="*/ 58445 h 117056"/>
                            <a:gd name="T16" fmla="*/ 12459 w 48374"/>
                            <a:gd name="T17" fmla="*/ 15100 h 117056"/>
                            <a:gd name="T18" fmla="*/ 48374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48374" y="0"/>
                              </a:moveTo>
                              <a:lnTo>
                                <a:pt x="48374" y="12548"/>
                              </a:lnTo>
                              <a:cubicBezTo>
                                <a:pt x="27025" y="12548"/>
                                <a:pt x="16345" y="27838"/>
                                <a:pt x="16345" y="58445"/>
                              </a:cubicBezTo>
                              <a:cubicBezTo>
                                <a:pt x="16345" y="73635"/>
                                <a:pt x="19050" y="85077"/>
                                <a:pt x="24435" y="92786"/>
                              </a:cubicBezTo>
                              <a:cubicBezTo>
                                <a:pt x="29832" y="100495"/>
                                <a:pt x="37808" y="104343"/>
                                <a:pt x="48374" y="104343"/>
                              </a:cubicBezTo>
                              <a:lnTo>
                                <a:pt x="48374" y="117056"/>
                              </a:lnTo>
                              <a:cubicBezTo>
                                <a:pt x="32740" y="117056"/>
                                <a:pt x="20777" y="111989"/>
                                <a:pt x="12459" y="101867"/>
                              </a:cubicBezTo>
                              <a:cubicBezTo>
                                <a:pt x="4153" y="91745"/>
                                <a:pt x="0" y="77267"/>
                                <a:pt x="0" y="58445"/>
                              </a:cubicBezTo>
                              <a:cubicBezTo>
                                <a:pt x="0" y="39624"/>
                                <a:pt x="4153" y="25171"/>
                                <a:pt x="12459" y="15100"/>
                              </a:cubicBezTo>
                              <a:cubicBezTo>
                                <a:pt x="20777" y="5029"/>
                                <a:pt x="32740" y="0"/>
                                <a:pt x="4837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85583734" name="Shape 97"/>
                      <wps:cNvSpPr>
                        <a:spLocks/>
                      </wps:cNvSpPr>
                      <wps:spPr bwMode="auto">
                        <a:xfrm>
                          <a:off x="41649" y="3997"/>
                          <a:ext cx="484" cy="1170"/>
                        </a:xfrm>
                        <a:custGeom>
                          <a:avLst/>
                          <a:gdLst>
                            <a:gd name="T0" fmla="*/ 0 w 48374"/>
                            <a:gd name="T1" fmla="*/ 0 h 117056"/>
                            <a:gd name="T2" fmla="*/ 35826 w 48374"/>
                            <a:gd name="T3" fmla="*/ 15100 h 117056"/>
                            <a:gd name="T4" fmla="*/ 48374 w 48374"/>
                            <a:gd name="T5" fmla="*/ 58445 h 117056"/>
                            <a:gd name="T6" fmla="*/ 35826 w 48374"/>
                            <a:gd name="T7" fmla="*/ 101867 h 117056"/>
                            <a:gd name="T8" fmla="*/ 0 w 48374"/>
                            <a:gd name="T9" fmla="*/ 117056 h 117056"/>
                            <a:gd name="T10" fmla="*/ 0 w 48374"/>
                            <a:gd name="T11" fmla="*/ 104343 h 117056"/>
                            <a:gd name="T12" fmla="*/ 23940 w 48374"/>
                            <a:gd name="T13" fmla="*/ 92786 h 117056"/>
                            <a:gd name="T14" fmla="*/ 32029 w 48374"/>
                            <a:gd name="T15" fmla="*/ 58445 h 117056"/>
                            <a:gd name="T16" fmla="*/ 0 w 48374"/>
                            <a:gd name="T17" fmla="*/ 12548 h 117056"/>
                            <a:gd name="T18" fmla="*/ 0 w 48374"/>
                            <a:gd name="T19" fmla="*/ 0 h 117056"/>
                            <a:gd name="T20" fmla="*/ 0 w 48374"/>
                            <a:gd name="T21" fmla="*/ 0 h 117056"/>
                            <a:gd name="T22" fmla="*/ 48374 w 48374"/>
                            <a:gd name="T23" fmla="*/ 117056 h 1170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T20" t="T21" r="T22" b="T23"/>
                          <a:pathLst>
                            <a:path w="48374" h="117056">
                              <a:moveTo>
                                <a:pt x="0" y="0"/>
                              </a:moveTo>
                              <a:cubicBezTo>
                                <a:pt x="15519" y="0"/>
                                <a:pt x="27470" y="5029"/>
                                <a:pt x="35826" y="15100"/>
                              </a:cubicBezTo>
                              <a:cubicBezTo>
                                <a:pt x="44196" y="25171"/>
                                <a:pt x="48374" y="39624"/>
                                <a:pt x="48374" y="58445"/>
                              </a:cubicBezTo>
                              <a:cubicBezTo>
                                <a:pt x="48374" y="77267"/>
                                <a:pt x="44196" y="91745"/>
                                <a:pt x="35826" y="101867"/>
                              </a:cubicBezTo>
                              <a:cubicBezTo>
                                <a:pt x="27470" y="111989"/>
                                <a:pt x="15519" y="117056"/>
                                <a:pt x="0" y="117056"/>
                              </a:cubicBezTo>
                              <a:lnTo>
                                <a:pt x="0" y="104343"/>
                              </a:lnTo>
                              <a:cubicBezTo>
                                <a:pt x="10566" y="104343"/>
                                <a:pt x="18542" y="100495"/>
                                <a:pt x="23940" y="92786"/>
                              </a:cubicBezTo>
                              <a:cubicBezTo>
                                <a:pt x="29337" y="85077"/>
                                <a:pt x="32029" y="73635"/>
                                <a:pt x="32029" y="58445"/>
                              </a:cubicBezTo>
                              <a:cubicBezTo>
                                <a:pt x="32029" y="27838"/>
                                <a:pt x="21349" y="12548"/>
                                <a:pt x="0" y="125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9278557" name="Shape 98"/>
                      <wps:cNvSpPr>
                        <a:spLocks/>
                      </wps:cNvSpPr>
                      <wps:spPr bwMode="auto">
                        <a:xfrm>
                          <a:off x="27018" y="3630"/>
                          <a:ext cx="1945" cy="1786"/>
                        </a:xfrm>
                        <a:custGeom>
                          <a:avLst/>
                          <a:gdLst>
                            <a:gd name="T0" fmla="*/ 37846 w 194462"/>
                            <a:gd name="T1" fmla="*/ 787 h 178626"/>
                            <a:gd name="T2" fmla="*/ 37973 w 194462"/>
                            <a:gd name="T3" fmla="*/ 2527 h 178626"/>
                            <a:gd name="T4" fmla="*/ 54140 w 194462"/>
                            <a:gd name="T5" fmla="*/ 12929 h 178626"/>
                            <a:gd name="T6" fmla="*/ 66218 w 194462"/>
                            <a:gd name="T7" fmla="*/ 41847 h 178626"/>
                            <a:gd name="T8" fmla="*/ 64478 w 194462"/>
                            <a:gd name="T9" fmla="*/ 58255 h 178626"/>
                            <a:gd name="T10" fmla="*/ 59944 w 194462"/>
                            <a:gd name="T11" fmla="*/ 63830 h 178626"/>
                            <a:gd name="T12" fmla="*/ 58395 w 194462"/>
                            <a:gd name="T13" fmla="*/ 85306 h 178626"/>
                            <a:gd name="T14" fmla="*/ 118555 w 194462"/>
                            <a:gd name="T15" fmla="*/ 133617 h 178626"/>
                            <a:gd name="T16" fmla="*/ 128372 w 194462"/>
                            <a:gd name="T17" fmla="*/ 131026 h 178626"/>
                            <a:gd name="T18" fmla="*/ 141618 w 194462"/>
                            <a:gd name="T19" fmla="*/ 114872 h 178626"/>
                            <a:gd name="T20" fmla="*/ 152794 w 194462"/>
                            <a:gd name="T21" fmla="*/ 111277 h 178626"/>
                            <a:gd name="T22" fmla="*/ 190957 w 194462"/>
                            <a:gd name="T23" fmla="*/ 129819 h 178626"/>
                            <a:gd name="T24" fmla="*/ 194424 w 194462"/>
                            <a:gd name="T25" fmla="*/ 137414 h 178626"/>
                            <a:gd name="T26" fmla="*/ 160426 w 194462"/>
                            <a:gd name="T27" fmla="*/ 176073 h 178626"/>
                            <a:gd name="T28" fmla="*/ 133401 w 194462"/>
                            <a:gd name="T29" fmla="*/ 174943 h 178626"/>
                            <a:gd name="T30" fmla="*/ 14326 w 194462"/>
                            <a:gd name="T31" fmla="*/ 79997 h 178626"/>
                            <a:gd name="T32" fmla="*/ 7811 w 194462"/>
                            <a:gd name="T33" fmla="*/ 27483 h 178626"/>
                            <a:gd name="T34" fmla="*/ 23660 w 194462"/>
                            <a:gd name="T35" fmla="*/ 5626 h 178626"/>
                            <a:gd name="T36" fmla="*/ 37846 w 194462"/>
                            <a:gd name="T37" fmla="*/ 787 h 178626"/>
                            <a:gd name="T38" fmla="*/ 0 w 194462"/>
                            <a:gd name="T39" fmla="*/ 0 h 178626"/>
                            <a:gd name="T40" fmla="*/ 194462 w 194462"/>
                            <a:gd name="T41" fmla="*/ 178626 h 1786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194462" h="178626">
                              <a:moveTo>
                                <a:pt x="37846" y="787"/>
                              </a:moveTo>
                              <a:cubicBezTo>
                                <a:pt x="37897" y="1372"/>
                                <a:pt x="37935" y="1943"/>
                                <a:pt x="37973" y="2527"/>
                              </a:cubicBezTo>
                              <a:cubicBezTo>
                                <a:pt x="47460" y="0"/>
                                <a:pt x="51283" y="5512"/>
                                <a:pt x="54140" y="12929"/>
                              </a:cubicBezTo>
                              <a:cubicBezTo>
                                <a:pt x="57912" y="22657"/>
                                <a:pt x="61671" y="32448"/>
                                <a:pt x="66218" y="41847"/>
                              </a:cubicBezTo>
                              <a:cubicBezTo>
                                <a:pt x="69215" y="48069"/>
                                <a:pt x="68110" y="53137"/>
                                <a:pt x="64478" y="58255"/>
                              </a:cubicBezTo>
                              <a:cubicBezTo>
                                <a:pt x="63106" y="60211"/>
                                <a:pt x="61519" y="62014"/>
                                <a:pt x="59944" y="63830"/>
                              </a:cubicBezTo>
                              <a:cubicBezTo>
                                <a:pt x="51092" y="74168"/>
                                <a:pt x="50953" y="74244"/>
                                <a:pt x="58395" y="85306"/>
                              </a:cubicBezTo>
                              <a:cubicBezTo>
                                <a:pt x="73431" y="107620"/>
                                <a:pt x="93383" y="123838"/>
                                <a:pt x="118555" y="133617"/>
                              </a:cubicBezTo>
                              <a:cubicBezTo>
                                <a:pt x="122784" y="135255"/>
                                <a:pt x="125743" y="134125"/>
                                <a:pt x="128372" y="131026"/>
                              </a:cubicBezTo>
                              <a:cubicBezTo>
                                <a:pt x="132868" y="125717"/>
                                <a:pt x="137541" y="120510"/>
                                <a:pt x="141618" y="114872"/>
                              </a:cubicBezTo>
                              <a:cubicBezTo>
                                <a:pt x="144666" y="110655"/>
                                <a:pt x="148171" y="109106"/>
                                <a:pt x="152794" y="111277"/>
                              </a:cubicBezTo>
                              <a:cubicBezTo>
                                <a:pt x="165608" y="117272"/>
                                <a:pt x="178435" y="123266"/>
                                <a:pt x="190957" y="129819"/>
                              </a:cubicBezTo>
                              <a:cubicBezTo>
                                <a:pt x="192938" y="130861"/>
                                <a:pt x="194462" y="134823"/>
                                <a:pt x="194424" y="137414"/>
                              </a:cubicBezTo>
                              <a:cubicBezTo>
                                <a:pt x="194056" y="157772"/>
                                <a:pt x="183693" y="169558"/>
                                <a:pt x="160426" y="176073"/>
                              </a:cubicBezTo>
                              <a:cubicBezTo>
                                <a:pt x="151320" y="178626"/>
                                <a:pt x="142431" y="177152"/>
                                <a:pt x="133401" y="174943"/>
                              </a:cubicBezTo>
                              <a:cubicBezTo>
                                <a:pt x="79032" y="161620"/>
                                <a:pt x="41567" y="127089"/>
                                <a:pt x="14326" y="79997"/>
                              </a:cubicBezTo>
                              <a:cubicBezTo>
                                <a:pt x="4877" y="63665"/>
                                <a:pt x="0" y="45796"/>
                                <a:pt x="7811" y="27483"/>
                              </a:cubicBezTo>
                              <a:cubicBezTo>
                                <a:pt x="11278" y="19367"/>
                                <a:pt x="17386" y="11989"/>
                                <a:pt x="23660" y="5626"/>
                              </a:cubicBezTo>
                              <a:cubicBezTo>
                                <a:pt x="26797" y="2438"/>
                                <a:pt x="33020" y="2299"/>
                                <a:pt x="37846" y="78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71157208" name="Shape 198"/>
                      <wps:cNvSpPr>
                        <a:spLocks/>
                      </wps:cNvSpPr>
                      <wps:spPr bwMode="auto">
                        <a:xfrm>
                          <a:off x="49825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0624903" name="Shape 199"/>
                      <wps:cNvSpPr>
                        <a:spLocks/>
                      </wps:cNvSpPr>
                      <wps:spPr bwMode="auto">
                        <a:xfrm>
                          <a:off x="51271" y="4285"/>
                          <a:ext cx="1448" cy="874"/>
                        </a:xfrm>
                        <a:custGeom>
                          <a:avLst/>
                          <a:gdLst>
                            <a:gd name="T0" fmla="*/ 0 w 144793"/>
                            <a:gd name="T1" fmla="*/ 0 h 87338"/>
                            <a:gd name="T2" fmla="*/ 16015 w 144793"/>
                            <a:gd name="T3" fmla="*/ 0 h 87338"/>
                            <a:gd name="T4" fmla="*/ 40462 w 144793"/>
                            <a:gd name="T5" fmla="*/ 72149 h 87338"/>
                            <a:gd name="T6" fmla="*/ 64554 w 144793"/>
                            <a:gd name="T7" fmla="*/ 0 h 87338"/>
                            <a:gd name="T8" fmla="*/ 80569 w 144793"/>
                            <a:gd name="T9" fmla="*/ 0 h 87338"/>
                            <a:gd name="T10" fmla="*/ 104839 w 144793"/>
                            <a:gd name="T11" fmla="*/ 72149 h 87338"/>
                            <a:gd name="T12" fmla="*/ 128943 w 144793"/>
                            <a:gd name="T13" fmla="*/ 0 h 87338"/>
                            <a:gd name="T14" fmla="*/ 144793 w 144793"/>
                            <a:gd name="T15" fmla="*/ 0 h 87338"/>
                            <a:gd name="T16" fmla="*/ 112598 w 144793"/>
                            <a:gd name="T17" fmla="*/ 87338 h 87338"/>
                            <a:gd name="T18" fmla="*/ 96584 w 144793"/>
                            <a:gd name="T19" fmla="*/ 87338 h 87338"/>
                            <a:gd name="T20" fmla="*/ 72479 w 144793"/>
                            <a:gd name="T21" fmla="*/ 18656 h 87338"/>
                            <a:gd name="T22" fmla="*/ 48387 w 144793"/>
                            <a:gd name="T23" fmla="*/ 87338 h 87338"/>
                            <a:gd name="T24" fmla="*/ 32360 w 144793"/>
                            <a:gd name="T25" fmla="*/ 87338 h 87338"/>
                            <a:gd name="T26" fmla="*/ 0 w 144793"/>
                            <a:gd name="T27" fmla="*/ 0 h 87338"/>
                            <a:gd name="T28" fmla="*/ 0 w 144793"/>
                            <a:gd name="T29" fmla="*/ 0 h 87338"/>
                            <a:gd name="T30" fmla="*/ 144793 w 144793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93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62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43" y="0"/>
                              </a:lnTo>
                              <a:lnTo>
                                <a:pt x="144793" y="0"/>
                              </a:lnTo>
                              <a:lnTo>
                                <a:pt x="112598" y="87338"/>
                              </a:lnTo>
                              <a:lnTo>
                                <a:pt x="96584" y="87338"/>
                              </a:lnTo>
                              <a:lnTo>
                                <a:pt x="72479" y="18656"/>
                              </a:lnTo>
                              <a:lnTo>
                                <a:pt x="48387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36986648" name="Shape 200"/>
                      <wps:cNvSpPr>
                        <a:spLocks/>
                      </wps:cNvSpPr>
                      <wps:spPr bwMode="auto">
                        <a:xfrm>
                          <a:off x="52718" y="4285"/>
                          <a:ext cx="1448" cy="874"/>
                        </a:xfrm>
                        <a:custGeom>
                          <a:avLst/>
                          <a:gdLst>
                            <a:gd name="T0" fmla="*/ 0 w 144780"/>
                            <a:gd name="T1" fmla="*/ 0 h 87338"/>
                            <a:gd name="T2" fmla="*/ 16015 w 144780"/>
                            <a:gd name="T3" fmla="*/ 0 h 87338"/>
                            <a:gd name="T4" fmla="*/ 40449 w 144780"/>
                            <a:gd name="T5" fmla="*/ 72149 h 87338"/>
                            <a:gd name="T6" fmla="*/ 64554 w 144780"/>
                            <a:gd name="T7" fmla="*/ 0 h 87338"/>
                            <a:gd name="T8" fmla="*/ 80569 w 144780"/>
                            <a:gd name="T9" fmla="*/ 0 h 87338"/>
                            <a:gd name="T10" fmla="*/ 104839 w 144780"/>
                            <a:gd name="T11" fmla="*/ 72149 h 87338"/>
                            <a:gd name="T12" fmla="*/ 128931 w 144780"/>
                            <a:gd name="T13" fmla="*/ 0 h 87338"/>
                            <a:gd name="T14" fmla="*/ 144780 w 144780"/>
                            <a:gd name="T15" fmla="*/ 0 h 87338"/>
                            <a:gd name="T16" fmla="*/ 112585 w 144780"/>
                            <a:gd name="T17" fmla="*/ 87338 h 87338"/>
                            <a:gd name="T18" fmla="*/ 96571 w 144780"/>
                            <a:gd name="T19" fmla="*/ 87338 h 87338"/>
                            <a:gd name="T20" fmla="*/ 72479 w 144780"/>
                            <a:gd name="T21" fmla="*/ 18656 h 87338"/>
                            <a:gd name="T22" fmla="*/ 48374 w 144780"/>
                            <a:gd name="T23" fmla="*/ 87338 h 87338"/>
                            <a:gd name="T24" fmla="*/ 32360 w 144780"/>
                            <a:gd name="T25" fmla="*/ 87338 h 87338"/>
                            <a:gd name="T26" fmla="*/ 0 w 144780"/>
                            <a:gd name="T27" fmla="*/ 0 h 87338"/>
                            <a:gd name="T28" fmla="*/ 0 w 144780"/>
                            <a:gd name="T29" fmla="*/ 0 h 87338"/>
                            <a:gd name="T30" fmla="*/ 144780 w 144780"/>
                            <a:gd name="T31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144780" h="87338">
                              <a:moveTo>
                                <a:pt x="0" y="0"/>
                              </a:moveTo>
                              <a:lnTo>
                                <a:pt x="16015" y="0"/>
                              </a:lnTo>
                              <a:lnTo>
                                <a:pt x="40449" y="72149"/>
                              </a:lnTo>
                              <a:lnTo>
                                <a:pt x="64554" y="0"/>
                              </a:lnTo>
                              <a:lnTo>
                                <a:pt x="80569" y="0"/>
                              </a:lnTo>
                              <a:lnTo>
                                <a:pt x="104839" y="72149"/>
                              </a:lnTo>
                              <a:lnTo>
                                <a:pt x="128931" y="0"/>
                              </a:lnTo>
                              <a:lnTo>
                                <a:pt x="144780" y="0"/>
                              </a:lnTo>
                              <a:lnTo>
                                <a:pt x="112585" y="87338"/>
                              </a:lnTo>
                              <a:lnTo>
                                <a:pt x="96571" y="87338"/>
                              </a:lnTo>
                              <a:lnTo>
                                <a:pt x="72479" y="18656"/>
                              </a:lnTo>
                              <a:lnTo>
                                <a:pt x="48374" y="87338"/>
                              </a:lnTo>
                              <a:lnTo>
                                <a:pt x="32360" y="873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1612431" name="Shape 201"/>
                      <wps:cNvSpPr>
                        <a:spLocks/>
                      </wps:cNvSpPr>
                      <wps:spPr bwMode="auto">
                        <a:xfrm>
                          <a:off x="54210" y="4984"/>
                          <a:ext cx="180" cy="190"/>
                        </a:xfrm>
                        <a:custGeom>
                          <a:avLst/>
                          <a:gdLst>
                            <a:gd name="T0" fmla="*/ 9080 w 17996"/>
                            <a:gd name="T1" fmla="*/ 0 h 18986"/>
                            <a:gd name="T2" fmla="*/ 15430 w 17996"/>
                            <a:gd name="T3" fmla="*/ 2642 h 18986"/>
                            <a:gd name="T4" fmla="*/ 17996 w 17996"/>
                            <a:gd name="T5" fmla="*/ 9411 h 18986"/>
                            <a:gd name="T6" fmla="*/ 15430 w 17996"/>
                            <a:gd name="T7" fmla="*/ 16256 h 18986"/>
                            <a:gd name="T8" fmla="*/ 9080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0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0" y="0"/>
                              </a:moveTo>
                              <a:cubicBezTo>
                                <a:pt x="11608" y="0"/>
                                <a:pt x="13729" y="876"/>
                                <a:pt x="15430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30" y="16256"/>
                              </a:cubicBezTo>
                              <a:cubicBezTo>
                                <a:pt x="13729" y="18072"/>
                                <a:pt x="11608" y="18986"/>
                                <a:pt x="9080" y="18986"/>
                              </a:cubicBezTo>
                              <a:cubicBezTo>
                                <a:pt x="6540" y="18986"/>
                                <a:pt x="4394" y="18072"/>
                                <a:pt x="2642" y="16256"/>
                              </a:cubicBezTo>
                              <a:cubicBezTo>
                                <a:pt x="876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6" y="4407"/>
                                <a:pt x="2642" y="2642"/>
                              </a:cubicBezTo>
                              <a:cubicBezTo>
                                <a:pt x="4394" y="876"/>
                                <a:pt x="6540" y="0"/>
                                <a:pt x="908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8785726" name="Shape 202"/>
                      <wps:cNvSpPr>
                        <a:spLocks/>
                      </wps:cNvSpPr>
                      <wps:spPr bwMode="auto">
                        <a:xfrm>
                          <a:off x="54509" y="4279"/>
                          <a:ext cx="669" cy="885"/>
                        </a:xfrm>
                        <a:custGeom>
                          <a:avLst/>
                          <a:gdLst>
                            <a:gd name="T0" fmla="*/ 35649 w 66853"/>
                            <a:gd name="T1" fmla="*/ 0 h 88494"/>
                            <a:gd name="T2" fmla="*/ 51257 w 66853"/>
                            <a:gd name="T3" fmla="*/ 2235 h 88494"/>
                            <a:gd name="T4" fmla="*/ 64554 w 66853"/>
                            <a:gd name="T5" fmla="*/ 8255 h 88494"/>
                            <a:gd name="T6" fmla="*/ 58928 w 66853"/>
                            <a:gd name="T7" fmla="*/ 19977 h 88494"/>
                            <a:gd name="T8" fmla="*/ 46965 w 66853"/>
                            <a:gd name="T9" fmla="*/ 14694 h 88494"/>
                            <a:gd name="T10" fmla="*/ 34506 w 66853"/>
                            <a:gd name="T11" fmla="*/ 12713 h 88494"/>
                            <a:gd name="T12" fmla="*/ 23368 w 66853"/>
                            <a:gd name="T13" fmla="*/ 15265 h 88494"/>
                            <a:gd name="T14" fmla="*/ 19152 w 66853"/>
                            <a:gd name="T15" fmla="*/ 23114 h 88494"/>
                            <a:gd name="T16" fmla="*/ 23863 w 66853"/>
                            <a:gd name="T17" fmla="*/ 31115 h 88494"/>
                            <a:gd name="T18" fmla="*/ 38138 w 66853"/>
                            <a:gd name="T19" fmla="*/ 36652 h 88494"/>
                            <a:gd name="T20" fmla="*/ 52997 w 66853"/>
                            <a:gd name="T21" fmla="*/ 41935 h 88494"/>
                            <a:gd name="T22" fmla="*/ 62814 w 66853"/>
                            <a:gd name="T23" fmla="*/ 49695 h 88494"/>
                            <a:gd name="T24" fmla="*/ 66853 w 66853"/>
                            <a:gd name="T25" fmla="*/ 63233 h 88494"/>
                            <a:gd name="T26" fmla="*/ 57531 w 66853"/>
                            <a:gd name="T27" fmla="*/ 82055 h 88494"/>
                            <a:gd name="T28" fmla="*/ 34341 w 66853"/>
                            <a:gd name="T29" fmla="*/ 88494 h 88494"/>
                            <a:gd name="T30" fmla="*/ 15443 w 66853"/>
                            <a:gd name="T31" fmla="*/ 85357 h 88494"/>
                            <a:gd name="T32" fmla="*/ 0 w 66853"/>
                            <a:gd name="T33" fmla="*/ 76441 h 88494"/>
                            <a:gd name="T34" fmla="*/ 5778 w 66853"/>
                            <a:gd name="T35" fmla="*/ 65215 h 88494"/>
                            <a:gd name="T36" fmla="*/ 19228 w 66853"/>
                            <a:gd name="T37" fmla="*/ 73139 h 88494"/>
                            <a:gd name="T38" fmla="*/ 34836 w 66853"/>
                            <a:gd name="T39" fmla="*/ 76111 h 88494"/>
                            <a:gd name="T40" fmla="*/ 47053 w 66853"/>
                            <a:gd name="T41" fmla="*/ 73304 h 88494"/>
                            <a:gd name="T42" fmla="*/ 51676 w 66853"/>
                            <a:gd name="T43" fmla="*/ 64719 h 88494"/>
                            <a:gd name="T44" fmla="*/ 46799 w 66853"/>
                            <a:gd name="T45" fmla="*/ 55804 h 88494"/>
                            <a:gd name="T46" fmla="*/ 32017 w 66853"/>
                            <a:gd name="T47" fmla="*/ 49860 h 88494"/>
                            <a:gd name="T48" fmla="*/ 17742 w 66853"/>
                            <a:gd name="T49" fmla="*/ 44831 h 88494"/>
                            <a:gd name="T50" fmla="*/ 8331 w 66853"/>
                            <a:gd name="T51" fmla="*/ 37313 h 88494"/>
                            <a:gd name="T52" fmla="*/ 4445 w 66853"/>
                            <a:gd name="T53" fmla="*/ 24435 h 88494"/>
                            <a:gd name="T54" fmla="*/ 13360 w 66853"/>
                            <a:gd name="T55" fmla="*/ 6109 h 88494"/>
                            <a:gd name="T56" fmla="*/ 35649 w 66853"/>
                            <a:gd name="T57" fmla="*/ 0 h 88494"/>
                            <a:gd name="T58" fmla="*/ 0 w 66853"/>
                            <a:gd name="T59" fmla="*/ 0 h 88494"/>
                            <a:gd name="T60" fmla="*/ 66853 w 66853"/>
                            <a:gd name="T61" fmla="*/ 88494 h 88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66853" h="88494">
                              <a:moveTo>
                                <a:pt x="35649" y="0"/>
                              </a:moveTo>
                              <a:cubicBezTo>
                                <a:pt x="40932" y="0"/>
                                <a:pt x="46152" y="737"/>
                                <a:pt x="51257" y="2235"/>
                              </a:cubicBezTo>
                              <a:cubicBezTo>
                                <a:pt x="56375" y="3708"/>
                                <a:pt x="60808" y="5728"/>
                                <a:pt x="64554" y="8255"/>
                              </a:cubicBezTo>
                              <a:lnTo>
                                <a:pt x="58928" y="19977"/>
                              </a:lnTo>
                              <a:cubicBezTo>
                                <a:pt x="55296" y="17780"/>
                                <a:pt x="51321" y="16015"/>
                                <a:pt x="46965" y="14694"/>
                              </a:cubicBezTo>
                              <a:cubicBezTo>
                                <a:pt x="42621" y="13373"/>
                                <a:pt x="38468" y="12713"/>
                                <a:pt x="34506" y="12713"/>
                              </a:cubicBezTo>
                              <a:cubicBezTo>
                                <a:pt x="29870" y="12713"/>
                                <a:pt x="26162" y="13564"/>
                                <a:pt x="23368" y="15265"/>
                              </a:cubicBezTo>
                              <a:cubicBezTo>
                                <a:pt x="20549" y="16980"/>
                                <a:pt x="19152" y="19596"/>
                                <a:pt x="19152" y="23114"/>
                              </a:cubicBezTo>
                              <a:cubicBezTo>
                                <a:pt x="19152" y="26632"/>
                                <a:pt x="20726" y="29299"/>
                                <a:pt x="23863" y="31115"/>
                              </a:cubicBezTo>
                              <a:cubicBezTo>
                                <a:pt x="26988" y="32944"/>
                                <a:pt x="31750" y="34785"/>
                                <a:pt x="38138" y="36652"/>
                              </a:cubicBezTo>
                              <a:cubicBezTo>
                                <a:pt x="44183" y="38418"/>
                                <a:pt x="49136" y="40170"/>
                                <a:pt x="52997" y="41935"/>
                              </a:cubicBezTo>
                              <a:cubicBezTo>
                                <a:pt x="56845" y="43701"/>
                                <a:pt x="60122" y="46279"/>
                                <a:pt x="62814" y="49695"/>
                              </a:cubicBezTo>
                              <a:cubicBezTo>
                                <a:pt x="65519" y="53111"/>
                                <a:pt x="66853" y="57620"/>
                                <a:pt x="66853" y="63233"/>
                              </a:cubicBezTo>
                              <a:cubicBezTo>
                                <a:pt x="66853" y="71488"/>
                                <a:pt x="63741" y="77762"/>
                                <a:pt x="57531" y="82055"/>
                              </a:cubicBezTo>
                              <a:cubicBezTo>
                                <a:pt x="51321" y="86347"/>
                                <a:pt x="43574" y="88494"/>
                                <a:pt x="34341" y="88494"/>
                              </a:cubicBezTo>
                              <a:cubicBezTo>
                                <a:pt x="27838" y="88494"/>
                                <a:pt x="21539" y="87452"/>
                                <a:pt x="15443" y="85357"/>
                              </a:cubicBezTo>
                              <a:cubicBezTo>
                                <a:pt x="9322" y="83261"/>
                                <a:pt x="4178" y="80302"/>
                                <a:pt x="0" y="76441"/>
                              </a:cubicBezTo>
                              <a:lnTo>
                                <a:pt x="5778" y="65215"/>
                              </a:lnTo>
                              <a:cubicBezTo>
                                <a:pt x="9411" y="68517"/>
                                <a:pt x="13894" y="71158"/>
                                <a:pt x="19228" y="73139"/>
                              </a:cubicBezTo>
                              <a:cubicBezTo>
                                <a:pt x="24562" y="75121"/>
                                <a:pt x="29769" y="76111"/>
                                <a:pt x="34836" y="76111"/>
                              </a:cubicBezTo>
                              <a:cubicBezTo>
                                <a:pt x="39891" y="76111"/>
                                <a:pt x="43967" y="75171"/>
                                <a:pt x="47053" y="73304"/>
                              </a:cubicBezTo>
                              <a:cubicBezTo>
                                <a:pt x="50127" y="71438"/>
                                <a:pt x="51676" y="68580"/>
                                <a:pt x="51676" y="64719"/>
                              </a:cubicBezTo>
                              <a:cubicBezTo>
                                <a:pt x="51676" y="60757"/>
                                <a:pt x="50051" y="57785"/>
                                <a:pt x="46799" y="55804"/>
                              </a:cubicBezTo>
                              <a:cubicBezTo>
                                <a:pt x="43548" y="53823"/>
                                <a:pt x="38633" y="51841"/>
                                <a:pt x="32017" y="49860"/>
                              </a:cubicBezTo>
                              <a:cubicBezTo>
                                <a:pt x="26188" y="48209"/>
                                <a:pt x="21425" y="46533"/>
                                <a:pt x="17742" y="44831"/>
                              </a:cubicBezTo>
                              <a:cubicBezTo>
                                <a:pt x="14059" y="43117"/>
                                <a:pt x="10922" y="40615"/>
                                <a:pt x="8331" y="37313"/>
                              </a:cubicBezTo>
                              <a:cubicBezTo>
                                <a:pt x="5753" y="34011"/>
                                <a:pt x="4445" y="29718"/>
                                <a:pt x="4445" y="24435"/>
                              </a:cubicBezTo>
                              <a:cubicBezTo>
                                <a:pt x="4445" y="16281"/>
                                <a:pt x="7429" y="10185"/>
                                <a:pt x="13360" y="6109"/>
                              </a:cubicBezTo>
                              <a:cubicBezTo>
                                <a:pt x="19304" y="2032"/>
                                <a:pt x="26734" y="0"/>
                                <a:pt x="3564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4831289" name="Shape 973"/>
                      <wps:cNvSpPr>
                        <a:spLocks/>
                      </wps:cNvSpPr>
                      <wps:spPr bwMode="auto">
                        <a:xfrm>
                          <a:off x="55381" y="4285"/>
                          <a:ext cx="153" cy="874"/>
                        </a:xfrm>
                        <a:custGeom>
                          <a:avLst/>
                          <a:gdLst>
                            <a:gd name="T0" fmla="*/ 0 w 15354"/>
                            <a:gd name="T1" fmla="*/ 0 h 87338"/>
                            <a:gd name="T2" fmla="*/ 15354 w 15354"/>
                            <a:gd name="T3" fmla="*/ 0 h 87338"/>
                            <a:gd name="T4" fmla="*/ 15354 w 15354"/>
                            <a:gd name="T5" fmla="*/ 87338 h 87338"/>
                            <a:gd name="T6" fmla="*/ 0 w 15354"/>
                            <a:gd name="T7" fmla="*/ 87338 h 87338"/>
                            <a:gd name="T8" fmla="*/ 0 w 15354"/>
                            <a:gd name="T9" fmla="*/ 0 h 87338"/>
                            <a:gd name="T10" fmla="*/ 0 w 15354"/>
                            <a:gd name="T11" fmla="*/ 0 h 87338"/>
                            <a:gd name="T12" fmla="*/ 15354 w 15354"/>
                            <a:gd name="T13" fmla="*/ 87338 h 873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15354" h="87338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87338"/>
                              </a:lnTo>
                              <a:lnTo>
                                <a:pt x="0" y="8733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77022958" name="Shape 204"/>
                      <wps:cNvSpPr>
                        <a:spLocks/>
                      </wps:cNvSpPr>
                      <wps:spPr bwMode="auto">
                        <a:xfrm>
                          <a:off x="55361" y="3937"/>
                          <a:ext cx="191" cy="198"/>
                        </a:xfrm>
                        <a:custGeom>
                          <a:avLst/>
                          <a:gdLst>
                            <a:gd name="T0" fmla="*/ 9576 w 19152"/>
                            <a:gd name="T1" fmla="*/ 0 h 19812"/>
                            <a:gd name="T2" fmla="*/ 16421 w 19152"/>
                            <a:gd name="T3" fmla="*/ 2807 h 19812"/>
                            <a:gd name="T4" fmla="*/ 19152 w 19152"/>
                            <a:gd name="T5" fmla="*/ 9906 h 19812"/>
                            <a:gd name="T6" fmla="*/ 16421 w 19152"/>
                            <a:gd name="T7" fmla="*/ 17005 h 19812"/>
                            <a:gd name="T8" fmla="*/ 9576 w 19152"/>
                            <a:gd name="T9" fmla="*/ 19812 h 19812"/>
                            <a:gd name="T10" fmla="*/ 2730 w 19152"/>
                            <a:gd name="T11" fmla="*/ 17005 h 19812"/>
                            <a:gd name="T12" fmla="*/ 0 w 19152"/>
                            <a:gd name="T13" fmla="*/ 9906 h 19812"/>
                            <a:gd name="T14" fmla="*/ 2730 w 19152"/>
                            <a:gd name="T15" fmla="*/ 2807 h 19812"/>
                            <a:gd name="T16" fmla="*/ 9576 w 19152"/>
                            <a:gd name="T17" fmla="*/ 0 h 19812"/>
                            <a:gd name="T18" fmla="*/ 0 w 19152"/>
                            <a:gd name="T19" fmla="*/ 0 h 19812"/>
                            <a:gd name="T20" fmla="*/ 19152 w 19152"/>
                            <a:gd name="T21" fmla="*/ 19812 h 198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9152" h="19812">
                              <a:moveTo>
                                <a:pt x="9576" y="0"/>
                              </a:moveTo>
                              <a:cubicBezTo>
                                <a:pt x="12332" y="0"/>
                                <a:pt x="14618" y="927"/>
                                <a:pt x="16421" y="2807"/>
                              </a:cubicBezTo>
                              <a:cubicBezTo>
                                <a:pt x="18250" y="4673"/>
                                <a:pt x="19152" y="7036"/>
                                <a:pt x="19152" y="9906"/>
                              </a:cubicBezTo>
                              <a:cubicBezTo>
                                <a:pt x="19152" y="12764"/>
                                <a:pt x="18250" y="15126"/>
                                <a:pt x="16421" y="17005"/>
                              </a:cubicBezTo>
                              <a:cubicBezTo>
                                <a:pt x="14618" y="18872"/>
                                <a:pt x="12332" y="19812"/>
                                <a:pt x="9576" y="19812"/>
                              </a:cubicBezTo>
                              <a:cubicBezTo>
                                <a:pt x="6820" y="19812"/>
                                <a:pt x="4547" y="18872"/>
                                <a:pt x="2730" y="17005"/>
                              </a:cubicBezTo>
                              <a:cubicBezTo>
                                <a:pt x="902" y="15126"/>
                                <a:pt x="0" y="12764"/>
                                <a:pt x="0" y="9906"/>
                              </a:cubicBezTo>
                              <a:cubicBezTo>
                                <a:pt x="0" y="7036"/>
                                <a:pt x="902" y="4673"/>
                                <a:pt x="2730" y="2807"/>
                              </a:cubicBezTo>
                              <a:cubicBezTo>
                                <a:pt x="4547" y="927"/>
                                <a:pt x="6820" y="0"/>
                                <a:pt x="957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3919553" name="Shape 205"/>
                      <wps:cNvSpPr>
                        <a:spLocks/>
                      </wps:cNvSpPr>
                      <wps:spPr bwMode="auto">
                        <a:xfrm>
                          <a:off x="55759" y="4642"/>
                          <a:ext cx="375" cy="523"/>
                        </a:xfrm>
                        <a:custGeom>
                          <a:avLst/>
                          <a:gdLst>
                            <a:gd name="T0" fmla="*/ 32842 w 37548"/>
                            <a:gd name="T1" fmla="*/ 0 h 52324"/>
                            <a:gd name="T2" fmla="*/ 37548 w 37548"/>
                            <a:gd name="T3" fmla="*/ 0 h 52324"/>
                            <a:gd name="T4" fmla="*/ 37548 w 37548"/>
                            <a:gd name="T5" fmla="*/ 11887 h 52324"/>
                            <a:gd name="T6" fmla="*/ 34989 w 37548"/>
                            <a:gd name="T7" fmla="*/ 11887 h 52324"/>
                            <a:gd name="T8" fmla="*/ 19558 w 37548"/>
                            <a:gd name="T9" fmla="*/ 15011 h 52324"/>
                            <a:gd name="T10" fmla="*/ 14516 w 37548"/>
                            <a:gd name="T11" fmla="*/ 24917 h 52324"/>
                            <a:gd name="T12" fmla="*/ 19634 w 37548"/>
                            <a:gd name="T13" fmla="*/ 35649 h 52324"/>
                            <a:gd name="T14" fmla="*/ 33338 w 37548"/>
                            <a:gd name="T15" fmla="*/ 39611 h 52324"/>
                            <a:gd name="T16" fmla="*/ 37548 w 37548"/>
                            <a:gd name="T17" fmla="*/ 38413 h 52324"/>
                            <a:gd name="T18" fmla="*/ 37548 w 37548"/>
                            <a:gd name="T19" fmla="*/ 51013 h 52324"/>
                            <a:gd name="T20" fmla="*/ 30201 w 37548"/>
                            <a:gd name="T21" fmla="*/ 52324 h 52324"/>
                            <a:gd name="T22" fmla="*/ 14275 w 37548"/>
                            <a:gd name="T23" fmla="*/ 48857 h 52324"/>
                            <a:gd name="T24" fmla="*/ 3696 w 37548"/>
                            <a:gd name="T25" fmla="*/ 39281 h 52324"/>
                            <a:gd name="T26" fmla="*/ 0 w 37548"/>
                            <a:gd name="T27" fmla="*/ 25578 h 52324"/>
                            <a:gd name="T28" fmla="*/ 8649 w 37548"/>
                            <a:gd name="T29" fmla="*/ 7010 h 52324"/>
                            <a:gd name="T30" fmla="*/ 32842 w 37548"/>
                            <a:gd name="T31" fmla="*/ 0 h 52324"/>
                            <a:gd name="T32" fmla="*/ 0 w 37548"/>
                            <a:gd name="T33" fmla="*/ 0 h 52324"/>
                            <a:gd name="T34" fmla="*/ 37548 w 37548"/>
                            <a:gd name="T35" fmla="*/ 52324 h 52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37548" h="52324">
                              <a:moveTo>
                                <a:pt x="32842" y="0"/>
                              </a:moveTo>
                              <a:lnTo>
                                <a:pt x="37548" y="0"/>
                              </a:lnTo>
                              <a:lnTo>
                                <a:pt x="37548" y="11887"/>
                              </a:lnTo>
                              <a:lnTo>
                                <a:pt x="34989" y="11887"/>
                              </a:lnTo>
                              <a:cubicBezTo>
                                <a:pt x="28054" y="11887"/>
                                <a:pt x="22911" y="12929"/>
                                <a:pt x="19558" y="15011"/>
                              </a:cubicBezTo>
                              <a:cubicBezTo>
                                <a:pt x="16193" y="17107"/>
                                <a:pt x="14516" y="20409"/>
                                <a:pt x="14516" y="24917"/>
                              </a:cubicBezTo>
                              <a:cubicBezTo>
                                <a:pt x="14516" y="29439"/>
                                <a:pt x="16231" y="33007"/>
                                <a:pt x="19634" y="35649"/>
                              </a:cubicBezTo>
                              <a:cubicBezTo>
                                <a:pt x="23051" y="38290"/>
                                <a:pt x="27610" y="39611"/>
                                <a:pt x="33338" y="39611"/>
                              </a:cubicBezTo>
                              <a:lnTo>
                                <a:pt x="37548" y="38413"/>
                              </a:lnTo>
                              <a:lnTo>
                                <a:pt x="37548" y="51013"/>
                              </a:lnTo>
                              <a:lnTo>
                                <a:pt x="30201" y="52324"/>
                              </a:lnTo>
                              <a:cubicBezTo>
                                <a:pt x="24156" y="52324"/>
                                <a:pt x="18834" y="51168"/>
                                <a:pt x="14275" y="48857"/>
                              </a:cubicBezTo>
                              <a:cubicBezTo>
                                <a:pt x="9703" y="46558"/>
                                <a:pt x="6185" y="43358"/>
                                <a:pt x="3696" y="39281"/>
                              </a:cubicBezTo>
                              <a:cubicBezTo>
                                <a:pt x="1219" y="35217"/>
                                <a:pt x="0" y="30645"/>
                                <a:pt x="0" y="25578"/>
                              </a:cubicBezTo>
                              <a:cubicBezTo>
                                <a:pt x="0" y="17767"/>
                                <a:pt x="2883" y="11582"/>
                                <a:pt x="8649" y="7010"/>
                              </a:cubicBezTo>
                              <a:cubicBezTo>
                                <a:pt x="14427" y="2438"/>
                                <a:pt x="22492" y="102"/>
                                <a:pt x="3284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3967421" name="Shape 206"/>
                      <wps:cNvSpPr>
                        <a:spLocks/>
                      </wps:cNvSpPr>
                      <wps:spPr bwMode="auto">
                        <a:xfrm>
                          <a:off x="55808" y="4286"/>
                          <a:ext cx="326" cy="216"/>
                        </a:xfrm>
                        <a:custGeom>
                          <a:avLst/>
                          <a:gdLst>
                            <a:gd name="T0" fmla="*/ 32607 w 32607"/>
                            <a:gd name="T1" fmla="*/ 0 h 21581"/>
                            <a:gd name="T2" fmla="*/ 32607 w 32607"/>
                            <a:gd name="T3" fmla="*/ 12417 h 21581"/>
                            <a:gd name="T4" fmla="*/ 6439 w 32607"/>
                            <a:gd name="T5" fmla="*/ 21581 h 21581"/>
                            <a:gd name="T6" fmla="*/ 0 w 32607"/>
                            <a:gd name="T7" fmla="*/ 11014 h 21581"/>
                            <a:gd name="T8" fmla="*/ 17412 w 32607"/>
                            <a:gd name="T9" fmla="*/ 2175 h 21581"/>
                            <a:gd name="T10" fmla="*/ 32607 w 32607"/>
                            <a:gd name="T11" fmla="*/ 0 h 21581"/>
                            <a:gd name="T12" fmla="*/ 0 w 32607"/>
                            <a:gd name="T13" fmla="*/ 0 h 21581"/>
                            <a:gd name="T14" fmla="*/ 32607 w 32607"/>
                            <a:gd name="T15" fmla="*/ 21581 h 215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T12" t="T13" r="T14" b="T15"/>
                          <a:pathLst>
                            <a:path w="32607" h="21581">
                              <a:moveTo>
                                <a:pt x="32607" y="0"/>
                              </a:moveTo>
                              <a:lnTo>
                                <a:pt x="32607" y="12417"/>
                              </a:lnTo>
                              <a:lnTo>
                                <a:pt x="6439" y="21581"/>
                              </a:lnTo>
                              <a:lnTo>
                                <a:pt x="0" y="11014"/>
                              </a:lnTo>
                              <a:cubicBezTo>
                                <a:pt x="6274" y="6938"/>
                                <a:pt x="12078" y="3991"/>
                                <a:pt x="17412" y="2175"/>
                              </a:cubicBezTo>
                              <a:lnTo>
                                <a:pt x="326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02374702" name="Shape 207"/>
                      <wps:cNvSpPr>
                        <a:spLocks/>
                      </wps:cNvSpPr>
                      <wps:spPr bwMode="auto">
                        <a:xfrm>
                          <a:off x="56134" y="4280"/>
                          <a:ext cx="384" cy="879"/>
                        </a:xfrm>
                        <a:custGeom>
                          <a:avLst/>
                          <a:gdLst>
                            <a:gd name="T0" fmla="*/ 3880 w 38386"/>
                            <a:gd name="T1" fmla="*/ 0 h 87833"/>
                            <a:gd name="T2" fmla="*/ 29140 w 38386"/>
                            <a:gd name="T3" fmla="*/ 8014 h 87833"/>
                            <a:gd name="T4" fmla="*/ 38221 w 38386"/>
                            <a:gd name="T5" fmla="*/ 30378 h 87833"/>
                            <a:gd name="T6" fmla="*/ 38386 w 38386"/>
                            <a:gd name="T7" fmla="*/ 87833 h 87833"/>
                            <a:gd name="T8" fmla="*/ 23197 w 38386"/>
                            <a:gd name="T9" fmla="*/ 87833 h 87833"/>
                            <a:gd name="T10" fmla="*/ 23197 w 38386"/>
                            <a:gd name="T11" fmla="*/ 75616 h 87833"/>
                            <a:gd name="T12" fmla="*/ 10692 w 38386"/>
                            <a:gd name="T13" fmla="*/ 85274 h 87833"/>
                            <a:gd name="T14" fmla="*/ 0 w 38386"/>
                            <a:gd name="T15" fmla="*/ 87182 h 87833"/>
                            <a:gd name="T16" fmla="*/ 0 w 38386"/>
                            <a:gd name="T17" fmla="*/ 74583 h 87833"/>
                            <a:gd name="T18" fmla="*/ 14040 w 38386"/>
                            <a:gd name="T19" fmla="*/ 70587 h 87833"/>
                            <a:gd name="T20" fmla="*/ 23032 w 38386"/>
                            <a:gd name="T21" fmla="*/ 56807 h 87833"/>
                            <a:gd name="T22" fmla="*/ 23032 w 38386"/>
                            <a:gd name="T23" fmla="*/ 48057 h 87833"/>
                            <a:gd name="T24" fmla="*/ 0 w 38386"/>
                            <a:gd name="T25" fmla="*/ 48057 h 87833"/>
                            <a:gd name="T26" fmla="*/ 0 w 38386"/>
                            <a:gd name="T27" fmla="*/ 36170 h 87833"/>
                            <a:gd name="T28" fmla="*/ 23032 w 38386"/>
                            <a:gd name="T29" fmla="*/ 36170 h 87833"/>
                            <a:gd name="T30" fmla="*/ 23032 w 38386"/>
                            <a:gd name="T31" fmla="*/ 32029 h 87833"/>
                            <a:gd name="T32" fmla="*/ 17342 w 38386"/>
                            <a:gd name="T33" fmla="*/ 17755 h 87833"/>
                            <a:gd name="T34" fmla="*/ 743 w 38386"/>
                            <a:gd name="T35" fmla="*/ 12713 h 87833"/>
                            <a:gd name="T36" fmla="*/ 0 w 38386"/>
                            <a:gd name="T37" fmla="*/ 12973 h 87833"/>
                            <a:gd name="T38" fmla="*/ 0 w 38386"/>
                            <a:gd name="T39" fmla="*/ 555 h 87833"/>
                            <a:gd name="T40" fmla="*/ 3880 w 38386"/>
                            <a:gd name="T41" fmla="*/ 0 h 87833"/>
                            <a:gd name="T42" fmla="*/ 0 w 38386"/>
                            <a:gd name="T43" fmla="*/ 0 h 87833"/>
                            <a:gd name="T44" fmla="*/ 38386 w 38386"/>
                            <a:gd name="T4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T42" t="T43" r="T44" b="T45"/>
                          <a:pathLst>
                            <a:path w="38386" h="87833">
                              <a:moveTo>
                                <a:pt x="3880" y="0"/>
                              </a:moveTo>
                              <a:cubicBezTo>
                                <a:pt x="14789" y="0"/>
                                <a:pt x="23197" y="2680"/>
                                <a:pt x="29140" y="8014"/>
                              </a:cubicBezTo>
                              <a:cubicBezTo>
                                <a:pt x="35084" y="13348"/>
                                <a:pt x="38119" y="20815"/>
                                <a:pt x="38221" y="30378"/>
                              </a:cubicBezTo>
                              <a:lnTo>
                                <a:pt x="38386" y="87833"/>
                              </a:lnTo>
                              <a:lnTo>
                                <a:pt x="23197" y="87833"/>
                              </a:lnTo>
                              <a:lnTo>
                                <a:pt x="23197" y="75616"/>
                              </a:lnTo>
                              <a:cubicBezTo>
                                <a:pt x="19952" y="79908"/>
                                <a:pt x="15783" y="83128"/>
                                <a:pt x="10692" y="85274"/>
                              </a:cubicBezTo>
                              <a:lnTo>
                                <a:pt x="0" y="87182"/>
                              </a:lnTo>
                              <a:lnTo>
                                <a:pt x="0" y="74583"/>
                              </a:lnTo>
                              <a:lnTo>
                                <a:pt x="14040" y="70587"/>
                              </a:lnTo>
                              <a:cubicBezTo>
                                <a:pt x="19044" y="67120"/>
                                <a:pt x="22041" y="62522"/>
                                <a:pt x="23032" y="56807"/>
                              </a:cubicBezTo>
                              <a:lnTo>
                                <a:pt x="23032" y="48057"/>
                              </a:lnTo>
                              <a:lnTo>
                                <a:pt x="0" y="48057"/>
                              </a:lnTo>
                              <a:lnTo>
                                <a:pt x="0" y="36170"/>
                              </a:lnTo>
                              <a:lnTo>
                                <a:pt x="23032" y="36170"/>
                              </a:lnTo>
                              <a:lnTo>
                                <a:pt x="23032" y="32029"/>
                              </a:lnTo>
                              <a:cubicBezTo>
                                <a:pt x="23032" y="25870"/>
                                <a:pt x="21139" y="21107"/>
                                <a:pt x="17342" y="17755"/>
                              </a:cubicBezTo>
                              <a:cubicBezTo>
                                <a:pt x="13545" y="14402"/>
                                <a:pt x="8007" y="12713"/>
                                <a:pt x="743" y="12713"/>
                              </a:cubicBezTo>
                              <a:lnTo>
                                <a:pt x="0" y="12973"/>
                              </a:lnTo>
                              <a:lnTo>
                                <a:pt x="0" y="555"/>
                              </a:lnTo>
                              <a:lnTo>
                                <a:pt x="3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58498985" name="Shape 208"/>
                      <wps:cNvSpPr>
                        <a:spLocks/>
                      </wps:cNvSpPr>
                      <wps:spPr bwMode="auto">
                        <a:xfrm>
                          <a:off x="56792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4 w 46393"/>
                            <a:gd name="T7" fmla="*/ 41770 h 87833"/>
                            <a:gd name="T8" fmla="*/ 15354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4 w 46393"/>
                            <a:gd name="T15" fmla="*/ 495 h 87833"/>
                            <a:gd name="T16" fmla="*/ 15354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4" y="41770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79218313" name="Shape 209"/>
                      <wps:cNvSpPr>
                        <a:spLocks/>
                      </wps:cNvSpPr>
                      <wps:spPr bwMode="auto">
                        <a:xfrm>
                          <a:off x="57337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75 w 79413"/>
                            <a:gd name="T3" fmla="*/ 3391 h 88328"/>
                            <a:gd name="T4" fmla="*/ 78258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29 w 79413"/>
                            <a:gd name="T11" fmla="*/ 17501 h 88328"/>
                            <a:gd name="T12" fmla="*/ 19152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63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36 w 79413"/>
                            <a:gd name="T23" fmla="*/ 72149 h 88328"/>
                            <a:gd name="T24" fmla="*/ 70650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75" y="3391"/>
                              </a:cubicBezTo>
                              <a:cubicBezTo>
                                <a:pt x="69367" y="5639"/>
                                <a:pt x="74282" y="8915"/>
                                <a:pt x="78258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80" y="13703"/>
                                <a:pt x="34087" y="14973"/>
                                <a:pt x="29629" y="17501"/>
                              </a:cubicBezTo>
                              <a:cubicBezTo>
                                <a:pt x="25172" y="20041"/>
                                <a:pt x="21679" y="23609"/>
                                <a:pt x="19152" y="28232"/>
                              </a:cubicBezTo>
                              <a:cubicBezTo>
                                <a:pt x="16612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63" y="60261"/>
                              </a:cubicBezTo>
                              <a:cubicBezTo>
                                <a:pt x="21539" y="64884"/>
                                <a:pt x="24955" y="68491"/>
                                <a:pt x="29299" y="71082"/>
                              </a:cubicBezTo>
                              <a:cubicBezTo>
                                <a:pt x="33643" y="73660"/>
                                <a:pt x="38634" y="74955"/>
                                <a:pt x="44247" y="74955"/>
                              </a:cubicBezTo>
                              <a:cubicBezTo>
                                <a:pt x="49861" y="74955"/>
                                <a:pt x="54915" y="74028"/>
                                <a:pt x="59436" y="72149"/>
                              </a:cubicBezTo>
                              <a:cubicBezTo>
                                <a:pt x="63945" y="70282"/>
                                <a:pt x="67691" y="67577"/>
                                <a:pt x="70650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09" y="81724"/>
                                <a:pt x="64300" y="84366"/>
                              </a:cubicBezTo>
                              <a:cubicBezTo>
                                <a:pt x="58191" y="87008"/>
                                <a:pt x="51283" y="88328"/>
                                <a:pt x="43586" y="88328"/>
                              </a:cubicBezTo>
                              <a:cubicBezTo>
                                <a:pt x="35116" y="88328"/>
                                <a:pt x="27572" y="86462"/>
                                <a:pt x="20968" y="82715"/>
                              </a:cubicBezTo>
                              <a:cubicBezTo>
                                <a:pt x="14364" y="78969"/>
                                <a:pt x="9208" y="73774"/>
                                <a:pt x="5524" y="67120"/>
                              </a:cubicBezTo>
                              <a:cubicBezTo>
                                <a:pt x="1829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29" y="28003"/>
                                <a:pt x="5524" y="21298"/>
                              </a:cubicBezTo>
                              <a:cubicBezTo>
                                <a:pt x="9208" y="14580"/>
                                <a:pt x="14364" y="9360"/>
                                <a:pt x="20968" y="5613"/>
                              </a:cubicBezTo>
                              <a:cubicBezTo>
                                <a:pt x="27572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7352844" name="Shape 210"/>
                      <wps:cNvSpPr>
                        <a:spLocks/>
                      </wps:cNvSpPr>
                      <wps:spPr bwMode="auto">
                        <a:xfrm>
                          <a:off x="58227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8 h 88289"/>
                            <a:gd name="T8" fmla="*/ 15520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8"/>
                              </a:cubicBezTo>
                              <a:cubicBezTo>
                                <a:pt x="16751" y="32975"/>
                                <a:pt x="15520" y="38283"/>
                                <a:pt x="15520" y="44227"/>
                              </a:cubicBezTo>
                              <a:cubicBezTo>
                                <a:pt x="15520" y="50285"/>
                                <a:pt x="16751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3" y="60432"/>
                                <a:pt x="0" y="52761"/>
                                <a:pt x="0" y="44062"/>
                              </a:cubicBezTo>
                              <a:cubicBezTo>
                                <a:pt x="0" y="35477"/>
                                <a:pt x="1893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5097831" name="Shape 211"/>
                      <wps:cNvSpPr>
                        <a:spLocks/>
                      </wps:cNvSpPr>
                      <wps:spPr bwMode="auto">
                        <a:xfrm>
                          <a:off x="58675" y="4281"/>
                          <a:ext cx="448" cy="883"/>
                        </a:xfrm>
                        <a:custGeom>
                          <a:avLst/>
                          <a:gdLst>
                            <a:gd name="T0" fmla="*/ 83 w 44825"/>
                            <a:gd name="T1" fmla="*/ 0 h 88329"/>
                            <a:gd name="T2" fmla="*/ 23273 w 44825"/>
                            <a:gd name="T3" fmla="*/ 5613 h 88329"/>
                            <a:gd name="T4" fmla="*/ 39122 w 44825"/>
                            <a:gd name="T5" fmla="*/ 21209 h 88329"/>
                            <a:gd name="T6" fmla="*/ 44825 w 44825"/>
                            <a:gd name="T7" fmla="*/ 44082 h 88329"/>
                            <a:gd name="T8" fmla="*/ 39122 w 44825"/>
                            <a:gd name="T9" fmla="*/ 67031 h 88329"/>
                            <a:gd name="T10" fmla="*/ 23273 w 44825"/>
                            <a:gd name="T11" fmla="*/ 82715 h 88329"/>
                            <a:gd name="T12" fmla="*/ 83 w 44825"/>
                            <a:gd name="T13" fmla="*/ 88329 h 88329"/>
                            <a:gd name="T14" fmla="*/ 0 w 44825"/>
                            <a:gd name="T15" fmla="*/ 88309 h 88329"/>
                            <a:gd name="T16" fmla="*/ 0 w 44825"/>
                            <a:gd name="T17" fmla="*/ 75265 h 88329"/>
                            <a:gd name="T18" fmla="*/ 83 w 44825"/>
                            <a:gd name="T19" fmla="*/ 75286 h 88329"/>
                            <a:gd name="T20" fmla="*/ 15196 w 44825"/>
                            <a:gd name="T21" fmla="*/ 71399 h 88329"/>
                            <a:gd name="T22" fmla="*/ 25584 w 44825"/>
                            <a:gd name="T23" fmla="*/ 60427 h 88329"/>
                            <a:gd name="T24" fmla="*/ 29305 w 44825"/>
                            <a:gd name="T25" fmla="*/ 44247 h 88329"/>
                            <a:gd name="T26" fmla="*/ 25584 w 44825"/>
                            <a:gd name="T27" fmla="*/ 28308 h 88329"/>
                            <a:gd name="T28" fmla="*/ 15196 w 44825"/>
                            <a:gd name="T29" fmla="*/ 17336 h 88329"/>
                            <a:gd name="T30" fmla="*/ 83 w 44825"/>
                            <a:gd name="T31" fmla="*/ 13373 h 88329"/>
                            <a:gd name="T32" fmla="*/ 0 w 44825"/>
                            <a:gd name="T33" fmla="*/ 13395 h 88329"/>
                            <a:gd name="T34" fmla="*/ 0 w 44825"/>
                            <a:gd name="T35" fmla="*/ 20 h 88329"/>
                            <a:gd name="T36" fmla="*/ 83 w 44825"/>
                            <a:gd name="T37" fmla="*/ 0 h 88329"/>
                            <a:gd name="T38" fmla="*/ 0 w 44825"/>
                            <a:gd name="T39" fmla="*/ 0 h 88329"/>
                            <a:gd name="T40" fmla="*/ 44825 w 44825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5" h="88329">
                              <a:moveTo>
                                <a:pt x="83" y="0"/>
                              </a:moveTo>
                              <a:cubicBezTo>
                                <a:pt x="8782" y="0"/>
                                <a:pt x="16504" y="1867"/>
                                <a:pt x="23273" y="5613"/>
                              </a:cubicBezTo>
                              <a:cubicBezTo>
                                <a:pt x="30054" y="9360"/>
                                <a:pt x="35338" y="14554"/>
                                <a:pt x="39122" y="21209"/>
                              </a:cubicBezTo>
                              <a:cubicBezTo>
                                <a:pt x="42919" y="27877"/>
                                <a:pt x="44825" y="35497"/>
                                <a:pt x="44825" y="44082"/>
                              </a:cubicBezTo>
                              <a:cubicBezTo>
                                <a:pt x="44825" y="52667"/>
                                <a:pt x="42919" y="60312"/>
                                <a:pt x="39122" y="67031"/>
                              </a:cubicBezTo>
                              <a:cubicBezTo>
                                <a:pt x="35338" y="73736"/>
                                <a:pt x="30054" y="78969"/>
                                <a:pt x="23273" y="82715"/>
                              </a:cubicBezTo>
                              <a:cubicBezTo>
                                <a:pt x="16504" y="86449"/>
                                <a:pt x="8782" y="88329"/>
                                <a:pt x="83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3" y="75286"/>
                              </a:lnTo>
                              <a:cubicBezTo>
                                <a:pt x="5696" y="75286"/>
                                <a:pt x="10725" y="73990"/>
                                <a:pt x="15196" y="71399"/>
                              </a:cubicBezTo>
                              <a:cubicBezTo>
                                <a:pt x="19641" y="68821"/>
                                <a:pt x="23120" y="65164"/>
                                <a:pt x="25584" y="60427"/>
                              </a:cubicBezTo>
                              <a:cubicBezTo>
                                <a:pt x="28061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1" y="32995"/>
                                <a:pt x="25584" y="28308"/>
                              </a:cubicBezTo>
                              <a:cubicBezTo>
                                <a:pt x="23120" y="23635"/>
                                <a:pt x="19641" y="19977"/>
                                <a:pt x="15196" y="17336"/>
                              </a:cubicBezTo>
                              <a:cubicBezTo>
                                <a:pt x="10725" y="14694"/>
                                <a:pt x="5696" y="13373"/>
                                <a:pt x="83" y="13373"/>
                              </a:cubicBezTo>
                              <a:lnTo>
                                <a:pt x="0" y="13395"/>
                              </a:lnTo>
                              <a:lnTo>
                                <a:pt x="0" y="20"/>
                              </a:lnTo>
                              <a:lnTo>
                                <a:pt x="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4771477" name="Shape 212"/>
                      <wps:cNvSpPr>
                        <a:spLocks/>
                      </wps:cNvSpPr>
                      <wps:spPr bwMode="auto">
                        <a:xfrm>
                          <a:off x="59338" y="4281"/>
                          <a:ext cx="814" cy="878"/>
                        </a:xfrm>
                        <a:custGeom>
                          <a:avLst/>
                          <a:gdLst>
                            <a:gd name="T0" fmla="*/ 48539 w 81381"/>
                            <a:gd name="T1" fmla="*/ 0 h 87833"/>
                            <a:gd name="T2" fmla="*/ 72644 w 81381"/>
                            <a:gd name="T3" fmla="*/ 8992 h 87833"/>
                            <a:gd name="T4" fmla="*/ 81381 w 81381"/>
                            <a:gd name="T5" fmla="*/ 33846 h 87833"/>
                            <a:gd name="T6" fmla="*/ 81381 w 81381"/>
                            <a:gd name="T7" fmla="*/ 87833 h 87833"/>
                            <a:gd name="T8" fmla="*/ 66027 w 81381"/>
                            <a:gd name="T9" fmla="*/ 87833 h 87833"/>
                            <a:gd name="T10" fmla="*/ 66027 w 81381"/>
                            <a:gd name="T11" fmla="*/ 37973 h 87833"/>
                            <a:gd name="T12" fmla="*/ 59842 w 81381"/>
                            <a:gd name="T13" fmla="*/ 20714 h 87833"/>
                            <a:gd name="T14" fmla="*/ 42748 w 81381"/>
                            <a:gd name="T15" fmla="*/ 14529 h 87833"/>
                            <a:gd name="T16" fmla="*/ 23698 w 81381"/>
                            <a:gd name="T17" fmla="*/ 22035 h 87833"/>
                            <a:gd name="T18" fmla="*/ 15354 w 81381"/>
                            <a:gd name="T19" fmla="*/ 41097 h 87833"/>
                            <a:gd name="T20" fmla="*/ 15354 w 81381"/>
                            <a:gd name="T21" fmla="*/ 87833 h 87833"/>
                            <a:gd name="T22" fmla="*/ 0 w 81381"/>
                            <a:gd name="T23" fmla="*/ 87833 h 87833"/>
                            <a:gd name="T24" fmla="*/ 0 w 81381"/>
                            <a:gd name="T25" fmla="*/ 495 h 87833"/>
                            <a:gd name="T26" fmla="*/ 15354 w 81381"/>
                            <a:gd name="T27" fmla="*/ 495 h 87833"/>
                            <a:gd name="T28" fmla="*/ 15354 w 81381"/>
                            <a:gd name="T29" fmla="*/ 18986 h 87833"/>
                            <a:gd name="T30" fmla="*/ 48539 w 81381"/>
                            <a:gd name="T31" fmla="*/ 0 h 87833"/>
                            <a:gd name="T32" fmla="*/ 0 w 81381"/>
                            <a:gd name="T33" fmla="*/ 0 h 87833"/>
                            <a:gd name="T34" fmla="*/ 81381 w 81381"/>
                            <a:gd name="T3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81381" h="87833">
                              <a:moveTo>
                                <a:pt x="48539" y="0"/>
                              </a:moveTo>
                              <a:cubicBezTo>
                                <a:pt x="58776" y="0"/>
                                <a:pt x="66802" y="2997"/>
                                <a:pt x="72644" y="8992"/>
                              </a:cubicBezTo>
                              <a:cubicBezTo>
                                <a:pt x="78473" y="14999"/>
                                <a:pt x="81381" y="23279"/>
                                <a:pt x="81381" y="33846"/>
                              </a:cubicBezTo>
                              <a:lnTo>
                                <a:pt x="81381" y="87833"/>
                              </a:lnTo>
                              <a:lnTo>
                                <a:pt x="66027" y="87833"/>
                              </a:lnTo>
                              <a:lnTo>
                                <a:pt x="66027" y="37973"/>
                              </a:lnTo>
                              <a:cubicBezTo>
                                <a:pt x="66027" y="30594"/>
                                <a:pt x="63970" y="24841"/>
                                <a:pt x="59842" y="20714"/>
                              </a:cubicBezTo>
                              <a:cubicBezTo>
                                <a:pt x="55715" y="16586"/>
                                <a:pt x="50025" y="14529"/>
                                <a:pt x="42748" y="14529"/>
                              </a:cubicBezTo>
                              <a:cubicBezTo>
                                <a:pt x="34938" y="14630"/>
                                <a:pt x="28588" y="17145"/>
                                <a:pt x="23698" y="22035"/>
                              </a:cubicBezTo>
                              <a:cubicBezTo>
                                <a:pt x="18796" y="26937"/>
                                <a:pt x="16015" y="33287"/>
                                <a:pt x="15354" y="41097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986"/>
                              </a:lnTo>
                              <a:cubicBezTo>
                                <a:pt x="21184" y="6540"/>
                                <a:pt x="32245" y="216"/>
                                <a:pt x="4853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7990613" name="Shape 213"/>
                      <wps:cNvSpPr>
                        <a:spLocks/>
                      </wps:cNvSpPr>
                      <wps:spPr bwMode="auto">
                        <a:xfrm>
                          <a:off x="60357" y="4984"/>
                          <a:ext cx="180" cy="190"/>
                        </a:xfrm>
                        <a:custGeom>
                          <a:avLst/>
                          <a:gdLst>
                            <a:gd name="T0" fmla="*/ 9081 w 17997"/>
                            <a:gd name="T1" fmla="*/ 0 h 18986"/>
                            <a:gd name="T2" fmla="*/ 15431 w 17997"/>
                            <a:gd name="T3" fmla="*/ 2642 h 18986"/>
                            <a:gd name="T4" fmla="*/ 17997 w 17997"/>
                            <a:gd name="T5" fmla="*/ 9411 h 18986"/>
                            <a:gd name="T6" fmla="*/ 15431 w 17997"/>
                            <a:gd name="T7" fmla="*/ 16256 h 18986"/>
                            <a:gd name="T8" fmla="*/ 9081 w 17997"/>
                            <a:gd name="T9" fmla="*/ 18986 h 18986"/>
                            <a:gd name="T10" fmla="*/ 2642 w 17997"/>
                            <a:gd name="T11" fmla="*/ 16256 h 18986"/>
                            <a:gd name="T12" fmla="*/ 0 w 17997"/>
                            <a:gd name="T13" fmla="*/ 9411 h 18986"/>
                            <a:gd name="T14" fmla="*/ 2642 w 17997"/>
                            <a:gd name="T15" fmla="*/ 2642 h 18986"/>
                            <a:gd name="T16" fmla="*/ 9081 w 17997"/>
                            <a:gd name="T17" fmla="*/ 0 h 18986"/>
                            <a:gd name="T18" fmla="*/ 0 w 17997"/>
                            <a:gd name="T19" fmla="*/ 0 h 18986"/>
                            <a:gd name="T20" fmla="*/ 17997 w 17997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7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31" y="2642"/>
                              </a:cubicBezTo>
                              <a:cubicBezTo>
                                <a:pt x="17145" y="4407"/>
                                <a:pt x="17997" y="6655"/>
                                <a:pt x="17997" y="9411"/>
                              </a:cubicBezTo>
                              <a:cubicBezTo>
                                <a:pt x="17997" y="12167"/>
                                <a:pt x="17145" y="14440"/>
                                <a:pt x="15431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41" y="18986"/>
                                <a:pt x="4394" y="18072"/>
                                <a:pt x="2642" y="16256"/>
                              </a:cubicBezTo>
                              <a:cubicBezTo>
                                <a:pt x="877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77" y="4407"/>
                                <a:pt x="2642" y="2642"/>
                              </a:cubicBezTo>
                              <a:cubicBezTo>
                                <a:pt x="4394" y="876"/>
                                <a:pt x="6541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04030511" name="Shape 214"/>
                      <wps:cNvSpPr>
                        <a:spLocks/>
                      </wps:cNvSpPr>
                      <wps:spPr bwMode="auto">
                        <a:xfrm>
                          <a:off x="60682" y="4281"/>
                          <a:ext cx="794" cy="883"/>
                        </a:xfrm>
                        <a:custGeom>
                          <a:avLst/>
                          <a:gdLst>
                            <a:gd name="T0" fmla="*/ 43586 w 79413"/>
                            <a:gd name="T1" fmla="*/ 0 h 88328"/>
                            <a:gd name="T2" fmla="*/ 63488 w 79413"/>
                            <a:gd name="T3" fmla="*/ 3391 h 88328"/>
                            <a:gd name="T4" fmla="*/ 78257 w 79413"/>
                            <a:gd name="T5" fmla="*/ 13208 h 88328"/>
                            <a:gd name="T6" fmla="*/ 69838 w 79413"/>
                            <a:gd name="T7" fmla="*/ 23774 h 88328"/>
                            <a:gd name="T8" fmla="*/ 44907 w 79413"/>
                            <a:gd name="T9" fmla="*/ 13703 h 88328"/>
                            <a:gd name="T10" fmla="*/ 29642 w 79413"/>
                            <a:gd name="T11" fmla="*/ 17501 h 88328"/>
                            <a:gd name="T12" fmla="*/ 19165 w 79413"/>
                            <a:gd name="T13" fmla="*/ 28232 h 88328"/>
                            <a:gd name="T14" fmla="*/ 15354 w 79413"/>
                            <a:gd name="T15" fmla="*/ 44247 h 88328"/>
                            <a:gd name="T16" fmla="*/ 19076 w 79413"/>
                            <a:gd name="T17" fmla="*/ 60261 h 88328"/>
                            <a:gd name="T18" fmla="*/ 29299 w 79413"/>
                            <a:gd name="T19" fmla="*/ 71082 h 88328"/>
                            <a:gd name="T20" fmla="*/ 44247 w 79413"/>
                            <a:gd name="T21" fmla="*/ 74955 h 88328"/>
                            <a:gd name="T22" fmla="*/ 59449 w 79413"/>
                            <a:gd name="T23" fmla="*/ 72149 h 88328"/>
                            <a:gd name="T24" fmla="*/ 70663 w 79413"/>
                            <a:gd name="T25" fmla="*/ 64059 h 88328"/>
                            <a:gd name="T26" fmla="*/ 79413 w 79413"/>
                            <a:gd name="T27" fmla="*/ 72974 h 88328"/>
                            <a:gd name="T28" fmla="*/ 64300 w 79413"/>
                            <a:gd name="T29" fmla="*/ 84366 h 88328"/>
                            <a:gd name="T30" fmla="*/ 43586 w 79413"/>
                            <a:gd name="T31" fmla="*/ 88328 h 88328"/>
                            <a:gd name="T32" fmla="*/ 20968 w 79413"/>
                            <a:gd name="T33" fmla="*/ 82715 h 88328"/>
                            <a:gd name="T34" fmla="*/ 5524 w 79413"/>
                            <a:gd name="T35" fmla="*/ 67120 h 88328"/>
                            <a:gd name="T36" fmla="*/ 0 w 79413"/>
                            <a:gd name="T37" fmla="*/ 44247 h 88328"/>
                            <a:gd name="T38" fmla="*/ 5524 w 79413"/>
                            <a:gd name="T39" fmla="*/ 21298 h 88328"/>
                            <a:gd name="T40" fmla="*/ 20968 w 79413"/>
                            <a:gd name="T41" fmla="*/ 5613 h 88328"/>
                            <a:gd name="T42" fmla="*/ 43586 w 79413"/>
                            <a:gd name="T43" fmla="*/ 0 h 88328"/>
                            <a:gd name="T44" fmla="*/ 0 w 79413"/>
                            <a:gd name="T45" fmla="*/ 0 h 88328"/>
                            <a:gd name="T46" fmla="*/ 79413 w 79413"/>
                            <a:gd name="T47" fmla="*/ 88328 h 883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T44" t="T45" r="T46" b="T47"/>
                          <a:pathLst>
                            <a:path w="79413" h="88328">
                              <a:moveTo>
                                <a:pt x="43586" y="0"/>
                              </a:moveTo>
                              <a:cubicBezTo>
                                <a:pt x="50965" y="0"/>
                                <a:pt x="57595" y="1130"/>
                                <a:pt x="63488" y="3391"/>
                              </a:cubicBezTo>
                              <a:cubicBezTo>
                                <a:pt x="69380" y="5639"/>
                                <a:pt x="74295" y="8915"/>
                                <a:pt x="78257" y="13208"/>
                              </a:cubicBezTo>
                              <a:lnTo>
                                <a:pt x="69838" y="23774"/>
                              </a:lnTo>
                              <a:cubicBezTo>
                                <a:pt x="62903" y="17056"/>
                                <a:pt x="54597" y="13703"/>
                                <a:pt x="44907" y="13703"/>
                              </a:cubicBezTo>
                              <a:cubicBezTo>
                                <a:pt x="39192" y="13703"/>
                                <a:pt x="34087" y="14973"/>
                                <a:pt x="29642" y="17501"/>
                              </a:cubicBezTo>
                              <a:cubicBezTo>
                                <a:pt x="25171" y="20041"/>
                                <a:pt x="21692" y="23609"/>
                                <a:pt x="19165" y="28232"/>
                              </a:cubicBezTo>
                              <a:cubicBezTo>
                                <a:pt x="16611" y="32855"/>
                                <a:pt x="15354" y="38189"/>
                                <a:pt x="15354" y="44247"/>
                              </a:cubicBezTo>
                              <a:cubicBezTo>
                                <a:pt x="15354" y="50305"/>
                                <a:pt x="16599" y="55639"/>
                                <a:pt x="19076" y="60261"/>
                              </a:cubicBezTo>
                              <a:cubicBezTo>
                                <a:pt x="21552" y="64884"/>
                                <a:pt x="24968" y="68491"/>
                                <a:pt x="29299" y="71082"/>
                              </a:cubicBezTo>
                              <a:cubicBezTo>
                                <a:pt x="33655" y="73660"/>
                                <a:pt x="38633" y="74955"/>
                                <a:pt x="44247" y="74955"/>
                              </a:cubicBezTo>
                              <a:cubicBezTo>
                                <a:pt x="49873" y="74955"/>
                                <a:pt x="54928" y="74028"/>
                                <a:pt x="59449" y="72149"/>
                              </a:cubicBezTo>
                              <a:cubicBezTo>
                                <a:pt x="63957" y="70282"/>
                                <a:pt x="67691" y="67577"/>
                                <a:pt x="70663" y="64059"/>
                              </a:cubicBezTo>
                              <a:lnTo>
                                <a:pt x="79413" y="72974"/>
                              </a:lnTo>
                              <a:cubicBezTo>
                                <a:pt x="75451" y="77927"/>
                                <a:pt x="70421" y="81724"/>
                                <a:pt x="64300" y="84366"/>
                              </a:cubicBezTo>
                              <a:cubicBezTo>
                                <a:pt x="58204" y="87008"/>
                                <a:pt x="51295" y="88328"/>
                                <a:pt x="43586" y="88328"/>
                              </a:cubicBezTo>
                              <a:cubicBezTo>
                                <a:pt x="35116" y="88328"/>
                                <a:pt x="27584" y="86462"/>
                                <a:pt x="20968" y="82715"/>
                              </a:cubicBezTo>
                              <a:cubicBezTo>
                                <a:pt x="14377" y="78969"/>
                                <a:pt x="9220" y="73774"/>
                                <a:pt x="5524" y="67120"/>
                              </a:cubicBezTo>
                              <a:cubicBezTo>
                                <a:pt x="1842" y="60452"/>
                                <a:pt x="0" y="52832"/>
                                <a:pt x="0" y="44247"/>
                              </a:cubicBezTo>
                              <a:cubicBezTo>
                                <a:pt x="0" y="35662"/>
                                <a:pt x="1842" y="28003"/>
                                <a:pt x="5524" y="21298"/>
                              </a:cubicBezTo>
                              <a:cubicBezTo>
                                <a:pt x="9220" y="14580"/>
                                <a:pt x="14377" y="9360"/>
                                <a:pt x="20968" y="5613"/>
                              </a:cubicBezTo>
                              <a:cubicBezTo>
                                <a:pt x="27584" y="1867"/>
                                <a:pt x="35116" y="0"/>
                                <a:pt x="4358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812987" name="Shape 215"/>
                      <wps:cNvSpPr>
                        <a:spLocks/>
                      </wps:cNvSpPr>
                      <wps:spPr bwMode="auto">
                        <a:xfrm>
                          <a:off x="61572" y="4281"/>
                          <a:ext cx="448" cy="883"/>
                        </a:xfrm>
                        <a:custGeom>
                          <a:avLst/>
                          <a:gdLst>
                            <a:gd name="T0" fmla="*/ 44825 w 44825"/>
                            <a:gd name="T1" fmla="*/ 0 h 88289"/>
                            <a:gd name="T2" fmla="*/ 44825 w 44825"/>
                            <a:gd name="T3" fmla="*/ 13375 h 88289"/>
                            <a:gd name="T4" fmla="*/ 29629 w 44825"/>
                            <a:gd name="T5" fmla="*/ 17316 h 88289"/>
                            <a:gd name="T6" fmla="*/ 19241 w 44825"/>
                            <a:gd name="T7" fmla="*/ 28289 h 88289"/>
                            <a:gd name="T8" fmla="*/ 15519 w 44825"/>
                            <a:gd name="T9" fmla="*/ 44227 h 88289"/>
                            <a:gd name="T10" fmla="*/ 19241 w 44825"/>
                            <a:gd name="T11" fmla="*/ 60407 h 88289"/>
                            <a:gd name="T12" fmla="*/ 29629 w 44825"/>
                            <a:gd name="T13" fmla="*/ 71380 h 88289"/>
                            <a:gd name="T14" fmla="*/ 44825 w 44825"/>
                            <a:gd name="T15" fmla="*/ 75245 h 88289"/>
                            <a:gd name="T16" fmla="*/ 44825 w 44825"/>
                            <a:gd name="T17" fmla="*/ 88289 h 88289"/>
                            <a:gd name="T18" fmla="*/ 21539 w 44825"/>
                            <a:gd name="T19" fmla="*/ 82695 h 88289"/>
                            <a:gd name="T20" fmla="*/ 5690 w 44825"/>
                            <a:gd name="T21" fmla="*/ 67087 h 88289"/>
                            <a:gd name="T22" fmla="*/ 0 w 44825"/>
                            <a:gd name="T23" fmla="*/ 44062 h 88289"/>
                            <a:gd name="T24" fmla="*/ 5690 w 44825"/>
                            <a:gd name="T25" fmla="*/ 21189 h 88289"/>
                            <a:gd name="T26" fmla="*/ 21539 w 44825"/>
                            <a:gd name="T27" fmla="*/ 5594 h 88289"/>
                            <a:gd name="T28" fmla="*/ 44825 w 44825"/>
                            <a:gd name="T29" fmla="*/ 0 h 88289"/>
                            <a:gd name="T30" fmla="*/ 0 w 44825"/>
                            <a:gd name="T31" fmla="*/ 0 h 88289"/>
                            <a:gd name="T32" fmla="*/ 44825 w 44825"/>
                            <a:gd name="T33" fmla="*/ 88289 h 882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44825" h="88289">
                              <a:moveTo>
                                <a:pt x="44825" y="0"/>
                              </a:moveTo>
                              <a:lnTo>
                                <a:pt x="44825" y="13375"/>
                              </a:lnTo>
                              <a:lnTo>
                                <a:pt x="29629" y="17316"/>
                              </a:lnTo>
                              <a:cubicBezTo>
                                <a:pt x="25171" y="19957"/>
                                <a:pt x="21704" y="23615"/>
                                <a:pt x="19241" y="28289"/>
                              </a:cubicBezTo>
                              <a:cubicBezTo>
                                <a:pt x="16752" y="32975"/>
                                <a:pt x="15519" y="38284"/>
                                <a:pt x="15519" y="44227"/>
                              </a:cubicBezTo>
                              <a:cubicBezTo>
                                <a:pt x="15519" y="50285"/>
                                <a:pt x="16752" y="55670"/>
                                <a:pt x="19241" y="60407"/>
                              </a:cubicBezTo>
                              <a:cubicBezTo>
                                <a:pt x="21704" y="65144"/>
                                <a:pt x="25171" y="68802"/>
                                <a:pt x="29629" y="71380"/>
                              </a:cubicBezTo>
                              <a:lnTo>
                                <a:pt x="44825" y="75245"/>
                              </a:lnTo>
                              <a:lnTo>
                                <a:pt x="44825" y="88289"/>
                              </a:lnTo>
                              <a:lnTo>
                                <a:pt x="21539" y="82695"/>
                              </a:lnTo>
                              <a:cubicBezTo>
                                <a:pt x="14770" y="78949"/>
                                <a:pt x="9487" y="73755"/>
                                <a:pt x="5690" y="67087"/>
                              </a:cubicBezTo>
                              <a:cubicBezTo>
                                <a:pt x="1892" y="60432"/>
                                <a:pt x="0" y="52762"/>
                                <a:pt x="0" y="44062"/>
                              </a:cubicBezTo>
                              <a:cubicBezTo>
                                <a:pt x="0" y="35477"/>
                                <a:pt x="1892" y="27857"/>
                                <a:pt x="5690" y="21189"/>
                              </a:cubicBezTo>
                              <a:cubicBezTo>
                                <a:pt x="9487" y="14534"/>
                                <a:pt x="14770" y="9340"/>
                                <a:pt x="21539" y="5594"/>
                              </a:cubicBezTo>
                              <a:lnTo>
                                <a:pt x="44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1857619" name="Shape 216"/>
                      <wps:cNvSpPr>
                        <a:spLocks/>
                      </wps:cNvSpPr>
                      <wps:spPr bwMode="auto">
                        <a:xfrm>
                          <a:off x="62020" y="4281"/>
                          <a:ext cx="448" cy="883"/>
                        </a:xfrm>
                        <a:custGeom>
                          <a:avLst/>
                          <a:gdLst>
                            <a:gd name="T0" fmla="*/ 82 w 44824"/>
                            <a:gd name="T1" fmla="*/ 0 h 88329"/>
                            <a:gd name="T2" fmla="*/ 23272 w 44824"/>
                            <a:gd name="T3" fmla="*/ 5613 h 88329"/>
                            <a:gd name="T4" fmla="*/ 39122 w 44824"/>
                            <a:gd name="T5" fmla="*/ 21209 h 88329"/>
                            <a:gd name="T6" fmla="*/ 44824 w 44824"/>
                            <a:gd name="T7" fmla="*/ 44082 h 88329"/>
                            <a:gd name="T8" fmla="*/ 39122 w 44824"/>
                            <a:gd name="T9" fmla="*/ 67031 h 88329"/>
                            <a:gd name="T10" fmla="*/ 23272 w 44824"/>
                            <a:gd name="T11" fmla="*/ 82715 h 88329"/>
                            <a:gd name="T12" fmla="*/ 82 w 44824"/>
                            <a:gd name="T13" fmla="*/ 88329 h 88329"/>
                            <a:gd name="T14" fmla="*/ 0 w 44824"/>
                            <a:gd name="T15" fmla="*/ 88309 h 88329"/>
                            <a:gd name="T16" fmla="*/ 0 w 44824"/>
                            <a:gd name="T17" fmla="*/ 75265 h 88329"/>
                            <a:gd name="T18" fmla="*/ 82 w 44824"/>
                            <a:gd name="T19" fmla="*/ 75286 h 88329"/>
                            <a:gd name="T20" fmla="*/ 15195 w 44824"/>
                            <a:gd name="T21" fmla="*/ 71399 h 88329"/>
                            <a:gd name="T22" fmla="*/ 25584 w 44824"/>
                            <a:gd name="T23" fmla="*/ 60427 h 88329"/>
                            <a:gd name="T24" fmla="*/ 29305 w 44824"/>
                            <a:gd name="T25" fmla="*/ 44247 h 88329"/>
                            <a:gd name="T26" fmla="*/ 25584 w 44824"/>
                            <a:gd name="T27" fmla="*/ 28308 h 88329"/>
                            <a:gd name="T28" fmla="*/ 15195 w 44824"/>
                            <a:gd name="T29" fmla="*/ 17336 h 88329"/>
                            <a:gd name="T30" fmla="*/ 82 w 44824"/>
                            <a:gd name="T31" fmla="*/ 13373 h 88329"/>
                            <a:gd name="T32" fmla="*/ 0 w 44824"/>
                            <a:gd name="T33" fmla="*/ 13394 h 88329"/>
                            <a:gd name="T34" fmla="*/ 0 w 44824"/>
                            <a:gd name="T35" fmla="*/ 20 h 88329"/>
                            <a:gd name="T36" fmla="*/ 82 w 44824"/>
                            <a:gd name="T37" fmla="*/ 0 h 88329"/>
                            <a:gd name="T38" fmla="*/ 0 w 44824"/>
                            <a:gd name="T39" fmla="*/ 0 h 88329"/>
                            <a:gd name="T40" fmla="*/ 44824 w 44824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4824" h="88329">
                              <a:moveTo>
                                <a:pt x="82" y="0"/>
                              </a:moveTo>
                              <a:cubicBezTo>
                                <a:pt x="8782" y="0"/>
                                <a:pt x="16503" y="1867"/>
                                <a:pt x="23272" y="5613"/>
                              </a:cubicBezTo>
                              <a:cubicBezTo>
                                <a:pt x="30054" y="9360"/>
                                <a:pt x="35337" y="14554"/>
                                <a:pt x="39122" y="21209"/>
                              </a:cubicBezTo>
                              <a:cubicBezTo>
                                <a:pt x="42919" y="27877"/>
                                <a:pt x="44824" y="35497"/>
                                <a:pt x="44824" y="44082"/>
                              </a:cubicBezTo>
                              <a:cubicBezTo>
                                <a:pt x="44824" y="52667"/>
                                <a:pt x="42919" y="60312"/>
                                <a:pt x="39122" y="67031"/>
                              </a:cubicBezTo>
                              <a:cubicBezTo>
                                <a:pt x="35337" y="73736"/>
                                <a:pt x="30054" y="78969"/>
                                <a:pt x="23272" y="82715"/>
                              </a:cubicBezTo>
                              <a:cubicBezTo>
                                <a:pt x="16503" y="86449"/>
                                <a:pt x="8782" y="88329"/>
                                <a:pt x="82" y="88329"/>
                              </a:cubicBezTo>
                              <a:lnTo>
                                <a:pt x="0" y="88309"/>
                              </a:lnTo>
                              <a:lnTo>
                                <a:pt x="0" y="75265"/>
                              </a:lnTo>
                              <a:lnTo>
                                <a:pt x="82" y="75286"/>
                              </a:lnTo>
                              <a:cubicBezTo>
                                <a:pt x="5696" y="75286"/>
                                <a:pt x="10725" y="73990"/>
                                <a:pt x="15195" y="71399"/>
                              </a:cubicBezTo>
                              <a:cubicBezTo>
                                <a:pt x="19640" y="68821"/>
                                <a:pt x="23120" y="65164"/>
                                <a:pt x="25584" y="60427"/>
                              </a:cubicBezTo>
                              <a:cubicBezTo>
                                <a:pt x="28060" y="55690"/>
                                <a:pt x="29305" y="50305"/>
                                <a:pt x="29305" y="44247"/>
                              </a:cubicBezTo>
                              <a:cubicBezTo>
                                <a:pt x="29305" y="38303"/>
                                <a:pt x="28060" y="32995"/>
                                <a:pt x="25584" y="28308"/>
                              </a:cubicBezTo>
                              <a:cubicBezTo>
                                <a:pt x="23120" y="23635"/>
                                <a:pt x="19640" y="19977"/>
                                <a:pt x="15195" y="17336"/>
                              </a:cubicBezTo>
                              <a:cubicBezTo>
                                <a:pt x="10725" y="14694"/>
                                <a:pt x="5696" y="13373"/>
                                <a:pt x="82" y="13373"/>
                              </a:cubicBezTo>
                              <a:lnTo>
                                <a:pt x="0" y="13394"/>
                              </a:lnTo>
                              <a:lnTo>
                                <a:pt x="0" y="20"/>
                              </a:lnTo>
                              <a:lnTo>
                                <a:pt x="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6381367" name="Shape 217"/>
                      <wps:cNvSpPr>
                        <a:spLocks/>
                      </wps:cNvSpPr>
                      <wps:spPr bwMode="auto">
                        <a:xfrm>
                          <a:off x="62683" y="4280"/>
                          <a:ext cx="1450" cy="879"/>
                        </a:xfrm>
                        <a:custGeom>
                          <a:avLst/>
                          <a:gdLst>
                            <a:gd name="T0" fmla="*/ 47866 w 144958"/>
                            <a:gd name="T1" fmla="*/ 0 h 87833"/>
                            <a:gd name="T2" fmla="*/ 67932 w 144958"/>
                            <a:gd name="T3" fmla="*/ 5779 h 87833"/>
                            <a:gd name="T4" fmla="*/ 78740 w 144958"/>
                            <a:gd name="T5" fmla="*/ 21958 h 87833"/>
                            <a:gd name="T6" fmla="*/ 112764 w 144958"/>
                            <a:gd name="T7" fmla="*/ 0 h 87833"/>
                            <a:gd name="T8" fmla="*/ 136360 w 144958"/>
                            <a:gd name="T9" fmla="*/ 9081 h 87833"/>
                            <a:gd name="T10" fmla="*/ 144958 w 144958"/>
                            <a:gd name="T11" fmla="*/ 33846 h 87833"/>
                            <a:gd name="T12" fmla="*/ 144958 w 144958"/>
                            <a:gd name="T13" fmla="*/ 87833 h 87833"/>
                            <a:gd name="T14" fmla="*/ 129425 w 144958"/>
                            <a:gd name="T15" fmla="*/ 87833 h 87833"/>
                            <a:gd name="T16" fmla="*/ 129425 w 144958"/>
                            <a:gd name="T17" fmla="*/ 37973 h 87833"/>
                            <a:gd name="T18" fmla="*/ 123393 w 144958"/>
                            <a:gd name="T19" fmla="*/ 20638 h 87833"/>
                            <a:gd name="T20" fmla="*/ 106820 w 144958"/>
                            <a:gd name="T21" fmla="*/ 14364 h 87833"/>
                            <a:gd name="T22" fmla="*/ 87338 w 144958"/>
                            <a:gd name="T23" fmla="*/ 23114 h 87833"/>
                            <a:gd name="T24" fmla="*/ 80226 w 144958"/>
                            <a:gd name="T25" fmla="*/ 44742 h 87833"/>
                            <a:gd name="T26" fmla="*/ 80226 w 144958"/>
                            <a:gd name="T27" fmla="*/ 87833 h 87833"/>
                            <a:gd name="T28" fmla="*/ 64706 w 144958"/>
                            <a:gd name="T29" fmla="*/ 87833 h 87833"/>
                            <a:gd name="T30" fmla="*/ 64706 w 144958"/>
                            <a:gd name="T31" fmla="*/ 37973 h 87833"/>
                            <a:gd name="T32" fmla="*/ 58775 w 144958"/>
                            <a:gd name="T33" fmla="*/ 20638 h 87833"/>
                            <a:gd name="T34" fmla="*/ 42088 w 144958"/>
                            <a:gd name="T35" fmla="*/ 14364 h 87833"/>
                            <a:gd name="T36" fmla="*/ 22530 w 144958"/>
                            <a:gd name="T37" fmla="*/ 23114 h 87833"/>
                            <a:gd name="T38" fmla="*/ 15354 w 144958"/>
                            <a:gd name="T39" fmla="*/ 44742 h 87833"/>
                            <a:gd name="T40" fmla="*/ 15354 w 144958"/>
                            <a:gd name="T41" fmla="*/ 87833 h 87833"/>
                            <a:gd name="T42" fmla="*/ 0 w 144958"/>
                            <a:gd name="T43" fmla="*/ 87833 h 87833"/>
                            <a:gd name="T44" fmla="*/ 0 w 144958"/>
                            <a:gd name="T45" fmla="*/ 495 h 87833"/>
                            <a:gd name="T46" fmla="*/ 15354 w 144958"/>
                            <a:gd name="T47" fmla="*/ 495 h 87833"/>
                            <a:gd name="T48" fmla="*/ 15354 w 144958"/>
                            <a:gd name="T49" fmla="*/ 18821 h 87833"/>
                            <a:gd name="T50" fmla="*/ 47866 w 144958"/>
                            <a:gd name="T51" fmla="*/ 0 h 87833"/>
                            <a:gd name="T52" fmla="*/ 0 w 144958"/>
                            <a:gd name="T53" fmla="*/ 0 h 87833"/>
                            <a:gd name="T54" fmla="*/ 144958 w 144958"/>
                            <a:gd name="T5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T52" t="T53" r="T54" b="T55"/>
                          <a:pathLst>
                            <a:path w="144958" h="87833">
                              <a:moveTo>
                                <a:pt x="47866" y="0"/>
                              </a:moveTo>
                              <a:cubicBezTo>
                                <a:pt x="55905" y="0"/>
                                <a:pt x="62585" y="1930"/>
                                <a:pt x="67932" y="5779"/>
                              </a:cubicBezTo>
                              <a:cubicBezTo>
                                <a:pt x="73266" y="9627"/>
                                <a:pt x="76860" y="15024"/>
                                <a:pt x="78740" y="21958"/>
                              </a:cubicBezTo>
                              <a:cubicBezTo>
                                <a:pt x="84138" y="7544"/>
                                <a:pt x="95466" y="229"/>
                                <a:pt x="112764" y="0"/>
                              </a:cubicBezTo>
                              <a:cubicBezTo>
                                <a:pt x="122771" y="0"/>
                                <a:pt x="130645" y="3023"/>
                                <a:pt x="136360" y="9081"/>
                              </a:cubicBezTo>
                              <a:cubicBezTo>
                                <a:pt x="142087" y="15138"/>
                                <a:pt x="144958" y="23393"/>
                                <a:pt x="144958" y="33846"/>
                              </a:cubicBezTo>
                              <a:lnTo>
                                <a:pt x="144958" y="87833"/>
                              </a:lnTo>
                              <a:lnTo>
                                <a:pt x="129425" y="87833"/>
                              </a:lnTo>
                              <a:lnTo>
                                <a:pt x="129425" y="37973"/>
                              </a:lnTo>
                              <a:cubicBezTo>
                                <a:pt x="129425" y="30607"/>
                                <a:pt x="127419" y="24829"/>
                                <a:pt x="123393" y="20638"/>
                              </a:cubicBezTo>
                              <a:cubicBezTo>
                                <a:pt x="119380" y="16459"/>
                                <a:pt x="113856" y="14364"/>
                                <a:pt x="106820" y="14364"/>
                              </a:cubicBezTo>
                              <a:cubicBezTo>
                                <a:pt x="98552" y="14592"/>
                                <a:pt x="92063" y="17501"/>
                                <a:pt x="87338" y="23114"/>
                              </a:cubicBezTo>
                              <a:cubicBezTo>
                                <a:pt x="82601" y="28727"/>
                                <a:pt x="80226" y="35941"/>
                                <a:pt x="80226" y="44742"/>
                              </a:cubicBezTo>
                              <a:lnTo>
                                <a:pt x="80226" y="87833"/>
                              </a:lnTo>
                              <a:lnTo>
                                <a:pt x="64706" y="87833"/>
                              </a:lnTo>
                              <a:lnTo>
                                <a:pt x="64706" y="37973"/>
                              </a:lnTo>
                              <a:cubicBezTo>
                                <a:pt x="64706" y="30607"/>
                                <a:pt x="62726" y="24829"/>
                                <a:pt x="58775" y="20638"/>
                              </a:cubicBezTo>
                              <a:cubicBezTo>
                                <a:pt x="54801" y="16459"/>
                                <a:pt x="49250" y="14364"/>
                                <a:pt x="42088" y="14364"/>
                              </a:cubicBezTo>
                              <a:cubicBezTo>
                                <a:pt x="33845" y="14592"/>
                                <a:pt x="27318" y="17501"/>
                                <a:pt x="22530" y="23114"/>
                              </a:cubicBezTo>
                              <a:cubicBezTo>
                                <a:pt x="17742" y="28727"/>
                                <a:pt x="15354" y="35941"/>
                                <a:pt x="15354" y="44742"/>
                              </a:cubicBezTo>
                              <a:lnTo>
                                <a:pt x="15354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4" y="495"/>
                              </a:lnTo>
                              <a:lnTo>
                                <a:pt x="15354" y="18821"/>
                              </a:lnTo>
                              <a:cubicBezTo>
                                <a:pt x="21069" y="6502"/>
                                <a:pt x="31903" y="229"/>
                                <a:pt x="478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1964417" name="Shape 218"/>
                      <wps:cNvSpPr>
                        <a:spLocks/>
                      </wps:cNvSpPr>
                      <wps:spPr bwMode="auto">
                        <a:xfrm>
                          <a:off x="64337" y="4984"/>
                          <a:ext cx="180" cy="190"/>
                        </a:xfrm>
                        <a:custGeom>
                          <a:avLst/>
                          <a:gdLst>
                            <a:gd name="T0" fmla="*/ 9081 w 17996"/>
                            <a:gd name="T1" fmla="*/ 0 h 18986"/>
                            <a:gd name="T2" fmla="*/ 15443 w 17996"/>
                            <a:gd name="T3" fmla="*/ 2642 h 18986"/>
                            <a:gd name="T4" fmla="*/ 17996 w 17996"/>
                            <a:gd name="T5" fmla="*/ 9411 h 18986"/>
                            <a:gd name="T6" fmla="*/ 15443 w 17996"/>
                            <a:gd name="T7" fmla="*/ 16256 h 18986"/>
                            <a:gd name="T8" fmla="*/ 9081 w 17996"/>
                            <a:gd name="T9" fmla="*/ 18986 h 18986"/>
                            <a:gd name="T10" fmla="*/ 2642 w 17996"/>
                            <a:gd name="T11" fmla="*/ 16256 h 18986"/>
                            <a:gd name="T12" fmla="*/ 0 w 17996"/>
                            <a:gd name="T13" fmla="*/ 9411 h 18986"/>
                            <a:gd name="T14" fmla="*/ 2642 w 17996"/>
                            <a:gd name="T15" fmla="*/ 2642 h 18986"/>
                            <a:gd name="T16" fmla="*/ 9081 w 17996"/>
                            <a:gd name="T17" fmla="*/ 0 h 18986"/>
                            <a:gd name="T18" fmla="*/ 0 w 17996"/>
                            <a:gd name="T19" fmla="*/ 0 h 18986"/>
                            <a:gd name="T20" fmla="*/ 17996 w 17996"/>
                            <a:gd name="T21" fmla="*/ 18986 h 189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T18" t="T19" r="T20" b="T21"/>
                          <a:pathLst>
                            <a:path w="17996" h="18986">
                              <a:moveTo>
                                <a:pt x="9081" y="0"/>
                              </a:moveTo>
                              <a:cubicBezTo>
                                <a:pt x="11608" y="0"/>
                                <a:pt x="13729" y="876"/>
                                <a:pt x="15443" y="2642"/>
                              </a:cubicBezTo>
                              <a:cubicBezTo>
                                <a:pt x="17145" y="4407"/>
                                <a:pt x="17996" y="6655"/>
                                <a:pt x="17996" y="9411"/>
                              </a:cubicBezTo>
                              <a:cubicBezTo>
                                <a:pt x="17996" y="12167"/>
                                <a:pt x="17145" y="14440"/>
                                <a:pt x="15443" y="16256"/>
                              </a:cubicBezTo>
                              <a:cubicBezTo>
                                <a:pt x="13729" y="18072"/>
                                <a:pt x="11608" y="18986"/>
                                <a:pt x="9081" y="18986"/>
                              </a:cubicBezTo>
                              <a:cubicBezTo>
                                <a:pt x="6553" y="18986"/>
                                <a:pt x="4407" y="18072"/>
                                <a:pt x="2642" y="16256"/>
                              </a:cubicBezTo>
                              <a:cubicBezTo>
                                <a:pt x="889" y="14440"/>
                                <a:pt x="0" y="12167"/>
                                <a:pt x="0" y="9411"/>
                              </a:cubicBezTo>
                              <a:cubicBezTo>
                                <a:pt x="0" y="6655"/>
                                <a:pt x="889" y="4407"/>
                                <a:pt x="2642" y="2642"/>
                              </a:cubicBezTo>
                              <a:cubicBezTo>
                                <a:pt x="4407" y="876"/>
                                <a:pt x="6553" y="0"/>
                                <a:pt x="9081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2337492" name="Shape 219"/>
                      <wps:cNvSpPr>
                        <a:spLocks/>
                      </wps:cNvSpPr>
                      <wps:spPr bwMode="auto">
                        <a:xfrm>
                          <a:off x="64757" y="3934"/>
                          <a:ext cx="446" cy="1225"/>
                        </a:xfrm>
                        <a:custGeom>
                          <a:avLst/>
                          <a:gdLst>
                            <a:gd name="T0" fmla="*/ 0 w 44660"/>
                            <a:gd name="T1" fmla="*/ 0 h 122504"/>
                            <a:gd name="T2" fmla="*/ 15354 w 44660"/>
                            <a:gd name="T3" fmla="*/ 0 h 122504"/>
                            <a:gd name="T4" fmla="*/ 15354 w 44660"/>
                            <a:gd name="T5" fmla="*/ 52502 h 122504"/>
                            <a:gd name="T6" fmla="*/ 28487 w 44660"/>
                            <a:gd name="T7" fmla="*/ 39294 h 122504"/>
                            <a:gd name="T8" fmla="*/ 44660 w 44660"/>
                            <a:gd name="T9" fmla="*/ 35405 h 122504"/>
                            <a:gd name="T10" fmla="*/ 44660 w 44660"/>
                            <a:gd name="T11" fmla="*/ 47739 h 122504"/>
                            <a:gd name="T12" fmla="*/ 29642 w 44660"/>
                            <a:gd name="T13" fmla="*/ 51676 h 122504"/>
                            <a:gd name="T14" fmla="*/ 19152 w 44660"/>
                            <a:gd name="T15" fmla="*/ 62738 h 122504"/>
                            <a:gd name="T16" fmla="*/ 15354 w 44660"/>
                            <a:gd name="T17" fmla="*/ 78588 h 122504"/>
                            <a:gd name="T18" fmla="*/ 19152 w 44660"/>
                            <a:gd name="T19" fmla="*/ 94691 h 122504"/>
                            <a:gd name="T20" fmla="*/ 29642 w 44660"/>
                            <a:gd name="T21" fmla="*/ 105664 h 122504"/>
                            <a:gd name="T22" fmla="*/ 44660 w 44660"/>
                            <a:gd name="T23" fmla="*/ 109602 h 122504"/>
                            <a:gd name="T24" fmla="*/ 44660 w 44660"/>
                            <a:gd name="T25" fmla="*/ 122196 h 122504"/>
                            <a:gd name="T26" fmla="*/ 28563 w 44660"/>
                            <a:gd name="T27" fmla="*/ 118377 h 122504"/>
                            <a:gd name="T28" fmla="*/ 15354 w 44660"/>
                            <a:gd name="T29" fmla="*/ 105169 h 122504"/>
                            <a:gd name="T30" fmla="*/ 15354 w 44660"/>
                            <a:gd name="T31" fmla="*/ 122504 h 122504"/>
                            <a:gd name="T32" fmla="*/ 0 w 44660"/>
                            <a:gd name="T33" fmla="*/ 122504 h 122504"/>
                            <a:gd name="T34" fmla="*/ 0 w 44660"/>
                            <a:gd name="T35" fmla="*/ 0 h 122504"/>
                            <a:gd name="T36" fmla="*/ 0 w 44660"/>
                            <a:gd name="T37" fmla="*/ 0 h 122504"/>
                            <a:gd name="T38" fmla="*/ 44660 w 44660"/>
                            <a:gd name="T39" fmla="*/ 122504 h 122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T36" t="T37" r="T38" b="T39"/>
                          <a:pathLst>
                            <a:path w="44660" h="122504">
                              <a:moveTo>
                                <a:pt x="0" y="0"/>
                              </a:moveTo>
                              <a:lnTo>
                                <a:pt x="15354" y="0"/>
                              </a:lnTo>
                              <a:lnTo>
                                <a:pt x="15354" y="52502"/>
                              </a:lnTo>
                              <a:cubicBezTo>
                                <a:pt x="18555" y="46787"/>
                                <a:pt x="22923" y="42380"/>
                                <a:pt x="28487" y="39294"/>
                              </a:cubicBezTo>
                              <a:lnTo>
                                <a:pt x="44660" y="35405"/>
                              </a:lnTo>
                              <a:lnTo>
                                <a:pt x="44660" y="47739"/>
                              </a:lnTo>
                              <a:lnTo>
                                <a:pt x="29642" y="51676"/>
                              </a:lnTo>
                              <a:cubicBezTo>
                                <a:pt x="25185" y="54318"/>
                                <a:pt x="21679" y="58014"/>
                                <a:pt x="19152" y="62738"/>
                              </a:cubicBezTo>
                              <a:cubicBezTo>
                                <a:pt x="16625" y="67475"/>
                                <a:pt x="15354" y="72758"/>
                                <a:pt x="15354" y="78588"/>
                              </a:cubicBezTo>
                              <a:cubicBezTo>
                                <a:pt x="15354" y="84646"/>
                                <a:pt x="16625" y="90018"/>
                                <a:pt x="19152" y="94691"/>
                              </a:cubicBezTo>
                              <a:cubicBezTo>
                                <a:pt x="21679" y="99365"/>
                                <a:pt x="25185" y="103022"/>
                                <a:pt x="29642" y="105664"/>
                              </a:cubicBezTo>
                              <a:lnTo>
                                <a:pt x="44660" y="109602"/>
                              </a:lnTo>
                              <a:lnTo>
                                <a:pt x="44660" y="122196"/>
                              </a:lnTo>
                              <a:lnTo>
                                <a:pt x="28563" y="118377"/>
                              </a:lnTo>
                              <a:cubicBezTo>
                                <a:pt x="22961" y="115303"/>
                                <a:pt x="18555" y="110896"/>
                                <a:pt x="15354" y="105169"/>
                              </a:cubicBezTo>
                              <a:lnTo>
                                <a:pt x="15354" y="122504"/>
                              </a:lnTo>
                              <a:lnTo>
                                <a:pt x="0" y="1225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83927721" name="Shape 220"/>
                      <wps:cNvSpPr>
                        <a:spLocks/>
                      </wps:cNvSpPr>
                      <wps:spPr bwMode="auto">
                        <a:xfrm>
                          <a:off x="65203" y="4280"/>
                          <a:ext cx="450" cy="884"/>
                        </a:xfrm>
                        <a:custGeom>
                          <a:avLst/>
                          <a:gdLst>
                            <a:gd name="T0" fmla="*/ 3054 w 45002"/>
                            <a:gd name="T1" fmla="*/ 0 h 88329"/>
                            <a:gd name="T2" fmla="*/ 24860 w 45002"/>
                            <a:gd name="T3" fmla="*/ 5613 h 88329"/>
                            <a:gd name="T4" fmla="*/ 39719 w 45002"/>
                            <a:gd name="T5" fmla="*/ 21298 h 88329"/>
                            <a:gd name="T6" fmla="*/ 45002 w 45002"/>
                            <a:gd name="T7" fmla="*/ 44412 h 88329"/>
                            <a:gd name="T8" fmla="*/ 39795 w 45002"/>
                            <a:gd name="T9" fmla="*/ 67285 h 88329"/>
                            <a:gd name="T10" fmla="*/ 25102 w 45002"/>
                            <a:gd name="T11" fmla="*/ 82804 h 88329"/>
                            <a:gd name="T12" fmla="*/ 3384 w 45002"/>
                            <a:gd name="T13" fmla="*/ 88329 h 88329"/>
                            <a:gd name="T14" fmla="*/ 0 w 45002"/>
                            <a:gd name="T15" fmla="*/ 87525 h 88329"/>
                            <a:gd name="T16" fmla="*/ 0 w 45002"/>
                            <a:gd name="T17" fmla="*/ 74931 h 88329"/>
                            <a:gd name="T18" fmla="*/ 95 w 45002"/>
                            <a:gd name="T19" fmla="*/ 74955 h 88329"/>
                            <a:gd name="T20" fmla="*/ 15195 w 45002"/>
                            <a:gd name="T21" fmla="*/ 70993 h 88329"/>
                            <a:gd name="T22" fmla="*/ 25584 w 45002"/>
                            <a:gd name="T23" fmla="*/ 59931 h 88329"/>
                            <a:gd name="T24" fmla="*/ 29305 w 45002"/>
                            <a:gd name="T25" fmla="*/ 43917 h 88329"/>
                            <a:gd name="T26" fmla="*/ 25508 w 45002"/>
                            <a:gd name="T27" fmla="*/ 28067 h 88329"/>
                            <a:gd name="T28" fmla="*/ 15106 w 45002"/>
                            <a:gd name="T29" fmla="*/ 17005 h 88329"/>
                            <a:gd name="T30" fmla="*/ 95 w 45002"/>
                            <a:gd name="T31" fmla="*/ 13043 h 88329"/>
                            <a:gd name="T32" fmla="*/ 0 w 45002"/>
                            <a:gd name="T33" fmla="*/ 13068 h 88329"/>
                            <a:gd name="T34" fmla="*/ 0 w 45002"/>
                            <a:gd name="T35" fmla="*/ 734 h 88329"/>
                            <a:gd name="T36" fmla="*/ 3054 w 45002"/>
                            <a:gd name="T37" fmla="*/ 0 h 88329"/>
                            <a:gd name="T38" fmla="*/ 0 w 45002"/>
                            <a:gd name="T39" fmla="*/ 0 h 88329"/>
                            <a:gd name="T40" fmla="*/ 45002 w 45002"/>
                            <a:gd name="T41" fmla="*/ 88329 h 883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T38" t="T39" r="T40" b="T41"/>
                          <a:pathLst>
                            <a:path w="45002" h="88329">
                              <a:moveTo>
                                <a:pt x="3054" y="0"/>
                              </a:moveTo>
                              <a:cubicBezTo>
                                <a:pt x="11207" y="0"/>
                                <a:pt x="18472" y="1880"/>
                                <a:pt x="24860" y="5613"/>
                              </a:cubicBezTo>
                              <a:cubicBezTo>
                                <a:pt x="31235" y="9360"/>
                                <a:pt x="36188" y="14592"/>
                                <a:pt x="39719" y="21298"/>
                              </a:cubicBezTo>
                              <a:cubicBezTo>
                                <a:pt x="43237" y="28016"/>
                                <a:pt x="45002" y="35725"/>
                                <a:pt x="45002" y="44412"/>
                              </a:cubicBezTo>
                              <a:cubicBezTo>
                                <a:pt x="45002" y="52997"/>
                                <a:pt x="43262" y="60630"/>
                                <a:pt x="39795" y="67285"/>
                              </a:cubicBezTo>
                              <a:cubicBezTo>
                                <a:pt x="36328" y="73939"/>
                                <a:pt x="31426" y="79121"/>
                                <a:pt x="25102" y="82804"/>
                              </a:cubicBezTo>
                              <a:cubicBezTo>
                                <a:pt x="18764" y="86487"/>
                                <a:pt x="11537" y="88329"/>
                                <a:pt x="3384" y="88329"/>
                              </a:cubicBezTo>
                              <a:lnTo>
                                <a:pt x="0" y="87525"/>
                              </a:lnTo>
                              <a:lnTo>
                                <a:pt x="0" y="74931"/>
                              </a:lnTo>
                              <a:lnTo>
                                <a:pt x="95" y="74955"/>
                              </a:lnTo>
                              <a:cubicBezTo>
                                <a:pt x="5696" y="74955"/>
                                <a:pt x="10725" y="73635"/>
                                <a:pt x="15195" y="70993"/>
                              </a:cubicBezTo>
                              <a:cubicBezTo>
                                <a:pt x="19653" y="68351"/>
                                <a:pt x="23120" y="64668"/>
                                <a:pt x="25584" y="59931"/>
                              </a:cubicBezTo>
                              <a:cubicBezTo>
                                <a:pt x="28073" y="55207"/>
                                <a:pt x="29305" y="49860"/>
                                <a:pt x="29305" y="43917"/>
                              </a:cubicBezTo>
                              <a:cubicBezTo>
                                <a:pt x="29305" y="38087"/>
                                <a:pt x="28048" y="32804"/>
                                <a:pt x="25508" y="28067"/>
                              </a:cubicBezTo>
                              <a:cubicBezTo>
                                <a:pt x="22980" y="23343"/>
                                <a:pt x="19514" y="19647"/>
                                <a:pt x="15106" y="17005"/>
                              </a:cubicBezTo>
                              <a:cubicBezTo>
                                <a:pt x="10699" y="14364"/>
                                <a:pt x="5696" y="13043"/>
                                <a:pt x="95" y="13043"/>
                              </a:cubicBezTo>
                              <a:lnTo>
                                <a:pt x="0" y="13068"/>
                              </a:lnTo>
                              <a:lnTo>
                                <a:pt x="0" y="734"/>
                              </a:lnTo>
                              <a:lnTo>
                                <a:pt x="3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13464323" name="Shape 221"/>
                      <wps:cNvSpPr>
                        <a:spLocks/>
                      </wps:cNvSpPr>
                      <wps:spPr bwMode="auto">
                        <a:xfrm>
                          <a:off x="65868" y="4281"/>
                          <a:ext cx="464" cy="878"/>
                        </a:xfrm>
                        <a:custGeom>
                          <a:avLst/>
                          <a:gdLst>
                            <a:gd name="T0" fmla="*/ 46393 w 46393"/>
                            <a:gd name="T1" fmla="*/ 0 h 87833"/>
                            <a:gd name="T2" fmla="*/ 46393 w 46393"/>
                            <a:gd name="T3" fmla="*/ 14846 h 87833"/>
                            <a:gd name="T4" fmla="*/ 24765 w 46393"/>
                            <a:gd name="T5" fmla="*/ 21781 h 87833"/>
                            <a:gd name="T6" fmla="*/ 15355 w 46393"/>
                            <a:gd name="T7" fmla="*/ 41770 h 87833"/>
                            <a:gd name="T8" fmla="*/ 15355 w 46393"/>
                            <a:gd name="T9" fmla="*/ 87833 h 87833"/>
                            <a:gd name="T10" fmla="*/ 0 w 46393"/>
                            <a:gd name="T11" fmla="*/ 87833 h 87833"/>
                            <a:gd name="T12" fmla="*/ 0 w 46393"/>
                            <a:gd name="T13" fmla="*/ 495 h 87833"/>
                            <a:gd name="T14" fmla="*/ 15355 w 46393"/>
                            <a:gd name="T15" fmla="*/ 495 h 87833"/>
                            <a:gd name="T16" fmla="*/ 15355 w 46393"/>
                            <a:gd name="T17" fmla="*/ 19317 h 87833"/>
                            <a:gd name="T18" fmla="*/ 27572 w 46393"/>
                            <a:gd name="T19" fmla="*/ 5029 h 87833"/>
                            <a:gd name="T20" fmla="*/ 46393 w 46393"/>
                            <a:gd name="T21" fmla="*/ 0 h 87833"/>
                            <a:gd name="T22" fmla="*/ 0 w 46393"/>
                            <a:gd name="T23" fmla="*/ 0 h 87833"/>
                            <a:gd name="T24" fmla="*/ 46393 w 46393"/>
                            <a:gd name="T25" fmla="*/ 87833 h 878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T22" t="T23" r="T24" b="T25"/>
                          <a:pathLst>
                            <a:path w="46393" h="87833">
                              <a:moveTo>
                                <a:pt x="46393" y="0"/>
                              </a:moveTo>
                              <a:lnTo>
                                <a:pt x="46393" y="14846"/>
                              </a:lnTo>
                              <a:cubicBezTo>
                                <a:pt x="37478" y="14529"/>
                                <a:pt x="30277" y="16840"/>
                                <a:pt x="24765" y="21781"/>
                              </a:cubicBezTo>
                              <a:cubicBezTo>
                                <a:pt x="19266" y="26733"/>
                                <a:pt x="16129" y="33401"/>
                                <a:pt x="15355" y="41770"/>
                              </a:cubicBezTo>
                              <a:lnTo>
                                <a:pt x="15355" y="87833"/>
                              </a:lnTo>
                              <a:lnTo>
                                <a:pt x="0" y="87833"/>
                              </a:lnTo>
                              <a:lnTo>
                                <a:pt x="0" y="495"/>
                              </a:lnTo>
                              <a:lnTo>
                                <a:pt x="15355" y="495"/>
                              </a:lnTo>
                              <a:lnTo>
                                <a:pt x="15355" y="19317"/>
                              </a:lnTo>
                              <a:cubicBezTo>
                                <a:pt x="18224" y="13030"/>
                                <a:pt x="22289" y="8280"/>
                                <a:pt x="27572" y="5029"/>
                              </a:cubicBezTo>
                              <a:cubicBezTo>
                                <a:pt x="32855" y="1791"/>
                                <a:pt x="39129" y="102"/>
                                <a:pt x="4639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96308016" name="Shape 222"/>
                      <wps:cNvSpPr>
                        <a:spLocks/>
                      </wps:cNvSpPr>
                      <wps:spPr bwMode="auto">
                        <a:xfrm>
                          <a:off x="47254" y="3951"/>
                          <a:ext cx="250" cy="1180"/>
                        </a:xfrm>
                        <a:custGeom>
                          <a:avLst/>
                          <a:gdLst>
                            <a:gd name="T0" fmla="*/ 24974 w 24974"/>
                            <a:gd name="T1" fmla="*/ 0 h 117944"/>
                            <a:gd name="T2" fmla="*/ 24974 w 24974"/>
                            <a:gd name="T3" fmla="*/ 12467 h 117944"/>
                            <a:gd name="T4" fmla="*/ 13721 w 24974"/>
                            <a:gd name="T5" fmla="*/ 30039 h 117944"/>
                            <a:gd name="T6" fmla="*/ 7956 w 24974"/>
                            <a:gd name="T7" fmla="*/ 55012 h 117944"/>
                            <a:gd name="T8" fmla="*/ 9239 w 24974"/>
                            <a:gd name="T9" fmla="*/ 55063 h 117944"/>
                            <a:gd name="T10" fmla="*/ 24974 w 24974"/>
                            <a:gd name="T11" fmla="*/ 55079 h 117944"/>
                            <a:gd name="T12" fmla="*/ 24974 w 24974"/>
                            <a:gd name="T13" fmla="*/ 62998 h 117944"/>
                            <a:gd name="T14" fmla="*/ 9354 w 24974"/>
                            <a:gd name="T15" fmla="*/ 63013 h 117944"/>
                            <a:gd name="T16" fmla="*/ 7944 w 24974"/>
                            <a:gd name="T17" fmla="*/ 63013 h 117944"/>
                            <a:gd name="T18" fmla="*/ 13734 w 24974"/>
                            <a:gd name="T19" fmla="*/ 88055 h 117944"/>
                            <a:gd name="T20" fmla="*/ 24974 w 24974"/>
                            <a:gd name="T21" fmla="*/ 105609 h 117944"/>
                            <a:gd name="T22" fmla="*/ 24974 w 24974"/>
                            <a:gd name="T23" fmla="*/ 117944 h 117944"/>
                            <a:gd name="T24" fmla="*/ 24071 w 24974"/>
                            <a:gd name="T25" fmla="*/ 117328 h 117944"/>
                            <a:gd name="T26" fmla="*/ 32 w 24974"/>
                            <a:gd name="T27" fmla="*/ 58822 h 117944"/>
                            <a:gd name="T28" fmla="*/ 24384 w 24974"/>
                            <a:gd name="T29" fmla="*/ 393 h 117944"/>
                            <a:gd name="T30" fmla="*/ 24974 w 24974"/>
                            <a:gd name="T31" fmla="*/ 0 h 117944"/>
                            <a:gd name="T32" fmla="*/ 0 w 24974"/>
                            <a:gd name="T33" fmla="*/ 0 h 117944"/>
                            <a:gd name="T34" fmla="*/ 24974 w 24974"/>
                            <a:gd name="T35" fmla="*/ 117944 h 1179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4974" h="117944">
                              <a:moveTo>
                                <a:pt x="24974" y="0"/>
                              </a:moveTo>
                              <a:lnTo>
                                <a:pt x="24974" y="12467"/>
                              </a:lnTo>
                              <a:lnTo>
                                <a:pt x="13721" y="30039"/>
                              </a:lnTo>
                              <a:cubicBezTo>
                                <a:pt x="10465" y="37769"/>
                                <a:pt x="8534" y="46091"/>
                                <a:pt x="7956" y="55012"/>
                              </a:cubicBezTo>
                              <a:cubicBezTo>
                                <a:pt x="8515" y="55038"/>
                                <a:pt x="8871" y="55063"/>
                                <a:pt x="9239" y="55063"/>
                              </a:cubicBezTo>
                              <a:lnTo>
                                <a:pt x="24974" y="55079"/>
                              </a:lnTo>
                              <a:lnTo>
                                <a:pt x="24974" y="62998"/>
                              </a:lnTo>
                              <a:lnTo>
                                <a:pt x="9354" y="63013"/>
                              </a:lnTo>
                              <a:lnTo>
                                <a:pt x="7944" y="63013"/>
                              </a:lnTo>
                              <a:cubicBezTo>
                                <a:pt x="8541" y="71980"/>
                                <a:pt x="10478" y="80320"/>
                                <a:pt x="13734" y="88055"/>
                              </a:cubicBezTo>
                              <a:lnTo>
                                <a:pt x="24974" y="105609"/>
                              </a:lnTo>
                              <a:lnTo>
                                <a:pt x="24974" y="117944"/>
                              </a:lnTo>
                              <a:lnTo>
                                <a:pt x="24071" y="117328"/>
                              </a:lnTo>
                              <a:cubicBezTo>
                                <a:pt x="9201" y="102320"/>
                                <a:pt x="0" y="81619"/>
                                <a:pt x="32" y="58822"/>
                              </a:cubicBezTo>
                              <a:cubicBezTo>
                                <a:pt x="64" y="35931"/>
                                <a:pt x="9344" y="15290"/>
                                <a:pt x="24384" y="393"/>
                              </a:cubicBezTo>
                              <a:lnTo>
                                <a:pt x="249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53659837" name="Shape 223"/>
                      <wps:cNvSpPr>
                        <a:spLocks/>
                      </wps:cNvSpPr>
                      <wps:spPr bwMode="auto">
                        <a:xfrm>
                          <a:off x="47504" y="3816"/>
                          <a:ext cx="203" cy="1453"/>
                        </a:xfrm>
                        <a:custGeom>
                          <a:avLst/>
                          <a:gdLst>
                            <a:gd name="T0" fmla="*/ 20301 w 20301"/>
                            <a:gd name="T1" fmla="*/ 0 h 145290"/>
                            <a:gd name="T2" fmla="*/ 20301 w 20301"/>
                            <a:gd name="T3" fmla="*/ 9379 h 145290"/>
                            <a:gd name="T4" fmla="*/ 8319 w 20301"/>
                            <a:gd name="T5" fmla="*/ 16417 h 145290"/>
                            <a:gd name="T6" fmla="*/ 19914 w 20301"/>
                            <a:gd name="T7" fmla="*/ 22463 h 145290"/>
                            <a:gd name="T8" fmla="*/ 20301 w 20301"/>
                            <a:gd name="T9" fmla="*/ 21833 h 145290"/>
                            <a:gd name="T10" fmla="*/ 20301 w 20301"/>
                            <a:gd name="T11" fmla="*/ 57219 h 145290"/>
                            <a:gd name="T12" fmla="*/ 18364 w 20301"/>
                            <a:gd name="T13" fmla="*/ 68513 h 145290"/>
                            <a:gd name="T14" fmla="*/ 20301 w 20301"/>
                            <a:gd name="T15" fmla="*/ 68513 h 145290"/>
                            <a:gd name="T16" fmla="*/ 20301 w 20301"/>
                            <a:gd name="T17" fmla="*/ 76603 h 145290"/>
                            <a:gd name="T18" fmla="*/ 18504 w 20301"/>
                            <a:gd name="T19" fmla="*/ 76603 h 145290"/>
                            <a:gd name="T20" fmla="*/ 20144 w 20301"/>
                            <a:gd name="T21" fmla="*/ 94694 h 145290"/>
                            <a:gd name="T22" fmla="*/ 20301 w 20301"/>
                            <a:gd name="T23" fmla="*/ 95461 h 145290"/>
                            <a:gd name="T24" fmla="*/ 20301 w 20301"/>
                            <a:gd name="T25" fmla="*/ 123270 h 145290"/>
                            <a:gd name="T26" fmla="*/ 19914 w 20301"/>
                            <a:gd name="T27" fmla="*/ 122640 h 145290"/>
                            <a:gd name="T28" fmla="*/ 8319 w 20301"/>
                            <a:gd name="T29" fmla="*/ 128698 h 145290"/>
                            <a:gd name="T30" fmla="*/ 20301 w 20301"/>
                            <a:gd name="T31" fmla="*/ 135727 h 145290"/>
                            <a:gd name="T32" fmla="*/ 20301 w 20301"/>
                            <a:gd name="T33" fmla="*/ 145290 h 145290"/>
                            <a:gd name="T34" fmla="*/ 0 w 20301"/>
                            <a:gd name="T35" fmla="*/ 131457 h 145290"/>
                            <a:gd name="T36" fmla="*/ 0 w 20301"/>
                            <a:gd name="T37" fmla="*/ 119122 h 145290"/>
                            <a:gd name="T38" fmla="*/ 2464 w 20301"/>
                            <a:gd name="T39" fmla="*/ 122970 h 145290"/>
                            <a:gd name="T40" fmla="*/ 17031 w 20301"/>
                            <a:gd name="T41" fmla="*/ 115198 h 145290"/>
                            <a:gd name="T42" fmla="*/ 16929 w 20301"/>
                            <a:gd name="T43" fmla="*/ 114804 h 145290"/>
                            <a:gd name="T44" fmla="*/ 10541 w 20301"/>
                            <a:gd name="T45" fmla="*/ 77644 h 145290"/>
                            <a:gd name="T46" fmla="*/ 9297 w 20301"/>
                            <a:gd name="T47" fmla="*/ 76501 h 145290"/>
                            <a:gd name="T48" fmla="*/ 0 w 20301"/>
                            <a:gd name="T49" fmla="*/ 76510 h 145290"/>
                            <a:gd name="T50" fmla="*/ 0 w 20301"/>
                            <a:gd name="T51" fmla="*/ 68592 h 145290"/>
                            <a:gd name="T52" fmla="*/ 9195 w 20301"/>
                            <a:gd name="T53" fmla="*/ 68602 h 145290"/>
                            <a:gd name="T54" fmla="*/ 10541 w 20301"/>
                            <a:gd name="T55" fmla="*/ 67217 h 145290"/>
                            <a:gd name="T56" fmla="*/ 14923 w 20301"/>
                            <a:gd name="T57" fmla="*/ 37080 h 145290"/>
                            <a:gd name="T58" fmla="*/ 17006 w 20301"/>
                            <a:gd name="T59" fmla="*/ 29892 h 145290"/>
                            <a:gd name="T60" fmla="*/ 2464 w 20301"/>
                            <a:gd name="T61" fmla="*/ 22132 h 145290"/>
                            <a:gd name="T62" fmla="*/ 0 w 20301"/>
                            <a:gd name="T63" fmla="*/ 25980 h 145290"/>
                            <a:gd name="T64" fmla="*/ 0 w 20301"/>
                            <a:gd name="T65" fmla="*/ 13513 h 145290"/>
                            <a:gd name="T66" fmla="*/ 20301 w 20301"/>
                            <a:gd name="T67" fmla="*/ 0 h 145290"/>
                            <a:gd name="T68" fmla="*/ 0 w 20301"/>
                            <a:gd name="T69" fmla="*/ 0 h 145290"/>
                            <a:gd name="T70" fmla="*/ 20301 w 20301"/>
                            <a:gd name="T71" fmla="*/ 145290 h 1452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T68" t="T69" r="T70" b="T71"/>
                          <a:pathLst>
                            <a:path w="20301" h="145290">
                              <a:moveTo>
                                <a:pt x="20301" y="0"/>
                              </a:moveTo>
                              <a:lnTo>
                                <a:pt x="20301" y="9379"/>
                              </a:lnTo>
                              <a:lnTo>
                                <a:pt x="8319" y="16417"/>
                              </a:lnTo>
                              <a:cubicBezTo>
                                <a:pt x="12307" y="18487"/>
                                <a:pt x="16078" y="20456"/>
                                <a:pt x="19914" y="22463"/>
                              </a:cubicBezTo>
                              <a:lnTo>
                                <a:pt x="20301" y="21833"/>
                              </a:lnTo>
                              <a:lnTo>
                                <a:pt x="20301" y="57219"/>
                              </a:lnTo>
                              <a:lnTo>
                                <a:pt x="18364" y="68513"/>
                              </a:lnTo>
                              <a:lnTo>
                                <a:pt x="20301" y="68513"/>
                              </a:lnTo>
                              <a:lnTo>
                                <a:pt x="20301" y="76603"/>
                              </a:lnTo>
                              <a:lnTo>
                                <a:pt x="18504" y="76603"/>
                              </a:lnTo>
                              <a:cubicBezTo>
                                <a:pt x="18091" y="79816"/>
                                <a:pt x="18879" y="87271"/>
                                <a:pt x="20144" y="94694"/>
                              </a:cubicBezTo>
                              <a:lnTo>
                                <a:pt x="20301" y="95461"/>
                              </a:lnTo>
                              <a:lnTo>
                                <a:pt x="20301" y="123270"/>
                              </a:lnTo>
                              <a:lnTo>
                                <a:pt x="19914" y="122640"/>
                              </a:lnTo>
                              <a:cubicBezTo>
                                <a:pt x="16066" y="124659"/>
                                <a:pt x="12307" y="126615"/>
                                <a:pt x="8319" y="128698"/>
                              </a:cubicBezTo>
                              <a:lnTo>
                                <a:pt x="20301" y="135727"/>
                              </a:lnTo>
                              <a:lnTo>
                                <a:pt x="20301" y="145290"/>
                              </a:lnTo>
                              <a:lnTo>
                                <a:pt x="0" y="131457"/>
                              </a:lnTo>
                              <a:lnTo>
                                <a:pt x="0" y="119122"/>
                              </a:lnTo>
                              <a:lnTo>
                                <a:pt x="2464" y="122970"/>
                              </a:lnTo>
                              <a:cubicBezTo>
                                <a:pt x="7404" y="120329"/>
                                <a:pt x="12205" y="117776"/>
                                <a:pt x="17031" y="115198"/>
                              </a:cubicBezTo>
                              <a:cubicBezTo>
                                <a:pt x="17006" y="115122"/>
                                <a:pt x="16980" y="114969"/>
                                <a:pt x="16929" y="114804"/>
                              </a:cubicBezTo>
                              <a:cubicBezTo>
                                <a:pt x="12941" y="102739"/>
                                <a:pt x="10922" y="90331"/>
                                <a:pt x="10541" y="77644"/>
                              </a:cubicBezTo>
                              <a:cubicBezTo>
                                <a:pt x="10503" y="76692"/>
                                <a:pt x="10173" y="76501"/>
                                <a:pt x="9297" y="76501"/>
                              </a:cubicBezTo>
                              <a:lnTo>
                                <a:pt x="0" y="76510"/>
                              </a:lnTo>
                              <a:lnTo>
                                <a:pt x="0" y="68592"/>
                              </a:lnTo>
                              <a:lnTo>
                                <a:pt x="9195" y="68602"/>
                              </a:lnTo>
                              <a:cubicBezTo>
                                <a:pt x="10300" y="68614"/>
                                <a:pt x="10516" y="68246"/>
                                <a:pt x="10541" y="67217"/>
                              </a:cubicBezTo>
                              <a:cubicBezTo>
                                <a:pt x="10859" y="57007"/>
                                <a:pt x="12256" y="46948"/>
                                <a:pt x="14923" y="37080"/>
                              </a:cubicBezTo>
                              <a:cubicBezTo>
                                <a:pt x="15583" y="34616"/>
                                <a:pt x="16332" y="32178"/>
                                <a:pt x="17006" y="29892"/>
                              </a:cubicBezTo>
                              <a:cubicBezTo>
                                <a:pt x="12142" y="27301"/>
                                <a:pt x="7379" y="24761"/>
                                <a:pt x="2464" y="22132"/>
                              </a:cubicBezTo>
                              <a:lnTo>
                                <a:pt x="0" y="25980"/>
                              </a:lnTo>
                              <a:lnTo>
                                <a:pt x="0" y="13513"/>
                              </a:lnTo>
                              <a:lnTo>
                                <a:pt x="203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10762835" name="Shape 224"/>
                      <wps:cNvSpPr>
                        <a:spLocks/>
                      </wps:cNvSpPr>
                      <wps:spPr bwMode="auto">
                        <a:xfrm>
                          <a:off x="47707" y="4771"/>
                          <a:ext cx="202" cy="563"/>
                        </a:xfrm>
                        <a:custGeom>
                          <a:avLst/>
                          <a:gdLst>
                            <a:gd name="T0" fmla="*/ 0 w 20257"/>
                            <a:gd name="T1" fmla="*/ 0 h 56324"/>
                            <a:gd name="T2" fmla="*/ 2009 w 20257"/>
                            <a:gd name="T3" fmla="*/ 9810 h 56324"/>
                            <a:gd name="T4" fmla="*/ 4350 w 20257"/>
                            <a:gd name="T5" fmla="*/ 17134 h 56324"/>
                            <a:gd name="T6" fmla="*/ 5582 w 20257"/>
                            <a:gd name="T7" fmla="*/ 16791 h 56324"/>
                            <a:gd name="T8" fmla="*/ 20257 w 20257"/>
                            <a:gd name="T9" fmla="*/ 14254 h 56324"/>
                            <a:gd name="T10" fmla="*/ 20257 w 20257"/>
                            <a:gd name="T11" fmla="*/ 22303 h 56324"/>
                            <a:gd name="T12" fmla="*/ 7119 w 20257"/>
                            <a:gd name="T13" fmla="*/ 24576 h 56324"/>
                            <a:gd name="T14" fmla="*/ 16250 w 20257"/>
                            <a:gd name="T15" fmla="*/ 39917 h 56324"/>
                            <a:gd name="T16" fmla="*/ 20257 w 20257"/>
                            <a:gd name="T17" fmla="*/ 43458 h 56324"/>
                            <a:gd name="T18" fmla="*/ 20257 w 20257"/>
                            <a:gd name="T19" fmla="*/ 56324 h 56324"/>
                            <a:gd name="T20" fmla="*/ 4907 w 20257"/>
                            <a:gd name="T21" fmla="*/ 53174 h 56324"/>
                            <a:gd name="T22" fmla="*/ 0 w 20257"/>
                            <a:gd name="T23" fmla="*/ 49830 h 56324"/>
                            <a:gd name="T24" fmla="*/ 0 w 20257"/>
                            <a:gd name="T25" fmla="*/ 40267 h 56324"/>
                            <a:gd name="T26" fmla="*/ 11983 w 20257"/>
                            <a:gd name="T27" fmla="*/ 47296 h 56324"/>
                            <a:gd name="T28" fmla="*/ 0 w 20257"/>
                            <a:gd name="T29" fmla="*/ 27809 h 56324"/>
                            <a:gd name="T30" fmla="*/ 0 w 20257"/>
                            <a:gd name="T31" fmla="*/ 0 h 56324"/>
                            <a:gd name="T32" fmla="*/ 0 w 20257"/>
                            <a:gd name="T33" fmla="*/ 0 h 56324"/>
                            <a:gd name="T34" fmla="*/ 20257 w 20257"/>
                            <a:gd name="T35" fmla="*/ 56324 h 563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257" h="56324">
                              <a:moveTo>
                                <a:pt x="0" y="0"/>
                              </a:moveTo>
                              <a:lnTo>
                                <a:pt x="2009" y="9810"/>
                              </a:lnTo>
                              <a:cubicBezTo>
                                <a:pt x="2790" y="12971"/>
                                <a:pt x="3601" y="15591"/>
                                <a:pt x="4350" y="17134"/>
                              </a:cubicBezTo>
                              <a:cubicBezTo>
                                <a:pt x="4807" y="17007"/>
                                <a:pt x="5188" y="16905"/>
                                <a:pt x="5582" y="16791"/>
                              </a:cubicBezTo>
                              <a:lnTo>
                                <a:pt x="20257" y="14254"/>
                              </a:lnTo>
                              <a:lnTo>
                                <a:pt x="20257" y="22303"/>
                              </a:lnTo>
                              <a:lnTo>
                                <a:pt x="7119" y="24576"/>
                              </a:lnTo>
                              <a:cubicBezTo>
                                <a:pt x="9595" y="30177"/>
                                <a:pt x="12490" y="35307"/>
                                <a:pt x="16250" y="39917"/>
                              </a:cubicBezTo>
                              <a:lnTo>
                                <a:pt x="20257" y="43458"/>
                              </a:lnTo>
                              <a:lnTo>
                                <a:pt x="20257" y="56324"/>
                              </a:lnTo>
                              <a:lnTo>
                                <a:pt x="4907" y="53174"/>
                              </a:lnTo>
                              <a:lnTo>
                                <a:pt x="0" y="49830"/>
                              </a:lnTo>
                              <a:lnTo>
                                <a:pt x="0" y="40267"/>
                              </a:lnTo>
                              <a:lnTo>
                                <a:pt x="11983" y="47296"/>
                              </a:lnTo>
                              <a:lnTo>
                                <a:pt x="0" y="278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02024791" name="Shape 974"/>
                      <wps:cNvSpPr>
                        <a:spLocks/>
                      </wps:cNvSpPr>
                      <wps:spPr bwMode="auto">
                        <a:xfrm>
                          <a:off x="47707" y="4501"/>
                          <a:ext cx="202" cy="92"/>
                        </a:xfrm>
                        <a:custGeom>
                          <a:avLst/>
                          <a:gdLst>
                            <a:gd name="T0" fmla="*/ 0 w 20257"/>
                            <a:gd name="T1" fmla="*/ 0 h 9144"/>
                            <a:gd name="T2" fmla="*/ 20257 w 20257"/>
                            <a:gd name="T3" fmla="*/ 0 h 9144"/>
                            <a:gd name="T4" fmla="*/ 20257 w 20257"/>
                            <a:gd name="T5" fmla="*/ 9144 h 9144"/>
                            <a:gd name="T6" fmla="*/ 0 w 20257"/>
                            <a:gd name="T7" fmla="*/ 9144 h 9144"/>
                            <a:gd name="T8" fmla="*/ 0 w 20257"/>
                            <a:gd name="T9" fmla="*/ 0 h 9144"/>
                            <a:gd name="T10" fmla="*/ 0 w 20257"/>
                            <a:gd name="T11" fmla="*/ 0 h 9144"/>
                            <a:gd name="T12" fmla="*/ 20257 w 20257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257" h="9144">
                              <a:moveTo>
                                <a:pt x="0" y="0"/>
                              </a:moveTo>
                              <a:lnTo>
                                <a:pt x="20257" y="0"/>
                              </a:lnTo>
                              <a:lnTo>
                                <a:pt x="202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4010036" name="Shape 226"/>
                      <wps:cNvSpPr>
                        <a:spLocks/>
                      </wps:cNvSpPr>
                      <wps:spPr bwMode="auto">
                        <a:xfrm>
                          <a:off x="47707" y="3750"/>
                          <a:ext cx="202" cy="638"/>
                        </a:xfrm>
                        <a:custGeom>
                          <a:avLst/>
                          <a:gdLst>
                            <a:gd name="T0" fmla="*/ 20257 w 20257"/>
                            <a:gd name="T1" fmla="*/ 0 h 63798"/>
                            <a:gd name="T2" fmla="*/ 20257 w 20257"/>
                            <a:gd name="T3" fmla="*/ 12586 h 63798"/>
                            <a:gd name="T4" fmla="*/ 9836 w 20257"/>
                            <a:gd name="T5" fmla="*/ 26057 h 63798"/>
                            <a:gd name="T6" fmla="*/ 7068 w 20257"/>
                            <a:gd name="T7" fmla="*/ 31620 h 63798"/>
                            <a:gd name="T8" fmla="*/ 20257 w 20257"/>
                            <a:gd name="T9" fmla="*/ 33910 h 63798"/>
                            <a:gd name="T10" fmla="*/ 20257 w 20257"/>
                            <a:gd name="T11" fmla="*/ 41814 h 63798"/>
                            <a:gd name="T12" fmla="*/ 4248 w 20257"/>
                            <a:gd name="T13" fmla="*/ 39024 h 63798"/>
                            <a:gd name="T14" fmla="*/ 0 w 20257"/>
                            <a:gd name="T15" fmla="*/ 63798 h 63798"/>
                            <a:gd name="T16" fmla="*/ 0 w 20257"/>
                            <a:gd name="T17" fmla="*/ 28412 h 63798"/>
                            <a:gd name="T18" fmla="*/ 11995 w 20257"/>
                            <a:gd name="T19" fmla="*/ 8912 h 63798"/>
                            <a:gd name="T20" fmla="*/ 0 w 20257"/>
                            <a:gd name="T21" fmla="*/ 15958 h 63798"/>
                            <a:gd name="T22" fmla="*/ 0 w 20257"/>
                            <a:gd name="T23" fmla="*/ 6579 h 63798"/>
                            <a:gd name="T24" fmla="*/ 5552 w 20257"/>
                            <a:gd name="T25" fmla="*/ 2884 h 63798"/>
                            <a:gd name="T26" fmla="*/ 20257 w 20257"/>
                            <a:gd name="T27" fmla="*/ 0 h 63798"/>
                            <a:gd name="T28" fmla="*/ 0 w 20257"/>
                            <a:gd name="T29" fmla="*/ 0 h 63798"/>
                            <a:gd name="T30" fmla="*/ 20257 w 20257"/>
                            <a:gd name="T31" fmla="*/ 63798 h 637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0257" h="63798">
                              <a:moveTo>
                                <a:pt x="20257" y="0"/>
                              </a:moveTo>
                              <a:lnTo>
                                <a:pt x="20257" y="12586"/>
                              </a:lnTo>
                              <a:lnTo>
                                <a:pt x="9836" y="26057"/>
                              </a:lnTo>
                              <a:cubicBezTo>
                                <a:pt x="8884" y="27835"/>
                                <a:pt x="8033" y="29677"/>
                                <a:pt x="7068" y="31620"/>
                              </a:cubicBezTo>
                              <a:lnTo>
                                <a:pt x="20257" y="33910"/>
                              </a:lnTo>
                              <a:lnTo>
                                <a:pt x="20257" y="41814"/>
                              </a:lnTo>
                              <a:lnTo>
                                <a:pt x="4248" y="39024"/>
                              </a:lnTo>
                              <a:lnTo>
                                <a:pt x="0" y="63798"/>
                              </a:lnTo>
                              <a:lnTo>
                                <a:pt x="0" y="28412"/>
                              </a:lnTo>
                              <a:lnTo>
                                <a:pt x="11995" y="8912"/>
                              </a:lnTo>
                              <a:lnTo>
                                <a:pt x="0" y="15958"/>
                              </a:lnTo>
                              <a:lnTo>
                                <a:pt x="0" y="6579"/>
                              </a:lnTo>
                              <a:lnTo>
                                <a:pt x="5552" y="2884"/>
                              </a:lnTo>
                              <a:lnTo>
                                <a:pt x="202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9490354" name="Shape 227"/>
                      <wps:cNvSpPr>
                        <a:spLocks/>
                      </wps:cNvSpPr>
                      <wps:spPr bwMode="auto">
                        <a:xfrm>
                          <a:off x="47909" y="3715"/>
                          <a:ext cx="342" cy="1653"/>
                        </a:xfrm>
                        <a:custGeom>
                          <a:avLst/>
                          <a:gdLst>
                            <a:gd name="T0" fmla="*/ 17761 w 34201"/>
                            <a:gd name="T1" fmla="*/ 0 h 165252"/>
                            <a:gd name="T2" fmla="*/ 34201 w 34201"/>
                            <a:gd name="T3" fmla="*/ 3377 h 165252"/>
                            <a:gd name="T4" fmla="*/ 34201 w 34201"/>
                            <a:gd name="T5" fmla="*/ 16753 h 165252"/>
                            <a:gd name="T6" fmla="*/ 24682 w 34201"/>
                            <a:gd name="T7" fmla="*/ 9246 h 165252"/>
                            <a:gd name="T8" fmla="*/ 21177 w 34201"/>
                            <a:gd name="T9" fmla="*/ 8179 h 165252"/>
                            <a:gd name="T10" fmla="*/ 21177 w 34201"/>
                            <a:gd name="T11" fmla="*/ 39573 h 165252"/>
                            <a:gd name="T12" fmla="*/ 34201 w 34201"/>
                            <a:gd name="T13" fmla="*/ 38309 h 165252"/>
                            <a:gd name="T14" fmla="*/ 34201 w 34201"/>
                            <a:gd name="T15" fmla="*/ 45320 h 165252"/>
                            <a:gd name="T16" fmla="*/ 21164 w 34201"/>
                            <a:gd name="T17" fmla="*/ 47600 h 165252"/>
                            <a:gd name="T18" fmla="*/ 21164 w 34201"/>
                            <a:gd name="T19" fmla="*/ 78575 h 165252"/>
                            <a:gd name="T20" fmla="*/ 34201 w 34201"/>
                            <a:gd name="T21" fmla="*/ 78575 h 165252"/>
                            <a:gd name="T22" fmla="*/ 34201 w 34201"/>
                            <a:gd name="T23" fmla="*/ 86690 h 165252"/>
                            <a:gd name="T24" fmla="*/ 21177 w 34201"/>
                            <a:gd name="T25" fmla="*/ 86690 h 165252"/>
                            <a:gd name="T26" fmla="*/ 21177 w 34201"/>
                            <a:gd name="T27" fmla="*/ 117640 h 165252"/>
                            <a:gd name="T28" fmla="*/ 34201 w 34201"/>
                            <a:gd name="T29" fmla="*/ 119912 h 165252"/>
                            <a:gd name="T30" fmla="*/ 34201 w 34201"/>
                            <a:gd name="T31" fmla="*/ 127806 h 165252"/>
                            <a:gd name="T32" fmla="*/ 21139 w 34201"/>
                            <a:gd name="T33" fmla="*/ 125565 h 165252"/>
                            <a:gd name="T34" fmla="*/ 21139 w 34201"/>
                            <a:gd name="T35" fmla="*/ 156985 h 165252"/>
                            <a:gd name="T36" fmla="*/ 22625 w 34201"/>
                            <a:gd name="T37" fmla="*/ 156654 h 165252"/>
                            <a:gd name="T38" fmla="*/ 34201 w 34201"/>
                            <a:gd name="T39" fmla="*/ 149617 h 165252"/>
                            <a:gd name="T40" fmla="*/ 34201 w 34201"/>
                            <a:gd name="T41" fmla="*/ 161762 h 165252"/>
                            <a:gd name="T42" fmla="*/ 16592 w 34201"/>
                            <a:gd name="T43" fmla="*/ 165252 h 165252"/>
                            <a:gd name="T44" fmla="*/ 0 w 34201"/>
                            <a:gd name="T45" fmla="*/ 161847 h 165252"/>
                            <a:gd name="T46" fmla="*/ 0 w 34201"/>
                            <a:gd name="T47" fmla="*/ 148981 h 165252"/>
                            <a:gd name="T48" fmla="*/ 5912 w 34201"/>
                            <a:gd name="T49" fmla="*/ 154203 h 165252"/>
                            <a:gd name="T50" fmla="*/ 13138 w 34201"/>
                            <a:gd name="T51" fmla="*/ 156972 h 165252"/>
                            <a:gd name="T52" fmla="*/ 13138 w 34201"/>
                            <a:gd name="T53" fmla="*/ 125552 h 165252"/>
                            <a:gd name="T54" fmla="*/ 0 w 34201"/>
                            <a:gd name="T55" fmla="*/ 127825 h 165252"/>
                            <a:gd name="T56" fmla="*/ 0 w 34201"/>
                            <a:gd name="T57" fmla="*/ 119776 h 165252"/>
                            <a:gd name="T58" fmla="*/ 11842 w 34201"/>
                            <a:gd name="T59" fmla="*/ 117729 h 165252"/>
                            <a:gd name="T60" fmla="*/ 13240 w 34201"/>
                            <a:gd name="T61" fmla="*/ 116256 h 165252"/>
                            <a:gd name="T62" fmla="*/ 13214 w 34201"/>
                            <a:gd name="T63" fmla="*/ 87897 h 165252"/>
                            <a:gd name="T64" fmla="*/ 13214 w 34201"/>
                            <a:gd name="T65" fmla="*/ 86665 h 165252"/>
                            <a:gd name="T66" fmla="*/ 0 w 34201"/>
                            <a:gd name="T67" fmla="*/ 86665 h 165252"/>
                            <a:gd name="T68" fmla="*/ 0 w 34201"/>
                            <a:gd name="T69" fmla="*/ 78575 h 165252"/>
                            <a:gd name="T70" fmla="*/ 13138 w 34201"/>
                            <a:gd name="T71" fmla="*/ 78575 h 165252"/>
                            <a:gd name="T72" fmla="*/ 13138 w 34201"/>
                            <a:gd name="T73" fmla="*/ 47587 h 165252"/>
                            <a:gd name="T74" fmla="*/ 0 w 34201"/>
                            <a:gd name="T75" fmla="*/ 45297 h 165252"/>
                            <a:gd name="T76" fmla="*/ 0 w 34201"/>
                            <a:gd name="T77" fmla="*/ 37393 h 165252"/>
                            <a:gd name="T78" fmla="*/ 13138 w 34201"/>
                            <a:gd name="T79" fmla="*/ 39675 h 165252"/>
                            <a:gd name="T80" fmla="*/ 13138 w 34201"/>
                            <a:gd name="T81" fmla="*/ 8230 h 165252"/>
                            <a:gd name="T82" fmla="*/ 11766 w 34201"/>
                            <a:gd name="T83" fmla="*/ 8547 h 165252"/>
                            <a:gd name="T84" fmla="*/ 1467 w 34201"/>
                            <a:gd name="T85" fmla="*/ 14173 h 165252"/>
                            <a:gd name="T86" fmla="*/ 0 w 34201"/>
                            <a:gd name="T87" fmla="*/ 16069 h 165252"/>
                            <a:gd name="T88" fmla="*/ 0 w 34201"/>
                            <a:gd name="T89" fmla="*/ 3483 h 165252"/>
                            <a:gd name="T90" fmla="*/ 17761 w 34201"/>
                            <a:gd name="T91" fmla="*/ 0 h 165252"/>
                            <a:gd name="T92" fmla="*/ 0 w 34201"/>
                            <a:gd name="T93" fmla="*/ 0 h 165252"/>
                            <a:gd name="T94" fmla="*/ 34201 w 34201"/>
                            <a:gd name="T95" fmla="*/ 165252 h 1652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</a:cxnLst>
                          <a:rect l="T92" t="T93" r="T94" b="T95"/>
                          <a:pathLst>
                            <a:path w="34201" h="165252">
                              <a:moveTo>
                                <a:pt x="17761" y="0"/>
                              </a:moveTo>
                              <a:lnTo>
                                <a:pt x="34201" y="3377"/>
                              </a:lnTo>
                              <a:lnTo>
                                <a:pt x="34201" y="16753"/>
                              </a:lnTo>
                              <a:lnTo>
                                <a:pt x="24682" y="9246"/>
                              </a:lnTo>
                              <a:cubicBezTo>
                                <a:pt x="23564" y="8814"/>
                                <a:pt x="22384" y="8547"/>
                                <a:pt x="21177" y="8179"/>
                              </a:cubicBezTo>
                              <a:lnTo>
                                <a:pt x="21177" y="39573"/>
                              </a:lnTo>
                              <a:lnTo>
                                <a:pt x="34201" y="38309"/>
                              </a:lnTo>
                              <a:lnTo>
                                <a:pt x="34201" y="45320"/>
                              </a:lnTo>
                              <a:lnTo>
                                <a:pt x="21164" y="47600"/>
                              </a:lnTo>
                              <a:lnTo>
                                <a:pt x="21164" y="78575"/>
                              </a:lnTo>
                              <a:lnTo>
                                <a:pt x="34201" y="78575"/>
                              </a:lnTo>
                              <a:lnTo>
                                <a:pt x="34201" y="86690"/>
                              </a:lnTo>
                              <a:lnTo>
                                <a:pt x="21177" y="86690"/>
                              </a:lnTo>
                              <a:lnTo>
                                <a:pt x="21177" y="117640"/>
                              </a:lnTo>
                              <a:lnTo>
                                <a:pt x="34201" y="119912"/>
                              </a:lnTo>
                              <a:lnTo>
                                <a:pt x="34201" y="127806"/>
                              </a:lnTo>
                              <a:lnTo>
                                <a:pt x="21139" y="125565"/>
                              </a:lnTo>
                              <a:lnTo>
                                <a:pt x="21139" y="156985"/>
                              </a:lnTo>
                              <a:cubicBezTo>
                                <a:pt x="21685" y="156870"/>
                                <a:pt x="22155" y="156782"/>
                                <a:pt x="22625" y="156654"/>
                              </a:cubicBezTo>
                              <a:lnTo>
                                <a:pt x="34201" y="149617"/>
                              </a:lnTo>
                              <a:lnTo>
                                <a:pt x="34201" y="161762"/>
                              </a:lnTo>
                              <a:lnTo>
                                <a:pt x="16592" y="165252"/>
                              </a:lnTo>
                              <a:lnTo>
                                <a:pt x="0" y="161847"/>
                              </a:lnTo>
                              <a:lnTo>
                                <a:pt x="0" y="148981"/>
                              </a:lnTo>
                              <a:lnTo>
                                <a:pt x="5912" y="154203"/>
                              </a:lnTo>
                              <a:cubicBezTo>
                                <a:pt x="8134" y="155486"/>
                                <a:pt x="10471" y="156502"/>
                                <a:pt x="13138" y="156972"/>
                              </a:cubicBezTo>
                              <a:lnTo>
                                <a:pt x="13138" y="125552"/>
                              </a:lnTo>
                              <a:lnTo>
                                <a:pt x="0" y="127825"/>
                              </a:lnTo>
                              <a:lnTo>
                                <a:pt x="0" y="119776"/>
                              </a:lnTo>
                              <a:lnTo>
                                <a:pt x="11842" y="117729"/>
                              </a:lnTo>
                              <a:cubicBezTo>
                                <a:pt x="12985" y="117678"/>
                                <a:pt x="13240" y="117348"/>
                                <a:pt x="13240" y="116256"/>
                              </a:cubicBezTo>
                              <a:cubicBezTo>
                                <a:pt x="13201" y="106807"/>
                                <a:pt x="13214" y="97346"/>
                                <a:pt x="13214" y="87897"/>
                              </a:cubicBezTo>
                              <a:lnTo>
                                <a:pt x="13214" y="86665"/>
                              </a:lnTo>
                              <a:lnTo>
                                <a:pt x="0" y="86665"/>
                              </a:lnTo>
                              <a:lnTo>
                                <a:pt x="0" y="78575"/>
                              </a:lnTo>
                              <a:lnTo>
                                <a:pt x="13138" y="78575"/>
                              </a:lnTo>
                              <a:lnTo>
                                <a:pt x="13138" y="47587"/>
                              </a:lnTo>
                              <a:lnTo>
                                <a:pt x="0" y="45297"/>
                              </a:lnTo>
                              <a:lnTo>
                                <a:pt x="0" y="37393"/>
                              </a:lnTo>
                              <a:lnTo>
                                <a:pt x="13138" y="39675"/>
                              </a:lnTo>
                              <a:lnTo>
                                <a:pt x="13138" y="8230"/>
                              </a:lnTo>
                              <a:cubicBezTo>
                                <a:pt x="12617" y="8357"/>
                                <a:pt x="12185" y="8433"/>
                                <a:pt x="11766" y="8547"/>
                              </a:cubicBezTo>
                              <a:cubicBezTo>
                                <a:pt x="7880" y="9589"/>
                                <a:pt x="4514" y="11595"/>
                                <a:pt x="1467" y="14173"/>
                              </a:cubicBezTo>
                              <a:lnTo>
                                <a:pt x="0" y="16069"/>
                              </a:lnTo>
                              <a:lnTo>
                                <a:pt x="0" y="3483"/>
                              </a:lnTo>
                              <a:lnTo>
                                <a:pt x="177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34059475" name="Shape 228"/>
                      <wps:cNvSpPr>
                        <a:spLocks/>
                      </wps:cNvSpPr>
                      <wps:spPr bwMode="auto">
                        <a:xfrm>
                          <a:off x="48251" y="4696"/>
                          <a:ext cx="203" cy="637"/>
                        </a:xfrm>
                        <a:custGeom>
                          <a:avLst/>
                          <a:gdLst>
                            <a:gd name="T0" fmla="*/ 20320 w 20320"/>
                            <a:gd name="T1" fmla="*/ 0 h 63691"/>
                            <a:gd name="T2" fmla="*/ 20320 w 20320"/>
                            <a:gd name="T3" fmla="*/ 35281 h 63691"/>
                            <a:gd name="T4" fmla="*/ 8312 w 20320"/>
                            <a:gd name="T5" fmla="*/ 54774 h 63691"/>
                            <a:gd name="T6" fmla="*/ 20320 w 20320"/>
                            <a:gd name="T7" fmla="*/ 47726 h 63691"/>
                            <a:gd name="T8" fmla="*/ 20320 w 20320"/>
                            <a:gd name="T9" fmla="*/ 57099 h 63691"/>
                            <a:gd name="T10" fmla="*/ 14857 w 20320"/>
                            <a:gd name="T11" fmla="*/ 60746 h 63691"/>
                            <a:gd name="T12" fmla="*/ 0 w 20320"/>
                            <a:gd name="T13" fmla="*/ 63691 h 63691"/>
                            <a:gd name="T14" fmla="*/ 0 w 20320"/>
                            <a:gd name="T15" fmla="*/ 51547 h 63691"/>
                            <a:gd name="T16" fmla="*/ 603 w 20320"/>
                            <a:gd name="T17" fmla="*/ 51180 h 63691"/>
                            <a:gd name="T18" fmla="*/ 13011 w 20320"/>
                            <a:gd name="T19" fmla="*/ 32486 h 63691"/>
                            <a:gd name="T20" fmla="*/ 13062 w 20320"/>
                            <a:gd name="T21" fmla="*/ 31978 h 63691"/>
                            <a:gd name="T22" fmla="*/ 0 w 20320"/>
                            <a:gd name="T23" fmla="*/ 29736 h 63691"/>
                            <a:gd name="T24" fmla="*/ 0 w 20320"/>
                            <a:gd name="T25" fmla="*/ 21842 h 63691"/>
                            <a:gd name="T26" fmla="*/ 16097 w 20320"/>
                            <a:gd name="T27" fmla="*/ 24650 h 63691"/>
                            <a:gd name="T28" fmla="*/ 20320 w 20320"/>
                            <a:gd name="T29" fmla="*/ 0 h 63691"/>
                            <a:gd name="T30" fmla="*/ 0 w 20320"/>
                            <a:gd name="T31" fmla="*/ 0 h 63691"/>
                            <a:gd name="T32" fmla="*/ 20320 w 20320"/>
                            <a:gd name="T33" fmla="*/ 63691 h 636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T30" t="T31" r="T32" b="T33"/>
                          <a:pathLst>
                            <a:path w="20320" h="63691">
                              <a:moveTo>
                                <a:pt x="20320" y="0"/>
                              </a:moveTo>
                              <a:lnTo>
                                <a:pt x="20320" y="35281"/>
                              </a:lnTo>
                              <a:lnTo>
                                <a:pt x="8312" y="54774"/>
                              </a:lnTo>
                              <a:lnTo>
                                <a:pt x="20320" y="47726"/>
                              </a:lnTo>
                              <a:lnTo>
                                <a:pt x="20320" y="57099"/>
                              </a:lnTo>
                              <a:lnTo>
                                <a:pt x="14857" y="60746"/>
                              </a:lnTo>
                              <a:lnTo>
                                <a:pt x="0" y="63691"/>
                              </a:lnTo>
                              <a:lnTo>
                                <a:pt x="0" y="51547"/>
                              </a:lnTo>
                              <a:lnTo>
                                <a:pt x="603" y="51180"/>
                              </a:lnTo>
                              <a:cubicBezTo>
                                <a:pt x="6064" y="45833"/>
                                <a:pt x="9900" y="39394"/>
                                <a:pt x="13011" y="32486"/>
                              </a:cubicBezTo>
                              <a:cubicBezTo>
                                <a:pt x="13075" y="32346"/>
                                <a:pt x="13049" y="32181"/>
                                <a:pt x="13062" y="31978"/>
                              </a:cubicBezTo>
                              <a:lnTo>
                                <a:pt x="0" y="29736"/>
                              </a:lnTo>
                              <a:lnTo>
                                <a:pt x="0" y="21842"/>
                              </a:lnTo>
                              <a:lnTo>
                                <a:pt x="16097" y="24650"/>
                              </a:lnTo>
                              <a:lnTo>
                                <a:pt x="203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5290524" name="Shape 975"/>
                      <wps:cNvSpPr>
                        <a:spLocks/>
                      </wps:cNvSpPr>
                      <wps:spPr bwMode="auto">
                        <a:xfrm>
                          <a:off x="48251" y="4501"/>
                          <a:ext cx="203" cy="92"/>
                        </a:xfrm>
                        <a:custGeom>
                          <a:avLst/>
                          <a:gdLst>
                            <a:gd name="T0" fmla="*/ 0 w 20320"/>
                            <a:gd name="T1" fmla="*/ 0 h 9144"/>
                            <a:gd name="T2" fmla="*/ 20320 w 20320"/>
                            <a:gd name="T3" fmla="*/ 0 h 9144"/>
                            <a:gd name="T4" fmla="*/ 20320 w 20320"/>
                            <a:gd name="T5" fmla="*/ 9144 h 9144"/>
                            <a:gd name="T6" fmla="*/ 0 w 20320"/>
                            <a:gd name="T7" fmla="*/ 9144 h 9144"/>
                            <a:gd name="T8" fmla="*/ 0 w 20320"/>
                            <a:gd name="T9" fmla="*/ 0 h 9144"/>
                            <a:gd name="T10" fmla="*/ 0 w 20320"/>
                            <a:gd name="T11" fmla="*/ 0 h 9144"/>
                            <a:gd name="T12" fmla="*/ 20320 w 20320"/>
                            <a:gd name="T13" fmla="*/ 9144 h 914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T10" t="T11" r="T12" b="T13"/>
                          <a:pathLst>
                            <a:path w="20320" h="9144">
                              <a:moveTo>
                                <a:pt x="0" y="0"/>
                              </a:moveTo>
                              <a:lnTo>
                                <a:pt x="20320" y="0"/>
                              </a:lnTo>
                              <a:lnTo>
                                <a:pt x="2032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1225688" name="Shape 230"/>
                      <wps:cNvSpPr>
                        <a:spLocks/>
                      </wps:cNvSpPr>
                      <wps:spPr bwMode="auto">
                        <a:xfrm>
                          <a:off x="48251" y="3749"/>
                          <a:ext cx="203" cy="638"/>
                        </a:xfrm>
                        <a:custGeom>
                          <a:avLst/>
                          <a:gdLst>
                            <a:gd name="T0" fmla="*/ 0 w 20320"/>
                            <a:gd name="T1" fmla="*/ 0 h 63778"/>
                            <a:gd name="T2" fmla="*/ 15387 w 20320"/>
                            <a:gd name="T3" fmla="*/ 3161 h 63778"/>
                            <a:gd name="T4" fmla="*/ 20320 w 20320"/>
                            <a:gd name="T5" fmla="*/ 6500 h 63778"/>
                            <a:gd name="T6" fmla="*/ 20320 w 20320"/>
                            <a:gd name="T7" fmla="*/ 16050 h 63778"/>
                            <a:gd name="T8" fmla="*/ 8338 w 20320"/>
                            <a:gd name="T9" fmla="*/ 9018 h 63778"/>
                            <a:gd name="T10" fmla="*/ 20320 w 20320"/>
                            <a:gd name="T11" fmla="*/ 28457 h 63778"/>
                            <a:gd name="T12" fmla="*/ 20320 w 20320"/>
                            <a:gd name="T13" fmla="*/ 63778 h 63778"/>
                            <a:gd name="T14" fmla="*/ 16085 w 20320"/>
                            <a:gd name="T15" fmla="*/ 39130 h 63778"/>
                            <a:gd name="T16" fmla="*/ 0 w 20320"/>
                            <a:gd name="T17" fmla="*/ 41942 h 63778"/>
                            <a:gd name="T18" fmla="*/ 0 w 20320"/>
                            <a:gd name="T19" fmla="*/ 34931 h 63778"/>
                            <a:gd name="T20" fmla="*/ 41 w 20320"/>
                            <a:gd name="T21" fmla="*/ 34927 h 63778"/>
                            <a:gd name="T22" fmla="*/ 13126 w 20320"/>
                            <a:gd name="T23" fmla="*/ 31687 h 63778"/>
                            <a:gd name="T24" fmla="*/ 12960 w 20320"/>
                            <a:gd name="T25" fmla="*/ 31154 h 63778"/>
                            <a:gd name="T26" fmla="*/ 4490 w 20320"/>
                            <a:gd name="T27" fmla="*/ 16917 h 63778"/>
                            <a:gd name="T28" fmla="*/ 0 w 20320"/>
                            <a:gd name="T29" fmla="*/ 13376 h 63778"/>
                            <a:gd name="T30" fmla="*/ 0 w 20320"/>
                            <a:gd name="T31" fmla="*/ 0 h 63778"/>
                            <a:gd name="T32" fmla="*/ 0 w 20320"/>
                            <a:gd name="T33" fmla="*/ 0 h 63778"/>
                            <a:gd name="T34" fmla="*/ 20320 w 20320"/>
                            <a:gd name="T35" fmla="*/ 63778 h 6377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T32" t="T33" r="T34" b="T35"/>
                          <a:pathLst>
                            <a:path w="20320" h="63778">
                              <a:moveTo>
                                <a:pt x="0" y="0"/>
                              </a:moveTo>
                              <a:lnTo>
                                <a:pt x="15387" y="3161"/>
                              </a:lnTo>
                              <a:lnTo>
                                <a:pt x="20320" y="6500"/>
                              </a:lnTo>
                              <a:lnTo>
                                <a:pt x="20320" y="16050"/>
                              </a:lnTo>
                              <a:lnTo>
                                <a:pt x="8338" y="9018"/>
                              </a:lnTo>
                              <a:lnTo>
                                <a:pt x="20320" y="28457"/>
                              </a:lnTo>
                              <a:lnTo>
                                <a:pt x="20320" y="63778"/>
                              </a:lnTo>
                              <a:lnTo>
                                <a:pt x="16085" y="39130"/>
                              </a:lnTo>
                              <a:lnTo>
                                <a:pt x="0" y="41942"/>
                              </a:lnTo>
                              <a:lnTo>
                                <a:pt x="0" y="34931"/>
                              </a:lnTo>
                              <a:lnTo>
                                <a:pt x="41" y="34927"/>
                              </a:lnTo>
                              <a:cubicBezTo>
                                <a:pt x="5357" y="34011"/>
                                <a:pt x="10675" y="32767"/>
                                <a:pt x="13126" y="31687"/>
                              </a:cubicBezTo>
                              <a:cubicBezTo>
                                <a:pt x="13062" y="31446"/>
                                <a:pt x="13024" y="31294"/>
                                <a:pt x="12960" y="31154"/>
                              </a:cubicBezTo>
                              <a:cubicBezTo>
                                <a:pt x="10675" y="26087"/>
                                <a:pt x="7982" y="21261"/>
                                <a:pt x="4490" y="16917"/>
                              </a:cubicBezTo>
                              <a:lnTo>
                                <a:pt x="0" y="133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91219301" name="Shape 231"/>
                      <wps:cNvSpPr>
                        <a:spLocks/>
                      </wps:cNvSpPr>
                      <wps:spPr bwMode="auto">
                        <a:xfrm>
                          <a:off x="48454" y="3814"/>
                          <a:ext cx="204" cy="1453"/>
                        </a:xfrm>
                        <a:custGeom>
                          <a:avLst/>
                          <a:gdLst>
                            <a:gd name="T0" fmla="*/ 0 w 20307"/>
                            <a:gd name="T1" fmla="*/ 0 h 145292"/>
                            <a:gd name="T2" fmla="*/ 20307 w 20307"/>
                            <a:gd name="T3" fmla="*/ 13744 h 145292"/>
                            <a:gd name="T4" fmla="*/ 20307 w 20307"/>
                            <a:gd name="T5" fmla="*/ 26131 h 145292"/>
                            <a:gd name="T6" fmla="*/ 17862 w 20307"/>
                            <a:gd name="T7" fmla="*/ 22317 h 145292"/>
                            <a:gd name="T8" fmla="*/ 3270 w 20307"/>
                            <a:gd name="T9" fmla="*/ 30102 h 145292"/>
                            <a:gd name="T10" fmla="*/ 9887 w 20307"/>
                            <a:gd name="T11" fmla="*/ 68698 h 145292"/>
                            <a:gd name="T12" fmla="*/ 20307 w 20307"/>
                            <a:gd name="T13" fmla="*/ 68698 h 145292"/>
                            <a:gd name="T14" fmla="*/ 20307 w 20307"/>
                            <a:gd name="T15" fmla="*/ 76788 h 145292"/>
                            <a:gd name="T16" fmla="*/ 9887 w 20307"/>
                            <a:gd name="T17" fmla="*/ 76788 h 145292"/>
                            <a:gd name="T18" fmla="*/ 3270 w 20307"/>
                            <a:gd name="T19" fmla="*/ 115370 h 145292"/>
                            <a:gd name="T20" fmla="*/ 17862 w 20307"/>
                            <a:gd name="T21" fmla="*/ 123155 h 145292"/>
                            <a:gd name="T22" fmla="*/ 20307 w 20307"/>
                            <a:gd name="T23" fmla="*/ 119335 h 145292"/>
                            <a:gd name="T24" fmla="*/ 20307 w 20307"/>
                            <a:gd name="T25" fmla="*/ 131736 h 145292"/>
                            <a:gd name="T26" fmla="*/ 0 w 20307"/>
                            <a:gd name="T27" fmla="*/ 145292 h 145292"/>
                            <a:gd name="T28" fmla="*/ 0 w 20307"/>
                            <a:gd name="T29" fmla="*/ 135919 h 145292"/>
                            <a:gd name="T30" fmla="*/ 12008 w 20307"/>
                            <a:gd name="T31" fmla="*/ 128870 h 145292"/>
                            <a:gd name="T32" fmla="*/ 400 w 20307"/>
                            <a:gd name="T33" fmla="*/ 122825 h 145292"/>
                            <a:gd name="T34" fmla="*/ 0 w 20307"/>
                            <a:gd name="T35" fmla="*/ 123474 h 145292"/>
                            <a:gd name="T36" fmla="*/ 0 w 20307"/>
                            <a:gd name="T37" fmla="*/ 88193 h 145292"/>
                            <a:gd name="T38" fmla="*/ 1949 w 20307"/>
                            <a:gd name="T39" fmla="*/ 76813 h 145292"/>
                            <a:gd name="T40" fmla="*/ 0 w 20307"/>
                            <a:gd name="T41" fmla="*/ 76813 h 145292"/>
                            <a:gd name="T42" fmla="*/ 0 w 20307"/>
                            <a:gd name="T43" fmla="*/ 68698 h 145292"/>
                            <a:gd name="T44" fmla="*/ 1962 w 20307"/>
                            <a:gd name="T45" fmla="*/ 68698 h 145292"/>
                            <a:gd name="T46" fmla="*/ 0 w 20307"/>
                            <a:gd name="T47" fmla="*/ 57278 h 145292"/>
                            <a:gd name="T48" fmla="*/ 0 w 20307"/>
                            <a:gd name="T49" fmla="*/ 21957 h 145292"/>
                            <a:gd name="T50" fmla="*/ 426 w 20307"/>
                            <a:gd name="T51" fmla="*/ 22648 h 145292"/>
                            <a:gd name="T52" fmla="*/ 11995 w 20307"/>
                            <a:gd name="T53" fmla="*/ 16590 h 145292"/>
                            <a:gd name="T54" fmla="*/ 0 w 20307"/>
                            <a:gd name="T55" fmla="*/ 9550 h 145292"/>
                            <a:gd name="T56" fmla="*/ 0 w 20307"/>
                            <a:gd name="T57" fmla="*/ 0 h 145292"/>
                            <a:gd name="T58" fmla="*/ 0 w 20307"/>
                            <a:gd name="T59" fmla="*/ 0 h 145292"/>
                            <a:gd name="T60" fmla="*/ 20307 w 20307"/>
                            <a:gd name="T61" fmla="*/ 145292 h 1452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T58" t="T59" r="T60" b="T61"/>
                          <a:pathLst>
                            <a:path w="20307" h="145292">
                              <a:moveTo>
                                <a:pt x="0" y="0"/>
                              </a:moveTo>
                              <a:lnTo>
                                <a:pt x="20307" y="13744"/>
                              </a:lnTo>
                              <a:lnTo>
                                <a:pt x="20307" y="26131"/>
                              </a:lnTo>
                              <a:lnTo>
                                <a:pt x="17862" y="22317"/>
                              </a:lnTo>
                              <a:cubicBezTo>
                                <a:pt x="12884" y="24972"/>
                                <a:pt x="8122" y="27512"/>
                                <a:pt x="3270" y="30102"/>
                              </a:cubicBezTo>
                              <a:cubicBezTo>
                                <a:pt x="7461" y="42523"/>
                                <a:pt x="9430" y="55452"/>
                                <a:pt x="9887" y="68698"/>
                              </a:cubicBezTo>
                              <a:lnTo>
                                <a:pt x="20307" y="68698"/>
                              </a:lnTo>
                              <a:lnTo>
                                <a:pt x="20307" y="76788"/>
                              </a:lnTo>
                              <a:lnTo>
                                <a:pt x="9887" y="76788"/>
                              </a:lnTo>
                              <a:cubicBezTo>
                                <a:pt x="9430" y="90046"/>
                                <a:pt x="7449" y="102975"/>
                                <a:pt x="3270" y="115370"/>
                              </a:cubicBezTo>
                              <a:cubicBezTo>
                                <a:pt x="8147" y="117974"/>
                                <a:pt x="12910" y="120514"/>
                                <a:pt x="17862" y="123155"/>
                              </a:cubicBezTo>
                              <a:lnTo>
                                <a:pt x="20307" y="119335"/>
                              </a:lnTo>
                              <a:lnTo>
                                <a:pt x="20307" y="131736"/>
                              </a:lnTo>
                              <a:lnTo>
                                <a:pt x="0" y="145292"/>
                              </a:lnTo>
                              <a:lnTo>
                                <a:pt x="0" y="135919"/>
                              </a:lnTo>
                              <a:lnTo>
                                <a:pt x="12008" y="128870"/>
                              </a:lnTo>
                              <a:cubicBezTo>
                                <a:pt x="8020" y="126788"/>
                                <a:pt x="4261" y="124832"/>
                                <a:pt x="400" y="122825"/>
                              </a:cubicBezTo>
                              <a:lnTo>
                                <a:pt x="0" y="123474"/>
                              </a:lnTo>
                              <a:lnTo>
                                <a:pt x="0" y="88193"/>
                              </a:lnTo>
                              <a:lnTo>
                                <a:pt x="1949" y="76813"/>
                              </a:lnTo>
                              <a:lnTo>
                                <a:pt x="0" y="76813"/>
                              </a:lnTo>
                              <a:lnTo>
                                <a:pt x="0" y="68698"/>
                              </a:lnTo>
                              <a:lnTo>
                                <a:pt x="1962" y="68698"/>
                              </a:lnTo>
                              <a:lnTo>
                                <a:pt x="0" y="57278"/>
                              </a:lnTo>
                              <a:lnTo>
                                <a:pt x="0" y="21957"/>
                              </a:lnTo>
                              <a:lnTo>
                                <a:pt x="426" y="22648"/>
                              </a:lnTo>
                              <a:cubicBezTo>
                                <a:pt x="4286" y="20616"/>
                                <a:pt x="8046" y="18647"/>
                                <a:pt x="11995" y="16590"/>
                              </a:cubicBezTo>
                              <a:lnTo>
                                <a:pt x="0" y="9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6058585" name="Shape 232"/>
                      <wps:cNvSpPr>
                        <a:spLocks/>
                      </wps:cNvSpPr>
                      <wps:spPr bwMode="auto">
                        <a:xfrm>
                          <a:off x="48658" y="3952"/>
                          <a:ext cx="249" cy="1179"/>
                        </a:xfrm>
                        <a:custGeom>
                          <a:avLst/>
                          <a:gdLst>
                            <a:gd name="T0" fmla="*/ 0 w 24987"/>
                            <a:gd name="T1" fmla="*/ 0 h 117992"/>
                            <a:gd name="T2" fmla="*/ 838 w 24987"/>
                            <a:gd name="T3" fmla="*/ 567 h 117992"/>
                            <a:gd name="T4" fmla="*/ 24987 w 24987"/>
                            <a:gd name="T5" fmla="*/ 59018 h 117992"/>
                            <a:gd name="T6" fmla="*/ 669 w 24987"/>
                            <a:gd name="T7" fmla="*/ 117545 h 117992"/>
                            <a:gd name="T8" fmla="*/ 0 w 24987"/>
                            <a:gd name="T9" fmla="*/ 117992 h 117992"/>
                            <a:gd name="T10" fmla="*/ 0 w 24987"/>
                            <a:gd name="T11" fmla="*/ 105591 h 117992"/>
                            <a:gd name="T12" fmla="*/ 11268 w 24987"/>
                            <a:gd name="T13" fmla="*/ 87985 h 117992"/>
                            <a:gd name="T14" fmla="*/ 17037 w 24987"/>
                            <a:gd name="T15" fmla="*/ 63043 h 117992"/>
                            <a:gd name="T16" fmla="*/ 0 w 24987"/>
                            <a:gd name="T17" fmla="*/ 63043 h 117992"/>
                            <a:gd name="T18" fmla="*/ 0 w 24987"/>
                            <a:gd name="T19" fmla="*/ 54954 h 117992"/>
                            <a:gd name="T20" fmla="*/ 17037 w 24987"/>
                            <a:gd name="T21" fmla="*/ 54954 h 117992"/>
                            <a:gd name="T22" fmla="*/ 11254 w 24987"/>
                            <a:gd name="T23" fmla="*/ 29944 h 117992"/>
                            <a:gd name="T24" fmla="*/ 0 w 24987"/>
                            <a:gd name="T25" fmla="*/ 12387 h 117992"/>
                            <a:gd name="T26" fmla="*/ 0 w 24987"/>
                            <a:gd name="T27" fmla="*/ 0 h 117992"/>
                            <a:gd name="T28" fmla="*/ 0 w 24987"/>
                            <a:gd name="T29" fmla="*/ 0 h 117992"/>
                            <a:gd name="T30" fmla="*/ 24987 w 24987"/>
                            <a:gd name="T31" fmla="*/ 117992 h 1179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T28" t="T29" r="T30" b="T31"/>
                          <a:pathLst>
                            <a:path w="24987" h="117992">
                              <a:moveTo>
                                <a:pt x="0" y="0"/>
                              </a:moveTo>
                              <a:lnTo>
                                <a:pt x="838" y="567"/>
                              </a:lnTo>
                              <a:cubicBezTo>
                                <a:pt x="15710" y="15472"/>
                                <a:pt x="24955" y="36088"/>
                                <a:pt x="24987" y="59018"/>
                              </a:cubicBezTo>
                              <a:cubicBezTo>
                                <a:pt x="24974" y="81954"/>
                                <a:pt x="15704" y="102620"/>
                                <a:pt x="669" y="117545"/>
                              </a:cubicBezTo>
                              <a:lnTo>
                                <a:pt x="0" y="117992"/>
                              </a:lnTo>
                              <a:lnTo>
                                <a:pt x="0" y="105591"/>
                              </a:lnTo>
                              <a:lnTo>
                                <a:pt x="11268" y="87985"/>
                              </a:lnTo>
                              <a:cubicBezTo>
                                <a:pt x="14522" y="80262"/>
                                <a:pt x="16453" y="71953"/>
                                <a:pt x="17037" y="63043"/>
                              </a:cubicBezTo>
                              <a:lnTo>
                                <a:pt x="0" y="63043"/>
                              </a:lnTo>
                              <a:lnTo>
                                <a:pt x="0" y="54954"/>
                              </a:lnTo>
                              <a:lnTo>
                                <a:pt x="17037" y="54954"/>
                              </a:lnTo>
                              <a:cubicBezTo>
                                <a:pt x="16446" y="46006"/>
                                <a:pt x="14510" y="37672"/>
                                <a:pt x="11254" y="29944"/>
                              </a:cubicBezTo>
                              <a:lnTo>
                                <a:pt x="0" y="123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EF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55A9221" id="Group 1566" o:spid="_x0000_s1026" style="position:absolute;margin-left:40pt;margin-top:0;width:553.3pt;height:102.3pt;z-index:-251644928;mso-position-horizontal-relative:page;mso-position-vertical-relative:page;mso-width-relative:margin;mso-height-relative:margin" coordsize="70286,12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">
              <v:shape id="Shape 6" o:spid="_x0000_s1027" style="position:absolute;left:18311;width:51975;height:8412;visibility:visible;mso-wrap-style:square;v-text-anchor:top" coordsize="5197516,84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" path="m,l5197516,r,838265l4028914,838265r,2947l933619,841212c479995,841212,101524,519444,13994,91696l,xe" fillcolor="#406199" stroked="f" strokeweight="0">
                <v:stroke miterlimit="83231f" joinstyle="miter"/>
                <v:path arrowok="t" o:connecttype="custom" o:connectlocs="0,0;51975,0;51975,8383;40289,8383;40289,8412;9336,8412;140,917;0,0" o:connectangles="0,0,0,0,0,0,0,0" textboxrect="0,0,5197516,841212"/>
              </v:shape>
              <v:shape id="Shape 8" o:spid="_x0000_s1028" style="position:absolute;left:13683;top:8386;width:3028;height:2356;visibility:visible;mso-wrap-style:square;v-text-anchor:top" coordsize="302844,2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" path="m62636,76v23724,330,47448,330,71171,13c138697,25,141008,1600,143091,5867v20015,40971,40271,81814,60477,122695c204292,130061,204673,131864,207023,133045v4508,-18885,8979,-37566,13423,-56261c226225,52502,231978,28207,237718,3924v750,-3111,2718,-3772,5703,-3746c263233,330,283032,305,302844,343r,3911c297180,20282,294399,37059,290220,53467v-7328,28842,-14186,57810,-21107,86766c261975,170040,254914,199860,248094,229730v-1028,4534,-2832,5804,-7353,5741c222910,235217,205054,235115,187211,235509v-5982,127,-8954,-1613,-11583,-7265c152438,178499,128829,128943,105321,79350v-533,-1131,-1206,-2172,-2680,-4763c99301,88659,96291,101295,93269,113919,83883,153149,74485,192367,65138,231597v-584,2439,-1473,3797,-4254,3797c40678,235318,20498,235356,,235356,9220,196596,18275,158420,27394,120269,36449,82334,45682,44450,54572,6490,55715,1638,57480,,62636,76xe" fillcolor="#406199" stroked="f" strokeweight="0">
                <v:stroke miterlimit="83231f" joinstyle="miter"/>
                <v:path arrowok="t" o:connecttype="custom" o:connectlocs="626,1;1338,1;1431,59;2035,1285;2070,1330;2204,768;2377,39;2434,2;3028,3;3028,43;2902,535;2691,1402;2481,2297;2407,2354;1872,2355;1756,2282;1053,793;1026,746;933,1139;651,2316;609,2354;0,2353;274,1203;546,65;626,1" o:connectangles="0,0,0,0,0,0,0,0,0,0,0,0,0,0,0,0,0,0,0,0,0,0,0,0,0" textboxrect="0,0,302844,235636"/>
              </v:shape>
              <v:shape id="Shape 9" o:spid="_x0000_s1029" style="position:absolute;left:6055;top:8388;width:1478;height:2353;visibility:visible;mso-wrap-style:square;v-text-anchor:top" coordsize="147773,23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" path="m61786,13r85987,228l147773,43285r-5647,-42c136246,43243,130302,43840,124524,43091v-6897,-902,-8560,2489,-9830,8268c110998,68148,106896,84861,102565,101498v-927,3633,-394,4865,3201,4814c114224,106172,122720,106486,131189,106420r16584,-1430l147773,187558,127051,153899v-2210,-3633,-4471,-5169,-8738,-4966c110922,149288,103505,149085,96114,148996v-2807,-38,-4534,140,-5360,3760c86830,170205,82410,187541,78194,204940v-2172,8953,-4458,17881,-6287,26898c71311,234747,69964,235229,67513,235217v-20688,-38,-41364,-153,-62039,63c,235331,2032,231940,2553,229781,8407,205270,14542,180823,20422,156299,28778,121526,36957,86690,45263,51905,49073,35979,53137,20104,56744,4127,57480,889,58649,,61786,13xe" fillcolor="#406199" stroked="f" strokeweight="0">
                <v:stroke miterlimit="83231f" joinstyle="miter"/>
                <v:path arrowok="t" o:connecttype="custom" o:connectlocs="618,0;1478,2;1478,433;1422,432;1245,431;1147,514;1026,1015;1058,1063;1312,1064;1478,1050;1478,1875;1271,1539;1183,1489;961,1490;908,1527;782,2049;719,2318;675,2352;55,2352;26,2298;204,1563;453,519;568,41;618,0" o:connectangles="0,0,0,0,0,0,0,0,0,0,0,0,0,0,0,0,0,0,0,0,0,0,0,0" textboxrect="0,0,147773,235331"/>
              </v:shape>
              <v:shape id="Shape 10" o:spid="_x0000_s1030" style="position:absolute;left:7533;top:8390;width:1250;height:2351;visibility:visible;mso-wrap-style:square;v-text-anchor:top" coordsize="125023,2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" path="m,l47884,127c65905,368,83837,2909,99573,13068v19913,12815,25450,30531,18135,56135c109987,96177,91305,113271,67353,125705v-4420,2286,-8941,4458,-13589,6159c49128,133541,49154,135230,51795,139179v19266,28842,38240,57862,57290,86843c110838,228676,112476,231394,114711,234963v-28143,,-54915,-51,-81674,76c29875,235052,28465,233515,26979,231140l,187316,,104749r8679,-748c26217,100495,39527,91466,44404,72885,48125,58738,43261,49530,29240,45669,23519,44101,17724,43415,11897,43131l,43044,,xe" fillcolor="#406199" stroked="f" strokeweight="0">
                <v:stroke miterlimit="83231f" joinstyle="miter"/>
                <v:path arrowok="t" o:connecttype="custom" o:connectlocs="0,0;479,1;996,131;1177,692;673,1257;538,1319;518,1392;1091,2261;1147,2350;330,2351;270,2312;0,1874;0,1048;87,1040;444,729;292,457;119,431;0,431;0,0" o:connectangles="0,0,0,0,0,0,0,0,0,0,0,0,0,0,0,0,0,0,0" textboxrect="0,0,125023,235052"/>
              </v:shape>
              <v:shape id="Shape 11" o:spid="_x0000_s1031" style="position:absolute;left:11036;top:8415;width:1378;height:2326;visibility:visible;mso-wrap-style:square;v-text-anchor:top" coordsize="137738,23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" path="m137738,r,44349l119494,49367c109411,54730,100408,62352,93421,71872,78588,92065,71666,114988,70256,139588v-635,10859,1664,21667,7874,31026c88049,185562,103213,189461,119964,189677r17774,-3317l137738,229870r-16779,2333c113465,232552,105975,232374,98476,232171,81115,231714,63970,228819,48082,221465,16192,206721,,181702,254,138661,3175,96497,22250,55514,64567,26546,83185,13795,103530,5603,125362,1654l137738,xe" fillcolor="#406199" stroked="f" strokeweight="0">
                <v:stroke miterlimit="83231f" joinstyle="miter"/>
                <v:path arrowok="t" o:connecttype="custom" o:connectlocs="1378,0;1378,444;1195,494;935,719;703,1396;782,1706;1200,1897;1378,1864;1378,2299;1210,2323;985,2322;481,2215;3,1387;646,266;1254,17;1378,0" o:connectangles="0,0,0,0,0,0,0,0,0,0,0,0,0,0,0,0" textboxrect="0,0,137738,232552"/>
              </v:shape>
              <v:shape id="Shape 12" o:spid="_x0000_s1032" style="position:absolute;left:12414;top:8384;width:1408;height:2330;visibility:visible;mso-wrap-style:square;v-text-anchor:top" coordsize="140836,233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" path="m18373,676c28689,,39039,244,49333,2092v13233,2375,26835,3683,39471,9195c122142,25841,140836,55039,138131,91373v-2235,30175,-11176,58382,-29870,82830c87662,201139,60738,218894,28175,227848v-7265,2006,-15291,2527,-22441,4356l,233001,,189491r12128,-2263c21393,183455,29845,177765,37154,170151,59569,146821,68802,118081,67456,86471,66618,66824,57728,52143,36836,46174,29448,44063,21846,43222,14308,43546l,47480,,3131,18373,676xe" fillcolor="#406199" stroked="f" strokeweight="0">
                <v:stroke miterlimit="83231f" joinstyle="miter"/>
                <v:path arrowok="t" o:connecttype="custom" o:connectlocs="184,7;493,21;888,113;1381,914;1082,1742;282,2278;57,2322;0,2330;0,1895;121,1872;371,1702;674,865;368,462;143,435;0,475;0,31;184,7" o:connectangles="0,0,0,0,0,0,0,0,0,0,0,0,0,0,0,0,0" textboxrect="0,0,140836,233001"/>
              </v:shape>
              <v:shape id="Shape 13" o:spid="_x0000_s1033" style="position:absolute;left:3160;top:8398;width:1610;height:2343;visibility:visible;mso-wrap-style:square;v-text-anchor:top" coordsize="161045,234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" path="m161045,r,91441l128029,143485r33016,14l161045,186706r-56397,-15c101308,186678,99695,188126,98057,190767v-8243,13234,-16701,26340,-25032,39523c71742,232322,70828,234214,67754,234201,45618,234062,23470,234125,,234125,15329,211087,29832,189269,44336,167463,80493,113120,116688,58802,152705,4357l161045,xe" fillcolor="#406199" stroked="f" strokeweight="0">
                <v:stroke miterlimit="83231f" joinstyle="miter"/>
                <v:path arrowok="t" o:connecttype="custom" o:connectlocs="1610,0;1610,915;1280,1435;1610,1436;1610,1868;1046,1868;980,1908;730,2304;677,2343;0,2342;443,1675;1527,44;1610,0" o:connectangles="0,0,0,0,0,0,0,0,0,0,0,0,0" textboxrect="0,0,161045,234214"/>
              </v:shape>
              <v:shape id="Shape 14" o:spid="_x0000_s1034" style="position:absolute;left:4770;top:8387;width:1204;height:2354;visibility:visible;mso-wrap-style:square;v-text-anchor:top" coordsize="120400,23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" path="m2163,63c24362,368,46562,368,68749,76,74502,,76724,1194,77753,7595v3874,24003,8890,47828,13284,71742c96600,109677,101883,140056,107497,170383v3543,19076,7391,38075,11201,57099c120273,235331,120400,235306,112767,235318v-19787,,-39599,-63,-59398,76c49470,235420,47413,235191,46841,230188,45343,217322,42663,204597,40796,191757v-444,-3162,-1600,-3861,-4483,-3848l,187899,,144692r30192,12c32871,144716,33303,143827,32871,141224,30941,129349,29328,117424,27525,105537,25277,90856,22953,76175,20489,60338l,92634,,1193,2163,63xe" fillcolor="#406199" stroked="f" strokeweight="0">
                <v:stroke miterlimit="83231f" joinstyle="miter"/>
                <v:path arrowok="t" o:connecttype="custom" o:connectlocs="22,1;687,1;778,76;910,793;1075,1704;1187,2275;1128,2353;534,2354;468,2302;408,1917;363,1879;0,1879;0,1447;302,1447;329,1412;275,1055;205,603;0,926;0,12;22,1" o:connectangles="0,0,0,0,0,0,0,0,0,0,0,0,0,0,0,0,0,0,0,0" textboxrect="0,0,120400,235420"/>
              </v:shape>
              <v:shape id="Shape 15" o:spid="_x0000_s1035" style="position:absolute;top:8370;width:2512;height:2378;visibility:visible;mso-wrap-style:square;v-text-anchor:top" coordsize="251206,237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" path="m149784,1384c165684,,181648,1054,197193,3696v12268,2083,24930,2946,36779,7366c238811,12865,243662,14643,248552,16320v2654,901,1486,2908,1168,4292c245986,36767,242100,52883,238277,69012v-927,3911,-2171,4178,-5473,1524c211328,53277,186690,44704,159156,43663v-13931,-521,-27647,-305,-41059,3886c110935,49784,104381,52997,99543,58966v-7481,9195,-4445,19660,6820,22911c116421,84773,126276,88024,136741,89903v11773,2121,23927,3213,35331,7176c179908,99809,188112,101181,195720,104927v30111,14847,40005,42304,25806,72784c211392,199466,193065,212154,172110,221628v-25869,11696,-53352,15887,-79108,16230c62294,237414,34481,233959,7493,225108,1003,222974,,220815,1702,214109,5271,200127,8966,186169,12065,172072v1168,-5296,2934,-5829,6807,-2730c35865,182931,55651,189433,76657,194285v11710,2705,23267,2349,34443,1498c124295,194755,138252,192354,148692,182169v9842,-9601,7810,-20333,-4903,-25413c132080,152083,119558,150711,107315,148260,91491,145110,75489,142494,60465,136322,17615,118732,13513,82766,35268,50305,48463,30632,68809,20028,90564,12217,99860,8877,109588,7201,119291,5258,129464,3213,139573,2273,149784,1384xe" fillcolor="#406199" stroked="f" strokeweight="0">
                <v:stroke miterlimit="83231f" joinstyle="miter"/>
                <v:path arrowok="t" o:connecttype="custom" o:connectlocs="1498,14;1972,37;2340,111;2485,163;2497,206;2383,690;2328,705;1592,437;1181,475;995,590;1064,819;1367,899;1721,971;1957,1049;2215,1777;1721,2216;930,2378;75,2251;17,2141;121,1720;189,1693;767,1942;1111,1957;1487,1821;1438,1567;1073,1482;605,1363;353,503;906,122;1193,53;1498,14" o:connectangles="0,0,0,0,0,0,0,0,0,0,0,0,0,0,0,0,0,0,0,0,0,0,0,0,0,0,0,0,0,0,0" textboxrect="0,0,251206,237858"/>
              </v:shape>
              <v:shape id="Shape 16" o:spid="_x0000_s1036" style="position:absolute;left:8651;top:8392;width:2537;height:2356;visibility:visible;mso-wrap-style:square;v-text-anchor:top" coordsize="253746,235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" path="m157517,570c166272,,175031,159,183655,1588v9283,1536,18770,1816,28118,4025c224295,8572,236474,11989,248298,16878v3810,1575,5448,3467,4178,8255c248615,39484,245516,54051,242049,68516v-1524,6350,-5816,7849,-11011,3633c221272,64224,211455,56388,199758,51384,185318,45199,170498,43434,154711,44971,132956,47066,114808,56502,99797,71082,88341,82220,81153,96863,77013,112649v-3620,13805,-6680,27483,-2858,41910c78549,171069,88963,181229,104673,187211v13780,5232,28321,6146,41987,3670c161633,188176,176505,182893,189967,174930v5029,-2972,10287,-5588,15163,-8776c209334,163398,213589,161925,219418,163258v-3836,15850,-7887,31484,-11227,47283c207302,214782,205245,216357,201714,217437v-13335,4064,-26695,7963,-40272,11315c140373,233959,119355,235585,98019,234480,79121,233515,60579,229933,43574,221145,13081,205334,,179146,1816,145847,3937,107023,18491,73101,46495,45568,70129,22314,99212,9474,131407,3924,140011,2438,148761,1140,157517,570xe" fillcolor="#406199" stroked="f" strokeweight="0">
                <v:stroke miterlimit="83231f" joinstyle="miter"/>
                <v:path arrowok="t" o:connecttype="custom" o:connectlocs="1575,6;1836,16;2117,56;2483,169;2524,251;2420,685;2310,722;1997,514;1547,450;998,711;770,1127;741,1546;1047,1872;1466,1909;1899,1749;2051,1662;2194,1633;2082,2106;2017,2175;1614,2288;980,2345;436,2212;18,1459;465,456;1314,39;1575,6" o:connectangles="0,0,0,0,0,0,0,0,0,0,0,0,0,0,0,0,0,0,0,0,0,0,0,0,0,0" textboxrect="0,0,253746,235585"/>
              </v:shape>
              <v:shape id="Shape 17" o:spid="_x0000_s1037" style="position:absolute;left:2265;top:8385;width:1268;height:2356;visibility:visible;mso-wrap-style:square;v-text-anchor:top" coordsize="126784,235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" path="m67005,165v17615,432,35243,140,52870,140l126784,305v-5131,21196,-10084,41719,-15075,62230c104953,90399,98184,118262,91415,146126v-6960,28639,-13996,57252,-20803,85916c69939,234887,68707,235445,66218,235445v-20447,-38,-40907,-127,-61367,76c,235572,800,232893,1473,230124,10668,192240,19876,154343,29159,116484,37922,80734,47244,45123,55220,9220,57036,1105,59995,,67005,165xe" fillcolor="#406199" stroked="f" strokeweight="0">
                <v:stroke miterlimit="83231f" joinstyle="miter"/>
                <v:path arrowok="t" o:connecttype="custom" o:connectlocs="670,2;1199,3;1268,3;1117,625;914,1461;706,2321;662,2355;49,2355;15,2302;292,1165;552,92;670,2" o:connectangles="0,0,0,0,0,0,0,0,0,0,0,0" textboxrect="0,0,126784,235572"/>
              </v:shape>
              <v:shape id="Shape 18" o:spid="_x0000_s1038" style="position:absolute;left:14293;top:11482;width:1705;height:99;visibility:visible;mso-wrap-style:square;v-text-anchor:top" coordsize="170459,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" path="m1414,71c2197,,3169,327,3848,327,57582,264,111328,302,165062,187v3721,,4940,1308,5131,4826c170459,9928,166878,7426,165328,7439v-26542,165,-53098,114,-79641,114c59792,7553,33909,7553,8014,7553v-1524,,-3048,76,-4572,-38c,7248,228,4556,114,2207,38,613,632,143,1414,71xe" fillcolor="#406199" stroked="f" strokeweight="0">
                <v:stroke miterlimit="83231f" joinstyle="miter"/>
                <v:path arrowok="t" o:connecttype="custom" o:connectlocs="14,1;38,3;1651,2;1702,50;1654,74;857,75;80,75;34,75;1,22;14,1" o:connectangles="0,0,0,0,0,0,0,0,0,0" textboxrect="0,0,170459,9928"/>
              </v:shape>
              <v:shape id="Shape 19" o:spid="_x0000_s1039" style="position:absolute;left:18;top:11473;width:1699;height:85;visibility:visible;mso-wrap-style:square;v-text-anchor:top" coordsize="16999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" path="m1907,1011v1097,-173,2481,265,3516,259c31737,1168,58064,1194,84379,1194v26543,,53086,-26,79616,25c166307,1232,169405,,169723,4382v190,2819,267,4191,-3378,4191c112624,8433,58890,8458,5169,8509,2146,8522,305,8128,114,4420,,1968,810,1184,1907,1011xe" fillcolor="#406199" stroked="f" strokeweight="0">
                <v:stroke miterlimit="83231f" joinstyle="miter"/>
                <v:path arrowok="t" o:connecttype="custom" o:connectlocs="19,10;54,13;843,12;1639,12;1696,43;1663,85;52,84;1,44;19,10" o:connectangles="0,0,0,0,0,0,0,0,0" textboxrect="0,0,169990,8573"/>
              </v:shape>
              <v:shape id="Shape 20" o:spid="_x0000_s1040" style="position:absolute;left:2197;top:11097;width:1256;height:710;visibility:visible;mso-wrap-style:square;v-text-anchor:top" coordsize="125578,71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" path="m31648,r93930,l120586,11189r-73405,l39332,28702r71526,l105880,39878r-71539,l25489,59893r78613,l99123,71018,,71018,31648,xe" fillcolor="#406199" stroked="f" strokeweight="0">
                <v:stroke miterlimit="83231f" joinstyle="miter"/>
                <v:path arrowok="t" o:connecttype="custom" o:connectlocs="317,0;1256,0;1206,112;472,112;393,287;1109,287;1059,399;343,399;255,599;1041,599;991,710;0,710;317,0" o:connectangles="0,0,0,0,0,0,0,0,0,0,0,0,0" textboxrect="0,0,125578,71018"/>
              </v:shape>
              <v:shape id="Shape 21" o:spid="_x0000_s1041" style="position:absolute;left:3612;top:11272;width:932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" path="m68390,v7569,,13589,1156,17868,3429c90945,5918,93193,9360,92939,13691v-115,2032,-1054,5029,-2858,9156l76390,53505r-19240,l72073,20066v1587,-3505,1981,-5245,2031,-6083c74117,13627,74181,12687,72187,11684v-1766,-889,-4496,-1334,-8116,-1334c56477,10350,49543,11836,43485,14783,37554,17653,32944,22682,29807,29718l19240,53505,,53505,23330,1105r17793,l38214,7582c42939,5309,47409,3556,51600,2375,57087,800,62738,,68390,xe" fillcolor="#406199" stroked="f" strokeweight="0">
                <v:stroke miterlimit="83231f" joinstyle="miter"/>
                <v:path arrowok="t" o:connecttype="custom" o:connectlocs="684,0;863,34;929,137;901,228;764,535;572,535;721,201;741,140;722,117;641,103;435,148;298,297;192,535;0,535;233,11;411,11;382,76;516,24;684,0" o:connectangles="0,0,0,0,0,0,0,0,0,0,0,0,0,0,0,0,0,0,0" textboxrect="0,0,93193,53505"/>
              </v:shape>
              <v:shape id="Shape 22" o:spid="_x0000_s1042" style="position:absolute;left:4845;top:11816;width:492;height:187;visibility:visible;mso-wrap-style:square;v-text-anchor:top" coordsize="49224,1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" path="m1321,l19990,940r-229,1854c19596,4153,19799,5118,20320,5664v673,699,1918,1296,3645,1727c26543,8026,30035,8357,34290,8357l49224,5544r,11530l35585,18707v-7328,,-13741,-521,-19024,-1562c11036,16078,7036,14503,4318,12370,1397,10046,,7303,178,4191,241,3239,457,2235,864,1194l1321,xe" fillcolor="#406199" stroked="f" strokeweight="0">
                <v:stroke miterlimit="83231f" joinstyle="miter"/>
                <v:path arrowok="t" o:connecttype="custom" o:connectlocs="13,0;200,9;198,28;203,57;240,74;343,84;492,55;492,171;356,187;166,171;43,124;2,42;9,12;13,0" o:connectangles="0,0,0,0,0,0,0,0,0,0,0,0,0,0" textboxrect="0,0,49224,18707"/>
              </v:shape>
              <v:shape id="Shape 23" o:spid="_x0000_s1043" style="position:absolute;left:4899;top:11281;width:438;height:526;visibility:visible;mso-wrap-style:square;v-text-anchor:top" coordsize="43839,5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" path="m43839,r,10090l38633,10858v-3378,1029,-6616,2629,-9626,4737c26073,17665,23762,20155,22162,23012v-2007,3556,-2490,5385,-2540,6299c19444,32271,19812,34455,20688,35814v1359,2045,3429,3645,6160,4750c29705,41719,32982,42304,36601,42304r7238,-1370l43839,50360,33147,52603v-9436,,-17361,-1917,-23546,-5715c3086,42900,,37173,432,29845,787,23901,3721,18402,9182,13500,14453,8750,20688,5131,27724,2718l43839,xe" fillcolor="#406199" stroked="f" strokeweight="0">
                <v:stroke miterlimit="83231f" joinstyle="miter"/>
                <v:path arrowok="t" o:connecttype="custom" o:connectlocs="438,0;438,101;386,109;290,156;221,230;196,293;207,358;268,406;366,423;438,409;438,504;331,526;96,469;4,298;92,135;277,27;438,0" o:connectangles="0,0,0,0,0,0,0,0,0,0,0,0,0,0,0,0,0" textboxrect="0,0,43839,52603"/>
              </v:shape>
              <v:shape id="Shape 24" o:spid="_x0000_s1044" style="position:absolute;left:5337;top:11272;width:526;height:715;visibility:visible;mso-wrap-style:square;v-text-anchor:top" coordsize="52592,7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" path="m5348,c16499,,25312,2667,31624,7938l34634,1105r17958,l30519,50762v-2400,5410,-5423,9703,-9017,12763c17908,66573,13019,68974,6935,70625l,71455,,59925r4484,-845c6859,57569,9310,54115,11711,48806l,51262,,41836,7393,40437v4800,-1804,8813,-4636,11938,-8395c22391,28334,24055,24790,24246,21539v190,-3353,-1372,-5969,-4763,-8001c15787,11328,11012,10211,5284,10211l,10991,,902,5348,xe" fillcolor="#406199" stroked="f" strokeweight="0">
                <v:stroke miterlimit="83231f" joinstyle="miter"/>
                <v:path arrowok="t" o:connecttype="custom" o:connectlocs="53,0;316,79;346,11;526,11;305,508;215,636;69,707;0,715;0,600;45,591;117,488;0,513;0,419;74,405;193,321;242,216;195,135;53,102;0,110;0,9;53,0" o:connectangles="0,0,0,0,0,0,0,0,0,0,0,0,0,0,0,0,0,0,0,0,0" textboxrect="0,0,52592,71455"/>
              </v:shape>
              <v:shape id="Shape 25" o:spid="_x0000_s1045" style="position:absolute;left:6147;top:11279;width:472;height:539;visibility:visible;mso-wrap-style:square;v-text-anchor:top" coordsize="47208,53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" path="m47208,r,10206l34430,12789v-4166,1829,-7582,4433,-10186,7760l47208,20549r,9843l19456,30392v-50,330,-88,647,-114,939c19114,35268,20549,38177,23762,40234v3441,2223,7848,3353,13119,3353l47208,41736r,10048l36386,53887v-6833,,-13158,-877,-18796,-2579c11798,49531,7366,46902,4432,43460,1410,39942,,35840,267,31306,597,25566,3378,19952,8522,14656,13564,9449,19990,5538,27635,3010l47208,xe" fillcolor="#406199" stroked="f" strokeweight="0">
                <v:stroke miterlimit="83231f" joinstyle="miter"/>
                <v:path arrowok="t" o:connecttype="custom" o:connectlocs="472,0;472,102;344,128;242,206;472,206;472,304;195,304;193,313;238,402;369,436;472,417;472,518;364,539;176,513;44,435;3,313;85,147;276,30;472,0" o:connectangles="0,0,0,0,0,0,0,0,0,0,0,0,0,0,0,0,0,0,0" textboxrect="0,0,47208,53887"/>
              </v:shape>
              <v:shape id="Shape 26" o:spid="_x0000_s1046" style="position:absolute;left:6619;top:11605;width:357;height:192;visibility:visible;mso-wrap-style:square;v-text-anchor:top" coordsize="35723,19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" path="m17054,l35723,1041,34250,3518c31646,7887,26312,11875,17943,15685l,19170,,9122,4837,8255c9739,6502,13663,3937,16495,660l17054,xe" fillcolor="#406199" stroked="f" strokeweight="0">
                <v:stroke miterlimit="83231f" joinstyle="miter"/>
                <v:path arrowok="t" o:connecttype="custom" o:connectlocs="170,0;357,10;342,35;179,157;0,192;0,91;48,83;165,7;170,0" o:connectangles="0,0,0,0,0,0,0,0,0" textboxrect="0,0,35723,19170"/>
              </v:shape>
              <v:shape id="Shape 27" o:spid="_x0000_s1047" style="position:absolute;left:6619;top:11272;width:413;height:311;visibility:visible;mso-wrap-style:square;v-text-anchor:top" coordsize="41260,3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" path="m4786,c15822,,24712,1918,31189,5677v6820,3962,10071,9499,9665,16446c40701,24676,40117,27330,39114,29997r-419,1131l,31128,,21285r22934,c22934,21209,22947,21146,22947,21082v190,-3505,-1232,-6121,-4382,-8001c15111,11024,10463,9982,4748,9982l,10942,,736,4786,xe" fillcolor="#406199" stroked="f" strokeweight="0">
                <v:stroke miterlimit="83231f" joinstyle="miter"/>
                <v:path arrowok="t" o:connecttype="custom" o:connectlocs="48,0;312,57;409,221;392,300;387,311;0,311;0,213;230,213;230,211;186,131;48,100;0,109;0,7;48,0" o:connectangles="0,0,0,0,0,0,0,0,0,0,0,0,0,0" textboxrect="0,0,41260,31128"/>
              </v:shape>
              <v:shape id="Shape 28" o:spid="_x0000_s1048" style="position:absolute;left:7339;top:11272;width:931;height:535;visibility:visible;mso-wrap-style:square;v-text-anchor:top" coordsize="93193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" path="m68390,v7569,,13589,1156,17868,3429c90945,5918,93193,9360,92926,13691v-102,2032,-1054,5029,-2845,9156l76378,53505r-19228,l72073,20066v1587,-3505,1968,-5245,2019,-6083c74117,13627,74181,12687,72187,11684v-1766,-889,-4496,-1334,-8128,-1334c56464,10350,49543,11836,43472,14783,37541,17653,32944,22682,29794,29718l19240,53505,,53505,23330,1105r17780,l38214,7582c42939,5309,47409,3556,51600,2375,57087,800,62725,,68390,xe" fillcolor="#406199" stroked="f" strokeweight="0">
                <v:stroke miterlimit="83231f" joinstyle="miter"/>
                <v:path arrowok="t" o:connecttype="custom" o:connectlocs="683,0;862,34;928,137;900,228;763,535;571,535;720,201;740,140;721,117;640,103;434,148;298,297;192,535;0,535;233,11;411,11;382,76;515,24;683,0" o:connectangles="0,0,0,0,0,0,0,0,0,0,0,0,0,0,0,0,0,0,0" textboxrect="0,0,93193,53505"/>
              </v:shape>
              <v:shape id="Shape 29" o:spid="_x0000_s1049" style="position:absolute;left:8581;top:11097;width:933;height:710;visibility:visible;mso-wrap-style:square;v-text-anchor:top" coordsize="93370,7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" path="m31572,l50787,,40157,24041v4382,-2006,8547,-3518,12421,-4521c57709,18174,63030,17501,68377,17501v7759,,13843,1143,18097,3403c91122,23381,93370,26772,93116,31001v-114,1981,-1206,5181,-3429,10096l76378,71006r-19241,l71463,38938v2540,-5715,2781,-7188,2807,-7493c74295,31102,74346,30175,72390,29172v-1740,-876,-4420,-1321,-7976,-1321c59042,27851,53810,28626,48844,30150v-4877,1498,-8763,3556,-11595,6109c34404,38837,31648,43117,29019,48971l19240,71006,,71006,31572,xe" fillcolor="#406199" stroked="f" strokeweight="0">
                <v:stroke miterlimit="83231f" joinstyle="miter"/>
                <v:path arrowok="t" o:connecttype="custom" o:connectlocs="315,0;507,0;401,240;525,195;683,175;864,209;930,310;896,411;763,710;571,710;714,389;742,314;723,292;644,278;488,301;372,363;290,490;192,710;0,710;315,0" o:connectangles="0,0,0,0,0,0,0,0,0,0,0,0,0,0,0,0,0,0,0,0" textboxrect="0,0,93370,71006"/>
              </v:shape>
              <v:shape id="Shape 30" o:spid="_x0000_s1050" style="position:absolute;left:9856;top:11484;width:419;height:334;visibility:visible;mso-wrap-style:square;v-text-anchor:top" coordsize="41886,3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" path="m41886,r,9874l29299,10949v-3454,610,-6071,1563,-7785,2845c19964,14925,19190,16055,19114,17274v-39,584,-140,2375,3200,4115c24943,22760,28918,23446,34112,23446r7774,-1148l41886,31993,29045,33390v-8585,,-15583,-1422,-20765,-4203c2692,26202,,22214,292,17350,470,14137,1981,11292,4763,8879,7341,6631,10732,4815,14808,3469,18796,2161,23673,1209,29312,650,31077,466,33588,301,36890,154l41886,xe" fillcolor="#406199" stroked="f" strokeweight="0">
                <v:stroke miterlimit="83231f" joinstyle="miter"/>
                <v:path arrowok="t" o:connecttype="custom" o:connectlocs="419,0;419,99;293,110;215,138;191,173;223,214;341,235;419,223;419,320;291,334;83,292;3,174;48,89;148,35;293,7;369,2;419,0" o:connectangles="0,0,0,0,0,0,0,0,0,0,0,0,0,0,0,0,0" textboxrect="0,0,41886,33390"/>
              </v:shape>
              <v:shape id="Shape 31" o:spid="_x0000_s1051" style="position:absolute;left:9945;top:11290;width:330;height:175;visibility:visible;mso-wrap-style:square;v-text-anchor:top" coordsize="32996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" path="m32996,r,10089l28804,10693v-3861,1410,-6731,3429,-8560,5982l19685,17450,,16522,1867,13919c5524,8788,11100,4838,18453,2146l32996,xe" fillcolor="#406199" stroked="f" strokeweight="0">
                <v:stroke miterlimit="83231f" joinstyle="miter"/>
                <v:path arrowok="t" o:connecttype="custom" o:connectlocs="330,0;330,101;288,107;202,167;197,175;0,166;19,140;185,22;330,0" o:connectangles="0,0,0,0,0,0,0,0,0" textboxrect="0,0,32996,17450"/>
              </v:shape>
              <v:shape id="Shape 32" o:spid="_x0000_s1052" style="position:absolute;left:10275;top:11272;width:477;height:535;visibility:visible;mso-wrap-style:square;v-text-anchor:top" coordsize="4770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" path="m12394,c23761,,32867,1499,39432,4483v5563,2451,8268,5842,8014,10071c47294,17374,46328,20638,44627,24270l38899,36436v-1714,3645,-2654,6604,-2781,8801c36067,46126,36270,47866,37489,51156r889,2349l19176,53505r-470,-990c18122,51295,17690,49860,17398,48222,12597,50267,7936,51816,3491,52845l,53225,,43531r6590,-973c11111,41186,14756,39268,17436,36843v2057,-1867,3848,-4407,5347,-7569c21487,29477,20167,29642,18820,29782v-2527,253,-6616,508,-12535,787l,31106,,21232r7327,-226c16306,20803,22973,20307,27164,19533v1156,-2121,1461,-3455,1511,-4217c28701,14859,28764,13640,26059,12459,22808,11024,17804,10300,11226,10300l,11918,,1829,12394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700,53505"/>
              </v:shape>
              <v:shape id="Shape 33" o:spid="_x0000_s1053" style="position:absolute;left:11065;top:11272;width:760;height:535;visibility:visible;mso-wrap-style:square;v-text-anchor:top" coordsize="76010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" path="m61646,v3200,,7137,622,11671,1854l76010,2591,66612,13360r-1144,-457c63068,11938,60363,11455,57429,11455v-5067,,-10464,1563,-16052,4661c35890,19177,31280,24803,27737,32842l18453,53505,,53505,23305,1105r17437,l37808,7747c40996,5690,44133,4051,47168,2845,51918,952,56782,,61646,xe" fillcolor="#406199" stroked="f" strokeweight="0">
                <v:stroke miterlimit="83231f" joinstyle="miter"/>
                <v:path arrowok="t" o:connecttype="custom" o:connectlocs="616,0;733,19;760,26;666,134;655,129;574,115;414,161;277,328;185,535;0,535;233,11;407,11;378,77;472,28;616,0" o:connectangles="0,0,0,0,0,0,0,0,0,0,0,0,0,0,0" textboxrect="0,0,76010,53505"/>
              </v:shape>
              <v:shape id="Shape 34" o:spid="_x0000_s1054" style="position:absolute;left:12171;top:11097;width:249;height:129;visibility:visible;mso-wrap-style:square;v-text-anchor:top" coordsize="24917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" path="m5766,l24917,,19152,12929,,12929,5766,xe" fillcolor="#406199" stroked="f" strokeweight="0">
                <v:stroke miterlimit="83231f" joinstyle="miter"/>
                <v:path arrowok="t" o:connecttype="custom" o:connectlocs="58,0;249,0;191,129;0,129;58,0" o:connectangles="0,0,0,0,0" textboxrect="0,0,24917,12929"/>
              </v:shape>
              <v:shape id="Shape 35" o:spid="_x0000_s1055" style="position:absolute;left:11912;top:11283;width:426;height:524;visibility:visible;mso-wrap-style:square;v-text-anchor:top" coordsize="42558,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" path="m23330,l42558,,19240,52400,,52400,23330,xe" fillcolor="#406199" stroked="f" strokeweight="0">
                <v:stroke miterlimit="83231f" joinstyle="miter"/>
                <v:path arrowok="t" o:connecttype="custom" o:connectlocs="234,0;426,0;193,524;0,524;234,0" o:connectangles="0,0,0,0,0" textboxrect="0,0,42558,52400"/>
              </v:shape>
              <v:shape id="Shape 36" o:spid="_x0000_s1056" style="position:absolute;left:12611;top:11484;width:418;height:334;visibility:visible;mso-wrap-style:square;v-text-anchor:top" coordsize="41879,33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" path="m41879,r,9874l29299,10950v-3454,609,-6083,1562,-7798,2845c19952,14925,19177,16055,19114,17274v-39,585,-153,2375,3187,4115c24930,22761,28905,23446,34099,23446r7780,-1148l41879,31992,29045,33391v-8598,,-15596,-1423,-20777,-4204c2680,26202,,22215,292,17350,470,14137,1968,11293,4750,8880,7341,6632,10719,4816,14796,3469,18796,2161,23660,1209,29312,650,31071,466,33579,301,36879,155l41879,xe" fillcolor="#406199" stroked="f" strokeweight="0">
                <v:stroke miterlimit="83231f" joinstyle="miter"/>
                <v:path arrowok="t" o:connecttype="custom" o:connectlocs="418,0;418,99;292,110;215,138;191,173;223,214;340,235;418,223;418,320;290,334;83,292;3,174;47,89;148,35;293,7;368,2;418,0" o:connectangles="0,0,0,0,0,0,0,0,0,0,0,0,0,0,0,0,0" textboxrect="0,0,41879,33391"/>
              </v:shape>
              <v:shape id="Shape 37" o:spid="_x0000_s1057" style="position:absolute;left:12700;top:11290;width:329;height:175;visibility:visible;mso-wrap-style:square;v-text-anchor:top" coordsize="32989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" path="m32989,r,10088l28791,10693v-3861,1410,-6731,3429,-8560,5982l19685,17450,,16522,1854,13919c5512,8788,11087,4838,18453,2146l32989,xe" fillcolor="#406199" stroked="f" strokeweight="0">
                <v:stroke miterlimit="83231f" joinstyle="miter"/>
                <v:path arrowok="t" o:connecttype="custom" o:connectlocs="329,0;329,101;287,107;202,167;196,175;0,166;18,140;184,22;329,0" o:connectangles="0,0,0,0,0,0,0,0,0" textboxrect="0,0,32989,17450"/>
              </v:shape>
              <v:shape id="Shape 38" o:spid="_x0000_s1058" style="position:absolute;left:13029;top:11272;width:477;height:535;visibility:visible;mso-wrap-style:square;v-text-anchor:top" coordsize="47694,5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" path="m12388,c23767,,32861,1499,39426,4483v5563,2451,8268,5842,8014,10071c47288,17374,46323,20638,44633,24270l38893,36436v-1714,3645,-2642,6604,-2781,8801c36061,46126,36264,47866,37483,51156r902,2349l19170,53505r-470,-990c18129,51295,17697,49860,17405,48222,12604,50267,7930,51816,3485,52845l,53224,,43530r6584,-972c11105,41186,14750,39268,17430,36843v2057,-1867,3861,-4407,5347,-7569c21494,29477,20161,29642,18814,29782v-2527,253,-6616,508,-12535,787l,31106,,21232r7321,-226c16300,20803,22980,20307,27171,19533v1156,-2121,1448,-3455,1499,-4217c28695,14859,28771,13640,26066,12459,22802,11024,17811,10300,11220,10300l,11917,,1829,12388,xe" fillcolor="#406199" stroked="f" strokeweight="0">
                <v:stroke miterlimit="83231f" joinstyle="miter"/>
                <v:path arrowok="t" o:connecttype="custom" o:connectlocs="124,0;394,45;474,146;446,243;389,364;361,452;375,512;384,535;192,535;187,525;174,482;35,528;0,532;0,435;66,426;174,368;228,293;188,298;63,306;0,311;0,212;73,210;272,195;287,153;261,125;112,103;0,119;0,18;124,0" o:connectangles="0,0,0,0,0,0,0,0,0,0,0,0,0,0,0,0,0,0,0,0,0,0,0,0,0,0,0,0,0" textboxrect="0,0,47694,53505"/>
              </v:shape>
              <v:shape id="Shape 39" o:spid="_x0000_s1059" style="position:absolute;left:5188;top:7368;width:132;height:122;visibility:visible;mso-wrap-style:square;v-text-anchor:top" coordsize="13195,12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" path="m6769,25c10325,,13043,1651,13106,5766v89,4254,-2159,6299,-6654,6439c2959,11874,25,10554,13,6083,,1600,3010,38,6769,25xe" fillcolor="#8bbd5a" stroked="f" strokeweight="0">
                <v:stroke miterlimit="83231f" joinstyle="miter"/>
                <v:path arrowok="t" o:connecttype="custom" o:connectlocs="68,0;131,58;65,122;0,61;68,0" o:connectangles="0,0,0,0,0" textboxrect="0,0,13195,12205"/>
              </v:shape>
              <v:shape id="Shape 40" o:spid="_x0000_s1060" style="position:absolute;left:7376;top:5020;width:4437;height:2329;visibility:visible;mso-wrap-style:square;v-text-anchor:top" coordsize="443738,23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" path="m153200,152v21069,77,42126,699,63170,1448c242214,2527,267894,5144,293497,8852v18440,2667,36716,6096,54686,10973c371843,26264,394818,34392,414782,49174v25362,18809,28956,44514,9716,69965c408902,139764,387884,153734,365506,165799v-32601,17564,-67373,30022,-102248,42240c239103,216510,214516,223215,189268,227279v-31712,5106,-63525,5601,-95478,1626c62154,224981,32080,215900,2756,203873,1968,203556,1295,202984,,202171v4712,-2705,9728,-2540,14211,-4013c18720,196698,23470,195859,28118,194818v33375,-7531,66510,-15989,99555,-24854c161100,160973,194335,151219,227025,139802v31877,-11138,63526,-22898,91961,-41631c326187,93421,332867,87973,337655,80632v6680,-10236,5664,-18770,-3200,-27305c325539,44729,314503,39713,303086,35585,274676,25324,245199,19495,215494,14389,193675,10643,171729,8001,149847,4928,141732,3785,133528,3353,125349,2604,134544,,143942,127,153200,152xe" fillcolor="#8bbd5a" stroked="f" strokeweight="0">
                <v:stroke miterlimit="83231f" joinstyle="miter"/>
                <v:path arrowok="t" o:connecttype="custom" o:connectlocs="1532,2;2164,16;2935,89;3482,198;4147,492;4245,1191;3655,1658;2632,2081;1893,2273;938,2289;28,2039;0,2022;142,1982;281,1948;1277,1700;2270,1398;3190,982;3376,806;3344,533;3031,356;2155,144;1498,49;1253,26;1532,2" o:connectangles="0,0,0,0,0,0,0,0,0,0,0,0,0,0,0,0,0,0,0,0,0,0,0,0" textboxrect="0,0,443738,232880"/>
              </v:shape>
              <v:shape id="Shape 41" o:spid="_x0000_s1061" style="position:absolute;left:6404;top:3484;width:2875;height:1519;visibility:visible;mso-wrap-style:square;v-text-anchor:top" coordsize="287553,151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" path="m207899,1283v27127,2298,53797,6731,79654,19304c278359,22835,270053,24854,261760,26911v-15634,3874,-31319,7544,-46863,11710c198006,43155,181242,48120,164440,52984,139865,60096,116091,69228,92977,80226,84455,84290,77457,90043,70498,96063v-7341,6337,-6096,15951,254,21374c77165,122898,84772,125870,92342,129134v12357,5346,25539,7277,38468,10299c141910,142024,153238,143116,164376,145110v14580,2604,29464,2146,43879,5880c188900,151194,169545,151867,150190,150812v-10414,-584,-20853,-977,-31204,-2171c87617,145034,56350,140792,27838,125768,22022,122720,16624,118999,12217,114160,,100736,1270,85281,15672,69545,30035,53835,48311,43815,67424,35497,98171,22123,129438,9931,162789,4610,177673,2223,192722,,207899,1283xe" fillcolor="#406199" stroked="f" strokeweight="0">
                <v:stroke miterlimit="83231f" joinstyle="miter"/>
                <v:path arrowok="t" o:connecttype="custom" o:connectlocs="2079,13;2875,206;2617,269;2149,386;1644,530;930,802;705,961;707,1175;923,1292;1308,1395;1643,1451;2082,1510;1502,1508;1190,1487;278,1258;122,1142;157,696;674,355;1628,46;2079,13" o:connectangles="0,0,0,0,0,0,0,0,0,0,0,0,0,0,0,0,0,0,0,0" textboxrect="0,0,287553,151867"/>
              </v:shape>
              <v:shape id="Shape 42" o:spid="_x0000_s1062" style="position:absolute;left:8884;top:7393;width:108;height:18;visibility:visible;mso-wrap-style:square;v-text-anchor:top" coordsize="10805,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" path="m10805,127c7973,,4264,1727,531,1880l,1885,10805,127xe" fillcolor="#8bbd5a" stroked="f" strokeweight="0">
                <v:stroke miterlimit="83231f" joinstyle="miter"/>
                <v:path arrowok="t" o:connecttype="custom" o:connectlocs="108,1;5,18;0,18;108,1" o:connectangles="0,0,0,0" textboxrect="0,0,10805,1885"/>
              </v:shape>
              <v:shape id="Shape 43" o:spid="_x0000_s1063" style="position:absolute;left:5429;top:6975;width:3455;height:642;visibility:visible;mso-wrap-style:square;v-text-anchor:top" coordsize="345468,64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" path="m124219,432c137071,,149022,4178,160909,8166v37567,12611,75019,25667,114198,32487c286836,42697,298637,43672,310467,44021r35001,-378l297586,51435c223329,58636,148882,54051,74524,55461,49873,55931,25286,57518,,64249,17843,53632,36640,48654,54305,41034,72161,33338,90576,26924,107798,17729v4013,-2146,6858,-4191,6858,-9665c114656,2731,119164,610,124219,432xe" fillcolor="#8bbd5a" stroked="f" strokeweight="0">
                <v:stroke miterlimit="83231f" joinstyle="miter"/>
                <v:path arrowok="t" o:connecttype="custom" o:connectlocs="1242,4;1609,82;2751,406;3105,440;3455,436;2976,514;745,554;0,642;543,410;1078,177;1147,81;1242,4" o:connectangles="0,0,0,0,0,0,0,0,0,0,0,0" textboxrect="0,0,345468,64249"/>
              </v:shape>
              <v:shape id="Shape 44" o:spid="_x0000_s1064" style="position:absolute;left:8357;top:3304;width:2342;height:433;visibility:visible;mso-wrap-style:square;v-text-anchor:top" coordsize="234175,4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" path="m234175,1041v-1562,2985,-4432,2998,-6591,3887c208610,12725,189332,19774,170777,28588v-4267,2019,-8598,3721,-8915,9766c161684,41999,158344,42786,155042,42964v-7277,381,-14097,-1587,-20943,-3721c108179,31179,82753,21514,56045,16015,37910,12294,19660,10668,,11519,3213,8217,5956,9017,8407,8636,64249,,120447,3950,176530,3531v15011,-115,29959,-1029,44907,-2426c225476,724,229578,1041,234175,1041xe" fillcolor="#406199" stroked="f" strokeweight="0">
                <v:stroke miterlimit="83231f" joinstyle="miter"/>
                <v:path arrowok="t" o:connecttype="custom" o:connectlocs="2342,10;2276,49;1708,286;1619,383;1551,429;1341,392;561,160;0,115;84,86;1765,35;2215,11;2342,10" o:connectangles="0,0,0,0,0,0,0,0,0,0,0,0" textboxrect="0,0,234175,43345"/>
              </v:shape>
              <v:shape id="Shape 45" o:spid="_x0000_s1065" style="position:absolute;left:6035;top:6746;width:395;height:359;visibility:visible;mso-wrap-style:square;v-text-anchor:top" coordsize="39535,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" path="m19914,127c31013,,39535,8230,39421,18961v-114,9843,-8547,16929,-19876,16739c8839,35522,,27368,203,17856,406,8572,9652,241,19914,127xe" fillcolor="#8bbd5a" stroked="f" strokeweight="0">
                <v:stroke miterlimit="83231f" joinstyle="miter"/>
                <v:path arrowok="t" o:connecttype="custom" o:connectlocs="199,1;394,190;195,357;2,179;199,1" o:connectangles="0,0,0,0,0" textboxrect="0,0,39535,35890"/>
              </v:shape>
              <v:shape id="Shape 46" o:spid="_x0000_s1066" style="position:absolute;left:5685;top:7026;width:288;height:255;visibility:visible;mso-wrap-style:square;v-text-anchor:top" coordsize="28740,25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" path="m14478,140v7582,127,13907,5804,14084,12611c28740,19723,22238,25413,14135,25400,6515,25387,114,19749,63,13030,,6083,6807,,14478,140xe" fillcolor="#8bbd5a" stroked="f" strokeweight="0">
                <v:stroke miterlimit="83231f" joinstyle="miter"/>
                <v:path arrowok="t" o:connecttype="custom" o:connectlocs="145,1;286,128;142,255;1,131;145,1" o:connectangles="0,0,0,0,0" textboxrect="0,0,28740,25413"/>
              </v:shape>
              <v:shape id="Shape 47" o:spid="_x0000_s1067" style="position:absolute;left:5596;top:6650;width:275;height:257;visibility:visible;mso-wrap-style:square;v-text-anchor:top" coordsize="27508,25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" path="m14414,419v7621,470,13094,6223,12802,13462c26937,20879,20828,25641,12725,25197,5626,24790,,18821,457,12103,889,5512,7468,,14414,419xe" fillcolor="#8bbd5a" stroked="f" strokeweight="0">
                <v:stroke miterlimit="83231f" joinstyle="miter"/>
                <v:path arrowok="t" o:connecttype="custom" o:connectlocs="144,4;272,139;127,253;5,121;144,4" o:connectangles="0,0,0,0,0" textboxrect="0,0,27508,25641"/>
              </v:shape>
              <v:shape id="Shape 48" o:spid="_x0000_s1068" style="position:absolute;left:5417;top:7234;width:195;height:179;visibility:visible;mso-wrap-style:square;v-text-anchor:top" coordsize="19469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" path="m9703,63c14846,,19469,4394,19342,9220v-127,5512,-3772,8649,-9868,8547c3454,17666,,14300,165,8712,292,4242,4839,127,9703,63xe" fillcolor="#8bbd5a" stroked="f" strokeweight="0">
                <v:stroke miterlimit="83231f" joinstyle="miter"/>
                <v:path arrowok="t" o:connecttype="custom" o:connectlocs="97,1;194,92;95,178;2,87;97,1" o:connectangles="0,0,0,0,0" textboxrect="0,0,19469,17869"/>
              </v:shape>
              <v:shape id="Shape 49" o:spid="_x0000_s1069" style="position:absolute;left:5328;top:6900;width:202;height:179;visibility:visible;mso-wrap-style:square;v-text-anchor:top" coordsize="20142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" path="m10122,190v5042,191,10020,5017,9690,9399c19469,14110,14859,17869,9754,17780,4077,17678,,13691,330,8585,635,3746,5016,,10122,190xe" fillcolor="#8bbd5a" stroked="f" strokeweight="0">
                <v:stroke miterlimit="83231f" joinstyle="miter"/>
                <v:path arrowok="t" o:connecttype="custom" o:connectlocs="102,2;199,96;98,178;3,86;102,2" o:connectangles="0,0,0,0,0" textboxrect="0,0,20142,17869"/>
              </v:shape>
              <v:shape id="Shape 50" o:spid="_x0000_s1070" style="position:absolute;left:5218;top:6601;width:195;height:172;visibility:visible;mso-wrap-style:square;v-text-anchor:top" coordsize="1950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" path="m10071,89v5118,89,9436,4165,9233,8725c19075,13500,14618,17208,9449,17031,4204,16853,,12890,140,8230,267,3835,4953,,10071,89xe" fillcolor="#8bbd5a" stroked="f" strokeweight="0">
                <v:stroke miterlimit="83231f" joinstyle="miter"/>
                <v:path arrowok="t" o:connecttype="custom" o:connectlocs="101,1;193,88;94,170;1,82;101,1" o:connectangles="0,0,0,0,0" textboxrect="0,0,19507,17208"/>
              </v:shape>
              <v:shape id="Shape 51" o:spid="_x0000_s1071" style="position:absolute;left:5016;top:6808;width:141;height:129;visibility:visible;mso-wrap-style:square;v-text-anchor:top" coordsize="14148,12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" path="m7518,241v4204,229,5982,2744,6630,6376c13437,10846,10897,12929,6960,12675,3124,12433,,10096,356,6185,660,2667,3200,,7518,241xe" fillcolor="#8bbd5a" stroked="f" strokeweight="0">
                <v:stroke miterlimit="83231f" joinstyle="miter"/>
                <v:path arrowok="t" o:connecttype="custom" o:connectlocs="75,2;141,66;69,126;4,62;75,2" o:connectangles="0,0,0,0,0" textboxrect="0,0,14148,12929"/>
              </v:shape>
              <v:shape id="Shape 52" o:spid="_x0000_s1072" style="position:absolute;left:5129;top:7100;width:138;height:127;visibility:visible;mso-wrap-style:square;v-text-anchor:top" coordsize="13843,12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" path="m6985,127v3975,114,6172,2540,6858,6375c12763,10363,10490,12649,6528,12700,2273,12764,,10071,76,6223,152,2235,2997,,6985,127xe" fillcolor="#8bbd5a" stroked="f" strokeweight="0">
                <v:stroke miterlimit="83231f" joinstyle="miter"/>
                <v:path arrowok="t" o:connecttype="custom" o:connectlocs="70,1;138,65;65,126;1,62;70,1" o:connectangles="0,0,0,0,0" textboxrect="0,0,13843,12764"/>
              </v:shape>
              <v:shape id="Shape 53" o:spid="_x0000_s1073" style="position:absolute;left:4977;top:6552;width:127;height:123;visibility:visible;mso-wrap-style:square;v-text-anchor:top" coordsize="12776,12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" path="m6325,254v3238,241,6197,2007,6451,6096c12484,10389,9474,11900,6159,12065,2464,12243,,9893,25,6071,51,2172,2819,,6325,254xe" fillcolor="#8bbd5a" stroked="f" strokeweight="0">
                <v:stroke miterlimit="83231f" joinstyle="miter"/>
                <v:path arrowok="t" o:connecttype="custom" o:connectlocs="63,3;127,64;61,121;0,61;63,3" o:connectangles="0,0,0,0,0" textboxrect="0,0,12776,12243"/>
              </v:shape>
              <v:shape id="Shape 54" o:spid="_x0000_s1074" style="position:absolute;left:10072;top:3614;width:277;height:253;visibility:visible;mso-wrap-style:square;v-text-anchor:top" coordsize="27699,25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" path="m13907,63v7531,51,13792,5741,13703,12434c27534,19037,21069,24943,13868,25095,6045,25248,,19520,13,11963,25,5042,5918,,13907,63xe" fillcolor="#406199" stroked="f" strokeweight="0">
                <v:stroke miterlimit="83231f" joinstyle="miter"/>
                <v:path arrowok="t" o:connecttype="custom" o:connectlocs="139,1;276,125;139,251;0,120;139,1" o:connectangles="0,0,0,0,0" textboxrect="0,0,27699,25248"/>
              </v:shape>
              <v:shape id="Shape 55" o:spid="_x0000_s1075" style="position:absolute;left:10392;top:3488;width:203;height:178;visibility:visible;mso-wrap-style:square;v-text-anchor:top" coordsize="20320,17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" path="m10249,38c15608,,20155,3924,20231,8649v89,4889,-4674,9220,-10071,9169c4826,17767,343,13818,178,9030,,4128,4547,76,10249,38xe" fillcolor="#406199" stroked="f" strokeweight="0">
                <v:stroke miterlimit="83231f" joinstyle="miter"/>
                <v:path arrowok="t" o:connecttype="custom" o:connectlocs="102,0;202,86;102,177;2,90;102,0" o:connectangles="0,0,0,0,0" textboxrect="0,0,20320,17869"/>
              </v:shape>
              <v:shape id="Shape 56" o:spid="_x0000_s1076" style="position:absolute;left:10467;top:3751;width:193;height:179;visibility:visible;mso-wrap-style:square;v-text-anchor:top" coordsize="19279,17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" path="m10300,267v4991,228,8979,4407,8712,9131c18758,14046,14160,17958,9258,17717,3899,17437,,13411,165,8319,330,3391,4597,,10300,267xe" fillcolor="#406199" stroked="f" strokeweight="0">
                <v:stroke miterlimit="83231f" joinstyle="miter"/>
                <v:path arrowok="t" o:connecttype="custom" o:connectlocs="103,3;190,94;93,177;2,83;103,3" o:connectangles="0,0,0,0,0" textboxrect="0,0,19279,17958"/>
              </v:shape>
              <v:shape id="Shape 57" o:spid="_x0000_s1077" style="position:absolute;left:10645;top:3393;width:137;height:126;visibility:visible;mso-wrap-style:square;v-text-anchor:top" coordsize="13640,1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" path="m6960,38v4229,26,6680,2375,6616,6312c13500,9500,10338,12421,6909,12484,3289,12573,,9512,63,6121,127,2235,2654,,6960,38xe" fillcolor="#406199" stroked="f" strokeweight="0">
                <v:stroke miterlimit="83231f" joinstyle="miter"/>
                <v:path arrowok="t" o:connecttype="custom" o:connectlocs="70,0;136,64;69,125;1,61;70,0" o:connectangles="0,0,0,0,0" textboxrect="0,0,13640,12573"/>
              </v:shape>
              <v:shape id="Shape 58" o:spid="_x0000_s1078" style="position:absolute;left:10705;top:3628;width:142;height:125;visibility:visible;mso-wrap-style:square;v-text-anchor:top" coordsize="14122,12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" path="m7239,25v3988,38,6883,2820,6680,6414c13729,9842,10681,12509,7087,12408,3531,12306,,8941,203,5855,419,2667,3645,,7239,25xe" fillcolor="#406199" stroked="f" strokeweight="0">
                <v:stroke miterlimit="83231f" joinstyle="miter"/>
                <v:path arrowok="t" o:connecttype="custom" o:connectlocs="73,0;140,64;71,124;2,59;73,0" o:connectangles="0,0,0,0,0" textboxrect="0,0,14122,12509"/>
              </v:shape>
              <v:shape id="Shape 59" o:spid="_x0000_s1079" style="position:absolute;left:10790;top:3842;width:137;height:121;visibility:visible;mso-wrap-style:square;v-text-anchor:top" coordsize="13678,1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" path="m6998,102v3695,89,6680,2857,6616,6134c13551,9322,10274,12052,6668,12027,3061,12001,,9144,114,5944,254,2642,3353,,6998,102xe" fillcolor="#406199" stroked="f" strokeweight="0">
                <v:stroke miterlimit="83231f" joinstyle="miter"/>
                <v:path arrowok="t" o:connecttype="custom" o:connectlocs="70,1;136,63;67,121;1,60;70,1" o:connectangles="0,0,0,0,0" textboxrect="0,0,13678,12052"/>
              </v:shape>
              <v:shape id="Shape 60" o:spid="_x0000_s1080" style="position:absolute;left:10968;top:3725;width:99;height:90;visibility:visible;mso-wrap-style:square;v-text-anchor:top" coordsize="9931,9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" path="m5029,165c7709,305,9931,1930,9715,4686,9500,7163,7734,9068,4712,8928,1753,8776,470,7023,,4470,470,1486,2248,,5029,165xe" fillcolor="#406199" stroked="f" strokeweight="0">
                <v:stroke miterlimit="83231f" joinstyle="miter"/>
                <v:path arrowok="t" o:connecttype="custom" o:connectlocs="50,2;97,47;47,89;0,44;50,2" o:connectangles="0,0,0,0,0" textboxrect="0,0,9931,9068"/>
              </v:shape>
              <v:shape id="Shape 61" o:spid="_x0000_s1081" style="position:absolute;left:10889;top:3521;width:97;height:90;visibility:visible;mso-wrap-style:square;v-text-anchor:top" coordsize="9716,8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" path="m5105,63c8103,,9716,1867,9690,4585,9665,7391,7671,8979,4864,8915,2057,8865,495,7163,,4470,737,1753,2324,127,5105,63xe" fillcolor="#406199" stroked="f" strokeweight="0">
                <v:stroke miterlimit="83231f" joinstyle="miter"/>
                <v:path arrowok="t" o:connecttype="custom" o:connectlocs="51,1;97,46;49,89;0,45;51,1" o:connectangles="0,0,0,0,0" textboxrect="0,0,9716,8979"/>
              </v:shape>
              <v:shape id="Shape 62" o:spid="_x0000_s1082" style="position:absolute;left:11007;top:3909;width:90;height:86;visibility:visible;mso-wrap-style:square;v-text-anchor:top" coordsize="8992,8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" path="m4610,152c7226,,8966,1638,8979,4343,8992,7087,7061,8636,4572,8471,2311,8319,216,7099,,4216,190,1372,2299,292,4610,152xe" fillcolor="#406199" stroked="f" strokeweight="0">
                <v:stroke miterlimit="83231f" joinstyle="miter"/>
                <v:path arrowok="t" o:connecttype="custom" o:connectlocs="46,2;90,43;46,84;0,42;46,2" o:connectangles="0,0,0,0,0" textboxrect="0,0,8992,8636"/>
              </v:shape>
              <v:shape id="Shape 63" o:spid="_x0000_s1083" style="position:absolute;left:10850;top:3337;width:93;height:86;visibility:visible;mso-wrap-style:square;v-text-anchor:top" coordsize="9335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" path="m4724,c7188,216,9258,1118,9296,4267,9335,7417,7226,8547,4585,8572,2083,8611,165,7455,76,4572,,1588,1562,127,4724,xe" fillcolor="#406199" stroked="f" strokeweight="0">
                <v:stroke miterlimit="83231f" joinstyle="miter"/>
                <v:path arrowok="t" o:connecttype="custom" o:connectlocs="47,0;93,43;46,86;1,46;47,0" o:connectangles="0,0,0,0,0" textboxrect="0,0,9335,8611"/>
              </v:shape>
              <v:shape id="Shape 64" o:spid="_x0000_s1084" style="position:absolute;left:5441;top:12472;width:240;height:513;visibility:visible;mso-wrap-style:square;v-text-anchor:top" coordsize="23965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" path="m,l19596,r4369,1470l23965,13973,19825,12586r-5741,l14084,38659r5741,l23965,37283r,12375l19317,51257,,51257,,xe" fillcolor="#8bbd5a" stroked="f" strokeweight="0">
                <v:stroke miterlimit="83231f" joinstyle="miter"/>
                <v:path arrowok="t" o:connecttype="custom" o:connectlocs="0,0;196,0;240,15;240,140;199,126;141,126;141,387;199,387;240,373;240,497;193,513;0,513;0,0" o:connectangles="0,0,0,0,0,0,0,0,0,0,0,0,0" textboxrect="0,0,23965,51257"/>
              </v:shape>
              <v:shape id="Shape 65" o:spid="_x0000_s1085" style="position:absolute;left:5681;top:12487;width:243;height:482;visibility:visible;mso-wrap-style:square;v-text-anchor:top" coordsize="24321,48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" path="m,l16786,5650v4903,4484,7535,10818,7535,18216l24321,24006v,7398,-2671,13843,-7627,18439l,48188,,35813,6028,33810c8480,31604,9881,28362,9881,24222r,-140c9881,19980,8480,16738,6028,14522l,12502,,xe" fillcolor="#8bbd5a" stroked="f" strokeweight="0">
                <v:stroke miterlimit="83231f" joinstyle="miter"/>
                <v:path arrowok="t" o:connecttype="custom" o:connectlocs="0,0;168,57;243,239;243,240;167,425;0,482;0,358;60,338;99,242;99,241;60,145;0,125;0,0" o:connectangles="0,0,0,0,0,0,0,0,0,0,0,0,0" textboxrect="0,0,24321,48188"/>
              </v:shape>
              <v:shape id="Shape 66" o:spid="_x0000_s1086" style="position:absolute;left:6142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" path="m,l40869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67" o:spid="_x0000_s1087" style="position:absolute;left:6733;top:12463;width:443;height:530;visibility:visible;mso-wrap-style:square;v-text-anchor:top" coordsize="44348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" path="m22060,v8649,,15392,2337,20917,6807l35928,16827c31293,13538,26200,11786,21704,11786v-3416,,-5080,1460,-5080,3289l16624,15227v,2337,1740,3366,8789,4979c37097,22771,44348,26568,44348,36170r,139c44348,46787,36157,53010,23813,53010,14808,53010,6236,50152,,44513l7836,35065v5016,4026,10604,6146,16485,6146c28092,41211,30124,39903,30124,37706r,-152c30124,35433,28448,34265,21552,32652,10744,30163,2388,27089,2388,16535r,-139c2388,6883,9868,,22060,xe" fillcolor="#8bbd5a" stroked="f" strokeweight="0">
                <v:stroke miterlimit="83231f" joinstyle="miter"/>
                <v:path arrowok="t" o:connecttype="custom" o:connectlocs="220,0;429,68;359,168;217,118;166,151;166,152;254,202;443,362;443,363;238,530;0,445;78,351;243,412;301,377;301,375;215,326;24,165;24,164;220,0" o:connectangles="0,0,0,0,0,0,0,0,0,0,0,0,0,0,0,0,0,0,0" textboxrect="0,0,44348,53010"/>
              </v:shape>
              <v:shape id="Shape 68" o:spid="_x0000_s1088" style="position:absolute;left:7390;top:12472;width:240;height:513;visibility:visible;mso-wrap-style:square;v-text-anchor:top" coordsize="23971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" path="m,l19609,r4362,1469l23971,13975,19825,12586r-5728,l14097,38659r5728,l23971,37281r,12375l19317,51257,,51257,,xe" fillcolor="#8bbd5a" stroked="f" strokeweight="0">
                <v:stroke miterlimit="83231f" joinstyle="miter"/>
                <v:path arrowok="t" o:connecttype="custom" o:connectlocs="0,0;196,0;240,15;240,140;198,126;141,126;141,387;198,387;240,373;240,497;193,513;0,513;0,0" o:connectangles="0,0,0,0,0,0,0,0,0,0,0,0,0" textboxrect="0,0,23971,51257"/>
              </v:shape>
              <v:shape id="Shape 69" o:spid="_x0000_s1089" style="position:absolute;left:7630;top:12487;width:243;height:481;visibility:visible;mso-wrap-style:square;v-text-anchor:top" coordsize="24314,4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" path="m,l16781,5651v4901,4485,7533,10819,7533,18216l24314,24007v,7398,-2670,13843,-7626,18439l,48187,,35812,6021,33812c8474,31605,9874,28363,9874,24223r,-140c9874,19981,8474,16740,6021,14523l,12506,,xe" fillcolor="#8bbd5a" stroked="f" strokeweight="0">
                <v:stroke miterlimit="83231f" joinstyle="miter"/>
                <v:path arrowok="t" o:connecttype="custom" o:connectlocs="0,0;168,56;243,238;243,240;167,424;0,481;0,357;60,338;99,242;99,240;60,145;0,125;0,0" o:connectangles="0,0,0,0,0,0,0,0,0,0,0,0,0" textboxrect="0,0,24314,48187"/>
              </v:shape>
              <v:shape id="Shape 70" o:spid="_x0000_s1090" style="position:absolute;left:8091;top:12472;width:412;height:512;visibility:visible;mso-wrap-style:square;v-text-anchor:top" coordsize="41237,5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" path="m,l40881,r,12090l13945,12090r,7747l38341,19837r,11214l13945,31051r,8128l41237,39179r,12078l,51257,,xe" fillcolor="#8bbd5a" stroked="f" strokeweight="0">
                <v:stroke miterlimit="83231f" joinstyle="miter"/>
                <v:path arrowok="t" o:connecttype="custom" o:connectlocs="0,0;408,0;408,121;139,121;139,198;383,198;383,310;139,310;139,391;412,391;412,512;0,512;0,0" o:connectangles="0,0,0,0,0,0,0,0,0,0,0,0,0" textboxrect="0,0,41237,51257"/>
              </v:shape>
              <v:shape id="Shape 71" o:spid="_x0000_s1091" style="position:absolute;left:9027;top:12468;width:252;height:516;visibility:visible;mso-wrap-style:square;v-text-anchor:top" coordsize="25121,5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" path="m14884,l25121,r,51613l11252,51613r,-38367l2692,15227,,4242,14884,xe" fillcolor="#8bbd5a" stroked="f" strokeweight="0">
                <v:stroke miterlimit="83231f" joinstyle="miter"/>
                <v:path arrowok="t" o:connecttype="custom" o:connectlocs="149,0;252,0;252,516;113,516;113,132;27,152;0,42;149,0" o:connectangles="0,0,0,0,0,0,0,0" textboxrect="0,0,25121,51613"/>
              </v:shape>
              <v:shape id="Shape 72" o:spid="_x0000_s1092" style="position:absolute;left:9512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" path="m6604,v3493,2781,6820,4089,10897,4089l20104,2978r,11838l17704,15888c10160,15888,4648,13462,,9804l6604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3" o:spid="_x0000_s1093" style="position:absolute;left:9505;top:12462;width:208;height:350;visibility:visible;mso-wrap-style:square;v-text-anchor:top" coordsize="20828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" path="m20257,r571,220l20828,11123r-63,-61c16332,11062,13640,13983,13640,17945r,140l20828,24769r,8770l17056,35001c7176,35001,,28854,,18821r,-139c,7328,8636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28,35001"/>
              </v:shape>
              <v:shape id="Shape 74" o:spid="_x0000_s1094" style="position:absolute;left:9713;top:12464;width:211;height:520;visibility:visible;mso-wrap-style:square;v-text-anchor:top" coordsize="21133,52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" path="m,l15024,5787v3708,3670,6109,9512,6109,18961l21133,24900v,8382,-2070,15431,-6047,20384l,52022,,40185,4118,38428c5705,36581,6649,33911,6972,30615l,33319,,24549r64,59c4509,24608,7188,21675,7188,17941r,-140l,10903,,xe" fillcolor="#8bbd5a" stroked="f" strokeweight="0">
                <v:stroke miterlimit="83231f" joinstyle="miter"/>
                <v:path arrowok="t" o:connecttype="custom" o:connectlocs="0,0;150,58;211,247;211,249;151,453;0,520;0,402;41,384;70,306;0,333;0,245;1,246;72,179;72,178;0,109;0,0" o:connectangles="0,0,0,0,0,0,0,0,0,0,0,0,0,0,0,0" textboxrect="0,0,21133,52022"/>
              </v:shape>
              <v:shape id="Shape 75" o:spid="_x0000_s1095" style="position:absolute;left:10134;top:12836;width:201;height:159;visibility:visible;mso-wrap-style:square;v-text-anchor:top" coordsize="20104,1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" path="m6591,v3493,2781,6833,4089,10897,4089l20104,2974r,11841l17704,15888c10147,15888,4636,13462,,9804l6591,xe" fillcolor="#8bbd5a" stroked="f" strokeweight="0">
                <v:stroke miterlimit="83231f" joinstyle="miter"/>
                <v:path arrowok="t" o:connecttype="custom" o:connectlocs="66,0;175,41;201,30;201,148;177,159;0,98;66,0" o:connectangles="0,0,0,0,0,0,0" textboxrect="0,0,20104,15888"/>
              </v:shape>
              <v:shape id="Shape 76" o:spid="_x0000_s1096" style="position:absolute;left:10127;top:12462;width:208;height:350;visibility:visible;mso-wrap-style:square;v-text-anchor:top" coordsize="20841,35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" path="m20257,r584,225l20841,11135r-76,-73c16332,11062,13653,13983,13653,17945r,140l20841,24769r,8768l17069,35001c7188,35001,,28854,,18821r,-139c,7328,8649,,20257,xe" fillcolor="#8bbd5a" stroked="f" strokeweight="0">
                <v:stroke miterlimit="83231f" joinstyle="miter"/>
                <v:path arrowok="t" o:connecttype="custom" o:connectlocs="202,0;208,2;208,111;207,111;136,179;136,181;208,248;208,335;170,350;0,188;0,187;202,0" o:connectangles="0,0,0,0,0,0,0,0,0,0,0,0" textboxrect="0,0,20841,35001"/>
              </v:shape>
              <v:shape id="Shape 77" o:spid="_x0000_s1097" style="position:absolute;left:10335;top:12464;width:212;height:520;visibility:visible;mso-wrap-style:square;v-text-anchor:top" coordsize="21133,5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" path="m,l15024,5782v3708,3671,6109,9513,6109,18961l21133,24896v,8382,-2074,15430,-6052,20383l,52017,,40176,4110,38423c5696,36577,6636,33906,6960,30611l,33312,,24545r64,59c4496,24604,7188,21670,7188,17936r,-140l,10910,,xe" fillcolor="#8bbd5a" stroked="f" strokeweight="0">
                <v:stroke miterlimit="83231f" joinstyle="miter"/>
                <v:path arrowok="t" o:connecttype="custom" o:connectlocs="0,0;151,58;212,247;212,249;151,453;0,520;0,402;41,384;70,306;0,333;0,245;1,246;72,179;72,178;0,109;0,0" o:connectangles="0,0,0,0,0,0,0,0,0,0,0,0,0,0,0,0" textboxrect="0,0,21133,52017"/>
              </v:shape>
              <v:shape id="Shape 78" o:spid="_x0000_s1098" style="position:absolute;left:10741;top:12463;width:209;height:530;visibility:visible;mso-wrap-style:square;v-text-anchor:top" coordsize="20917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" path="m20917,r,l20917,10541v-3848,,-6236,2489,-6236,5347l14681,16040v,3213,2464,5626,6236,5626l20917,30899v-4280,,-7328,2273,-7328,5563l13589,36614v,3074,2616,5779,7328,5779l20917,42392r,10618c8725,53010,,46939,,37998r,-152c,31636,3277,27902,8725,25552,4801,23355,1753,19990,1753,14427r,-152c1753,6071,9512,,20917,xe" fillcolor="#8bbd5a" stroked="f" strokeweight="0">
                <v:stroke miterlimit="83231f" joinstyle="miter"/>
                <v:path arrowok="t" o:connecttype="custom" o:connectlocs="209,0;209,0;209,105;209,105;147,159;147,160;209,217;209,217;209,309;209,309;136,365;136,366;209,424;209,424;209,530;209,530;0,380;0,378;87,255;18,144;18,143;209,0" o:connectangles="0,0,0,0,0,0,0,0,0,0,0,0,0,0,0,0,0,0,0,0,0,0" textboxrect="0,0,20917,53010"/>
              </v:shape>
              <v:shape id="Shape 79" o:spid="_x0000_s1099" style="position:absolute;left:10950;top:12463;width:209;height:530;visibility:visible;mso-wrap-style:square;v-text-anchor:top" coordsize="20904,53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" path="m,l13860,4061v3371,2543,5317,6112,5317,10214l19177,14427v,5563,-3061,8928,-6973,11125c17348,27965,20904,31407,20904,37782r,140c20904,42501,18729,46272,15029,48900l,53010,,42392,7328,36614r,-152l,30899,,21666,6248,16103r,-139l,10541,,xe" fillcolor="#8bbd5a" stroked="f" strokeweight="0">
                <v:stroke miterlimit="83231f" joinstyle="miter"/>
                <v:path arrowok="t" o:connecttype="custom" o:connectlocs="0,0;139,41;192,143;192,144;122,255;209,378;209,379;150,489;0,530;0,424;73,366;73,365;0,309;0,217;62,161;62,160;0,105;0,0" o:connectangles="0,0,0,0,0,0,0,0,0,0,0,0,0,0,0,0,0,0" textboxrect="0,0,20904,53010"/>
              </v:shape>
              <v:shape id="Shape 80" o:spid="_x0000_s1100" style="position:absolute;left:29857;top:3934;width:340;height:1430;visibility:visible;mso-wrap-style:square;v-text-anchor:top" coordsize="34010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" path="m19812,l34010,c27851,9461,23089,20358,19736,32690,16370,45022,14706,57950,14706,71488v,13538,1664,26467,5030,38799c23089,122606,27851,133502,34010,142977r-14198,c13424,133617,8522,122809,5118,110528,1701,98260,,85242,,71488,,57734,1701,44717,5118,32436,8522,20168,13424,9360,19812,xe" fillcolor="#fffefd" stroked="f" strokeweight="0">
                <v:stroke miterlimit="83231f" joinstyle="miter"/>
                <v:path arrowok="t" o:connecttype="custom" o:connectlocs="198,0;340,0;197,327;147,715;197,1103;340,1430;198,1430;51,1105;0,715;51,324;198,0" o:connectangles="0,0,0,0,0,0,0,0,0,0,0" textboxrect="0,0,34010,142977"/>
              </v:shape>
              <v:shape id="Shape 81" o:spid="_x0000_s1101" style="position:absolute;left:30241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82" o:spid="_x0000_s1102" style="position:absolute;left:30974;top:4961;width:373;height:206;visibility:visible;mso-wrap-style:square;v-text-anchor:top" coordsize="37224,20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" path="m6261,v3747,2311,7912,4102,12472,5372c23304,6642,27851,7264,32360,7264r4864,-969l37224,19495r-3874,1143c27953,20638,22225,19837,16180,18250,10122,16650,4724,14592,,12052l6261,xe" fillcolor="#fffefd" stroked="f" strokeweight="0">
                <v:stroke miterlimit="83231f" joinstyle="miter"/>
                <v:path arrowok="t" o:connecttype="custom" o:connectlocs="63,0;188,54;324,73;373,63;373,195;334,206;162,182;0,120;63,0" o:connectangles="0,0,0,0,0,0,0,0,0" textboxrect="0,0,37224,20638"/>
              </v:shape>
              <v:shape id="Shape 83" o:spid="_x0000_s1103" style="position:absolute;left:30936;top:3997;width:411;height:749;visibility:visible;mso-wrap-style:square;v-text-anchor:top" coordsize="41021,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" path="m39789,r1232,331l41021,13765r-254,-62c32957,13703,26683,15913,21958,20307v-4737,4407,-7112,10465,-7112,18161c14846,45733,17107,51511,21628,55804v4509,4292,10567,6439,18161,6439l41021,61958r,12025l36983,74955v-11456,,-20473,-3302,-27077,-9906c3302,58445,,49530,,38303,,30493,1638,23698,4953,17920,8255,12141,12903,7709,18910,4623,24892,1537,31864,,39789,xe" fillcolor="#fffefd" stroked="f" strokeweight="0">
                <v:stroke miterlimit="83231f" joinstyle="miter"/>
                <v:path arrowok="t" o:connecttype="custom" o:connectlocs="399,0;411,3;411,138;408,137;220,203;149,384;217,558;399,622;411,619;411,739;371,749;99,650;0,383;50,179;189,46;399,0" o:connectangles="0,0,0,0,0,0,0,0,0,0,0,0,0,0,0,0" textboxrect="0,0,41021,74955"/>
              </v:shape>
              <v:shape id="Shape 84" o:spid="_x0000_s1104" style="position:absolute;left:31347;top:4000;width:448;height:1156;visibility:visible;mso-wrap-style:square;v-text-anchor:top" coordsize="44831,11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" path="m,l23368,6273v6934,4407,12243,10795,15939,19152c42989,33794,44831,43802,44831,55473v,12217,-1981,22949,-5956,32195c34925,96913,29261,104076,21882,109131l,115583,,102382r9719,-1937c13941,98507,17526,95599,20472,91719v5893,-7760,8839,-18352,8839,-31788c29311,57848,29261,56248,29146,55143,26391,61531,22187,66370,16523,69672l,73652,,61627,13386,58534v4114,-2261,7277,-5283,9487,-9081c25083,45643,26175,41554,26175,37147v,-3734,-966,-7455,-2896,-11138c21361,22326,18415,19291,14453,16928l,13434,,xe" fillcolor="#fffefd" stroked="f" strokeweight="0">
                <v:stroke miterlimit="83231f" joinstyle="miter"/>
                <v:path arrowok="t" o:connecttype="custom" o:connectlocs="0,0;234,63;393,254;448,555;388,877;219,1091;0,1156;0,1024;97,1005;205,917;293,599;291,552;165,697;0,737;0,616;134,585;229,495;262,372;233,260;144,169;0,134;0,0" o:connectangles="0,0,0,0,0,0,0,0,0,0,0,0,0,0,0,0,0,0,0,0,0,0" textboxrect="0,0,44831,115583"/>
              </v:shape>
              <v:shape id="Shape 85" o:spid="_x0000_s1105" style="position:absolute;left:31922;top:3934;width:340;height:1430;visibility:visible;mso-wrap-style:square;v-text-anchor:top" coordsize="34011,14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" path="m,l14199,v6375,9360,11277,20168,14681,32449c32296,44717,34011,57734,34011,71488v,13754,-1715,26772,-5131,39053c25476,122809,20574,133617,14199,142977l,142977v6160,-9462,10909,-20371,14275,-32690c17640,97955,19304,85027,19304,71488v,-13538,-1664,-26467,-5029,-38798c10909,20371,6160,9474,,xe" fillcolor="#fffefd" stroked="f" strokeweight="0">
                <v:stroke miterlimit="83231f" joinstyle="miter"/>
                <v:path arrowok="t" o:connecttype="custom" o:connectlocs="0,0;142,0;289,325;340,715;289,1106;142,1430;0,1430;143,1103;193,715;143,327;0,0" o:connectangles="0,0,0,0,0,0,0,0,0,0,0" textboxrect="0,0,34011,142977"/>
              </v:shape>
              <v:shape id="Shape 86" o:spid="_x0000_s1106" style="position:absolute;left:32847;top:4003;width:856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7,0;797,101;409,485;478,490;754,581;856,799;801,989;644,1118;407,1164;189,1131;0,1043;68,915;223,999;397,1029;620,968;701,804;620,648;392,594;234,594;234,494;589,144;56,144;54,0" o:connectangles="0,0,0,0,0,0,0,0,0,0,0,0,0,0,0,0,0,0,0,0,0,0,0,0" textboxrect="0,0,85687,116396"/>
              </v:shape>
              <v:shape id="Shape 87" o:spid="_x0000_s1107" style="position:absolute;left:33811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88" o:spid="_x0000_s1108" style="position:absolute;left:34838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" path="m48361,r13,2l48374,12550r-13,-2c27013,12548,16345,27838,16345,58445v,15190,2692,26632,8090,34341c29832,100495,37795,104343,48361,104343r13,-2l48374,117054r-13,2c32740,117056,20777,111989,12459,101867,4153,91745,,77267,,58445,,39624,4153,25171,12459,15100,20777,5029,32740,,48361,xe" fillcolor="#fffefd" stroked="f" strokeweight="0">
                <v:stroke miterlimit="83231f" joinstyle="miter"/>
                <v:path arrowok="t" o:connecttype="custom" o:connectlocs="483,0;483,0;483,125;483,125;163,584;244,927;483,1043;483,1043;483,1170;483,1170;124,1018;0,584;124,151;483,0" o:connectangles="0,0,0,0,0,0,0,0,0,0,0,0,0,0" textboxrect="0,0,48374,117056"/>
              </v:shape>
              <v:shape id="Shape 89" o:spid="_x0000_s1109" style="position:absolute;left:35321;top:3997;width:484;height:1170;visibility:visible;mso-wrap-style:square;v-text-anchor:top" coordsize="48374,11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" path="m,l20593,3771v5972,2516,11049,6291,15233,11327c44183,25169,48374,39622,48374,58443v,18821,-4191,33299,-12548,43421c31642,106925,26565,110723,20593,113255l,117051,,104338r13905,-2885c17894,99528,21234,96638,23927,92784v5397,-7709,8102,-19152,8102,-34341c32029,35488,26022,21148,14006,15413l,12548,,xe" fillcolor="#fffefd" stroked="f" strokeweight="0">
                <v:stroke miterlimit="83231f" joinstyle="miter"/>
                <v:path arrowok="t" o:connecttype="custom" o:connectlocs="0,0;206,38;358,151;484,584;358,1018;206,1132;0,1170;0,1043;139,1014;239,927;320,584;140,154;0,125;0,0" o:connectangles="0,0,0,0,0,0,0,0,0,0,0,0,0,0" textboxrect="0,0,48374,117051"/>
              </v:shape>
              <v:shape id="Shape 90" o:spid="_x0000_s1110" style="position:absolute;left:35907;top:4003;width:421;height:1156;visibility:visible;mso-wrap-style:square;v-text-anchor:top" coordsize="42101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" path="m,l42101,r,115570l26251,115570r,-101206l,14364,,xe" fillcolor="#fffefd" stroked="f" strokeweight="0">
                <v:stroke miterlimit="83231f" joinstyle="miter"/>
                <v:path arrowok="t" o:connecttype="custom" o:connectlocs="0,0;421,0;421,1156;263,1156;263,144;0,144;0,0" o:connectangles="0,0,0,0,0,0,0" textboxrect="0,0,42101,115570"/>
              </v:shape>
              <v:shape id="Shape 972" o:spid="_x0000_s1111" style="position:absolute;left:37043;top:4602;width:395;height:111;visibility:visible;mso-wrap-style:square;v-text-anchor:top" coordsize="39459,1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" path="m,l39459,r,11061l,11061,,e" fillcolor="#fffefd" stroked="f" strokeweight="0">
                <v:stroke miterlimit="83231f" joinstyle="miter"/>
                <v:path arrowok="t" o:connecttype="custom" o:connectlocs="0,0;395,0;395,111;0,111;0,0" o:connectangles="0,0,0,0,0" textboxrect="0,0,39459,11061"/>
              </v:shape>
              <v:shape id="Shape 92" o:spid="_x0000_s1112" style="position:absolute;left:37999;top:4003;width:865;height:1156;visibility:visible;mso-wrap-style:square;v-text-anchor:top" coordsize="86513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" path="m,l86513,r,12382l36157,115570r-16840,l68681,14364r-54317,l14199,31039,,31039,,xe" fillcolor="#fffefd" stroked="f" strokeweight="0">
                <v:stroke miterlimit="83231f" joinstyle="miter"/>
                <v:path arrowok="t" o:connecttype="custom" o:connectlocs="0,0;865,0;865,124;362,1156;193,1156;687,144;144,144;142,310;0,310;0,0" o:connectangles="0,0,0,0,0,0,0,0,0,0" textboxrect="0,0,86513,115570"/>
              </v:shape>
              <v:shape id="Shape 93" o:spid="_x0000_s1113" style="position:absolute;left:38937;top:4003;width:857;height:1164;visibility:visible;mso-wrap-style:square;v-text-anchor:top" coordsize="85687,116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" path="m5436,l79744,r,10071l40932,48539r6934,496c59424,49695,68618,52718,75451,58115v6820,5398,10236,12662,10236,21793c85687,87058,83833,93396,80150,98895v-3696,5512,-8916,9792,-15685,12878c57696,114859,49797,116396,40780,116396v-7277,,-14567,-1105,-21882,-3303c11583,110896,5283,107975,,104343l6769,91465v4610,3633,9779,6439,15507,8421c28004,101867,33846,102857,39777,102857v9474,,16890,-2032,22288,-6108c67463,92672,70168,87224,70168,80404v,-6820,-2705,-12027,-8103,-15609c56667,61227,49086,59436,39281,59436r-15849,l23432,49365,58928,14364r-53314,l5436,xe" fillcolor="#fffefd" stroked="f" strokeweight="0">
                <v:stroke miterlimit="83231f" joinstyle="miter"/>
                <v:path arrowok="t" o:connecttype="custom" o:connectlocs="54,0;798,0;798,101;409,485;479,490;755,581;857,799;802,989;645,1118;408,1164;189,1131;0,1043;68,915;223,999;398,1029;621,968;702,804;621,648;393,594;234,594;234,494;589,144;56,144;54,0" o:connectangles="0,0,0,0,0,0,0,0,0,0,0,0,0,0,0,0,0,0,0,0,0,0,0,0" textboxrect="0,0,85687,116396"/>
              </v:shape>
              <v:shape id="Shape 94" o:spid="_x0000_s1114" style="position:absolute;left:39992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4,0;484,125;164,584;244,927;484,1043;484,1170;125,1018;0,584;125,151;484,0" o:connectangles="0,0,0,0,0,0,0,0,0,0" textboxrect="0,0,48374,117056"/>
              </v:shape>
              <v:shape id="Shape 95" o:spid="_x0000_s1115" style="position:absolute;left:4047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3,584;358,1018;0,1170;0,1043;239,927;320,584;0,125;0,0" o:connectangles="0,0,0,0,0,0,0,0,0,0" textboxrect="0,0,48374,117056"/>
              </v:shape>
              <v:shape id="Shape 96" o:spid="_x0000_s1116" style="position:absolute;left:41166;top:3997;width:483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" path="m48374,r,12548c27025,12548,16345,27838,16345,58445v,15190,2705,26632,8090,34341c29832,100495,37808,104343,48374,104343r,12713c32740,117056,20777,111989,12459,101867,4153,91745,,77267,,58445,,39624,4153,25171,12459,15100,20777,5029,32740,,48374,xe" fillcolor="#fffefd" stroked="f" strokeweight="0">
                <v:stroke miterlimit="83231f" joinstyle="miter"/>
                <v:path arrowok="t" o:connecttype="custom" o:connectlocs="483,0;483,125;163,584;244,927;483,1043;483,1170;124,1018;0,584;124,151;483,0" o:connectangles="0,0,0,0,0,0,0,0,0,0" textboxrect="0,0,48374,117056"/>
              </v:shape>
              <v:shape id="Shape 97" o:spid="_x0000_s1117" style="position:absolute;left:41649;top:3997;width:484;height:1170;visibility:visible;mso-wrap-style:square;v-text-anchor:top" coordsize="48374,1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" path="m,c15519,,27470,5029,35826,15100v8370,10071,12548,24524,12548,43345c48374,77267,44196,91745,35826,101867,27470,111989,15519,117056,,117056l,104343v10566,,18542,-3848,23940,-11557c29337,85077,32029,73635,32029,58445,32029,27838,21349,12548,,12548l,xe" fillcolor="#fffefd" stroked="f" strokeweight="0">
                <v:stroke miterlimit="83231f" joinstyle="miter"/>
                <v:path arrowok="t" o:connecttype="custom" o:connectlocs="0,0;358,151;484,584;358,1018;0,1170;0,1043;240,927;320,584;0,125;0,0" o:connectangles="0,0,0,0,0,0,0,0,0,0" textboxrect="0,0,48374,117056"/>
              </v:shape>
              <v:shape id="Shape 98" o:spid="_x0000_s1118" style="position:absolute;left:27018;top:3630;width:1945;height:1786;visibility:visible;mso-wrap-style:square;v-text-anchor:top" coordsize="194462,178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" path="m37846,787v51,585,89,1156,127,1740c47460,,51283,5512,54140,12929v3772,9728,7531,19519,12078,28918c69215,48069,68110,53137,64478,58255v-1372,1956,-2959,3759,-4534,5575c51092,74168,50953,74244,58395,85306v15036,22314,34988,38532,60160,48311c122784,135255,125743,134125,128372,131026v4496,-5309,9169,-10516,13246,-16154c144666,110655,148171,109106,152794,111277v12814,5995,25641,11989,38163,18542c192938,130861,194462,134823,194424,137414v-368,20358,-10731,32144,-33998,38659c151320,178626,142431,177152,133401,174943,79032,161620,41567,127089,14326,79997,4877,63665,,45796,7811,27483,11278,19367,17386,11989,23660,5626,26797,2438,33020,2299,37846,787xe" fillcolor="#fffefd" stroked="f" strokeweight="0">
                <v:stroke miterlimit="83231f" joinstyle="miter"/>
                <v:path arrowok="t" o:connecttype="custom" o:connectlocs="379,8;380,25;542,129;662,418;645,582;600,638;584,853;1186,1336;1284,1310;1416,1149;1528,1113;1910,1298;1945,1374;1605,1760;1334,1749;143,800;78,275;237,56;379,8" o:connectangles="0,0,0,0,0,0,0,0,0,0,0,0,0,0,0,0,0,0,0" textboxrect="0,0,194462,178626"/>
              </v:shape>
              <v:shape id="Shape 198" o:spid="_x0000_s1119" style="position:absolute;left:49825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199" o:spid="_x0000_s1120" style="position:absolute;left:51271;top:4285;width:1448;height:874;visibility:visible;mso-wrap-style:square;v-text-anchor:top" coordsize="144793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" path="m,l16015,,40462,72149,64554,,80569,r24270,72149l128943,r15850,l112598,87338r-16014,l72479,18656,48387,87338r-16027,l,xe" fillcolor="#fffefd" stroked="f" strokeweight="0">
                <v:stroke miterlimit="83231f" joinstyle="miter"/>
                <v:path arrowok="t" o:connecttype="custom" o:connectlocs="0,0;160,0;405,722;646,0;806,0;1048,722;1289,0;1448,0;1126,874;966,874;725,187;484,874;324,874;0,0" o:connectangles="0,0,0,0,0,0,0,0,0,0,0,0,0,0" textboxrect="0,0,144793,87338"/>
              </v:shape>
              <v:shape id="Shape 200" o:spid="_x0000_s1121" style="position:absolute;left:52718;top:4285;width:1448;height:874;visibility:visible;mso-wrap-style:square;v-text-anchor:top" coordsize="144780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" path="m,l16015,,40449,72149,64554,,80569,r24270,72149l128931,r15849,l112585,87338r-16014,l72479,18656,48374,87338r-16014,l,xe" fillcolor="#fffefd" stroked="f" strokeweight="0">
                <v:stroke miterlimit="83231f" joinstyle="miter"/>
                <v:path arrowok="t" o:connecttype="custom" o:connectlocs="0,0;160,0;405,722;646,0;806,0;1049,722;1289,0;1448,0;1126,874;966,874;725,187;484,874;324,874;0,0" o:connectangles="0,0,0,0,0,0,0,0,0,0,0,0,0,0" textboxrect="0,0,144780,87338"/>
              </v:shape>
              <v:shape id="Shape 201" o:spid="_x0000_s1122" style="position:absolute;left:54210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" path="m9080,v2528,,4649,876,6350,2642c17145,4407,17996,6655,17996,9411v,2756,-851,5029,-2566,6845c13729,18072,11608,18986,9080,18986v-2540,,-4686,-914,-6438,-2730c876,14440,,12167,,9411,,6655,876,4407,2642,2642,4394,876,6540,,9080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02" o:spid="_x0000_s1123" style="position:absolute;left:54509;top:4279;width:669;height:885;visibility:visible;mso-wrap-style:square;v-text-anchor:top" coordsize="66853,88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" path="m35649,v5283,,10503,737,15608,2235c56375,3708,60808,5728,64554,8255l58928,19977c55296,17780,51321,16015,46965,14694,42621,13373,38468,12713,34506,12713v-4636,,-8344,851,-11138,2552c20549,16980,19152,19596,19152,23114v,3518,1574,6185,4711,8001c26988,32944,31750,34785,38138,36652v6045,1766,10998,3518,14859,5283c56845,43701,60122,46279,62814,49695v2705,3416,4039,7925,4039,13538c66853,71488,63741,77762,57531,82055v-6210,4292,-13957,6439,-23190,6439c27838,88494,21539,87452,15443,85357,9322,83261,4178,80302,,76441l5778,65215v3633,3302,8116,5943,13450,7924c24562,75121,29769,76111,34836,76111v5055,,9131,-940,12217,-2807c50127,71438,51676,68580,51676,64719v,-3962,-1625,-6934,-4877,-8915c43548,53823,38633,51841,32017,49860,26188,48209,21425,46533,17742,44831,14059,43117,10922,40615,8331,37313,5753,34011,4445,29718,4445,24435v,-8154,2984,-14250,8915,-18326c19304,2032,26734,,35649,xe" fillcolor="#fffefd" stroked="f" strokeweight="0">
                <v:stroke miterlimit="83231f" joinstyle="miter"/>
                <v:path arrowok="t" o:connecttype="custom" o:connectlocs="357,0;513,22;646,83;590,200;470,147;345,127;234,153;192,231;239,311;382,367;530,419;629,497;669,632;576,821;344,885;155,854;0,764;58,652;192,731;349,761;471,733;517,647;468,558;320,499;178,448;83,373;44,244;134,61;357,0" o:connectangles="0,0,0,0,0,0,0,0,0,0,0,0,0,0,0,0,0,0,0,0,0,0,0,0,0,0,0,0,0" textboxrect="0,0,66853,88494"/>
              </v:shape>
              <v:shape id="Shape 973" o:spid="_x0000_s1124" style="position:absolute;left:55381;top:4285;width:153;height:874;visibility:visible;mso-wrap-style:square;v-text-anchor:top" coordsize="15354,87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" path="m,l15354,r,87338l,87338,,e" fillcolor="#fffefd" stroked="f" strokeweight="0">
                <v:stroke miterlimit="83231f" joinstyle="miter"/>
                <v:path arrowok="t" o:connecttype="custom" o:connectlocs="0,0;153,0;153,874;0,874;0,0" o:connectangles="0,0,0,0,0" textboxrect="0,0,15354,87338"/>
              </v:shape>
              <v:shape id="Shape 204" o:spid="_x0000_s1125" style="position:absolute;left:55361;top:3937;width:191;height:198;visibility:visible;mso-wrap-style:square;v-text-anchor:top" coordsize="1915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" path="m9576,v2756,,5042,927,6845,2807c18250,4673,19152,7036,19152,9906v,2858,-902,5220,-2731,7099c14618,18872,12332,19812,9576,19812v-2756,,-5029,-940,-6846,-2807c902,15126,,12764,,9906,,7036,902,4673,2730,2807,4547,927,6820,,9576,xe" fillcolor="#fffefd" stroked="f" strokeweight="0">
                <v:stroke miterlimit="83231f" joinstyle="miter"/>
                <v:path arrowok="t" o:connecttype="custom" o:connectlocs="96,0;164,28;191,99;164,170;96,198;27,170;0,99;27,28;96,0" o:connectangles="0,0,0,0,0,0,0,0,0" textboxrect="0,0,19152,19812"/>
              </v:shape>
              <v:shape id="Shape 205" o:spid="_x0000_s1126" style="position:absolute;left:55759;top:4642;width:375;height:523;visibility:visible;mso-wrap-style:square;v-text-anchor:top" coordsize="37548,5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" path="m32842,r4706,l37548,11887r-2559,c28054,11887,22911,12929,19558,15011v-3365,2096,-5042,5398,-5042,9906c14516,29439,16231,33007,19634,35649v3417,2641,7976,3962,13704,3962l37548,38413r,12600l30201,52324v-6045,,-11367,-1156,-15926,-3467c9703,46558,6185,43358,3696,39281,1219,35217,,30645,,25578,,17767,2883,11582,8649,7010,14427,2438,22492,102,32842,xe" fillcolor="#fffefd" stroked="f" strokeweight="0">
                <v:stroke miterlimit="83231f" joinstyle="miter"/>
                <v:path arrowok="t" o:connecttype="custom" o:connectlocs="328,0;375,0;375,119;349,119;195,150;145,249;196,356;333,396;375,384;375,510;302,523;143,488;37,393;0,256;86,70;328,0" o:connectangles="0,0,0,0,0,0,0,0,0,0,0,0,0,0,0,0" textboxrect="0,0,37548,52324"/>
              </v:shape>
              <v:shape id="Shape 206" o:spid="_x0000_s1127" style="position:absolute;left:55808;top:4286;width:326;height:216;visibility:visible;mso-wrap-style:square;v-text-anchor:top" coordsize="32607,21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" path="m32607,r,12417l6439,21581,,11014c6274,6938,12078,3991,17412,2175l32607,xe" fillcolor="#fffefd" stroked="f" strokeweight="0">
                <v:stroke miterlimit="83231f" joinstyle="miter"/>
                <v:path arrowok="t" o:connecttype="custom" o:connectlocs="326,0;326,124;64,216;0,110;174,22;326,0" o:connectangles="0,0,0,0,0,0" textboxrect="0,0,32607,21581"/>
              </v:shape>
              <v:shape id="Shape 207" o:spid="_x0000_s1128" style="position:absolute;left:56134;top:4280;width:384;height:879;visibility:visible;mso-wrap-style:square;v-text-anchor:top" coordsize="38386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" path="m3880,c14789,,23197,2680,29140,8014v5944,5334,8979,12801,9081,22364l38386,87833r-15189,l23197,75616v-3245,4292,-7414,7512,-12505,9658l,87182,,74583,14040,70587v5004,-3467,8001,-8065,8992,-13780l23032,48057,,48057,,36170r23032,l23032,32029v,-6159,-1893,-10922,-5690,-14274c13545,14402,8007,12713,743,12713l,12973,,555,3880,xe" fillcolor="#fffefd" stroked="f" strokeweight="0">
                <v:stroke miterlimit="83231f" joinstyle="miter"/>
                <v:path arrowok="t" o:connecttype="custom" o:connectlocs="39,0;292,80;382,304;384,879;232,879;232,757;107,853;0,872;0,746;140,706;230,569;230,481;0,481;0,362;230,362;230,321;173,178;7,127;0,130;0,6;39,0" o:connectangles="0,0,0,0,0,0,0,0,0,0,0,0,0,0,0,0,0,0,0,0,0" textboxrect="0,0,38386,87833"/>
              </v:shape>
              <v:shape id="Shape 208" o:spid="_x0000_s1129" style="position:absolute;left:56792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" path="m46393,r,14846c37478,14529,30277,16840,24765,21781v-5499,4952,-8636,11620,-9411,19989l15354,87833,,87833,,495r15354,l15354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09" o:spid="_x0000_s1130" style="position:absolute;left:57337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" path="m43586,v7379,,14009,1130,19889,3391c69367,5639,74282,8915,78258,13208l69838,23774c62903,17056,54597,13703,44907,13703v-5727,,-10820,1270,-15278,3798c25172,20041,21679,23609,19152,28232v-2540,4623,-3798,9957,-3798,16015c15354,50305,16599,55639,19063,60261v2476,4623,5892,8230,10236,10821c33643,73660,38634,74955,44247,74955v5614,,10668,-927,15189,-2806c63945,70282,67691,67577,70650,64059r8763,8915c75451,77927,70409,81724,64300,84366v-6109,2642,-13017,3962,-20714,3962c35116,88328,27572,86462,20968,82715,14364,78969,9208,73774,5524,67120,1829,60452,,52832,,44247,,35662,1829,28003,5524,21298,9208,14580,14364,9360,20968,5613,27572,1867,35116,,43586,xe" fillcolor="#fffefd" stroked="f" strokeweight="0">
                <v:stroke miterlimit="83231f" joinstyle="miter"/>
                <v:path arrowok="t" o:connecttype="custom" o:connectlocs="436,0;635,34;782,132;698,238;449,137;296,175;191,282;154,442;191,602;293,711;442,749;594,721;706,640;794,730;643,843;436,883;210,827;55,671;0,442;55,213;210,56;436,0" o:connectangles="0,0,0,0,0,0,0,0,0,0,0,0,0,0,0,0,0,0,0,0,0,0" textboxrect="0,0,79413,88328"/>
              </v:shape>
              <v:shape id="Shape 210" o:spid="_x0000_s1131" style="position:absolute;left:58227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" path="m44825,r,13375l29629,17316v-4458,2641,-7925,6299,-10388,10972c16751,32975,15520,38283,15520,44227v,6058,1231,11443,3721,16180c21704,65144,25171,68802,29629,71380r15196,3865l44825,88289,21539,82695c14770,78949,9487,73755,5690,67087,1893,60432,,52761,,44062,,35477,1893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1" o:spid="_x0000_s1132" style="position:absolute;left:58675;top:4281;width:448;height:883;visibility:visible;mso-wrap-style:square;v-text-anchor:top" coordsize="44825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" path="m83,c8782,,16504,1867,23273,5613v6781,3747,12065,8941,15849,15596c42919,27877,44825,35497,44825,44082v,8585,-1906,16230,-5703,22949c35338,73736,30054,78969,23273,82715,16504,86449,8782,88329,83,88329l,88309,,75265r83,21c5696,75286,10725,73990,15196,71399v4445,-2578,7924,-6235,10388,-10972c28061,55690,29305,50305,29305,44247v,-5944,-1244,-11252,-3721,-15939c23120,23635,19641,19977,15196,17336,10725,14694,5696,13373,83,13373l,13395,,20,83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5,88329"/>
              </v:shape>
              <v:shape id="Shape 212" o:spid="_x0000_s1133" style="position:absolute;left:59338;top:4281;width:814;height:878;visibility:visible;mso-wrap-style:square;v-text-anchor:top" coordsize="81381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" path="m48539,c58776,,66802,2997,72644,8992v5829,6007,8737,14287,8737,24854l81381,87833r-15354,l66027,37973v,-7379,-2057,-13132,-6185,-17259c55715,16586,50025,14529,42748,14529v-7810,101,-14160,2616,-19050,7506c18796,26937,16015,33287,15354,41097r,46736l,87833,,495r15354,l15354,18986c21184,6540,32245,216,48539,xe" fillcolor="#fffefd" stroked="f" strokeweight="0">
                <v:stroke miterlimit="83231f" joinstyle="miter"/>
                <v:path arrowok="t" o:connecttype="custom" o:connectlocs="486,0;727,90;814,338;814,878;660,878;660,380;599,207;428,145;237,220;154,411;154,878;0,878;0,5;154,5;154,190;486,0" o:connectangles="0,0,0,0,0,0,0,0,0,0,0,0,0,0,0,0" textboxrect="0,0,81381,87833"/>
              </v:shape>
              <v:shape id="Shape 213" o:spid="_x0000_s1134" style="position:absolute;left:60357;top:4984;width:180;height:190;visibility:visible;mso-wrap-style:square;v-text-anchor:top" coordsize="17997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" path="m9081,v2527,,4648,876,6350,2642c17145,4407,17997,6655,17997,9411v,2756,-852,5029,-2566,6845c13729,18072,11608,18986,9081,18986v-2540,,-4687,-914,-6439,-2730c877,14440,,12167,,9411,,6655,877,4407,2642,2642,4394,876,6541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7,18986"/>
              </v:shape>
              <v:shape id="Shape 214" o:spid="_x0000_s1135" style="position:absolute;left:60682;top:4281;width:794;height:883;visibility:visible;mso-wrap-style:square;v-text-anchor:top" coordsize="79413,88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" path="m43586,v7379,,14009,1130,19902,3391c69380,5639,74295,8915,78257,13208l69838,23774c62903,17056,54597,13703,44907,13703v-5715,,-10820,1270,-15265,3798c25171,20041,21692,23609,19165,28232v-2554,4623,-3811,9957,-3811,16015c15354,50305,16599,55639,19076,60261v2476,4623,5892,8230,10223,10821c33655,73660,38633,74955,44247,74955v5626,,10681,-927,15202,-2806c63957,70282,67691,67577,70663,64059r8750,8915c75451,77927,70421,81724,64300,84366v-6096,2642,-13005,3962,-20714,3962c35116,88328,27584,86462,20968,82715,14377,78969,9220,73774,5524,67120,1842,60452,,52832,,44247,,35662,1842,28003,5524,21298,9220,14580,14377,9360,20968,5613,27584,1867,35116,,43586,xe" fillcolor="#fffefd" stroked="f" strokeweight="0">
                <v:stroke miterlimit="83231f" joinstyle="miter"/>
                <v:path arrowok="t" o:connecttype="custom" o:connectlocs="436,0;635,34;782,132;698,238;449,137;296,175;192,282;154,442;191,602;293,711;442,749;594,721;707,640;794,730;643,843;436,883;210,827;55,671;0,442;55,213;210,56;436,0" o:connectangles="0,0,0,0,0,0,0,0,0,0,0,0,0,0,0,0,0,0,0,0,0,0" textboxrect="0,0,79413,88328"/>
              </v:shape>
              <v:shape id="Shape 215" o:spid="_x0000_s1136" style="position:absolute;left:61572;top:4281;width:448;height:883;visibility:visible;mso-wrap-style:square;v-text-anchor:top" coordsize="44825,88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" path="m44825,r,13375l29629,17316v-4458,2641,-7925,6299,-10388,10973c16752,32975,15519,38284,15519,44227v,6058,1233,11443,3722,16180c21704,65144,25171,68802,29629,71380r15196,3865l44825,88289,21539,82695c14770,78949,9487,73755,5690,67087,1892,60432,,52762,,44062,,35477,1892,27857,5690,21189,9487,14534,14770,9340,21539,5594l44825,xe" fillcolor="#fffefd" stroked="f" strokeweight="0">
                <v:stroke miterlimit="83231f" joinstyle="miter"/>
                <v:path arrowok="t" o:connecttype="custom" o:connectlocs="448,0;448,134;296,173;192,283;155,442;192,604;296,714;448,753;448,883;215,827;57,671;0,441;57,212;215,56;448,0" o:connectangles="0,0,0,0,0,0,0,0,0,0,0,0,0,0,0" textboxrect="0,0,44825,88289"/>
              </v:shape>
              <v:shape id="Shape 216" o:spid="_x0000_s1137" style="position:absolute;left:62020;top:4281;width:448;height:883;visibility:visible;mso-wrap-style:square;v-text-anchor:top" coordsize="44824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" path="m82,c8782,,16503,1867,23272,5613v6782,3747,12065,8941,15850,15596c42919,27877,44824,35497,44824,44082v,8585,-1905,16230,-5702,22949c35337,73736,30054,78969,23272,82715,16503,86449,8782,88329,82,88329l,88309,,75265r82,21c5696,75286,10725,73990,15195,71399v4445,-2578,7925,-6235,10389,-10972c28060,55690,29305,50305,29305,44247v,-5944,-1245,-11252,-3721,-15939c23120,23635,19640,19977,15195,17336,10725,14694,5696,13373,82,13373l,13394,,20,82,xe" fillcolor="#fffefd" stroked="f" strokeweight="0">
                <v:stroke miterlimit="83231f" joinstyle="miter"/>
                <v:path arrowok="t" o:connecttype="custom" o:connectlocs="1,0;233,56;391,212;448,441;391,670;233,827;1,883;0,883;0,752;1,753;152,714;256,604;293,442;256,283;152,173;1,134;0,134;0,0;1,0" o:connectangles="0,0,0,0,0,0,0,0,0,0,0,0,0,0,0,0,0,0,0" textboxrect="0,0,44824,88329"/>
              </v:shape>
              <v:shape id="Shape 217" o:spid="_x0000_s1138" style="position:absolute;left:62683;top:4280;width:1450;height:879;visibility:visible;mso-wrap-style:square;v-text-anchor:top" coordsize="144958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" path="m47866,v8039,,14719,1930,20066,5779c73266,9627,76860,15024,78740,21958,84138,7544,95466,229,112764,v10007,,17881,3023,23596,9081c142087,15138,144958,23393,144958,33846r,53987l129425,87833r,-49860c129425,30607,127419,24829,123393,20638v-4013,-4179,-9537,-6274,-16573,-6274c98552,14592,92063,17501,87338,23114v-4737,5613,-7112,12827,-7112,21628l80226,87833r-15520,l64706,37973v,-7366,-1980,-13144,-5931,-17335c54801,16459,49250,14364,42088,14364v-8243,228,-14770,3137,-19558,8750c17742,28727,15354,35941,15354,44742r,43091l,87833,,495r15354,l15354,18821c21069,6502,31903,229,47866,xe" fillcolor="#fffefd" stroked="f" strokeweight="0">
                <v:stroke miterlimit="83231f" joinstyle="miter"/>
                <v:path arrowok="t" o:connecttype="custom" o:connectlocs="479,0;680,58;788,220;1128,0;1364,91;1450,339;1450,879;1295,879;1295,380;1234,207;1069,144;874,231;802,448;802,879;647,879;647,380;588,207;421,144;225,231;154,448;154,879;0,879;0,5;154,5;154,188;479,0" o:connectangles="0,0,0,0,0,0,0,0,0,0,0,0,0,0,0,0,0,0,0,0,0,0,0,0,0,0" textboxrect="0,0,144958,87833"/>
              </v:shape>
              <v:shape id="Shape 218" o:spid="_x0000_s1139" style="position:absolute;left:64337;top:4984;width:180;height:190;visibility:visible;mso-wrap-style:square;v-text-anchor:top" coordsize="17996,18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" path="m9081,v2527,,4648,876,6362,2642c17145,4407,17996,6655,17996,9411v,2756,-851,5029,-2553,6845c13729,18072,11608,18986,9081,18986v-2528,,-4674,-914,-6439,-2730c889,14440,,12167,,9411,,6655,889,4407,2642,2642,4407,876,6553,,9081,xe" fillcolor="#fffefd" stroked="f" strokeweight="0">
                <v:stroke miterlimit="83231f" joinstyle="miter"/>
                <v:path arrowok="t" o:connecttype="custom" o:connectlocs="91,0;154,26;180,94;154,163;91,190;26,163;0,94;26,26;91,0" o:connectangles="0,0,0,0,0,0,0,0,0" textboxrect="0,0,17996,18986"/>
              </v:shape>
              <v:shape id="Shape 219" o:spid="_x0000_s1140" style="position:absolute;left:64757;top:3934;width:446;height:1225;visibility:visible;mso-wrap-style:square;v-text-anchor:top" coordsize="44660,122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" path="m,l15354,r,52502c18555,46787,22923,42380,28487,39294l44660,35405r,12334l29642,51676v-4457,2642,-7963,6338,-10490,11062c16625,67475,15354,72758,15354,78588v,6058,1271,11430,3798,16103c21679,99365,25185,103022,29642,105664r15018,3938l44660,122196,28563,118377c22961,115303,18555,110896,15354,105169r,17335l,122504,,xe" fillcolor="#fffefd" stroked="f" strokeweight="0">
                <v:stroke miterlimit="83231f" joinstyle="miter"/>
                <v:path arrowok="t" o:connecttype="custom" o:connectlocs="0,0;153,0;153,525;284,393;446,354;446,477;296,517;191,627;153,786;191,947;296,1057;446,1096;446,1222;285,1184;153,1052;153,1225;0,1225;0,0" o:connectangles="0,0,0,0,0,0,0,0,0,0,0,0,0,0,0,0,0,0" textboxrect="0,0,44660,122504"/>
              </v:shape>
              <v:shape id="Shape 220" o:spid="_x0000_s1141" style="position:absolute;left:65203;top:4280;width:450;height:884;visibility:visible;mso-wrap-style:square;v-text-anchor:top" coordsize="45002,88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" path="m3054,v8153,,15418,1880,21806,5613c31235,9360,36188,14592,39719,21298v3518,6718,5283,14427,5283,23114c45002,52997,43262,60630,39795,67285,36328,73939,31426,79121,25102,82804,18764,86487,11537,88329,3384,88329l,87525,,74931r95,24c5696,74955,10725,73635,15195,70993v4458,-2642,7925,-6325,10389,-11062c28073,55207,29305,49860,29305,43917v,-5830,-1257,-11113,-3797,-15850c22980,23343,19514,19647,15106,17005,10699,14364,5696,13043,95,13043l,13068,,734,3054,xe" fillcolor="#fffefd" stroked="f" strokeweight="0">
                <v:stroke miterlimit="83231f" joinstyle="miter"/>
                <v:path arrowok="t" o:connecttype="custom" o:connectlocs="31,0;249,56;397,213;450,444;398,673;251,829;34,884;0,876;0,750;1,750;152,711;256,600;293,440;255,281;151,170;1,131;0,131;0,7;31,0" o:connectangles="0,0,0,0,0,0,0,0,0,0,0,0,0,0,0,0,0,0,0" textboxrect="0,0,45002,88329"/>
              </v:shape>
              <v:shape id="Shape 221" o:spid="_x0000_s1142" style="position:absolute;left:65868;top:4281;width:464;height:878;visibility:visible;mso-wrap-style:square;v-text-anchor:top" coordsize="46393,8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" path="m46393,r,14846c37478,14529,30277,16840,24765,21781v-5499,4952,-8636,11620,-9410,19989l15355,87833,,87833,,495r15355,l15355,19317c18224,13030,22289,8280,27572,5029,32855,1791,39129,102,46393,xe" fillcolor="#fffefd" stroked="f" strokeweight="0">
                <v:stroke miterlimit="83231f" joinstyle="miter"/>
                <v:path arrowok="t" o:connecttype="custom" o:connectlocs="464,0;464,148;248,218;154,418;154,878;0,878;0,5;154,5;154,193;276,50;464,0" o:connectangles="0,0,0,0,0,0,0,0,0,0,0" textboxrect="0,0,46393,87833"/>
              </v:shape>
              <v:shape id="Shape 222" o:spid="_x0000_s1143" style="position:absolute;left:47254;top:3951;width:250;height:1180;visibility:visible;mso-wrap-style:square;v-text-anchor:top" coordsize="24974,117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" path="m24974,r,12467l13721,30039c10465,37769,8534,46091,7956,55012v559,26,915,51,1283,51l24974,55079r,7919l9354,63013r-1410,c8541,71980,10478,80320,13734,88055r11240,17554l24974,117944r-903,-616c9201,102320,,81619,32,58822,64,35931,9344,15290,24384,393l24974,xe" fillcolor="#fffefd" stroked="f" strokeweight="0">
                <v:stroke miterlimit="83231f" joinstyle="miter"/>
                <v:path arrowok="t" o:connecttype="custom" o:connectlocs="250,0;250,125;137,301;80,550;92,551;250,551;250,630;94,630;80,630;137,881;250,1057;250,1180;241,1174;0,588;244,4;250,0" o:connectangles="0,0,0,0,0,0,0,0,0,0,0,0,0,0,0,0" textboxrect="0,0,24974,117944"/>
              </v:shape>
              <v:shape id="Shape 223" o:spid="_x0000_s1144" style="position:absolute;left:47504;top:3816;width:203;height:1453;visibility:visible;mso-wrap-style:square;v-text-anchor:top" coordsize="20301,145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" path="m20301,r,9379l8319,16417v3988,2070,7759,4039,11595,6046l20301,21833r,35386l18364,68513r1937,l20301,76603r-1797,c18091,79816,18879,87271,20144,94694r157,767l20301,123270r-387,-630c16066,124659,12307,126615,8319,128698r11982,7029l20301,145290,,131457,,119122r2464,3848c7404,120329,12205,117776,17031,115198v-25,-76,-51,-229,-102,-394c12941,102739,10922,90331,10541,77644v-38,-952,-368,-1143,-1244,-1143l,76510,,68592r9195,10c10300,68614,10516,68246,10541,67217v318,-10210,1715,-20269,4382,-30137c15583,34616,16332,32178,17006,29892,12142,27301,7379,24761,2464,22132l,25980,,13513,20301,xe" fillcolor="#fffefd" stroked="f" strokeweight="0">
                <v:stroke miterlimit="83231f" joinstyle="miter"/>
                <v:path arrowok="t" o:connecttype="custom" o:connectlocs="203,0;203,94;83,164;199,225;203,218;203,572;184,685;203,685;203,766;185,766;201,947;203,955;203,1233;199,1226;83,1287;203,1357;203,1453;0,1315;0,1191;25,1230;170,1152;169,1148;105,776;93,765;0,765;0,686;92,686;105,672;149,371;170,299;25,221;0,260;0,135;203,0" o:connectangles="0,0,0,0,0,0,0,0,0,0,0,0,0,0,0,0,0,0,0,0,0,0,0,0,0,0,0,0,0,0,0,0,0,0" textboxrect="0,0,20301,145290"/>
              </v:shape>
              <v:shape id="Shape 224" o:spid="_x0000_s1145" style="position:absolute;left:47707;top:4771;width:202;height:563;visibility:visible;mso-wrap-style:square;v-text-anchor:top" coordsize="20257,56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" path="m,l2009,9810v781,3161,1592,5781,2341,7324c4807,17007,5188,16905,5582,16791l20257,14254r,8049l7119,24576v2476,5601,5371,10731,9131,15341l20257,43458r,12866l4907,53174,,49830,,40267r11983,7029l,27809,,xe" fillcolor="#fffefd" stroked="f" strokeweight="0">
                <v:stroke miterlimit="83231f" joinstyle="miter"/>
                <v:path arrowok="t" o:connecttype="custom" o:connectlocs="0,0;20,98;43,171;56,168;202,142;202,223;71,246;162,399;202,434;202,563;49,532;0,498;0,402;119,473;0,278;0,0" o:connectangles="0,0,0,0,0,0,0,0,0,0,0,0,0,0,0,0" textboxrect="0,0,20257,56324"/>
              </v:shape>
              <v:shape id="Shape 974" o:spid="_x0000_s1146" style="position:absolute;left:47707;top:4501;width:202;height:92;visibility:visible;mso-wrap-style:square;v-text-anchor:top" coordsize="2025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" path="m,l20257,r,9144l,9144,,e" fillcolor="#fffefd" stroked="f" strokeweight="0">
                <v:stroke miterlimit="83231f" joinstyle="miter"/>
                <v:path arrowok="t" o:connecttype="custom" o:connectlocs="0,0;202,0;202,92;0,92;0,0" o:connectangles="0,0,0,0,0" textboxrect="0,0,20257,9144"/>
              </v:shape>
              <v:shape id="Shape 226" o:spid="_x0000_s1147" style="position:absolute;left:47707;top:3750;width:202;height:638;visibility:visible;mso-wrap-style:square;v-text-anchor:top" coordsize="20257,6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" path="m20257,r,12586l9836,26057v-952,1778,-1803,3620,-2768,5563l20257,33910r,7904l4248,39024,,63798,,28412,11995,8912,,15958,,6579,5552,2884,20257,xe" fillcolor="#fffefd" stroked="f" strokeweight="0">
                <v:stroke miterlimit="83231f" joinstyle="miter"/>
                <v:path arrowok="t" o:connecttype="custom" o:connectlocs="202,0;202,126;98,261;70,316;202,339;202,418;42,390;0,638;0,284;120,89;0,160;0,66;55,29;202,0" o:connectangles="0,0,0,0,0,0,0,0,0,0,0,0,0,0" textboxrect="0,0,20257,63798"/>
              </v:shape>
              <v:shape id="Shape 227" o:spid="_x0000_s1148" style="position:absolute;left:47909;top:3715;width:342;height:1653;visibility:visible;mso-wrap-style:square;v-text-anchor:top" coordsize="34201,165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" path="m17761,l34201,3377r,13376l24682,9246c23564,8814,22384,8547,21177,8179r,31394l34201,38309r,7011l21164,47600r,30975l34201,78575r,8115l21177,86690r,30950l34201,119912r,7894l21139,125565r,31420c21685,156870,22155,156782,22625,156654r11576,-7037l34201,161762r-17609,3490l,161847,,148981r5912,5222c8134,155486,10471,156502,13138,156972r,-31420l,127825r,-8049l11842,117729v1143,-51,1398,-381,1398,-1473c13201,106807,13214,97346,13214,87897r,-1232l,86665,,78575r13138,l13138,47587,,45297,,37393r13138,2282l13138,8230v-521,127,-953,203,-1372,317c7880,9589,4514,11595,1467,14173l,16069,,3483,17761,xe" fillcolor="#fffefd" stroked="f" strokeweight="0">
                <v:stroke miterlimit="83231f" joinstyle="miter"/>
                <v:path arrowok="t" o:connecttype="custom" o:connectlocs="178,0;342,34;342,168;247,92;212,82;212,396;342,383;342,453;212,476;212,786;342,786;342,867;212,867;212,1177;342,1199;342,1278;211,1256;211,1570;226,1567;342,1497;342,1618;166,1653;0,1619;0,1490;59,1542;131,1570;131,1256;0,1279;0,1198;118,1178;132,1163;132,879;132,867;0,867;0,786;131,786;131,476;0,453;0,374;131,397;131,82;118,85;15,142;0,161;0,35;178,0" o:connectangles="0,0,0,0,0,0,0,0,0,0,0,0,0,0,0,0,0,0,0,0,0,0,0,0,0,0,0,0,0,0,0,0,0,0,0,0,0,0,0,0,0,0,0,0,0,0" textboxrect="0,0,34201,165252"/>
              </v:shape>
              <v:shape id="Shape 228" o:spid="_x0000_s1149" style="position:absolute;left:48251;top:4696;width:203;height:637;visibility:visible;mso-wrap-style:square;v-text-anchor:top" coordsize="20320,63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" path="m20320,r,35281l8312,54774,20320,47726r,9373l14857,60746,,63691,,51547r603,-367c6064,45833,9900,39394,13011,32486v64,-140,38,-305,51,-508l,29736,,21842r16097,2808l20320,xe" fillcolor="#fffefd" stroked="f" strokeweight="0">
                <v:stroke miterlimit="83231f" joinstyle="miter"/>
                <v:path arrowok="t" o:connecttype="custom" o:connectlocs="203,0;203,353;83,548;203,477;203,571;148,608;0,637;0,516;6,512;130,325;130,320;0,297;0,218;161,247;203,0" o:connectangles="0,0,0,0,0,0,0,0,0,0,0,0,0,0,0" textboxrect="0,0,20320,63691"/>
              </v:shape>
              <v:shape id="Shape 975" o:spid="_x0000_s1150" style="position:absolute;left:48251;top:4501;width:203;height:92;visibility:visible;mso-wrap-style:square;v-text-anchor:top" coordsize="203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" path="m,l20320,r,9144l,9144,,e" fillcolor="#fffefd" stroked="f" strokeweight="0">
                <v:stroke miterlimit="83231f" joinstyle="miter"/>
                <v:path arrowok="t" o:connecttype="custom" o:connectlocs="0,0;203,0;203,92;0,92;0,0" o:connectangles="0,0,0,0,0" textboxrect="0,0,20320,9144"/>
              </v:shape>
              <v:shape id="Shape 230" o:spid="_x0000_s1151" style="position:absolute;left:48251;top:3749;width:203;height:638;visibility:visible;mso-wrap-style:square;v-text-anchor:top" coordsize="20320,63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" path="m,l15387,3161r4933,3339l20320,16050,8338,9018,20320,28457r,35321l16085,39130,,41942,,34931r41,-4c5357,34011,10675,32767,13126,31687v-64,-241,-102,-393,-166,-533c10675,26087,7982,21261,4490,16917l,13376,,xe" fillcolor="#fffefd" stroked="f" strokeweight="0">
                <v:stroke miterlimit="83231f" joinstyle="miter"/>
                <v:path arrowok="t" o:connecttype="custom" o:connectlocs="0,0;154,32;203,65;203,161;83,90;203,285;203,638;161,391;0,420;0,349;0,349;131,317;129,312;45,169;0,134;0,0" o:connectangles="0,0,0,0,0,0,0,0,0,0,0,0,0,0,0,0" textboxrect="0,0,20320,63778"/>
              </v:shape>
              <v:shape id="Shape 231" o:spid="_x0000_s1152" style="position:absolute;left:48454;top:3814;width:204;height:1453;visibility:visible;mso-wrap-style:square;v-text-anchor:top" coordsize="20307,14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" path="m,l20307,13744r,12387l17862,22317c12884,24972,8122,27512,3270,30102,7461,42523,9430,55452,9887,68698r10420,l20307,76788r-10420,c9430,90046,7449,102975,3270,115370v4877,2604,9640,5144,14592,7785l20307,119335r,12401l,145292r,-9373l12008,128870c8020,126788,4261,124832,400,122825l,123474,,88193,1949,76813,,76813,,68698r1962,l,57278,,21957r426,691c4286,20616,8046,18647,11995,16590l,9550,,xe" fillcolor="#fffefd" stroked="f" strokeweight="0">
                <v:stroke miterlimit="83231f" joinstyle="miter"/>
                <v:path arrowok="t" o:connecttype="custom" o:connectlocs="0,0;204,137;204,261;179,223;33,301;99,687;204,687;204,768;99,768;33,1154;179,1232;204,1193;204,1317;0,1453;0,1359;121,1289;4,1228;0,1235;0,882;20,768;0,768;0,687;20,687;0,573;0,220;4,226;120,166;0,96;0,0" o:connectangles="0,0,0,0,0,0,0,0,0,0,0,0,0,0,0,0,0,0,0,0,0,0,0,0,0,0,0,0,0" textboxrect="0,0,20307,145292"/>
              </v:shape>
              <v:shape id="Shape 232" o:spid="_x0000_s1153" style="position:absolute;left:48658;top:3952;width:249;height:1179;visibility:visible;mso-wrap-style:square;v-text-anchor:top" coordsize="24987,117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" path="m,l838,567c15710,15472,24955,36088,24987,59018v-13,22936,-9283,43602,-24318,58527l,117992,,105591,11268,87985v3254,-7723,5185,-16032,5769,-24942l,63043,,54954r17037,c16446,46006,14510,37672,11254,29944l,12387,,xe" fillcolor="#fffefd" stroked="f" strokeweight="0">
                <v:stroke miterlimit="83231f" joinstyle="miter"/>
                <v:path arrowok="t" o:connecttype="custom" o:connectlocs="0,0;8,6;249,590;7,1175;0,1179;0,1055;112,879;170,630;0,630;0,549;170,549;112,299;0,124;0,0" o:connectangles="0,0,0,0,0,0,0,0,0,0,0,0,0,0" textboxrect="0,0,24987,117992"/>
              </v:shape>
              <w10:wrap anchorx="page" anchory="page"/>
              <w10:anchorlock/>
            </v:group>
          </w:pict>
        </mc:Fallback>
      </mc:AlternateContent>
    </w:r>
    <w:r>
      <w:rPr>
        <w:noProof/>
      </w:rPr>
      <w:t xml:space="preserve">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23392"/>
    <w:multiLevelType w:val="multilevel"/>
    <w:tmpl w:val="2A04337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" w15:restartNumberingAfterBreak="0">
    <w:nsid w:val="014B5582"/>
    <w:multiLevelType w:val="hybridMultilevel"/>
    <w:tmpl w:val="5498E1FA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5245D9"/>
    <w:multiLevelType w:val="hybridMultilevel"/>
    <w:tmpl w:val="98686B0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27C0A30"/>
    <w:multiLevelType w:val="hybridMultilevel"/>
    <w:tmpl w:val="3BC0BE96"/>
    <w:lvl w:ilvl="0" w:tplc="110EA012">
      <w:start w:val="1"/>
      <w:numFmt w:val="decimal"/>
      <w:pStyle w:val="STOP1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795672"/>
    <w:multiLevelType w:val="hybridMultilevel"/>
    <w:tmpl w:val="11402D5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41E1D26"/>
    <w:multiLevelType w:val="hybridMultilevel"/>
    <w:tmpl w:val="FA78930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6435959"/>
    <w:multiLevelType w:val="hybridMultilevel"/>
    <w:tmpl w:val="DCFAE8B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9286A41"/>
    <w:multiLevelType w:val="hybridMultilevel"/>
    <w:tmpl w:val="391EAD0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0025FE"/>
    <w:multiLevelType w:val="hybridMultilevel"/>
    <w:tmpl w:val="B75A6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750106"/>
    <w:multiLevelType w:val="hybridMultilevel"/>
    <w:tmpl w:val="892E10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F90A1F"/>
    <w:multiLevelType w:val="hybridMultilevel"/>
    <w:tmpl w:val="E5242FA2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82D2FDA"/>
    <w:multiLevelType w:val="hybridMultilevel"/>
    <w:tmpl w:val="F22E63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9A0F7C"/>
    <w:multiLevelType w:val="multilevel"/>
    <w:tmpl w:val="8BEEC1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D3A7760"/>
    <w:multiLevelType w:val="hybridMultilevel"/>
    <w:tmpl w:val="CCCC490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DEF19E7"/>
    <w:multiLevelType w:val="hybridMultilevel"/>
    <w:tmpl w:val="25C44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312220"/>
    <w:multiLevelType w:val="hybridMultilevel"/>
    <w:tmpl w:val="D46A978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0EE0E11"/>
    <w:multiLevelType w:val="hybridMultilevel"/>
    <w:tmpl w:val="B1302F24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3C90CCD"/>
    <w:multiLevelType w:val="hybridMultilevel"/>
    <w:tmpl w:val="8AB0249E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5C70CA7"/>
    <w:multiLevelType w:val="hybridMultilevel"/>
    <w:tmpl w:val="1C926520"/>
    <w:lvl w:ilvl="0" w:tplc="BBBA4A0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9317D00"/>
    <w:multiLevelType w:val="multilevel"/>
    <w:tmpl w:val="A2D8D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A205B37"/>
    <w:multiLevelType w:val="hybridMultilevel"/>
    <w:tmpl w:val="3D00BD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C4D5312"/>
    <w:multiLevelType w:val="multilevel"/>
    <w:tmpl w:val="2C5E707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int="default"/>
      </w:rPr>
    </w:lvl>
  </w:abstractNum>
  <w:abstractNum w:abstractNumId="22" w15:restartNumberingAfterBreak="0">
    <w:nsid w:val="2DCF1FB4"/>
    <w:multiLevelType w:val="hybridMultilevel"/>
    <w:tmpl w:val="C68A32B8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3865A14"/>
    <w:multiLevelType w:val="hybridMultilevel"/>
    <w:tmpl w:val="FC0AC5A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88C1B33"/>
    <w:multiLevelType w:val="hybridMultilevel"/>
    <w:tmpl w:val="3D400F60"/>
    <w:lvl w:ilvl="0" w:tplc="BBBA4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8D74487"/>
    <w:multiLevelType w:val="hybridMultilevel"/>
    <w:tmpl w:val="5038DE0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EA050F4"/>
    <w:multiLevelType w:val="hybridMultilevel"/>
    <w:tmpl w:val="C7C21B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0D7D91"/>
    <w:multiLevelType w:val="hybridMultilevel"/>
    <w:tmpl w:val="D89A49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E05E25"/>
    <w:multiLevelType w:val="hybridMultilevel"/>
    <w:tmpl w:val="C440700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4EA7F4A"/>
    <w:multiLevelType w:val="hybridMultilevel"/>
    <w:tmpl w:val="2C841DD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8565849"/>
    <w:multiLevelType w:val="hybridMultilevel"/>
    <w:tmpl w:val="5B90FA1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A3C2FF9"/>
    <w:multiLevelType w:val="multilevel"/>
    <w:tmpl w:val="60A6401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1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3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7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24" w:hanging="1800"/>
      </w:pPr>
      <w:rPr>
        <w:rFonts w:hint="default"/>
      </w:rPr>
    </w:lvl>
  </w:abstractNum>
  <w:abstractNum w:abstractNumId="32" w15:restartNumberingAfterBreak="0">
    <w:nsid w:val="4E641B38"/>
    <w:multiLevelType w:val="hybridMultilevel"/>
    <w:tmpl w:val="D842F9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FA5681"/>
    <w:multiLevelType w:val="hybridMultilevel"/>
    <w:tmpl w:val="3230CB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917698"/>
    <w:multiLevelType w:val="hybridMultilevel"/>
    <w:tmpl w:val="0980E714"/>
    <w:lvl w:ilvl="0" w:tplc="BBBA4A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590AEC"/>
    <w:multiLevelType w:val="hybridMultilevel"/>
    <w:tmpl w:val="81C602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8C29D9"/>
    <w:multiLevelType w:val="hybridMultilevel"/>
    <w:tmpl w:val="4CFA8CC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7B26CDA"/>
    <w:multiLevelType w:val="multilevel"/>
    <w:tmpl w:val="B73032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A1C6F36"/>
    <w:multiLevelType w:val="hybridMultilevel"/>
    <w:tmpl w:val="86446EB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D68767E"/>
    <w:multiLevelType w:val="multilevel"/>
    <w:tmpl w:val="3A400B8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5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56" w:hanging="2160"/>
      </w:pPr>
      <w:rPr>
        <w:rFonts w:hint="default"/>
      </w:rPr>
    </w:lvl>
  </w:abstractNum>
  <w:abstractNum w:abstractNumId="40" w15:restartNumberingAfterBreak="0">
    <w:nsid w:val="72102379"/>
    <w:multiLevelType w:val="hybridMultilevel"/>
    <w:tmpl w:val="19287A3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4396FFD"/>
    <w:multiLevelType w:val="hybridMultilevel"/>
    <w:tmpl w:val="1A12A060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AB365A9"/>
    <w:multiLevelType w:val="hybridMultilevel"/>
    <w:tmpl w:val="918AED8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CA04D52"/>
    <w:multiLevelType w:val="hybridMultilevel"/>
    <w:tmpl w:val="FCB44F5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21458436">
    <w:abstractNumId w:val="3"/>
  </w:num>
  <w:num w:numId="2" w16cid:durableId="2102337463">
    <w:abstractNumId w:val="34"/>
  </w:num>
  <w:num w:numId="3" w16cid:durableId="1450705489">
    <w:abstractNumId w:val="6"/>
  </w:num>
  <w:num w:numId="4" w16cid:durableId="611132718">
    <w:abstractNumId w:val="2"/>
  </w:num>
  <w:num w:numId="5" w16cid:durableId="636181416">
    <w:abstractNumId w:val="36"/>
  </w:num>
  <w:num w:numId="6" w16cid:durableId="1627931429">
    <w:abstractNumId w:val="5"/>
  </w:num>
  <w:num w:numId="7" w16cid:durableId="45953561">
    <w:abstractNumId w:val="13"/>
  </w:num>
  <w:num w:numId="8" w16cid:durableId="935941675">
    <w:abstractNumId w:val="40"/>
  </w:num>
  <w:num w:numId="9" w16cid:durableId="986322827">
    <w:abstractNumId w:val="38"/>
  </w:num>
  <w:num w:numId="10" w16cid:durableId="1309893565">
    <w:abstractNumId w:val="15"/>
  </w:num>
  <w:num w:numId="11" w16cid:durableId="1730034577">
    <w:abstractNumId w:val="30"/>
  </w:num>
  <w:num w:numId="12" w16cid:durableId="405805498">
    <w:abstractNumId w:val="18"/>
  </w:num>
  <w:num w:numId="13" w16cid:durableId="1915357495">
    <w:abstractNumId w:val="10"/>
  </w:num>
  <w:num w:numId="14" w16cid:durableId="1104685907">
    <w:abstractNumId w:val="1"/>
  </w:num>
  <w:num w:numId="15" w16cid:durableId="1106925910">
    <w:abstractNumId w:val="4"/>
  </w:num>
  <w:num w:numId="16" w16cid:durableId="450906288">
    <w:abstractNumId w:val="43"/>
  </w:num>
  <w:num w:numId="17" w16cid:durableId="2008361868">
    <w:abstractNumId w:val="42"/>
  </w:num>
  <w:num w:numId="18" w16cid:durableId="588003809">
    <w:abstractNumId w:val="28"/>
  </w:num>
  <w:num w:numId="19" w16cid:durableId="578363778">
    <w:abstractNumId w:val="23"/>
  </w:num>
  <w:num w:numId="20" w16cid:durableId="2039233820">
    <w:abstractNumId w:val="7"/>
  </w:num>
  <w:num w:numId="21" w16cid:durableId="1034311439">
    <w:abstractNumId w:val="29"/>
  </w:num>
  <w:num w:numId="22" w16cid:durableId="1787851686">
    <w:abstractNumId w:val="17"/>
  </w:num>
  <w:num w:numId="23" w16cid:durableId="1765606343">
    <w:abstractNumId w:val="16"/>
  </w:num>
  <w:num w:numId="24" w16cid:durableId="1193610728">
    <w:abstractNumId w:val="25"/>
  </w:num>
  <w:num w:numId="25" w16cid:durableId="144399947">
    <w:abstractNumId w:val="0"/>
  </w:num>
  <w:num w:numId="26" w16cid:durableId="125320547">
    <w:abstractNumId w:val="21"/>
  </w:num>
  <w:num w:numId="27" w16cid:durableId="1469325266">
    <w:abstractNumId w:val="37"/>
  </w:num>
  <w:num w:numId="28" w16cid:durableId="1268737466">
    <w:abstractNumId w:val="22"/>
  </w:num>
  <w:num w:numId="29" w16cid:durableId="1433012916">
    <w:abstractNumId w:val="26"/>
  </w:num>
  <w:num w:numId="30" w16cid:durableId="418523360">
    <w:abstractNumId w:val="24"/>
  </w:num>
  <w:num w:numId="31" w16cid:durableId="43020923">
    <w:abstractNumId w:val="20"/>
  </w:num>
  <w:num w:numId="32" w16cid:durableId="1867332373">
    <w:abstractNumId w:val="32"/>
  </w:num>
  <w:num w:numId="33" w16cid:durableId="426536390">
    <w:abstractNumId w:val="39"/>
  </w:num>
  <w:num w:numId="34" w16cid:durableId="1533223395">
    <w:abstractNumId w:val="41"/>
  </w:num>
  <w:num w:numId="35" w16cid:durableId="630407911">
    <w:abstractNumId w:val="31"/>
  </w:num>
  <w:num w:numId="36" w16cid:durableId="1179196986">
    <w:abstractNumId w:val="27"/>
  </w:num>
  <w:num w:numId="37" w16cid:durableId="767500889">
    <w:abstractNumId w:val="19"/>
  </w:num>
  <w:num w:numId="38" w16cid:durableId="394547457">
    <w:abstractNumId w:val="35"/>
  </w:num>
  <w:num w:numId="39" w16cid:durableId="715011070">
    <w:abstractNumId w:val="12"/>
  </w:num>
  <w:num w:numId="40" w16cid:durableId="1758598955">
    <w:abstractNumId w:val="8"/>
  </w:num>
  <w:num w:numId="41" w16cid:durableId="876696888">
    <w:abstractNumId w:val="9"/>
  </w:num>
  <w:num w:numId="42" w16cid:durableId="1655648904">
    <w:abstractNumId w:val="33"/>
  </w:num>
  <w:num w:numId="43" w16cid:durableId="1520267815">
    <w:abstractNumId w:val="14"/>
  </w:num>
  <w:num w:numId="44" w16cid:durableId="654334335">
    <w:abstractNumId w:val="1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564"/>
    <w:rsid w:val="00000187"/>
    <w:rsid w:val="0000062E"/>
    <w:rsid w:val="0000207F"/>
    <w:rsid w:val="00002CA0"/>
    <w:rsid w:val="00005B99"/>
    <w:rsid w:val="00011560"/>
    <w:rsid w:val="00012E4B"/>
    <w:rsid w:val="00012ECF"/>
    <w:rsid w:val="00012EFC"/>
    <w:rsid w:val="000144C1"/>
    <w:rsid w:val="00014619"/>
    <w:rsid w:val="00015FB1"/>
    <w:rsid w:val="00016D54"/>
    <w:rsid w:val="000209D2"/>
    <w:rsid w:val="00022ABE"/>
    <w:rsid w:val="00022B4D"/>
    <w:rsid w:val="0002399F"/>
    <w:rsid w:val="00025592"/>
    <w:rsid w:val="000255BD"/>
    <w:rsid w:val="00033820"/>
    <w:rsid w:val="000352CD"/>
    <w:rsid w:val="00035AAA"/>
    <w:rsid w:val="00040B09"/>
    <w:rsid w:val="00040E52"/>
    <w:rsid w:val="00041A08"/>
    <w:rsid w:val="00042C51"/>
    <w:rsid w:val="00044C38"/>
    <w:rsid w:val="00045B5D"/>
    <w:rsid w:val="00045FCF"/>
    <w:rsid w:val="00046427"/>
    <w:rsid w:val="000474F2"/>
    <w:rsid w:val="00050103"/>
    <w:rsid w:val="00052249"/>
    <w:rsid w:val="00052DE2"/>
    <w:rsid w:val="0005372D"/>
    <w:rsid w:val="00054166"/>
    <w:rsid w:val="00054644"/>
    <w:rsid w:val="00054E2C"/>
    <w:rsid w:val="00055C2B"/>
    <w:rsid w:val="00055EB2"/>
    <w:rsid w:val="000571EB"/>
    <w:rsid w:val="000617A9"/>
    <w:rsid w:val="000617DE"/>
    <w:rsid w:val="00065987"/>
    <w:rsid w:val="00065A29"/>
    <w:rsid w:val="00065BBE"/>
    <w:rsid w:val="00066BCE"/>
    <w:rsid w:val="00066C10"/>
    <w:rsid w:val="00067B2D"/>
    <w:rsid w:val="00072F08"/>
    <w:rsid w:val="00075A55"/>
    <w:rsid w:val="0008244F"/>
    <w:rsid w:val="000855B4"/>
    <w:rsid w:val="00085CD6"/>
    <w:rsid w:val="000863B4"/>
    <w:rsid w:val="00090115"/>
    <w:rsid w:val="00091DD6"/>
    <w:rsid w:val="00091E2F"/>
    <w:rsid w:val="0009234C"/>
    <w:rsid w:val="00092B6E"/>
    <w:rsid w:val="000933C8"/>
    <w:rsid w:val="0009344C"/>
    <w:rsid w:val="000942AF"/>
    <w:rsid w:val="000A19F0"/>
    <w:rsid w:val="000A3ABC"/>
    <w:rsid w:val="000A5C65"/>
    <w:rsid w:val="000A5D90"/>
    <w:rsid w:val="000A6ADC"/>
    <w:rsid w:val="000B113D"/>
    <w:rsid w:val="000B13A0"/>
    <w:rsid w:val="000B1703"/>
    <w:rsid w:val="000B18C8"/>
    <w:rsid w:val="000B23D1"/>
    <w:rsid w:val="000B3BF7"/>
    <w:rsid w:val="000C0EFE"/>
    <w:rsid w:val="000C178C"/>
    <w:rsid w:val="000C2F3B"/>
    <w:rsid w:val="000C3964"/>
    <w:rsid w:val="000C535C"/>
    <w:rsid w:val="000C68B8"/>
    <w:rsid w:val="000C724E"/>
    <w:rsid w:val="000D1F23"/>
    <w:rsid w:val="000D2E98"/>
    <w:rsid w:val="000D584E"/>
    <w:rsid w:val="000D7968"/>
    <w:rsid w:val="000E1E2B"/>
    <w:rsid w:val="000E221F"/>
    <w:rsid w:val="000E4BAC"/>
    <w:rsid w:val="000E51D8"/>
    <w:rsid w:val="000E55E4"/>
    <w:rsid w:val="000E5FD7"/>
    <w:rsid w:val="000F0F4B"/>
    <w:rsid w:val="000F169A"/>
    <w:rsid w:val="000F1FC0"/>
    <w:rsid w:val="000F432C"/>
    <w:rsid w:val="000F4905"/>
    <w:rsid w:val="000F4E18"/>
    <w:rsid w:val="000F5CA2"/>
    <w:rsid w:val="000F658A"/>
    <w:rsid w:val="000F7F2D"/>
    <w:rsid w:val="0010174A"/>
    <w:rsid w:val="00104806"/>
    <w:rsid w:val="0010497E"/>
    <w:rsid w:val="001055C5"/>
    <w:rsid w:val="00105906"/>
    <w:rsid w:val="00106111"/>
    <w:rsid w:val="0010618C"/>
    <w:rsid w:val="00110B70"/>
    <w:rsid w:val="00112D94"/>
    <w:rsid w:val="00113D61"/>
    <w:rsid w:val="00117925"/>
    <w:rsid w:val="00117EEA"/>
    <w:rsid w:val="001229C2"/>
    <w:rsid w:val="0012411A"/>
    <w:rsid w:val="00124503"/>
    <w:rsid w:val="0012703A"/>
    <w:rsid w:val="00127524"/>
    <w:rsid w:val="00127556"/>
    <w:rsid w:val="00130257"/>
    <w:rsid w:val="0013277C"/>
    <w:rsid w:val="001328BF"/>
    <w:rsid w:val="00136480"/>
    <w:rsid w:val="001369A2"/>
    <w:rsid w:val="00136C30"/>
    <w:rsid w:val="00140369"/>
    <w:rsid w:val="001412E0"/>
    <w:rsid w:val="001418CD"/>
    <w:rsid w:val="00143896"/>
    <w:rsid w:val="0014454C"/>
    <w:rsid w:val="00144703"/>
    <w:rsid w:val="00144EA9"/>
    <w:rsid w:val="00145116"/>
    <w:rsid w:val="00145327"/>
    <w:rsid w:val="00145BDF"/>
    <w:rsid w:val="00146514"/>
    <w:rsid w:val="00147496"/>
    <w:rsid w:val="00147D7C"/>
    <w:rsid w:val="001519E4"/>
    <w:rsid w:val="001537F9"/>
    <w:rsid w:val="001545EB"/>
    <w:rsid w:val="00155320"/>
    <w:rsid w:val="00157956"/>
    <w:rsid w:val="0016013E"/>
    <w:rsid w:val="00162334"/>
    <w:rsid w:val="00162848"/>
    <w:rsid w:val="00162914"/>
    <w:rsid w:val="001641D2"/>
    <w:rsid w:val="0016478D"/>
    <w:rsid w:val="00165988"/>
    <w:rsid w:val="00165CC3"/>
    <w:rsid w:val="00166E41"/>
    <w:rsid w:val="00170F3C"/>
    <w:rsid w:val="0017208A"/>
    <w:rsid w:val="00172236"/>
    <w:rsid w:val="001727FC"/>
    <w:rsid w:val="001738DD"/>
    <w:rsid w:val="001742A9"/>
    <w:rsid w:val="0017491B"/>
    <w:rsid w:val="0017626F"/>
    <w:rsid w:val="00176F07"/>
    <w:rsid w:val="001830C1"/>
    <w:rsid w:val="00184FB8"/>
    <w:rsid w:val="00185529"/>
    <w:rsid w:val="0018655A"/>
    <w:rsid w:val="00186657"/>
    <w:rsid w:val="00186AB9"/>
    <w:rsid w:val="001916FF"/>
    <w:rsid w:val="001928CD"/>
    <w:rsid w:val="00192C8C"/>
    <w:rsid w:val="001936CC"/>
    <w:rsid w:val="0019389B"/>
    <w:rsid w:val="00193D0F"/>
    <w:rsid w:val="001948C7"/>
    <w:rsid w:val="0019546B"/>
    <w:rsid w:val="001A1073"/>
    <w:rsid w:val="001A22B7"/>
    <w:rsid w:val="001A28BD"/>
    <w:rsid w:val="001A38A4"/>
    <w:rsid w:val="001A3F89"/>
    <w:rsid w:val="001A4638"/>
    <w:rsid w:val="001A6FA5"/>
    <w:rsid w:val="001A71A1"/>
    <w:rsid w:val="001A7D06"/>
    <w:rsid w:val="001B2982"/>
    <w:rsid w:val="001B2C61"/>
    <w:rsid w:val="001B4576"/>
    <w:rsid w:val="001C0BE5"/>
    <w:rsid w:val="001C26E2"/>
    <w:rsid w:val="001C49EB"/>
    <w:rsid w:val="001C4AA5"/>
    <w:rsid w:val="001C513D"/>
    <w:rsid w:val="001C6A89"/>
    <w:rsid w:val="001C73A4"/>
    <w:rsid w:val="001D0CBD"/>
    <w:rsid w:val="001D4018"/>
    <w:rsid w:val="001D49B6"/>
    <w:rsid w:val="001D5423"/>
    <w:rsid w:val="001D5A08"/>
    <w:rsid w:val="001D6398"/>
    <w:rsid w:val="001D7D2C"/>
    <w:rsid w:val="001E0ECB"/>
    <w:rsid w:val="001E1520"/>
    <w:rsid w:val="001E3FFD"/>
    <w:rsid w:val="001E55D8"/>
    <w:rsid w:val="001E78D6"/>
    <w:rsid w:val="001F0032"/>
    <w:rsid w:val="001F1798"/>
    <w:rsid w:val="001F1FA5"/>
    <w:rsid w:val="001F30C6"/>
    <w:rsid w:val="001F3A60"/>
    <w:rsid w:val="001F5143"/>
    <w:rsid w:val="001F52F7"/>
    <w:rsid w:val="001F698E"/>
    <w:rsid w:val="001F6CC4"/>
    <w:rsid w:val="001F6F54"/>
    <w:rsid w:val="001F7252"/>
    <w:rsid w:val="00201E70"/>
    <w:rsid w:val="00203C45"/>
    <w:rsid w:val="00204142"/>
    <w:rsid w:val="00204F59"/>
    <w:rsid w:val="00205D1D"/>
    <w:rsid w:val="00206A76"/>
    <w:rsid w:val="00206F07"/>
    <w:rsid w:val="002070B9"/>
    <w:rsid w:val="00207A2F"/>
    <w:rsid w:val="00212199"/>
    <w:rsid w:val="00212760"/>
    <w:rsid w:val="002137C7"/>
    <w:rsid w:val="002146DE"/>
    <w:rsid w:val="0021654C"/>
    <w:rsid w:val="002166AC"/>
    <w:rsid w:val="00216CBB"/>
    <w:rsid w:val="002228A9"/>
    <w:rsid w:val="002262DE"/>
    <w:rsid w:val="0022644B"/>
    <w:rsid w:val="00230369"/>
    <w:rsid w:val="002309AC"/>
    <w:rsid w:val="002312AA"/>
    <w:rsid w:val="002321BB"/>
    <w:rsid w:val="0023259E"/>
    <w:rsid w:val="00233868"/>
    <w:rsid w:val="00234675"/>
    <w:rsid w:val="0023588F"/>
    <w:rsid w:val="002367D6"/>
    <w:rsid w:val="00241BBC"/>
    <w:rsid w:val="00245B1C"/>
    <w:rsid w:val="00247E70"/>
    <w:rsid w:val="002502BF"/>
    <w:rsid w:val="00250EF3"/>
    <w:rsid w:val="002539A5"/>
    <w:rsid w:val="00253C58"/>
    <w:rsid w:val="002542E6"/>
    <w:rsid w:val="00254632"/>
    <w:rsid w:val="00257FCC"/>
    <w:rsid w:val="00260DC7"/>
    <w:rsid w:val="00263141"/>
    <w:rsid w:val="00264061"/>
    <w:rsid w:val="00265CB7"/>
    <w:rsid w:val="002676C7"/>
    <w:rsid w:val="00267E3E"/>
    <w:rsid w:val="0027283D"/>
    <w:rsid w:val="002729E8"/>
    <w:rsid w:val="00272FEE"/>
    <w:rsid w:val="0027327E"/>
    <w:rsid w:val="00274409"/>
    <w:rsid w:val="00275AFF"/>
    <w:rsid w:val="00276BFD"/>
    <w:rsid w:val="00277039"/>
    <w:rsid w:val="002815E8"/>
    <w:rsid w:val="0028305D"/>
    <w:rsid w:val="002832F8"/>
    <w:rsid w:val="00285F49"/>
    <w:rsid w:val="00286E22"/>
    <w:rsid w:val="002916CA"/>
    <w:rsid w:val="0029407D"/>
    <w:rsid w:val="0029418A"/>
    <w:rsid w:val="0029419A"/>
    <w:rsid w:val="00294CF9"/>
    <w:rsid w:val="00294DD9"/>
    <w:rsid w:val="002958D3"/>
    <w:rsid w:val="00296FD1"/>
    <w:rsid w:val="00297C0C"/>
    <w:rsid w:val="00297D08"/>
    <w:rsid w:val="002A0AB2"/>
    <w:rsid w:val="002A48F2"/>
    <w:rsid w:val="002A4912"/>
    <w:rsid w:val="002A4B90"/>
    <w:rsid w:val="002B0087"/>
    <w:rsid w:val="002B0784"/>
    <w:rsid w:val="002B222D"/>
    <w:rsid w:val="002B2FB2"/>
    <w:rsid w:val="002B6C61"/>
    <w:rsid w:val="002B7AF4"/>
    <w:rsid w:val="002C02D0"/>
    <w:rsid w:val="002C3715"/>
    <w:rsid w:val="002C44A9"/>
    <w:rsid w:val="002C4545"/>
    <w:rsid w:val="002C54DD"/>
    <w:rsid w:val="002C5582"/>
    <w:rsid w:val="002C7991"/>
    <w:rsid w:val="002D027E"/>
    <w:rsid w:val="002D0338"/>
    <w:rsid w:val="002D1F2B"/>
    <w:rsid w:val="002D2861"/>
    <w:rsid w:val="002D37EE"/>
    <w:rsid w:val="002D4A85"/>
    <w:rsid w:val="002D5E97"/>
    <w:rsid w:val="002D7098"/>
    <w:rsid w:val="002D71F2"/>
    <w:rsid w:val="002E2C9E"/>
    <w:rsid w:val="002E5995"/>
    <w:rsid w:val="002E782A"/>
    <w:rsid w:val="002F17BD"/>
    <w:rsid w:val="002F1C47"/>
    <w:rsid w:val="002F293C"/>
    <w:rsid w:val="002F65A0"/>
    <w:rsid w:val="002F7F00"/>
    <w:rsid w:val="003056E0"/>
    <w:rsid w:val="00311DE4"/>
    <w:rsid w:val="00311E51"/>
    <w:rsid w:val="003138E8"/>
    <w:rsid w:val="00314722"/>
    <w:rsid w:val="0031475D"/>
    <w:rsid w:val="00315100"/>
    <w:rsid w:val="00315899"/>
    <w:rsid w:val="00316D07"/>
    <w:rsid w:val="00321787"/>
    <w:rsid w:val="003268D8"/>
    <w:rsid w:val="00327E26"/>
    <w:rsid w:val="003301EF"/>
    <w:rsid w:val="00331351"/>
    <w:rsid w:val="00331740"/>
    <w:rsid w:val="00332C21"/>
    <w:rsid w:val="00332ECC"/>
    <w:rsid w:val="00333D68"/>
    <w:rsid w:val="003341C5"/>
    <w:rsid w:val="00340AFE"/>
    <w:rsid w:val="0034190C"/>
    <w:rsid w:val="00341917"/>
    <w:rsid w:val="003419B6"/>
    <w:rsid w:val="003439E2"/>
    <w:rsid w:val="00343A5D"/>
    <w:rsid w:val="003443F1"/>
    <w:rsid w:val="003446BF"/>
    <w:rsid w:val="0034507F"/>
    <w:rsid w:val="00346308"/>
    <w:rsid w:val="00346759"/>
    <w:rsid w:val="00346CA0"/>
    <w:rsid w:val="00351FFB"/>
    <w:rsid w:val="00354BD9"/>
    <w:rsid w:val="00354C09"/>
    <w:rsid w:val="00354FD4"/>
    <w:rsid w:val="003550E1"/>
    <w:rsid w:val="00355930"/>
    <w:rsid w:val="00355CDA"/>
    <w:rsid w:val="00356777"/>
    <w:rsid w:val="00356804"/>
    <w:rsid w:val="00357602"/>
    <w:rsid w:val="00360758"/>
    <w:rsid w:val="00361135"/>
    <w:rsid w:val="00361480"/>
    <w:rsid w:val="00362CB9"/>
    <w:rsid w:val="00362D1B"/>
    <w:rsid w:val="00363CE4"/>
    <w:rsid w:val="00363DBC"/>
    <w:rsid w:val="00363F22"/>
    <w:rsid w:val="0036491D"/>
    <w:rsid w:val="00365C6D"/>
    <w:rsid w:val="0036733F"/>
    <w:rsid w:val="00367776"/>
    <w:rsid w:val="00367F5B"/>
    <w:rsid w:val="003717A7"/>
    <w:rsid w:val="00372D56"/>
    <w:rsid w:val="00373E43"/>
    <w:rsid w:val="00376AD1"/>
    <w:rsid w:val="00376FBF"/>
    <w:rsid w:val="00377445"/>
    <w:rsid w:val="00383D6B"/>
    <w:rsid w:val="00385F9F"/>
    <w:rsid w:val="00386CCF"/>
    <w:rsid w:val="00387342"/>
    <w:rsid w:val="003951FC"/>
    <w:rsid w:val="00395D02"/>
    <w:rsid w:val="00396C04"/>
    <w:rsid w:val="00397BEE"/>
    <w:rsid w:val="003A075F"/>
    <w:rsid w:val="003A0DBF"/>
    <w:rsid w:val="003A4592"/>
    <w:rsid w:val="003A4A1E"/>
    <w:rsid w:val="003A5371"/>
    <w:rsid w:val="003A7A70"/>
    <w:rsid w:val="003B1FFF"/>
    <w:rsid w:val="003B2531"/>
    <w:rsid w:val="003B3933"/>
    <w:rsid w:val="003B593C"/>
    <w:rsid w:val="003C175A"/>
    <w:rsid w:val="003C1FFB"/>
    <w:rsid w:val="003C23AB"/>
    <w:rsid w:val="003C248A"/>
    <w:rsid w:val="003C2723"/>
    <w:rsid w:val="003C2D32"/>
    <w:rsid w:val="003C2E9B"/>
    <w:rsid w:val="003C3831"/>
    <w:rsid w:val="003C41AD"/>
    <w:rsid w:val="003C4A07"/>
    <w:rsid w:val="003C4D8F"/>
    <w:rsid w:val="003C51BD"/>
    <w:rsid w:val="003C5DDD"/>
    <w:rsid w:val="003C6248"/>
    <w:rsid w:val="003C6CA3"/>
    <w:rsid w:val="003D2C21"/>
    <w:rsid w:val="003D47E4"/>
    <w:rsid w:val="003D520D"/>
    <w:rsid w:val="003E0799"/>
    <w:rsid w:val="003E5FA3"/>
    <w:rsid w:val="003E65F1"/>
    <w:rsid w:val="003F0617"/>
    <w:rsid w:val="003F09AB"/>
    <w:rsid w:val="003F32DE"/>
    <w:rsid w:val="003F5364"/>
    <w:rsid w:val="003F6583"/>
    <w:rsid w:val="003F69F8"/>
    <w:rsid w:val="003F6F37"/>
    <w:rsid w:val="003F74C4"/>
    <w:rsid w:val="00401478"/>
    <w:rsid w:val="00401E85"/>
    <w:rsid w:val="00404F98"/>
    <w:rsid w:val="00404FD6"/>
    <w:rsid w:val="004059D7"/>
    <w:rsid w:val="00406B47"/>
    <w:rsid w:val="00407604"/>
    <w:rsid w:val="00407646"/>
    <w:rsid w:val="00407710"/>
    <w:rsid w:val="00410111"/>
    <w:rsid w:val="00411550"/>
    <w:rsid w:val="004120DA"/>
    <w:rsid w:val="00413542"/>
    <w:rsid w:val="004141B6"/>
    <w:rsid w:val="00414B0F"/>
    <w:rsid w:val="00416FFC"/>
    <w:rsid w:val="00417049"/>
    <w:rsid w:val="00417239"/>
    <w:rsid w:val="00417445"/>
    <w:rsid w:val="00421D8E"/>
    <w:rsid w:val="00422E60"/>
    <w:rsid w:val="00423015"/>
    <w:rsid w:val="00423A28"/>
    <w:rsid w:val="00426FE7"/>
    <w:rsid w:val="00427E19"/>
    <w:rsid w:val="004309FE"/>
    <w:rsid w:val="0043225C"/>
    <w:rsid w:val="00434336"/>
    <w:rsid w:val="00436417"/>
    <w:rsid w:val="0043659D"/>
    <w:rsid w:val="00436C3C"/>
    <w:rsid w:val="0043790D"/>
    <w:rsid w:val="00440054"/>
    <w:rsid w:val="0044071E"/>
    <w:rsid w:val="00442138"/>
    <w:rsid w:val="00442245"/>
    <w:rsid w:val="00443D0A"/>
    <w:rsid w:val="00450136"/>
    <w:rsid w:val="00450260"/>
    <w:rsid w:val="00450663"/>
    <w:rsid w:val="00450FD7"/>
    <w:rsid w:val="004530FE"/>
    <w:rsid w:val="0045393B"/>
    <w:rsid w:val="00453CC4"/>
    <w:rsid w:val="004544FF"/>
    <w:rsid w:val="00454D92"/>
    <w:rsid w:val="00462D34"/>
    <w:rsid w:val="004645D7"/>
    <w:rsid w:val="00465C08"/>
    <w:rsid w:val="00467B6C"/>
    <w:rsid w:val="00470EB0"/>
    <w:rsid w:val="00470FBA"/>
    <w:rsid w:val="00472545"/>
    <w:rsid w:val="0047304D"/>
    <w:rsid w:val="00473A29"/>
    <w:rsid w:val="00473BC4"/>
    <w:rsid w:val="00475243"/>
    <w:rsid w:val="00475F4C"/>
    <w:rsid w:val="00480D0B"/>
    <w:rsid w:val="00484C71"/>
    <w:rsid w:val="00485E3C"/>
    <w:rsid w:val="00485FA7"/>
    <w:rsid w:val="00486055"/>
    <w:rsid w:val="004868E1"/>
    <w:rsid w:val="00486D7C"/>
    <w:rsid w:val="004904A6"/>
    <w:rsid w:val="00493259"/>
    <w:rsid w:val="00496F51"/>
    <w:rsid w:val="00496FDD"/>
    <w:rsid w:val="004A0A1D"/>
    <w:rsid w:val="004A194F"/>
    <w:rsid w:val="004A331F"/>
    <w:rsid w:val="004A4B87"/>
    <w:rsid w:val="004A58EB"/>
    <w:rsid w:val="004A58FC"/>
    <w:rsid w:val="004A66B8"/>
    <w:rsid w:val="004A6A73"/>
    <w:rsid w:val="004A7651"/>
    <w:rsid w:val="004A792A"/>
    <w:rsid w:val="004B0766"/>
    <w:rsid w:val="004B1FAA"/>
    <w:rsid w:val="004B2DAF"/>
    <w:rsid w:val="004B42B1"/>
    <w:rsid w:val="004B5DB4"/>
    <w:rsid w:val="004B6A36"/>
    <w:rsid w:val="004B6C1C"/>
    <w:rsid w:val="004B729C"/>
    <w:rsid w:val="004B731E"/>
    <w:rsid w:val="004C0D36"/>
    <w:rsid w:val="004C28C6"/>
    <w:rsid w:val="004C763B"/>
    <w:rsid w:val="004D137D"/>
    <w:rsid w:val="004D1650"/>
    <w:rsid w:val="004D2189"/>
    <w:rsid w:val="004D279E"/>
    <w:rsid w:val="004D2BA8"/>
    <w:rsid w:val="004D4324"/>
    <w:rsid w:val="004D52EC"/>
    <w:rsid w:val="004D6380"/>
    <w:rsid w:val="004D6B35"/>
    <w:rsid w:val="004E097C"/>
    <w:rsid w:val="004E177E"/>
    <w:rsid w:val="004E26A9"/>
    <w:rsid w:val="004E294E"/>
    <w:rsid w:val="004E65B7"/>
    <w:rsid w:val="004F0CA0"/>
    <w:rsid w:val="004F0E93"/>
    <w:rsid w:val="004F1E0C"/>
    <w:rsid w:val="004F5269"/>
    <w:rsid w:val="0050056B"/>
    <w:rsid w:val="005005F1"/>
    <w:rsid w:val="00501B32"/>
    <w:rsid w:val="0050599E"/>
    <w:rsid w:val="005076BD"/>
    <w:rsid w:val="00510CA8"/>
    <w:rsid w:val="005133A1"/>
    <w:rsid w:val="00513A46"/>
    <w:rsid w:val="00514A29"/>
    <w:rsid w:val="005214AE"/>
    <w:rsid w:val="005238DB"/>
    <w:rsid w:val="00524704"/>
    <w:rsid w:val="00524B9C"/>
    <w:rsid w:val="00525E2E"/>
    <w:rsid w:val="00526DA9"/>
    <w:rsid w:val="00530BE3"/>
    <w:rsid w:val="0053127E"/>
    <w:rsid w:val="005320E0"/>
    <w:rsid w:val="00532C1C"/>
    <w:rsid w:val="00533BDB"/>
    <w:rsid w:val="00536161"/>
    <w:rsid w:val="005419CC"/>
    <w:rsid w:val="005424E9"/>
    <w:rsid w:val="005427B1"/>
    <w:rsid w:val="0054344D"/>
    <w:rsid w:val="0054472E"/>
    <w:rsid w:val="00545512"/>
    <w:rsid w:val="00545965"/>
    <w:rsid w:val="005535A9"/>
    <w:rsid w:val="0055363E"/>
    <w:rsid w:val="00553A54"/>
    <w:rsid w:val="00553D79"/>
    <w:rsid w:val="00554274"/>
    <w:rsid w:val="005555D7"/>
    <w:rsid w:val="005564F1"/>
    <w:rsid w:val="00557A0D"/>
    <w:rsid w:val="0056042F"/>
    <w:rsid w:val="0056157E"/>
    <w:rsid w:val="00561882"/>
    <w:rsid w:val="00561A02"/>
    <w:rsid w:val="00564493"/>
    <w:rsid w:val="005651C0"/>
    <w:rsid w:val="00565C36"/>
    <w:rsid w:val="0056675C"/>
    <w:rsid w:val="00566761"/>
    <w:rsid w:val="00567441"/>
    <w:rsid w:val="005701EB"/>
    <w:rsid w:val="00571E90"/>
    <w:rsid w:val="00572866"/>
    <w:rsid w:val="00572C34"/>
    <w:rsid w:val="00573DCD"/>
    <w:rsid w:val="005757DD"/>
    <w:rsid w:val="00577239"/>
    <w:rsid w:val="00577282"/>
    <w:rsid w:val="005802D7"/>
    <w:rsid w:val="005805CB"/>
    <w:rsid w:val="005808A6"/>
    <w:rsid w:val="005808D7"/>
    <w:rsid w:val="005808F1"/>
    <w:rsid w:val="00584A9C"/>
    <w:rsid w:val="00584D7E"/>
    <w:rsid w:val="00586971"/>
    <w:rsid w:val="00586EEB"/>
    <w:rsid w:val="00592973"/>
    <w:rsid w:val="00592E9C"/>
    <w:rsid w:val="005939C8"/>
    <w:rsid w:val="00596548"/>
    <w:rsid w:val="00597EB3"/>
    <w:rsid w:val="005A127C"/>
    <w:rsid w:val="005A3FBA"/>
    <w:rsid w:val="005A62BD"/>
    <w:rsid w:val="005A671F"/>
    <w:rsid w:val="005A7ADB"/>
    <w:rsid w:val="005B1140"/>
    <w:rsid w:val="005B117D"/>
    <w:rsid w:val="005B22F0"/>
    <w:rsid w:val="005B3DA1"/>
    <w:rsid w:val="005B447D"/>
    <w:rsid w:val="005B47B8"/>
    <w:rsid w:val="005B7532"/>
    <w:rsid w:val="005B78BD"/>
    <w:rsid w:val="005C13F7"/>
    <w:rsid w:val="005D0099"/>
    <w:rsid w:val="005D02BD"/>
    <w:rsid w:val="005D1457"/>
    <w:rsid w:val="005D150C"/>
    <w:rsid w:val="005D1D90"/>
    <w:rsid w:val="005D32EA"/>
    <w:rsid w:val="005D444B"/>
    <w:rsid w:val="005D4B17"/>
    <w:rsid w:val="005D5067"/>
    <w:rsid w:val="005D6FF3"/>
    <w:rsid w:val="005D7CB8"/>
    <w:rsid w:val="005E2051"/>
    <w:rsid w:val="005E20F0"/>
    <w:rsid w:val="005E2E1A"/>
    <w:rsid w:val="005E3B8B"/>
    <w:rsid w:val="005E3F56"/>
    <w:rsid w:val="005E41C6"/>
    <w:rsid w:val="005E4273"/>
    <w:rsid w:val="005E6E68"/>
    <w:rsid w:val="005E6F49"/>
    <w:rsid w:val="005F3326"/>
    <w:rsid w:val="005F36C4"/>
    <w:rsid w:val="005F408D"/>
    <w:rsid w:val="005F58F6"/>
    <w:rsid w:val="005F76BC"/>
    <w:rsid w:val="00601107"/>
    <w:rsid w:val="00601EBE"/>
    <w:rsid w:val="00601F3F"/>
    <w:rsid w:val="00602E08"/>
    <w:rsid w:val="00604579"/>
    <w:rsid w:val="006078AE"/>
    <w:rsid w:val="0061032C"/>
    <w:rsid w:val="00611200"/>
    <w:rsid w:val="006122FE"/>
    <w:rsid w:val="006123A2"/>
    <w:rsid w:val="00612A56"/>
    <w:rsid w:val="0061359F"/>
    <w:rsid w:val="00613FA6"/>
    <w:rsid w:val="006144D4"/>
    <w:rsid w:val="00614C6E"/>
    <w:rsid w:val="00615099"/>
    <w:rsid w:val="00615A3C"/>
    <w:rsid w:val="0061669F"/>
    <w:rsid w:val="00620263"/>
    <w:rsid w:val="006216CB"/>
    <w:rsid w:val="00621D8C"/>
    <w:rsid w:val="00623B56"/>
    <w:rsid w:val="006240D4"/>
    <w:rsid w:val="00624AC7"/>
    <w:rsid w:val="00625742"/>
    <w:rsid w:val="00627D32"/>
    <w:rsid w:val="00627F9A"/>
    <w:rsid w:val="006317EC"/>
    <w:rsid w:val="00633126"/>
    <w:rsid w:val="00635052"/>
    <w:rsid w:val="00636164"/>
    <w:rsid w:val="00640BFF"/>
    <w:rsid w:val="00642ACE"/>
    <w:rsid w:val="00642F88"/>
    <w:rsid w:val="00646E96"/>
    <w:rsid w:val="00647286"/>
    <w:rsid w:val="00647511"/>
    <w:rsid w:val="00650604"/>
    <w:rsid w:val="0065180A"/>
    <w:rsid w:val="0065226E"/>
    <w:rsid w:val="006526CA"/>
    <w:rsid w:val="0065348F"/>
    <w:rsid w:val="00653BCA"/>
    <w:rsid w:val="00653D90"/>
    <w:rsid w:val="006556C5"/>
    <w:rsid w:val="00656961"/>
    <w:rsid w:val="00656DAA"/>
    <w:rsid w:val="00661AF2"/>
    <w:rsid w:val="006626B7"/>
    <w:rsid w:val="006649F2"/>
    <w:rsid w:val="00665DC2"/>
    <w:rsid w:val="006701F7"/>
    <w:rsid w:val="00670F80"/>
    <w:rsid w:val="006721C8"/>
    <w:rsid w:val="006722A6"/>
    <w:rsid w:val="00673A96"/>
    <w:rsid w:val="00674256"/>
    <w:rsid w:val="00675F7A"/>
    <w:rsid w:val="00676702"/>
    <w:rsid w:val="00677299"/>
    <w:rsid w:val="006773E5"/>
    <w:rsid w:val="00683A36"/>
    <w:rsid w:val="0068435F"/>
    <w:rsid w:val="00684D5D"/>
    <w:rsid w:val="006850A5"/>
    <w:rsid w:val="0068536C"/>
    <w:rsid w:val="0068682C"/>
    <w:rsid w:val="00686A8C"/>
    <w:rsid w:val="00691D63"/>
    <w:rsid w:val="006938CF"/>
    <w:rsid w:val="00693ECA"/>
    <w:rsid w:val="00694E72"/>
    <w:rsid w:val="006A0368"/>
    <w:rsid w:val="006A1D0E"/>
    <w:rsid w:val="006A2438"/>
    <w:rsid w:val="006A4344"/>
    <w:rsid w:val="006A73A4"/>
    <w:rsid w:val="006A7B84"/>
    <w:rsid w:val="006B1A50"/>
    <w:rsid w:val="006B2FA1"/>
    <w:rsid w:val="006B3083"/>
    <w:rsid w:val="006B333F"/>
    <w:rsid w:val="006B51A7"/>
    <w:rsid w:val="006B7E78"/>
    <w:rsid w:val="006C1BB9"/>
    <w:rsid w:val="006C31A7"/>
    <w:rsid w:val="006D1EDB"/>
    <w:rsid w:val="006D5A54"/>
    <w:rsid w:val="006D6045"/>
    <w:rsid w:val="006D6970"/>
    <w:rsid w:val="006D6C62"/>
    <w:rsid w:val="006E00F0"/>
    <w:rsid w:val="006E0ABB"/>
    <w:rsid w:val="006E1541"/>
    <w:rsid w:val="006E22B1"/>
    <w:rsid w:val="006E51B5"/>
    <w:rsid w:val="006E54E2"/>
    <w:rsid w:val="006E6B57"/>
    <w:rsid w:val="006E6F53"/>
    <w:rsid w:val="006E7665"/>
    <w:rsid w:val="006E7CE7"/>
    <w:rsid w:val="006E7F21"/>
    <w:rsid w:val="006F0043"/>
    <w:rsid w:val="006F0A35"/>
    <w:rsid w:val="006F16F3"/>
    <w:rsid w:val="006F3ED2"/>
    <w:rsid w:val="006F3EF8"/>
    <w:rsid w:val="006F4702"/>
    <w:rsid w:val="006F4DA2"/>
    <w:rsid w:val="006F4EA5"/>
    <w:rsid w:val="006F59C6"/>
    <w:rsid w:val="006F5DD6"/>
    <w:rsid w:val="006F615F"/>
    <w:rsid w:val="006F66A5"/>
    <w:rsid w:val="006F791C"/>
    <w:rsid w:val="00702A94"/>
    <w:rsid w:val="00704ECA"/>
    <w:rsid w:val="00704FF2"/>
    <w:rsid w:val="007058DD"/>
    <w:rsid w:val="00706B16"/>
    <w:rsid w:val="00710261"/>
    <w:rsid w:val="00710774"/>
    <w:rsid w:val="00710D7F"/>
    <w:rsid w:val="00712D75"/>
    <w:rsid w:val="0071340F"/>
    <w:rsid w:val="00714D83"/>
    <w:rsid w:val="00715548"/>
    <w:rsid w:val="00715BC8"/>
    <w:rsid w:val="00717454"/>
    <w:rsid w:val="00720397"/>
    <w:rsid w:val="00721138"/>
    <w:rsid w:val="0072148A"/>
    <w:rsid w:val="007215AD"/>
    <w:rsid w:val="00721E92"/>
    <w:rsid w:val="007231FB"/>
    <w:rsid w:val="00723857"/>
    <w:rsid w:val="007241E8"/>
    <w:rsid w:val="007248D7"/>
    <w:rsid w:val="007250E1"/>
    <w:rsid w:val="00726D0A"/>
    <w:rsid w:val="00731924"/>
    <w:rsid w:val="00732056"/>
    <w:rsid w:val="00732EAF"/>
    <w:rsid w:val="007333DE"/>
    <w:rsid w:val="0073377D"/>
    <w:rsid w:val="0073391B"/>
    <w:rsid w:val="00743207"/>
    <w:rsid w:val="00743850"/>
    <w:rsid w:val="00747816"/>
    <w:rsid w:val="007504E1"/>
    <w:rsid w:val="00750818"/>
    <w:rsid w:val="007522F0"/>
    <w:rsid w:val="00752A4A"/>
    <w:rsid w:val="007543FA"/>
    <w:rsid w:val="007551EC"/>
    <w:rsid w:val="0075766D"/>
    <w:rsid w:val="0075782C"/>
    <w:rsid w:val="00760064"/>
    <w:rsid w:val="00760571"/>
    <w:rsid w:val="00761544"/>
    <w:rsid w:val="0076386F"/>
    <w:rsid w:val="007643E2"/>
    <w:rsid w:val="00764CFA"/>
    <w:rsid w:val="00766160"/>
    <w:rsid w:val="00767830"/>
    <w:rsid w:val="00767880"/>
    <w:rsid w:val="007701F1"/>
    <w:rsid w:val="00770235"/>
    <w:rsid w:val="00770D88"/>
    <w:rsid w:val="0077227E"/>
    <w:rsid w:val="00772972"/>
    <w:rsid w:val="00777BAC"/>
    <w:rsid w:val="007824CC"/>
    <w:rsid w:val="00783554"/>
    <w:rsid w:val="00786962"/>
    <w:rsid w:val="007911D6"/>
    <w:rsid w:val="0079150B"/>
    <w:rsid w:val="0079356B"/>
    <w:rsid w:val="007954AB"/>
    <w:rsid w:val="007961D4"/>
    <w:rsid w:val="007969AA"/>
    <w:rsid w:val="0079791E"/>
    <w:rsid w:val="007A2DA7"/>
    <w:rsid w:val="007A3436"/>
    <w:rsid w:val="007A47B4"/>
    <w:rsid w:val="007A6680"/>
    <w:rsid w:val="007A70B7"/>
    <w:rsid w:val="007A7244"/>
    <w:rsid w:val="007B2547"/>
    <w:rsid w:val="007B259A"/>
    <w:rsid w:val="007B6A6C"/>
    <w:rsid w:val="007B739E"/>
    <w:rsid w:val="007B7B11"/>
    <w:rsid w:val="007B7DA6"/>
    <w:rsid w:val="007C0839"/>
    <w:rsid w:val="007C188D"/>
    <w:rsid w:val="007C18DD"/>
    <w:rsid w:val="007C2D03"/>
    <w:rsid w:val="007C347F"/>
    <w:rsid w:val="007C45E5"/>
    <w:rsid w:val="007C4BD3"/>
    <w:rsid w:val="007C5D60"/>
    <w:rsid w:val="007C5D9A"/>
    <w:rsid w:val="007C6040"/>
    <w:rsid w:val="007C687A"/>
    <w:rsid w:val="007C6FC9"/>
    <w:rsid w:val="007D0EA3"/>
    <w:rsid w:val="007D1106"/>
    <w:rsid w:val="007D24DC"/>
    <w:rsid w:val="007D3A32"/>
    <w:rsid w:val="007D3B3C"/>
    <w:rsid w:val="007D400E"/>
    <w:rsid w:val="007D61C8"/>
    <w:rsid w:val="007E05F5"/>
    <w:rsid w:val="007E072A"/>
    <w:rsid w:val="007E1A6C"/>
    <w:rsid w:val="007E1B09"/>
    <w:rsid w:val="007E2708"/>
    <w:rsid w:val="007E46F9"/>
    <w:rsid w:val="007E5267"/>
    <w:rsid w:val="007E5D3E"/>
    <w:rsid w:val="007E74A2"/>
    <w:rsid w:val="007F07E0"/>
    <w:rsid w:val="007F0D95"/>
    <w:rsid w:val="007F140D"/>
    <w:rsid w:val="007F17DA"/>
    <w:rsid w:val="007F17FF"/>
    <w:rsid w:val="007F33BA"/>
    <w:rsid w:val="007F627C"/>
    <w:rsid w:val="007F70C9"/>
    <w:rsid w:val="007F730D"/>
    <w:rsid w:val="00800209"/>
    <w:rsid w:val="00800CED"/>
    <w:rsid w:val="00801ADC"/>
    <w:rsid w:val="00802A7B"/>
    <w:rsid w:val="00804B0B"/>
    <w:rsid w:val="008055C2"/>
    <w:rsid w:val="008065CE"/>
    <w:rsid w:val="008070EE"/>
    <w:rsid w:val="00810077"/>
    <w:rsid w:val="0081176A"/>
    <w:rsid w:val="00811D00"/>
    <w:rsid w:val="00811FB4"/>
    <w:rsid w:val="00812571"/>
    <w:rsid w:val="00812E69"/>
    <w:rsid w:val="008136E6"/>
    <w:rsid w:val="0082109E"/>
    <w:rsid w:val="00821645"/>
    <w:rsid w:val="00822B1C"/>
    <w:rsid w:val="00823CBB"/>
    <w:rsid w:val="00825923"/>
    <w:rsid w:val="00825CBA"/>
    <w:rsid w:val="008263E0"/>
    <w:rsid w:val="00827701"/>
    <w:rsid w:val="008345A4"/>
    <w:rsid w:val="00835574"/>
    <w:rsid w:val="00837249"/>
    <w:rsid w:val="008378DE"/>
    <w:rsid w:val="00840A32"/>
    <w:rsid w:val="0084157F"/>
    <w:rsid w:val="00841A37"/>
    <w:rsid w:val="00841B63"/>
    <w:rsid w:val="00843C0A"/>
    <w:rsid w:val="008441BA"/>
    <w:rsid w:val="00844E41"/>
    <w:rsid w:val="008451FD"/>
    <w:rsid w:val="0084582C"/>
    <w:rsid w:val="008459BB"/>
    <w:rsid w:val="00846C0D"/>
    <w:rsid w:val="00847318"/>
    <w:rsid w:val="00851697"/>
    <w:rsid w:val="00852139"/>
    <w:rsid w:val="00853F35"/>
    <w:rsid w:val="00853F7B"/>
    <w:rsid w:val="008543CE"/>
    <w:rsid w:val="00856FA4"/>
    <w:rsid w:val="00857BB9"/>
    <w:rsid w:val="0086017D"/>
    <w:rsid w:val="008621DF"/>
    <w:rsid w:val="008644ED"/>
    <w:rsid w:val="008656BF"/>
    <w:rsid w:val="0086616F"/>
    <w:rsid w:val="008663EC"/>
    <w:rsid w:val="008672E6"/>
    <w:rsid w:val="008732A8"/>
    <w:rsid w:val="00874685"/>
    <w:rsid w:val="00874B1D"/>
    <w:rsid w:val="00880620"/>
    <w:rsid w:val="00883DD6"/>
    <w:rsid w:val="008845A3"/>
    <w:rsid w:val="0088581B"/>
    <w:rsid w:val="00885D01"/>
    <w:rsid w:val="00887257"/>
    <w:rsid w:val="008872AB"/>
    <w:rsid w:val="00887B94"/>
    <w:rsid w:val="00893B74"/>
    <w:rsid w:val="00893C21"/>
    <w:rsid w:val="00894E75"/>
    <w:rsid w:val="00895CEA"/>
    <w:rsid w:val="00895D4C"/>
    <w:rsid w:val="008963BF"/>
    <w:rsid w:val="0089655D"/>
    <w:rsid w:val="008965C8"/>
    <w:rsid w:val="008A1F38"/>
    <w:rsid w:val="008A47CB"/>
    <w:rsid w:val="008A7091"/>
    <w:rsid w:val="008B088E"/>
    <w:rsid w:val="008B1EFB"/>
    <w:rsid w:val="008B6FA4"/>
    <w:rsid w:val="008B7CD1"/>
    <w:rsid w:val="008C0D50"/>
    <w:rsid w:val="008C19A1"/>
    <w:rsid w:val="008C2731"/>
    <w:rsid w:val="008C2955"/>
    <w:rsid w:val="008C47E1"/>
    <w:rsid w:val="008C4916"/>
    <w:rsid w:val="008C5DFB"/>
    <w:rsid w:val="008C66A7"/>
    <w:rsid w:val="008C7B93"/>
    <w:rsid w:val="008C7F97"/>
    <w:rsid w:val="008D13BE"/>
    <w:rsid w:val="008D230F"/>
    <w:rsid w:val="008D26A0"/>
    <w:rsid w:val="008D286C"/>
    <w:rsid w:val="008D499C"/>
    <w:rsid w:val="008D5F70"/>
    <w:rsid w:val="008D6499"/>
    <w:rsid w:val="008E0718"/>
    <w:rsid w:val="008E0C2E"/>
    <w:rsid w:val="008E15E3"/>
    <w:rsid w:val="008E18BF"/>
    <w:rsid w:val="008E432B"/>
    <w:rsid w:val="008E5850"/>
    <w:rsid w:val="008E6691"/>
    <w:rsid w:val="008F010F"/>
    <w:rsid w:val="008F16E2"/>
    <w:rsid w:val="008F253C"/>
    <w:rsid w:val="008F5CCA"/>
    <w:rsid w:val="008F5E78"/>
    <w:rsid w:val="008F5F1B"/>
    <w:rsid w:val="0090148E"/>
    <w:rsid w:val="00901EE6"/>
    <w:rsid w:val="00903276"/>
    <w:rsid w:val="00903310"/>
    <w:rsid w:val="00905A7C"/>
    <w:rsid w:val="00905C42"/>
    <w:rsid w:val="0090630E"/>
    <w:rsid w:val="00906C60"/>
    <w:rsid w:val="00906C97"/>
    <w:rsid w:val="00907475"/>
    <w:rsid w:val="009076E8"/>
    <w:rsid w:val="00907A53"/>
    <w:rsid w:val="00911EEB"/>
    <w:rsid w:val="009120E9"/>
    <w:rsid w:val="0091259A"/>
    <w:rsid w:val="00912C80"/>
    <w:rsid w:val="00913945"/>
    <w:rsid w:val="0091471C"/>
    <w:rsid w:val="00915C5F"/>
    <w:rsid w:val="00916AB9"/>
    <w:rsid w:val="00926918"/>
    <w:rsid w:val="009311BB"/>
    <w:rsid w:val="009319EA"/>
    <w:rsid w:val="00937648"/>
    <w:rsid w:val="00937DC0"/>
    <w:rsid w:val="00937F24"/>
    <w:rsid w:val="00941F11"/>
    <w:rsid w:val="00942ECD"/>
    <w:rsid w:val="00942F8D"/>
    <w:rsid w:val="00943C88"/>
    <w:rsid w:val="00943ED6"/>
    <w:rsid w:val="00944EEC"/>
    <w:rsid w:val="00950ADD"/>
    <w:rsid w:val="00952868"/>
    <w:rsid w:val="00952947"/>
    <w:rsid w:val="00952D4C"/>
    <w:rsid w:val="00955147"/>
    <w:rsid w:val="00956F5C"/>
    <w:rsid w:val="009575AF"/>
    <w:rsid w:val="00960924"/>
    <w:rsid w:val="00960BFA"/>
    <w:rsid w:val="00961703"/>
    <w:rsid w:val="00962C6C"/>
    <w:rsid w:val="00963397"/>
    <w:rsid w:val="009642A7"/>
    <w:rsid w:val="0096668A"/>
    <w:rsid w:val="00970D30"/>
    <w:rsid w:val="00970EBF"/>
    <w:rsid w:val="009717AC"/>
    <w:rsid w:val="009718AF"/>
    <w:rsid w:val="0097573F"/>
    <w:rsid w:val="00975846"/>
    <w:rsid w:val="00977749"/>
    <w:rsid w:val="00983943"/>
    <w:rsid w:val="00985ABB"/>
    <w:rsid w:val="009861E6"/>
    <w:rsid w:val="00986934"/>
    <w:rsid w:val="00990FFF"/>
    <w:rsid w:val="00991D0A"/>
    <w:rsid w:val="00993D1F"/>
    <w:rsid w:val="00997042"/>
    <w:rsid w:val="009972E2"/>
    <w:rsid w:val="009974AF"/>
    <w:rsid w:val="009A2450"/>
    <w:rsid w:val="009A27E3"/>
    <w:rsid w:val="009A28FB"/>
    <w:rsid w:val="009A3313"/>
    <w:rsid w:val="009A3CF6"/>
    <w:rsid w:val="009A4320"/>
    <w:rsid w:val="009A5295"/>
    <w:rsid w:val="009A6ABD"/>
    <w:rsid w:val="009B04F2"/>
    <w:rsid w:val="009B0925"/>
    <w:rsid w:val="009B1481"/>
    <w:rsid w:val="009B1519"/>
    <w:rsid w:val="009B33E4"/>
    <w:rsid w:val="009B3792"/>
    <w:rsid w:val="009B5523"/>
    <w:rsid w:val="009C13D7"/>
    <w:rsid w:val="009C52E0"/>
    <w:rsid w:val="009C53D4"/>
    <w:rsid w:val="009C612F"/>
    <w:rsid w:val="009C67A1"/>
    <w:rsid w:val="009C78D5"/>
    <w:rsid w:val="009D14D7"/>
    <w:rsid w:val="009D4C19"/>
    <w:rsid w:val="009D5EC9"/>
    <w:rsid w:val="009D64A8"/>
    <w:rsid w:val="009E0AAC"/>
    <w:rsid w:val="009E0E88"/>
    <w:rsid w:val="009E2D91"/>
    <w:rsid w:val="009E40A3"/>
    <w:rsid w:val="009E44D8"/>
    <w:rsid w:val="009F1171"/>
    <w:rsid w:val="009F1BDE"/>
    <w:rsid w:val="009F1EFF"/>
    <w:rsid w:val="009F3D19"/>
    <w:rsid w:val="009F3F3F"/>
    <w:rsid w:val="009F54B5"/>
    <w:rsid w:val="009F70E5"/>
    <w:rsid w:val="00A00B68"/>
    <w:rsid w:val="00A023DE"/>
    <w:rsid w:val="00A02AFF"/>
    <w:rsid w:val="00A034B9"/>
    <w:rsid w:val="00A04811"/>
    <w:rsid w:val="00A04AB2"/>
    <w:rsid w:val="00A04DD3"/>
    <w:rsid w:val="00A0654A"/>
    <w:rsid w:val="00A0797B"/>
    <w:rsid w:val="00A07E88"/>
    <w:rsid w:val="00A1078D"/>
    <w:rsid w:val="00A12A00"/>
    <w:rsid w:val="00A142D6"/>
    <w:rsid w:val="00A15322"/>
    <w:rsid w:val="00A163D9"/>
    <w:rsid w:val="00A21DCB"/>
    <w:rsid w:val="00A24112"/>
    <w:rsid w:val="00A260C7"/>
    <w:rsid w:val="00A26D4B"/>
    <w:rsid w:val="00A314D9"/>
    <w:rsid w:val="00A31E34"/>
    <w:rsid w:val="00A3200D"/>
    <w:rsid w:val="00A32C56"/>
    <w:rsid w:val="00A33022"/>
    <w:rsid w:val="00A3401D"/>
    <w:rsid w:val="00A37954"/>
    <w:rsid w:val="00A40680"/>
    <w:rsid w:val="00A408AE"/>
    <w:rsid w:val="00A41957"/>
    <w:rsid w:val="00A42969"/>
    <w:rsid w:val="00A4318E"/>
    <w:rsid w:val="00A434BA"/>
    <w:rsid w:val="00A434EA"/>
    <w:rsid w:val="00A4569F"/>
    <w:rsid w:val="00A46258"/>
    <w:rsid w:val="00A5114F"/>
    <w:rsid w:val="00A518D4"/>
    <w:rsid w:val="00A52D55"/>
    <w:rsid w:val="00A53724"/>
    <w:rsid w:val="00A55429"/>
    <w:rsid w:val="00A5721D"/>
    <w:rsid w:val="00A60158"/>
    <w:rsid w:val="00A629AE"/>
    <w:rsid w:val="00A70CB3"/>
    <w:rsid w:val="00A73606"/>
    <w:rsid w:val="00A750EB"/>
    <w:rsid w:val="00A768B5"/>
    <w:rsid w:val="00A7702F"/>
    <w:rsid w:val="00A8366D"/>
    <w:rsid w:val="00A83A5F"/>
    <w:rsid w:val="00A83C40"/>
    <w:rsid w:val="00A84A64"/>
    <w:rsid w:val="00A8502C"/>
    <w:rsid w:val="00A87EA7"/>
    <w:rsid w:val="00A906CD"/>
    <w:rsid w:val="00A9349B"/>
    <w:rsid w:val="00A93732"/>
    <w:rsid w:val="00A94443"/>
    <w:rsid w:val="00AA2CEE"/>
    <w:rsid w:val="00AA2E38"/>
    <w:rsid w:val="00AA5E7A"/>
    <w:rsid w:val="00AA6301"/>
    <w:rsid w:val="00AA6C11"/>
    <w:rsid w:val="00AA6DC6"/>
    <w:rsid w:val="00AA6EF7"/>
    <w:rsid w:val="00AA71CF"/>
    <w:rsid w:val="00AB0925"/>
    <w:rsid w:val="00AB0F3A"/>
    <w:rsid w:val="00AB1125"/>
    <w:rsid w:val="00AB1C70"/>
    <w:rsid w:val="00AB20EC"/>
    <w:rsid w:val="00AB3DD8"/>
    <w:rsid w:val="00AB4313"/>
    <w:rsid w:val="00AB4D17"/>
    <w:rsid w:val="00AB5C80"/>
    <w:rsid w:val="00AC037A"/>
    <w:rsid w:val="00AC1086"/>
    <w:rsid w:val="00AC167E"/>
    <w:rsid w:val="00AC20C4"/>
    <w:rsid w:val="00AC2AF5"/>
    <w:rsid w:val="00AC2C84"/>
    <w:rsid w:val="00AC3A19"/>
    <w:rsid w:val="00AC4080"/>
    <w:rsid w:val="00AC46F7"/>
    <w:rsid w:val="00AC4C22"/>
    <w:rsid w:val="00AC62ED"/>
    <w:rsid w:val="00AD44F3"/>
    <w:rsid w:val="00AD4D55"/>
    <w:rsid w:val="00AD6A5F"/>
    <w:rsid w:val="00AE04C2"/>
    <w:rsid w:val="00AE07F0"/>
    <w:rsid w:val="00AE121A"/>
    <w:rsid w:val="00AE12F0"/>
    <w:rsid w:val="00AE2FCD"/>
    <w:rsid w:val="00AE32D1"/>
    <w:rsid w:val="00AE4B31"/>
    <w:rsid w:val="00AE4E22"/>
    <w:rsid w:val="00AE6772"/>
    <w:rsid w:val="00AE751C"/>
    <w:rsid w:val="00AF0FB6"/>
    <w:rsid w:val="00AF1328"/>
    <w:rsid w:val="00AF456D"/>
    <w:rsid w:val="00AF486A"/>
    <w:rsid w:val="00AF4DD1"/>
    <w:rsid w:val="00AF5A15"/>
    <w:rsid w:val="00AF5AF5"/>
    <w:rsid w:val="00AF712E"/>
    <w:rsid w:val="00B0018B"/>
    <w:rsid w:val="00B00B72"/>
    <w:rsid w:val="00B037BC"/>
    <w:rsid w:val="00B054F6"/>
    <w:rsid w:val="00B0621D"/>
    <w:rsid w:val="00B07A92"/>
    <w:rsid w:val="00B07AA8"/>
    <w:rsid w:val="00B07E53"/>
    <w:rsid w:val="00B10AD0"/>
    <w:rsid w:val="00B11C09"/>
    <w:rsid w:val="00B13B76"/>
    <w:rsid w:val="00B16F79"/>
    <w:rsid w:val="00B22CBF"/>
    <w:rsid w:val="00B2346B"/>
    <w:rsid w:val="00B31A99"/>
    <w:rsid w:val="00B32C56"/>
    <w:rsid w:val="00B34A2B"/>
    <w:rsid w:val="00B358C7"/>
    <w:rsid w:val="00B376F2"/>
    <w:rsid w:val="00B37C8C"/>
    <w:rsid w:val="00B409D8"/>
    <w:rsid w:val="00B41019"/>
    <w:rsid w:val="00B4231D"/>
    <w:rsid w:val="00B431BD"/>
    <w:rsid w:val="00B431E1"/>
    <w:rsid w:val="00B44DE6"/>
    <w:rsid w:val="00B44EE5"/>
    <w:rsid w:val="00B46696"/>
    <w:rsid w:val="00B5112D"/>
    <w:rsid w:val="00B5162D"/>
    <w:rsid w:val="00B54DB9"/>
    <w:rsid w:val="00B5633C"/>
    <w:rsid w:val="00B564BC"/>
    <w:rsid w:val="00B57D5A"/>
    <w:rsid w:val="00B601BC"/>
    <w:rsid w:val="00B6227D"/>
    <w:rsid w:val="00B67AD7"/>
    <w:rsid w:val="00B67C57"/>
    <w:rsid w:val="00B67F8B"/>
    <w:rsid w:val="00B70D7C"/>
    <w:rsid w:val="00B71584"/>
    <w:rsid w:val="00B722DB"/>
    <w:rsid w:val="00B7287C"/>
    <w:rsid w:val="00B7290F"/>
    <w:rsid w:val="00B72C3E"/>
    <w:rsid w:val="00B72F18"/>
    <w:rsid w:val="00B75F5C"/>
    <w:rsid w:val="00B75FF2"/>
    <w:rsid w:val="00B8006D"/>
    <w:rsid w:val="00B80787"/>
    <w:rsid w:val="00B81422"/>
    <w:rsid w:val="00B81702"/>
    <w:rsid w:val="00B82128"/>
    <w:rsid w:val="00B8232B"/>
    <w:rsid w:val="00B8295A"/>
    <w:rsid w:val="00B82C9C"/>
    <w:rsid w:val="00B86071"/>
    <w:rsid w:val="00B87074"/>
    <w:rsid w:val="00B92706"/>
    <w:rsid w:val="00B93B48"/>
    <w:rsid w:val="00B941C3"/>
    <w:rsid w:val="00B9437C"/>
    <w:rsid w:val="00B94D5D"/>
    <w:rsid w:val="00BA091E"/>
    <w:rsid w:val="00BA0D17"/>
    <w:rsid w:val="00BA10CB"/>
    <w:rsid w:val="00BA20D0"/>
    <w:rsid w:val="00BA36CF"/>
    <w:rsid w:val="00BA3E3A"/>
    <w:rsid w:val="00BA41E6"/>
    <w:rsid w:val="00BB1ED3"/>
    <w:rsid w:val="00BB2FAD"/>
    <w:rsid w:val="00BB4684"/>
    <w:rsid w:val="00BB5068"/>
    <w:rsid w:val="00BB78AD"/>
    <w:rsid w:val="00BC05A1"/>
    <w:rsid w:val="00BC0E9E"/>
    <w:rsid w:val="00BC18D9"/>
    <w:rsid w:val="00BC3F33"/>
    <w:rsid w:val="00BC5A80"/>
    <w:rsid w:val="00BC5AC4"/>
    <w:rsid w:val="00BC5D45"/>
    <w:rsid w:val="00BD1300"/>
    <w:rsid w:val="00BD1AE6"/>
    <w:rsid w:val="00BD34CA"/>
    <w:rsid w:val="00BD3806"/>
    <w:rsid w:val="00BD46A5"/>
    <w:rsid w:val="00BD5D1B"/>
    <w:rsid w:val="00BD71C9"/>
    <w:rsid w:val="00BE14D9"/>
    <w:rsid w:val="00BE2B5F"/>
    <w:rsid w:val="00BE55AC"/>
    <w:rsid w:val="00BE63A8"/>
    <w:rsid w:val="00BE666D"/>
    <w:rsid w:val="00BE798D"/>
    <w:rsid w:val="00BF02FA"/>
    <w:rsid w:val="00BF3849"/>
    <w:rsid w:val="00BF41F1"/>
    <w:rsid w:val="00BF5A95"/>
    <w:rsid w:val="00BF66BF"/>
    <w:rsid w:val="00BF699A"/>
    <w:rsid w:val="00BF7C52"/>
    <w:rsid w:val="00C00A63"/>
    <w:rsid w:val="00C00D1C"/>
    <w:rsid w:val="00C01E77"/>
    <w:rsid w:val="00C02300"/>
    <w:rsid w:val="00C0348D"/>
    <w:rsid w:val="00C04A8C"/>
    <w:rsid w:val="00C04FDB"/>
    <w:rsid w:val="00C0506C"/>
    <w:rsid w:val="00C060EC"/>
    <w:rsid w:val="00C06510"/>
    <w:rsid w:val="00C06B87"/>
    <w:rsid w:val="00C107D0"/>
    <w:rsid w:val="00C10927"/>
    <w:rsid w:val="00C1189F"/>
    <w:rsid w:val="00C11AB2"/>
    <w:rsid w:val="00C11F39"/>
    <w:rsid w:val="00C1323C"/>
    <w:rsid w:val="00C1555B"/>
    <w:rsid w:val="00C16885"/>
    <w:rsid w:val="00C20968"/>
    <w:rsid w:val="00C2105E"/>
    <w:rsid w:val="00C22DE4"/>
    <w:rsid w:val="00C23146"/>
    <w:rsid w:val="00C238E9"/>
    <w:rsid w:val="00C23EB4"/>
    <w:rsid w:val="00C248FC"/>
    <w:rsid w:val="00C2502F"/>
    <w:rsid w:val="00C2519D"/>
    <w:rsid w:val="00C2656A"/>
    <w:rsid w:val="00C265F6"/>
    <w:rsid w:val="00C30C17"/>
    <w:rsid w:val="00C36C40"/>
    <w:rsid w:val="00C3799B"/>
    <w:rsid w:val="00C40CE6"/>
    <w:rsid w:val="00C43E56"/>
    <w:rsid w:val="00C44101"/>
    <w:rsid w:val="00C44281"/>
    <w:rsid w:val="00C4460F"/>
    <w:rsid w:val="00C45EF2"/>
    <w:rsid w:val="00C51055"/>
    <w:rsid w:val="00C518F4"/>
    <w:rsid w:val="00C55DCE"/>
    <w:rsid w:val="00C5640B"/>
    <w:rsid w:val="00C564DF"/>
    <w:rsid w:val="00C56BC9"/>
    <w:rsid w:val="00C62275"/>
    <w:rsid w:val="00C63028"/>
    <w:rsid w:val="00C6500C"/>
    <w:rsid w:val="00C720D6"/>
    <w:rsid w:val="00C7259D"/>
    <w:rsid w:val="00C737F9"/>
    <w:rsid w:val="00C770D9"/>
    <w:rsid w:val="00C8186E"/>
    <w:rsid w:val="00C835E1"/>
    <w:rsid w:val="00C83ADC"/>
    <w:rsid w:val="00C85CC6"/>
    <w:rsid w:val="00C875A7"/>
    <w:rsid w:val="00C87687"/>
    <w:rsid w:val="00C907E0"/>
    <w:rsid w:val="00C91302"/>
    <w:rsid w:val="00C91705"/>
    <w:rsid w:val="00C918A4"/>
    <w:rsid w:val="00C9232D"/>
    <w:rsid w:val="00C92A47"/>
    <w:rsid w:val="00C949A7"/>
    <w:rsid w:val="00C952F3"/>
    <w:rsid w:val="00CA032E"/>
    <w:rsid w:val="00CA7BE3"/>
    <w:rsid w:val="00CB028F"/>
    <w:rsid w:val="00CB0588"/>
    <w:rsid w:val="00CB2646"/>
    <w:rsid w:val="00CB2C2D"/>
    <w:rsid w:val="00CB509F"/>
    <w:rsid w:val="00CB5262"/>
    <w:rsid w:val="00CB5E03"/>
    <w:rsid w:val="00CB63BA"/>
    <w:rsid w:val="00CC318A"/>
    <w:rsid w:val="00CC3F76"/>
    <w:rsid w:val="00CC4128"/>
    <w:rsid w:val="00CC6954"/>
    <w:rsid w:val="00CC6CAC"/>
    <w:rsid w:val="00CC7274"/>
    <w:rsid w:val="00CC7D0D"/>
    <w:rsid w:val="00CD093E"/>
    <w:rsid w:val="00CD0BEB"/>
    <w:rsid w:val="00CD1B38"/>
    <w:rsid w:val="00CD1CC9"/>
    <w:rsid w:val="00CD3F82"/>
    <w:rsid w:val="00CD47C5"/>
    <w:rsid w:val="00CD5734"/>
    <w:rsid w:val="00CE0224"/>
    <w:rsid w:val="00CE65B6"/>
    <w:rsid w:val="00CE65FE"/>
    <w:rsid w:val="00CE6AE1"/>
    <w:rsid w:val="00CE7219"/>
    <w:rsid w:val="00CE7583"/>
    <w:rsid w:val="00CF1353"/>
    <w:rsid w:val="00CF2BC6"/>
    <w:rsid w:val="00CF33C4"/>
    <w:rsid w:val="00CF3BA0"/>
    <w:rsid w:val="00CF3FBB"/>
    <w:rsid w:val="00CF4F63"/>
    <w:rsid w:val="00CF5D55"/>
    <w:rsid w:val="00CF6326"/>
    <w:rsid w:val="00CF6A52"/>
    <w:rsid w:val="00CF6C27"/>
    <w:rsid w:val="00CF7677"/>
    <w:rsid w:val="00D00311"/>
    <w:rsid w:val="00D00DE3"/>
    <w:rsid w:val="00D050C0"/>
    <w:rsid w:val="00D058DC"/>
    <w:rsid w:val="00D07584"/>
    <w:rsid w:val="00D10268"/>
    <w:rsid w:val="00D10D5A"/>
    <w:rsid w:val="00D1100F"/>
    <w:rsid w:val="00D13EAD"/>
    <w:rsid w:val="00D14C46"/>
    <w:rsid w:val="00D16FC0"/>
    <w:rsid w:val="00D179CE"/>
    <w:rsid w:val="00D21546"/>
    <w:rsid w:val="00D2169C"/>
    <w:rsid w:val="00D221AA"/>
    <w:rsid w:val="00D224A5"/>
    <w:rsid w:val="00D22F73"/>
    <w:rsid w:val="00D257CA"/>
    <w:rsid w:val="00D27BD4"/>
    <w:rsid w:val="00D31D1E"/>
    <w:rsid w:val="00D3219D"/>
    <w:rsid w:val="00D3236A"/>
    <w:rsid w:val="00D33DFB"/>
    <w:rsid w:val="00D3413A"/>
    <w:rsid w:val="00D352EF"/>
    <w:rsid w:val="00D40899"/>
    <w:rsid w:val="00D412CC"/>
    <w:rsid w:val="00D41F0B"/>
    <w:rsid w:val="00D425E0"/>
    <w:rsid w:val="00D4264F"/>
    <w:rsid w:val="00D43AFB"/>
    <w:rsid w:val="00D44D94"/>
    <w:rsid w:val="00D46564"/>
    <w:rsid w:val="00D46A91"/>
    <w:rsid w:val="00D5068B"/>
    <w:rsid w:val="00D52AC6"/>
    <w:rsid w:val="00D555C6"/>
    <w:rsid w:val="00D55609"/>
    <w:rsid w:val="00D56653"/>
    <w:rsid w:val="00D57667"/>
    <w:rsid w:val="00D6021D"/>
    <w:rsid w:val="00D61650"/>
    <w:rsid w:val="00D61D6B"/>
    <w:rsid w:val="00D6230B"/>
    <w:rsid w:val="00D627D1"/>
    <w:rsid w:val="00D630B7"/>
    <w:rsid w:val="00D63B96"/>
    <w:rsid w:val="00D63F52"/>
    <w:rsid w:val="00D65C49"/>
    <w:rsid w:val="00D66857"/>
    <w:rsid w:val="00D66A41"/>
    <w:rsid w:val="00D7014E"/>
    <w:rsid w:val="00D70DDE"/>
    <w:rsid w:val="00D714D6"/>
    <w:rsid w:val="00D7351C"/>
    <w:rsid w:val="00D73BDE"/>
    <w:rsid w:val="00D73C28"/>
    <w:rsid w:val="00D753C9"/>
    <w:rsid w:val="00D77838"/>
    <w:rsid w:val="00D802F8"/>
    <w:rsid w:val="00D81E35"/>
    <w:rsid w:val="00D826DA"/>
    <w:rsid w:val="00D86309"/>
    <w:rsid w:val="00D86BE2"/>
    <w:rsid w:val="00D86C45"/>
    <w:rsid w:val="00D86CB3"/>
    <w:rsid w:val="00D87462"/>
    <w:rsid w:val="00D92408"/>
    <w:rsid w:val="00D92E46"/>
    <w:rsid w:val="00D92F82"/>
    <w:rsid w:val="00D93B6A"/>
    <w:rsid w:val="00D95DF8"/>
    <w:rsid w:val="00D9612B"/>
    <w:rsid w:val="00D96D28"/>
    <w:rsid w:val="00D96F69"/>
    <w:rsid w:val="00D97526"/>
    <w:rsid w:val="00DA09CF"/>
    <w:rsid w:val="00DA0C7B"/>
    <w:rsid w:val="00DA1413"/>
    <w:rsid w:val="00DA498B"/>
    <w:rsid w:val="00DA718B"/>
    <w:rsid w:val="00DA7A83"/>
    <w:rsid w:val="00DB32ED"/>
    <w:rsid w:val="00DB49BB"/>
    <w:rsid w:val="00DC0B43"/>
    <w:rsid w:val="00DC4F27"/>
    <w:rsid w:val="00DC71A0"/>
    <w:rsid w:val="00DD1742"/>
    <w:rsid w:val="00DD17ED"/>
    <w:rsid w:val="00DD2AB7"/>
    <w:rsid w:val="00DD3134"/>
    <w:rsid w:val="00DD3C05"/>
    <w:rsid w:val="00DD47A0"/>
    <w:rsid w:val="00DD6605"/>
    <w:rsid w:val="00DE048F"/>
    <w:rsid w:val="00DE0E16"/>
    <w:rsid w:val="00DE11B0"/>
    <w:rsid w:val="00DE193C"/>
    <w:rsid w:val="00DE1AB1"/>
    <w:rsid w:val="00DE1ECE"/>
    <w:rsid w:val="00DE3AEE"/>
    <w:rsid w:val="00DE3E3C"/>
    <w:rsid w:val="00DE4946"/>
    <w:rsid w:val="00DE5742"/>
    <w:rsid w:val="00DF021D"/>
    <w:rsid w:val="00DF2039"/>
    <w:rsid w:val="00DF2641"/>
    <w:rsid w:val="00DF52AC"/>
    <w:rsid w:val="00E020EF"/>
    <w:rsid w:val="00E0279A"/>
    <w:rsid w:val="00E0445D"/>
    <w:rsid w:val="00E04C20"/>
    <w:rsid w:val="00E051D2"/>
    <w:rsid w:val="00E073D5"/>
    <w:rsid w:val="00E10145"/>
    <w:rsid w:val="00E12003"/>
    <w:rsid w:val="00E127D5"/>
    <w:rsid w:val="00E1360E"/>
    <w:rsid w:val="00E13D4F"/>
    <w:rsid w:val="00E15CFB"/>
    <w:rsid w:val="00E16A29"/>
    <w:rsid w:val="00E16B48"/>
    <w:rsid w:val="00E21A38"/>
    <w:rsid w:val="00E21E15"/>
    <w:rsid w:val="00E21F4A"/>
    <w:rsid w:val="00E23A1B"/>
    <w:rsid w:val="00E24DB2"/>
    <w:rsid w:val="00E257CC"/>
    <w:rsid w:val="00E25F1F"/>
    <w:rsid w:val="00E319C5"/>
    <w:rsid w:val="00E323EE"/>
    <w:rsid w:val="00E33D4D"/>
    <w:rsid w:val="00E378C6"/>
    <w:rsid w:val="00E37FA2"/>
    <w:rsid w:val="00E40388"/>
    <w:rsid w:val="00E40E1E"/>
    <w:rsid w:val="00E41BC7"/>
    <w:rsid w:val="00E41E1A"/>
    <w:rsid w:val="00E4230F"/>
    <w:rsid w:val="00E426F1"/>
    <w:rsid w:val="00E436DC"/>
    <w:rsid w:val="00E44655"/>
    <w:rsid w:val="00E450A9"/>
    <w:rsid w:val="00E45B27"/>
    <w:rsid w:val="00E461E1"/>
    <w:rsid w:val="00E465E6"/>
    <w:rsid w:val="00E50FC6"/>
    <w:rsid w:val="00E5152B"/>
    <w:rsid w:val="00E5234A"/>
    <w:rsid w:val="00E524F3"/>
    <w:rsid w:val="00E53B76"/>
    <w:rsid w:val="00E56DE4"/>
    <w:rsid w:val="00E61416"/>
    <w:rsid w:val="00E650ED"/>
    <w:rsid w:val="00E66216"/>
    <w:rsid w:val="00E6705F"/>
    <w:rsid w:val="00E70D00"/>
    <w:rsid w:val="00E73B6A"/>
    <w:rsid w:val="00E740E2"/>
    <w:rsid w:val="00E76900"/>
    <w:rsid w:val="00E76AAA"/>
    <w:rsid w:val="00E773E5"/>
    <w:rsid w:val="00E7762D"/>
    <w:rsid w:val="00E80AC8"/>
    <w:rsid w:val="00E82312"/>
    <w:rsid w:val="00E82C3A"/>
    <w:rsid w:val="00E82D0D"/>
    <w:rsid w:val="00E84363"/>
    <w:rsid w:val="00E84D65"/>
    <w:rsid w:val="00E861FD"/>
    <w:rsid w:val="00E86445"/>
    <w:rsid w:val="00E870F1"/>
    <w:rsid w:val="00E92D2A"/>
    <w:rsid w:val="00E93B0D"/>
    <w:rsid w:val="00E955AE"/>
    <w:rsid w:val="00E9766B"/>
    <w:rsid w:val="00E97D2E"/>
    <w:rsid w:val="00EA1718"/>
    <w:rsid w:val="00EA29E5"/>
    <w:rsid w:val="00EA3E33"/>
    <w:rsid w:val="00EA420B"/>
    <w:rsid w:val="00EA4431"/>
    <w:rsid w:val="00EA4F39"/>
    <w:rsid w:val="00EA5658"/>
    <w:rsid w:val="00EA58BE"/>
    <w:rsid w:val="00EA71AF"/>
    <w:rsid w:val="00EB0E72"/>
    <w:rsid w:val="00EB358D"/>
    <w:rsid w:val="00EB4812"/>
    <w:rsid w:val="00EB481D"/>
    <w:rsid w:val="00EB5192"/>
    <w:rsid w:val="00EC1375"/>
    <w:rsid w:val="00EC1680"/>
    <w:rsid w:val="00EC572E"/>
    <w:rsid w:val="00EC597D"/>
    <w:rsid w:val="00EC6027"/>
    <w:rsid w:val="00ED1807"/>
    <w:rsid w:val="00ED1ABA"/>
    <w:rsid w:val="00ED2DF0"/>
    <w:rsid w:val="00ED3193"/>
    <w:rsid w:val="00ED3EFA"/>
    <w:rsid w:val="00ED47D0"/>
    <w:rsid w:val="00ED586F"/>
    <w:rsid w:val="00ED66E0"/>
    <w:rsid w:val="00ED75B5"/>
    <w:rsid w:val="00ED7A0E"/>
    <w:rsid w:val="00EE1473"/>
    <w:rsid w:val="00EE1D2F"/>
    <w:rsid w:val="00EE2CC6"/>
    <w:rsid w:val="00EE4C26"/>
    <w:rsid w:val="00EE57CB"/>
    <w:rsid w:val="00EF23C2"/>
    <w:rsid w:val="00EF2C1E"/>
    <w:rsid w:val="00EF42FA"/>
    <w:rsid w:val="00EF529E"/>
    <w:rsid w:val="00EF534B"/>
    <w:rsid w:val="00EF7806"/>
    <w:rsid w:val="00EF7A15"/>
    <w:rsid w:val="00F011D0"/>
    <w:rsid w:val="00F02317"/>
    <w:rsid w:val="00F02CFF"/>
    <w:rsid w:val="00F03838"/>
    <w:rsid w:val="00F04230"/>
    <w:rsid w:val="00F04533"/>
    <w:rsid w:val="00F04B94"/>
    <w:rsid w:val="00F05525"/>
    <w:rsid w:val="00F06252"/>
    <w:rsid w:val="00F06E8F"/>
    <w:rsid w:val="00F0775B"/>
    <w:rsid w:val="00F113B6"/>
    <w:rsid w:val="00F130DA"/>
    <w:rsid w:val="00F13503"/>
    <w:rsid w:val="00F13820"/>
    <w:rsid w:val="00F13857"/>
    <w:rsid w:val="00F14A03"/>
    <w:rsid w:val="00F15F7F"/>
    <w:rsid w:val="00F2061A"/>
    <w:rsid w:val="00F207E5"/>
    <w:rsid w:val="00F22453"/>
    <w:rsid w:val="00F23A0A"/>
    <w:rsid w:val="00F249C8"/>
    <w:rsid w:val="00F27A71"/>
    <w:rsid w:val="00F27E10"/>
    <w:rsid w:val="00F27E53"/>
    <w:rsid w:val="00F30E0A"/>
    <w:rsid w:val="00F32B74"/>
    <w:rsid w:val="00F3365D"/>
    <w:rsid w:val="00F33959"/>
    <w:rsid w:val="00F35252"/>
    <w:rsid w:val="00F35B29"/>
    <w:rsid w:val="00F35CA6"/>
    <w:rsid w:val="00F4081C"/>
    <w:rsid w:val="00F40BDB"/>
    <w:rsid w:val="00F41749"/>
    <w:rsid w:val="00F41826"/>
    <w:rsid w:val="00F41C1E"/>
    <w:rsid w:val="00F43024"/>
    <w:rsid w:val="00F43B4B"/>
    <w:rsid w:val="00F43C3B"/>
    <w:rsid w:val="00F43DD5"/>
    <w:rsid w:val="00F444AF"/>
    <w:rsid w:val="00F46547"/>
    <w:rsid w:val="00F466F7"/>
    <w:rsid w:val="00F46866"/>
    <w:rsid w:val="00F4758F"/>
    <w:rsid w:val="00F501F7"/>
    <w:rsid w:val="00F50673"/>
    <w:rsid w:val="00F51A35"/>
    <w:rsid w:val="00F53090"/>
    <w:rsid w:val="00F53D08"/>
    <w:rsid w:val="00F55085"/>
    <w:rsid w:val="00F557D3"/>
    <w:rsid w:val="00F577B0"/>
    <w:rsid w:val="00F5794D"/>
    <w:rsid w:val="00F615EA"/>
    <w:rsid w:val="00F6370E"/>
    <w:rsid w:val="00F64486"/>
    <w:rsid w:val="00F64A8A"/>
    <w:rsid w:val="00F6570C"/>
    <w:rsid w:val="00F66EBA"/>
    <w:rsid w:val="00F6763D"/>
    <w:rsid w:val="00F67B5D"/>
    <w:rsid w:val="00F70EC4"/>
    <w:rsid w:val="00F72E2C"/>
    <w:rsid w:val="00F756F0"/>
    <w:rsid w:val="00F758A6"/>
    <w:rsid w:val="00F76155"/>
    <w:rsid w:val="00F76B10"/>
    <w:rsid w:val="00F81FC7"/>
    <w:rsid w:val="00F825E5"/>
    <w:rsid w:val="00F84677"/>
    <w:rsid w:val="00F8630B"/>
    <w:rsid w:val="00F927B0"/>
    <w:rsid w:val="00F94C17"/>
    <w:rsid w:val="00F975E3"/>
    <w:rsid w:val="00F97EAD"/>
    <w:rsid w:val="00FA06A5"/>
    <w:rsid w:val="00FA080D"/>
    <w:rsid w:val="00FA1CA0"/>
    <w:rsid w:val="00FA22D2"/>
    <w:rsid w:val="00FA2707"/>
    <w:rsid w:val="00FA2BCD"/>
    <w:rsid w:val="00FA2BD1"/>
    <w:rsid w:val="00FA4479"/>
    <w:rsid w:val="00FA7596"/>
    <w:rsid w:val="00FA79AD"/>
    <w:rsid w:val="00FA7B1D"/>
    <w:rsid w:val="00FB01DD"/>
    <w:rsid w:val="00FB0BA7"/>
    <w:rsid w:val="00FB2378"/>
    <w:rsid w:val="00FB73E9"/>
    <w:rsid w:val="00FB78DD"/>
    <w:rsid w:val="00FC098B"/>
    <w:rsid w:val="00FC0B6A"/>
    <w:rsid w:val="00FC3B83"/>
    <w:rsid w:val="00FC5037"/>
    <w:rsid w:val="00FC65DE"/>
    <w:rsid w:val="00FC7465"/>
    <w:rsid w:val="00FC76E7"/>
    <w:rsid w:val="00FD2E90"/>
    <w:rsid w:val="00FD3966"/>
    <w:rsid w:val="00FD3D00"/>
    <w:rsid w:val="00FD5DCE"/>
    <w:rsid w:val="00FD5ED1"/>
    <w:rsid w:val="00FD603F"/>
    <w:rsid w:val="00FD61AF"/>
    <w:rsid w:val="00FE0AEB"/>
    <w:rsid w:val="00FE116D"/>
    <w:rsid w:val="00FE3CEF"/>
    <w:rsid w:val="00FE3E7E"/>
    <w:rsid w:val="00FE58E4"/>
    <w:rsid w:val="00FE6DCC"/>
    <w:rsid w:val="00FE741D"/>
    <w:rsid w:val="00FE7DC4"/>
    <w:rsid w:val="00FF20BA"/>
    <w:rsid w:val="00FF2211"/>
    <w:rsid w:val="00FF4880"/>
    <w:rsid w:val="00FF5A4D"/>
    <w:rsid w:val="00FF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2D06CA9"/>
  <w15:chartTrackingRefBased/>
  <w15:docId w15:val="{2694C792-C34D-474B-AB5A-508DDCE8A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40" w:lineRule="atLeast"/>
      <w:jc w:val="both"/>
    </w:pPr>
  </w:style>
  <w:style w:type="paragraph" w:styleId="Ttulo1">
    <w:name w:val="heading 1"/>
    <w:basedOn w:val="Normal"/>
    <w:next w:val="Normal"/>
    <w:qFormat/>
    <w:pPr>
      <w:keepNext/>
      <w:outlineLvl w:val="0"/>
    </w:pPr>
    <w:rPr>
      <w:rFonts w:ascii="Swis721 Lt BT" w:hAnsi="Swis721 Lt BT"/>
      <w:sz w:val="24"/>
    </w:rPr>
  </w:style>
  <w:style w:type="paragraph" w:styleId="Ttulo2">
    <w:name w:val="heading 2"/>
    <w:basedOn w:val="Normal"/>
    <w:next w:val="Normal"/>
    <w:qFormat/>
    <w:rsid w:val="00F35B29"/>
    <w:pPr>
      <w:keepNext/>
      <w:outlineLvl w:val="1"/>
    </w:pPr>
    <w:rPr>
      <w:rFonts w:ascii="Arial" w:hAnsi="Arial"/>
      <w:b/>
      <w:sz w:val="24"/>
    </w:rPr>
  </w:style>
  <w:style w:type="paragraph" w:styleId="Ttulo3">
    <w:name w:val="heading 3"/>
    <w:basedOn w:val="Normal"/>
    <w:next w:val="Normal"/>
    <w:qFormat/>
    <w:pPr>
      <w:keepNext/>
      <w:outlineLvl w:val="2"/>
    </w:pPr>
    <w:rPr>
      <w:rFonts w:ascii="Arial" w:hAnsi="Arial"/>
      <w:b/>
      <w:color w:val="0000FF"/>
      <w:sz w:val="28"/>
    </w:rPr>
  </w:style>
  <w:style w:type="paragraph" w:styleId="Ttulo4">
    <w:name w:val="heading 4"/>
    <w:basedOn w:val="Normal"/>
    <w:next w:val="Normal"/>
    <w:qFormat/>
    <w:pPr>
      <w:keepNext/>
      <w:outlineLvl w:val="3"/>
    </w:pPr>
    <w:rPr>
      <w:rFonts w:ascii="Arial" w:hAnsi="Arial"/>
      <w:sz w:val="24"/>
      <w:u w:val="single"/>
    </w:rPr>
  </w:style>
  <w:style w:type="paragraph" w:styleId="Ttulo5">
    <w:name w:val="heading 5"/>
    <w:basedOn w:val="Normal"/>
    <w:next w:val="Normal"/>
    <w:link w:val="Ttulo5Char"/>
    <w:qFormat/>
    <w:pPr>
      <w:keepNext/>
      <w:pBdr>
        <w:top w:val="single" w:sz="4" w:space="1" w:color="FFFFFF"/>
        <w:left w:val="single" w:sz="4" w:space="4" w:color="FFFFFF"/>
        <w:bottom w:val="single" w:sz="4" w:space="1" w:color="FFFFFF"/>
        <w:right w:val="single" w:sz="4" w:space="4" w:color="FFFFFF"/>
      </w:pBdr>
      <w:outlineLvl w:val="4"/>
    </w:pPr>
    <w:rPr>
      <w:rFonts w:ascii="Arial" w:hAnsi="Arial"/>
      <w:b/>
      <w:color w:val="000000"/>
      <w:sz w:val="28"/>
      <w:u w:val="single"/>
      <w:lang w:val="x-none" w:eastAsia="x-none"/>
    </w:rPr>
  </w:style>
  <w:style w:type="paragraph" w:styleId="Ttulo6">
    <w:name w:val="heading 6"/>
    <w:basedOn w:val="Normal"/>
    <w:next w:val="Normal"/>
    <w:qFormat/>
    <w:pPr>
      <w:keepNext/>
      <w:pBdr>
        <w:top w:val="single" w:sz="4" w:space="1" w:color="FFFFFF"/>
        <w:left w:val="single" w:sz="4" w:space="3" w:color="FFFFFF"/>
        <w:bottom w:val="single" w:sz="4" w:space="1" w:color="FFFFFF"/>
        <w:right w:val="single" w:sz="4" w:space="4" w:color="FFFFFF"/>
      </w:pBdr>
      <w:outlineLvl w:val="5"/>
    </w:pPr>
    <w:rPr>
      <w:rFonts w:ascii="Arial" w:hAnsi="Arial"/>
      <w:b/>
      <w:color w:val="000000"/>
      <w:sz w:val="28"/>
      <w:u w:val="single"/>
    </w:rPr>
  </w:style>
  <w:style w:type="paragraph" w:styleId="Ttulo7">
    <w:name w:val="heading 7"/>
    <w:basedOn w:val="Normal"/>
    <w:next w:val="Normal"/>
    <w:qFormat/>
    <w:pPr>
      <w:keepNext/>
      <w:outlineLvl w:val="6"/>
    </w:pPr>
    <w:rPr>
      <w:rFonts w:ascii="Arial" w:hAnsi="Arial"/>
      <w:b/>
      <w:sz w:val="28"/>
      <w:u w:val="single"/>
    </w:rPr>
  </w:style>
  <w:style w:type="paragraph" w:styleId="Ttulo8">
    <w:name w:val="heading 8"/>
    <w:basedOn w:val="Normal"/>
    <w:next w:val="Normal"/>
    <w:qFormat/>
    <w:pPr>
      <w:spacing w:before="240" w:after="60"/>
      <w:outlineLvl w:val="7"/>
    </w:pPr>
    <w:rPr>
      <w:i/>
      <w:iCs/>
      <w:sz w:val="24"/>
      <w:szCs w:val="24"/>
    </w:rPr>
  </w:style>
  <w:style w:type="paragraph" w:styleId="Ttulo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uiPriority w:val="99"/>
    <w:rPr>
      <w:color w:val="0000FF"/>
      <w:u w:val="single"/>
    </w:rPr>
  </w:style>
  <w:style w:type="character" w:styleId="HiperlinkVisitado">
    <w:name w:val="FollowedHyperlink"/>
    <w:rPr>
      <w:color w:val="800080"/>
      <w:u w:val="single"/>
    </w:rPr>
  </w:style>
  <w:style w:type="paragraph" w:styleId="Corpodetexto">
    <w:name w:val="Body Text"/>
    <w:basedOn w:val="Normal"/>
    <w:link w:val="CorpodetextoChar"/>
    <w:pPr>
      <w:jc w:val="center"/>
    </w:pPr>
    <w:rPr>
      <w:rFonts w:ascii="Tahoma" w:hAnsi="Tahoma"/>
      <w:sz w:val="28"/>
    </w:rPr>
  </w:style>
  <w:style w:type="paragraph" w:styleId="Corpodetexto2">
    <w:name w:val="Body Text 2"/>
    <w:basedOn w:val="Normal"/>
    <w:pPr>
      <w:jc w:val="center"/>
    </w:pPr>
    <w:rPr>
      <w:rFonts w:ascii="Tekton-BoldOblique" w:hAnsi="Tekton-BoldOblique"/>
      <w:b/>
      <w:sz w:val="36"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  <w:rPr>
      <w:rFonts w:ascii="Microstile" w:hAnsi="Microstile"/>
      <w:sz w:val="24"/>
      <w:lang w:val="x-none" w:eastAsia="x-none"/>
    </w:rPr>
  </w:style>
  <w:style w:type="paragraph" w:styleId="Recuodecorpodetexto">
    <w:name w:val="Body Text Indent"/>
    <w:basedOn w:val="Normal"/>
    <w:pPr>
      <w:spacing w:after="120"/>
      <w:ind w:left="283"/>
    </w:pPr>
    <w:rPr>
      <w:rFonts w:ascii="Arial" w:hAnsi="Arial"/>
      <w:sz w:val="22"/>
    </w:rPr>
  </w:style>
  <w:style w:type="paragraph" w:styleId="Corpodetexto3">
    <w:name w:val="Body Text 3"/>
    <w:basedOn w:val="Normal"/>
    <w:pPr>
      <w:tabs>
        <w:tab w:val="num" w:pos="908"/>
      </w:tabs>
    </w:pPr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pPr>
      <w:tabs>
        <w:tab w:val="center" w:pos="4419"/>
        <w:tab w:val="right" w:pos="8838"/>
      </w:tabs>
    </w:pPr>
  </w:style>
  <w:style w:type="character" w:styleId="Forte">
    <w:name w:val="Strong"/>
    <w:qFormat/>
    <w:rsid w:val="00234675"/>
    <w:rPr>
      <w:b/>
      <w:bCs/>
    </w:rPr>
  </w:style>
  <w:style w:type="character" w:customStyle="1" w:styleId="grame">
    <w:name w:val="grame"/>
    <w:basedOn w:val="Fontepargpadro"/>
    <w:rsid w:val="00D6230B"/>
  </w:style>
  <w:style w:type="character" w:customStyle="1" w:styleId="spelle">
    <w:name w:val="spelle"/>
    <w:basedOn w:val="Fontepargpadro"/>
    <w:rsid w:val="00D6230B"/>
  </w:style>
  <w:style w:type="paragraph" w:customStyle="1" w:styleId="Fontepargpadro1">
    <w:name w:val="Fonte parág. padrão1"/>
    <w:next w:val="Normal"/>
    <w:link w:val="Fontepargpadro1Char"/>
    <w:rsid w:val="00801ADC"/>
    <w:pPr>
      <w:widowControl w:val="0"/>
      <w:overflowPunct w:val="0"/>
      <w:autoSpaceDE w:val="0"/>
      <w:autoSpaceDN w:val="0"/>
      <w:adjustRightInd w:val="0"/>
      <w:spacing w:line="240" w:lineRule="atLeast"/>
      <w:jc w:val="both"/>
      <w:textAlignment w:val="baseline"/>
    </w:pPr>
  </w:style>
  <w:style w:type="character" w:customStyle="1" w:styleId="Ttulo5Char">
    <w:name w:val="Título 5 Char"/>
    <w:link w:val="Ttulo5"/>
    <w:rsid w:val="00D352EF"/>
    <w:rPr>
      <w:rFonts w:ascii="Arial" w:hAnsi="Arial"/>
      <w:b/>
      <w:color w:val="000000"/>
      <w:sz w:val="28"/>
      <w:u w:val="single"/>
    </w:rPr>
  </w:style>
  <w:style w:type="character" w:customStyle="1" w:styleId="CabealhoChar">
    <w:name w:val="Cabeçalho Char"/>
    <w:link w:val="Cabealho"/>
    <w:uiPriority w:val="99"/>
    <w:rsid w:val="00D352EF"/>
    <w:rPr>
      <w:rFonts w:ascii="Microstile" w:hAnsi="Microstile"/>
      <w:sz w:val="24"/>
    </w:rPr>
  </w:style>
  <w:style w:type="paragraph" w:styleId="Recuonormal">
    <w:name w:val="Normal Indent"/>
    <w:basedOn w:val="Normal"/>
    <w:rsid w:val="00176F07"/>
    <w:pPr>
      <w:spacing w:line="240" w:lineRule="auto"/>
      <w:ind w:left="708"/>
      <w:jc w:val="left"/>
    </w:pPr>
    <w:rPr>
      <w:rFonts w:ascii="Courier New" w:hAnsi="Courier New"/>
      <w:sz w:val="22"/>
      <w:lang w:val="pt-PT"/>
    </w:rPr>
  </w:style>
  <w:style w:type="paragraph" w:styleId="PargrafodaLista">
    <w:name w:val="List Paragraph"/>
    <w:basedOn w:val="Normal"/>
    <w:uiPriority w:val="34"/>
    <w:qFormat/>
    <w:rsid w:val="00C56BC9"/>
    <w:pPr>
      <w:spacing w:line="240" w:lineRule="auto"/>
      <w:ind w:left="720"/>
      <w:contextualSpacing/>
      <w:jc w:val="left"/>
    </w:pPr>
    <w:rPr>
      <w:sz w:val="24"/>
      <w:szCs w:val="24"/>
    </w:rPr>
  </w:style>
  <w:style w:type="paragraph" w:customStyle="1" w:styleId="Corpo">
    <w:name w:val="Corpo"/>
    <w:rsid w:val="00C56BC9"/>
    <w:rPr>
      <w:color w:val="000000"/>
      <w:sz w:val="24"/>
    </w:rPr>
  </w:style>
  <w:style w:type="paragraph" w:customStyle="1" w:styleId="STOP1">
    <w:name w:val="S.TOP1"/>
    <w:basedOn w:val="Normal"/>
    <w:qFormat/>
    <w:rsid w:val="005802D7"/>
    <w:rPr>
      <w:rFonts w:ascii="Arial" w:hAnsi="Arial"/>
      <w:b/>
      <w:snapToGrid w:val="0"/>
      <w:color w:val="0000FF"/>
      <w:sz w:val="24"/>
    </w:rPr>
  </w:style>
  <w:style w:type="paragraph" w:customStyle="1" w:styleId="STOP11">
    <w:name w:val="S.TOP1.1"/>
    <w:basedOn w:val="Normal"/>
    <w:link w:val="STOP11Char"/>
    <w:qFormat/>
    <w:rsid w:val="007D1106"/>
    <w:pPr>
      <w:numPr>
        <w:numId w:val="1"/>
      </w:numPr>
    </w:pPr>
    <w:rPr>
      <w:rFonts w:ascii="Arial" w:hAnsi="Arial"/>
      <w:b/>
      <w:snapToGrid w:val="0"/>
      <w:sz w:val="24"/>
    </w:rPr>
  </w:style>
  <w:style w:type="paragraph" w:customStyle="1" w:styleId="STOP111">
    <w:name w:val="S.TOP1.1.1"/>
    <w:basedOn w:val="STOP11"/>
    <w:link w:val="STOP111Char"/>
    <w:qFormat/>
    <w:rsid w:val="005802D7"/>
  </w:style>
  <w:style w:type="paragraph" w:customStyle="1" w:styleId="STOP11EXCL">
    <w:name w:val="S.TOP1.1EXCL"/>
    <w:basedOn w:val="STOP11"/>
    <w:link w:val="STOP11EXCLChar"/>
    <w:qFormat/>
    <w:rsid w:val="00DA718B"/>
    <w:pPr>
      <w:numPr>
        <w:numId w:val="0"/>
      </w:numPr>
    </w:pPr>
    <w:rPr>
      <w:b w:val="0"/>
      <w:lang w:val="x-none" w:eastAsia="x-none"/>
    </w:rPr>
  </w:style>
  <w:style w:type="character" w:customStyle="1" w:styleId="STOP11EXCLChar">
    <w:name w:val="S.TOP1.1EXCL Char"/>
    <w:link w:val="STOP11EXCL"/>
    <w:rsid w:val="00DA718B"/>
    <w:rPr>
      <w:rFonts w:ascii="Arial" w:hAnsi="Arial"/>
      <w:snapToGrid w:val="0"/>
      <w:sz w:val="24"/>
      <w:lang w:val="x-none" w:eastAsia="x-none"/>
    </w:rPr>
  </w:style>
  <w:style w:type="character" w:customStyle="1" w:styleId="STOP111Char">
    <w:name w:val="S.TOP1.1.1 Char"/>
    <w:link w:val="STOP111"/>
    <w:rsid w:val="00F72E2C"/>
    <w:rPr>
      <w:rFonts w:ascii="Arial" w:hAnsi="Arial"/>
      <w:b/>
      <w:snapToGrid w:val="0"/>
      <w:sz w:val="24"/>
    </w:rPr>
  </w:style>
  <w:style w:type="paragraph" w:customStyle="1" w:styleId="Estilonorma">
    <w:name w:val="Estilo norma"/>
    <w:basedOn w:val="Normal"/>
    <w:link w:val="EstilonormaChar"/>
    <w:qFormat/>
    <w:rsid w:val="00825CBA"/>
    <w:pPr>
      <w:widowControl w:val="0"/>
      <w:suppressAutoHyphens/>
      <w:spacing w:line="360" w:lineRule="auto"/>
      <w:ind w:firstLine="720"/>
    </w:pPr>
    <w:rPr>
      <w:rFonts w:ascii="Arial" w:hAnsi="Arial" w:cs="Arial"/>
      <w:snapToGrid w:val="0"/>
      <w:sz w:val="24"/>
      <w:szCs w:val="24"/>
      <w:lang w:eastAsia="ar-SA"/>
    </w:rPr>
  </w:style>
  <w:style w:type="character" w:customStyle="1" w:styleId="EstilonormaChar">
    <w:name w:val="Estilo norma Char"/>
    <w:link w:val="Estilonorma"/>
    <w:rsid w:val="00825CBA"/>
    <w:rPr>
      <w:rFonts w:ascii="Arial" w:hAnsi="Arial" w:cs="Arial"/>
      <w:snapToGrid w:val="0"/>
      <w:sz w:val="24"/>
      <w:szCs w:val="24"/>
      <w:lang w:eastAsia="ar-SA"/>
    </w:rPr>
  </w:style>
  <w:style w:type="paragraph" w:customStyle="1" w:styleId="NORMALPROPOSTA">
    <w:name w:val="NORMAL PROPOSTA"/>
    <w:basedOn w:val="Normal"/>
    <w:link w:val="NORMALPROPOSTAChar"/>
    <w:qFormat/>
    <w:rsid w:val="00970EBF"/>
    <w:pPr>
      <w:spacing w:line="360" w:lineRule="auto"/>
      <w:ind w:firstLine="720"/>
    </w:pPr>
    <w:rPr>
      <w:rFonts w:ascii="Arial" w:hAnsi="Arial" w:cs="Arial"/>
      <w:snapToGrid w:val="0"/>
      <w:sz w:val="24"/>
      <w:szCs w:val="24"/>
    </w:rPr>
  </w:style>
  <w:style w:type="character" w:customStyle="1" w:styleId="NORMALPROPOSTAChar">
    <w:name w:val="NORMAL PROPOSTA Char"/>
    <w:link w:val="NORMALPROPOSTA"/>
    <w:rsid w:val="00970EBF"/>
    <w:rPr>
      <w:rFonts w:ascii="Arial" w:hAnsi="Arial" w:cs="Arial"/>
      <w:snapToGrid w:val="0"/>
      <w:sz w:val="24"/>
      <w:szCs w:val="24"/>
    </w:rPr>
  </w:style>
  <w:style w:type="table" w:styleId="Tabelacomgrade">
    <w:name w:val="Table Grid"/>
    <w:basedOn w:val="Tabelanormal"/>
    <w:rsid w:val="009A33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unhideWhenUsed/>
    <w:qFormat/>
    <w:rsid w:val="00653BCA"/>
    <w:rPr>
      <w:b/>
      <w:bCs/>
    </w:rPr>
  </w:style>
  <w:style w:type="paragraph" w:styleId="Textodebalo">
    <w:name w:val="Balloon Text"/>
    <w:basedOn w:val="Normal"/>
    <w:link w:val="TextodebaloChar"/>
    <w:rsid w:val="00AE751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AE751C"/>
    <w:rPr>
      <w:rFonts w:ascii="Tahoma" w:hAnsi="Tahoma" w:cs="Tahoma"/>
      <w:sz w:val="16"/>
      <w:szCs w:val="16"/>
    </w:rPr>
  </w:style>
  <w:style w:type="paragraph" w:styleId="Sumrio3">
    <w:name w:val="toc 3"/>
    <w:basedOn w:val="Normal"/>
    <w:next w:val="Normal"/>
    <w:autoRedefine/>
    <w:uiPriority w:val="39"/>
    <w:rsid w:val="00F35B29"/>
    <w:pPr>
      <w:tabs>
        <w:tab w:val="right" w:leader="dot" w:pos="9204"/>
      </w:tabs>
      <w:ind w:left="4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AF5AF5"/>
    <w:pPr>
      <w:keepLines/>
      <w:spacing w:before="480" w:line="276" w:lineRule="auto"/>
      <w:jc w:val="left"/>
      <w:outlineLvl w:val="9"/>
    </w:pPr>
    <w:rPr>
      <w:rFonts w:ascii="Cambria" w:hAnsi="Cambria"/>
      <w:b/>
      <w:bCs/>
      <w:color w:val="365F91"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rsid w:val="00F35B29"/>
    <w:pPr>
      <w:ind w:left="200"/>
    </w:pPr>
  </w:style>
  <w:style w:type="paragraph" w:styleId="Subttulo">
    <w:name w:val="Subtitle"/>
    <w:basedOn w:val="Normal"/>
    <w:next w:val="Normal"/>
    <w:link w:val="SubttuloChar"/>
    <w:qFormat/>
    <w:rsid w:val="00F35B29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character" w:customStyle="1" w:styleId="SubttuloChar">
    <w:name w:val="Subtítulo Char"/>
    <w:link w:val="Subttulo"/>
    <w:rsid w:val="00F35B29"/>
    <w:rPr>
      <w:rFonts w:ascii="Arial" w:eastAsia="Times New Roman" w:hAnsi="Arial" w:cs="Times New Roman"/>
      <w:sz w:val="24"/>
      <w:szCs w:val="24"/>
    </w:rPr>
  </w:style>
  <w:style w:type="paragraph" w:customStyle="1" w:styleId="PADRODEREFDEDOCUM">
    <w:name w:val="PADRÃO DE REF. DE DOCUM"/>
    <w:basedOn w:val="Fontepargpadro1"/>
    <w:link w:val="PADRODEREFDEDOCUMChar"/>
    <w:qFormat/>
    <w:rsid w:val="000F4E18"/>
    <w:pPr>
      <w:tabs>
        <w:tab w:val="left" w:pos="709"/>
        <w:tab w:val="left" w:pos="1728"/>
        <w:tab w:val="left" w:pos="2448"/>
        <w:tab w:val="left" w:pos="3168"/>
        <w:tab w:val="left" w:pos="3888"/>
        <w:tab w:val="left" w:pos="4608"/>
        <w:tab w:val="left" w:pos="5328"/>
        <w:tab w:val="left" w:pos="6048"/>
        <w:tab w:val="left" w:pos="6768"/>
      </w:tabs>
    </w:pPr>
    <w:rPr>
      <w:rFonts w:ascii="Arial" w:hAnsi="Arial" w:cs="Arial"/>
      <w:b/>
      <w:sz w:val="24"/>
      <w:szCs w:val="24"/>
    </w:rPr>
  </w:style>
  <w:style w:type="character" w:customStyle="1" w:styleId="Fontepargpadro1Char">
    <w:name w:val="Fonte parág. padrão1 Char"/>
    <w:link w:val="Fontepargpadro1"/>
    <w:rsid w:val="000F4E18"/>
  </w:style>
  <w:style w:type="character" w:customStyle="1" w:styleId="PADRODEREFDEDOCUMChar">
    <w:name w:val="PADRÃO DE REF. DE DOCUM Char"/>
    <w:link w:val="PADRODEREFDEDOCUM"/>
    <w:rsid w:val="000F4E18"/>
    <w:rPr>
      <w:rFonts w:ascii="Arial" w:hAnsi="Arial" w:cs="Arial"/>
      <w:b/>
      <w:sz w:val="24"/>
      <w:szCs w:val="24"/>
    </w:rPr>
  </w:style>
  <w:style w:type="paragraph" w:customStyle="1" w:styleId="Default">
    <w:name w:val="Default"/>
    <w:rsid w:val="00DD6605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Refdecomentrio">
    <w:name w:val="annotation reference"/>
    <w:rsid w:val="00ED1807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ED1807"/>
  </w:style>
  <w:style w:type="character" w:customStyle="1" w:styleId="TextodecomentrioChar">
    <w:name w:val="Texto de comentário Char"/>
    <w:basedOn w:val="Fontepargpadro"/>
    <w:link w:val="Textodecomentrio"/>
    <w:rsid w:val="00ED1807"/>
  </w:style>
  <w:style w:type="paragraph" w:styleId="Assuntodocomentrio">
    <w:name w:val="annotation subject"/>
    <w:basedOn w:val="Textodecomentrio"/>
    <w:next w:val="Textodecomentrio"/>
    <w:link w:val="AssuntodocomentrioChar"/>
    <w:rsid w:val="00ED1807"/>
    <w:rPr>
      <w:b/>
      <w:bCs/>
    </w:rPr>
  </w:style>
  <w:style w:type="character" w:customStyle="1" w:styleId="AssuntodocomentrioChar">
    <w:name w:val="Assunto do comentário Char"/>
    <w:link w:val="Assuntodocomentrio"/>
    <w:rsid w:val="00ED1807"/>
    <w:rPr>
      <w:b/>
      <w:bCs/>
    </w:rPr>
  </w:style>
  <w:style w:type="character" w:styleId="MenoPendente">
    <w:name w:val="Unresolved Mention"/>
    <w:uiPriority w:val="99"/>
    <w:semiHidden/>
    <w:unhideWhenUsed/>
    <w:rsid w:val="00162914"/>
    <w:rPr>
      <w:color w:val="808080"/>
      <w:shd w:val="clear" w:color="auto" w:fill="E6E6E6"/>
    </w:rPr>
  </w:style>
  <w:style w:type="paragraph" w:customStyle="1" w:styleId="Ttulo10">
    <w:name w:val="Título1"/>
    <w:basedOn w:val="Normal"/>
    <w:next w:val="Corpodetexto"/>
    <w:rsid w:val="004A6A73"/>
    <w:pPr>
      <w:keepNext/>
      <w:widowControl w:val="0"/>
      <w:suppressAutoHyphens/>
      <w:spacing w:before="240" w:after="120"/>
    </w:pPr>
    <w:rPr>
      <w:rFonts w:ascii="Arial" w:eastAsia="SimSun" w:hAnsi="Arial" w:cs="Mangal"/>
      <w:sz w:val="28"/>
      <w:szCs w:val="28"/>
      <w:lang w:eastAsia="ar-SA"/>
    </w:rPr>
  </w:style>
  <w:style w:type="paragraph" w:customStyle="1" w:styleId="SCORPO">
    <w:name w:val="S.CORPO"/>
    <w:basedOn w:val="Normal"/>
    <w:qFormat/>
    <w:rsid w:val="004A6A73"/>
    <w:rPr>
      <w:rFonts w:ascii="Arial" w:hAnsi="Arial"/>
      <w:snapToGrid w:val="0"/>
      <w:sz w:val="24"/>
    </w:rPr>
  </w:style>
  <w:style w:type="character" w:customStyle="1" w:styleId="STOP11Char">
    <w:name w:val="S.TOP1.1 Char"/>
    <w:link w:val="STOP11"/>
    <w:rsid w:val="005E6E68"/>
    <w:rPr>
      <w:rFonts w:ascii="Arial" w:hAnsi="Arial"/>
      <w:b/>
      <w:snapToGrid w:val="0"/>
      <w:sz w:val="24"/>
    </w:rPr>
  </w:style>
  <w:style w:type="paragraph" w:customStyle="1" w:styleId="stop10">
    <w:name w:val="stop1"/>
    <w:basedOn w:val="Normal"/>
    <w:rsid w:val="005F76BC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customStyle="1" w:styleId="object">
    <w:name w:val="object"/>
    <w:basedOn w:val="Fontepargpadro"/>
    <w:rsid w:val="005F76BC"/>
  </w:style>
  <w:style w:type="character" w:customStyle="1" w:styleId="RodapChar">
    <w:name w:val="Rodapé Char"/>
    <w:basedOn w:val="Fontepargpadro"/>
    <w:link w:val="Rodap"/>
    <w:uiPriority w:val="99"/>
    <w:rsid w:val="009861E6"/>
  </w:style>
  <w:style w:type="character" w:customStyle="1" w:styleId="markedcontent">
    <w:name w:val="markedcontent"/>
    <w:basedOn w:val="Fontepargpadro"/>
    <w:rsid w:val="00327E26"/>
  </w:style>
  <w:style w:type="character" w:customStyle="1" w:styleId="CorpodetextoChar">
    <w:name w:val="Corpo de texto Char"/>
    <w:link w:val="Corpodetexto"/>
    <w:rsid w:val="00704FF2"/>
    <w:rPr>
      <w:rFonts w:ascii="Tahoma" w:hAnsi="Tahoma"/>
      <w:sz w:val="28"/>
    </w:rPr>
  </w:style>
  <w:style w:type="paragraph" w:customStyle="1" w:styleId="Textbody">
    <w:name w:val="Text body"/>
    <w:basedOn w:val="Normal"/>
    <w:rsid w:val="00F33959"/>
    <w:pPr>
      <w:widowControl w:val="0"/>
      <w:suppressAutoHyphens/>
      <w:autoSpaceDN w:val="0"/>
      <w:jc w:val="center"/>
      <w:textAlignment w:val="baseline"/>
    </w:pPr>
    <w:rPr>
      <w:rFonts w:ascii="Tahoma" w:eastAsia="Tahoma" w:hAnsi="Tahoma" w:cs="Tahoma"/>
      <w:kern w:val="3"/>
      <w:sz w:val="2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5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5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6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1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7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10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5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9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2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2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pi.whatsapp.com/send/?phone=5519998669334&amp;text=Oi%2C+estou+acessando+Siarcon%2C+e+gostaria+de+mais+informa%C3%A7%C3%B5es&amp;type=phone_number&amp;app_absent=0" TargetMode="External"/><Relationship Id="rId18" Type="http://schemas.openxmlformats.org/officeDocument/2006/relationships/header" Target="header2.xml"/><Relationship Id="rId26" Type="http://schemas.openxmlformats.org/officeDocument/2006/relationships/header" Target="header4.xml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hyperlink" Target="mailto:luiz.rosada@siarcon.com.br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hyperlink" Target="mailto:adriano.luccas@siarcon.com.br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8.png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32" Type="http://schemas.openxmlformats.org/officeDocument/2006/relationships/image" Target="media/image14.png"/><Relationship Id="rId37" Type="http://schemas.openxmlformats.org/officeDocument/2006/relationships/footer" Target="footer6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header" Target="header3.xml"/><Relationship Id="rId28" Type="http://schemas.openxmlformats.org/officeDocument/2006/relationships/header" Target="header5.xml"/><Relationship Id="rId36" Type="http://schemas.openxmlformats.org/officeDocument/2006/relationships/header" Target="header6.xml"/><Relationship Id="rId10" Type="http://schemas.openxmlformats.org/officeDocument/2006/relationships/hyperlink" Target="https://br.linkedin.com/company/siarcon-engenharia-de-ar-condicionado" TargetMode="External"/><Relationship Id="rId19" Type="http://schemas.openxmlformats.org/officeDocument/2006/relationships/footer" Target="footer2.xml"/><Relationship Id="rId31" Type="http://schemas.openxmlformats.org/officeDocument/2006/relationships/image" Target="media/image13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SIARCON\PROPOSTA\CONST.PAVAN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0ABB72-C67C-4298-A7EB-598662A56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CONST.PAVAN</Template>
  <TotalTime>133</TotalTime>
  <Pages>15</Pages>
  <Words>1246</Words>
  <Characters>6733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Limeira, 31 de março de 1.998.</vt:lpstr>
    </vt:vector>
  </TitlesOfParts>
  <Company>microsoft</Company>
  <LinksUpToDate>false</LinksUpToDate>
  <CharactersWithSpaces>7964</CharactersWithSpaces>
  <SharedDoc>false</SharedDoc>
  <HLinks>
    <vt:vector size="84" baseType="variant">
      <vt:variant>
        <vt:i4>1048627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_Toc35245274</vt:lpwstr>
      </vt:variant>
      <vt:variant>
        <vt:i4>1507379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_Toc35245273</vt:lpwstr>
      </vt:variant>
      <vt:variant>
        <vt:i4>1441843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_Toc35245272</vt:lpwstr>
      </vt:variant>
      <vt:variant>
        <vt:i4>1376307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_Toc35245271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_Toc35245270</vt:lpwstr>
      </vt:variant>
      <vt:variant>
        <vt:i4>1900594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_Toc35245269</vt:lpwstr>
      </vt:variant>
      <vt:variant>
        <vt:i4>1835058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_Toc35245268</vt:lpwstr>
      </vt:variant>
      <vt:variant>
        <vt:i4>1245234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_Toc35245267</vt:lpwstr>
      </vt:variant>
      <vt:variant>
        <vt:i4>1179698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_Toc35245266</vt:lpwstr>
      </vt:variant>
      <vt:variant>
        <vt:i4>1114162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_Toc35245265</vt:lpwstr>
      </vt:variant>
      <vt:variant>
        <vt:i4>1048626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_Toc35245264</vt:lpwstr>
      </vt:variant>
      <vt:variant>
        <vt:i4>1507378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_Toc35245263</vt:lpwstr>
      </vt:variant>
      <vt:variant>
        <vt:i4>1441842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_Toc35245262</vt:lpwstr>
      </vt:variant>
      <vt:variant>
        <vt:i4>7733317</vt:i4>
      </vt:variant>
      <vt:variant>
        <vt:i4>0</vt:i4>
      </vt:variant>
      <vt:variant>
        <vt:i4>0</vt:i4>
      </vt:variant>
      <vt:variant>
        <vt:i4>5</vt:i4>
      </vt:variant>
      <vt:variant>
        <vt:lpwstr>mailto:sandra.stefano@siarcon.com.br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Limeira, 31 de março de 1.998.</dc:title>
  <dc:subject/>
  <dc:creator>janaina</dc:creator>
  <cp:keywords/>
  <cp:lastModifiedBy>Rodrigo Ribeiro dos Santos</cp:lastModifiedBy>
  <cp:revision>3</cp:revision>
  <cp:lastPrinted>2024-10-11T14:30:00Z</cp:lastPrinted>
  <dcterms:created xsi:type="dcterms:W3CDTF">2026-01-30T14:03:00Z</dcterms:created>
  <dcterms:modified xsi:type="dcterms:W3CDTF">2026-01-30T16:28:00Z</dcterms:modified>
</cp:coreProperties>
</file>